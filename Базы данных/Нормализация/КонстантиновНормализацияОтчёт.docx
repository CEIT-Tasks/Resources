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66AF" w14:textId="0466F8FC" w:rsidR="005958ED" w:rsidRDefault="005958ED" w:rsidP="005E4E4F">
      <w:pPr>
        <w:pStyle w:val="Heading3"/>
        <w:ind w:firstLine="0"/>
        <w:jc w:val="center"/>
      </w:pPr>
      <w:r>
        <w:t>Практическая работа №1</w:t>
      </w:r>
      <w:r w:rsidR="001061A4">
        <w:t xml:space="preserve"> «Нормализация отношений»</w:t>
      </w:r>
    </w:p>
    <w:p w14:paraId="794BC9E3" w14:textId="0D45DC24" w:rsidR="001061A4" w:rsidRDefault="001061A4" w:rsidP="00D74916">
      <w:pPr>
        <w:jc w:val="right"/>
      </w:pPr>
      <w:r>
        <w:t>Студента группы 22 ИТ</w:t>
      </w:r>
    </w:p>
    <w:p w14:paraId="4FDFA5CC" w14:textId="7BEB1F3E" w:rsidR="005958ED" w:rsidRDefault="001061A4" w:rsidP="00D74916">
      <w:pPr>
        <w:jc w:val="right"/>
      </w:pPr>
      <w:r>
        <w:t>Константинов Роман</w:t>
      </w:r>
    </w:p>
    <w:p w14:paraId="049A4B06" w14:textId="3D5D1E59" w:rsidR="001C54FC" w:rsidRPr="007D1AB9" w:rsidRDefault="005A2011" w:rsidP="001C54FC">
      <w:pPr>
        <w:pStyle w:val="Heading3"/>
      </w:pPr>
      <w:r>
        <w:t>Задание:</w:t>
      </w:r>
    </w:p>
    <w:p w14:paraId="539FBB43" w14:textId="48F7DC8F" w:rsidR="001C54FC" w:rsidRPr="00CB3A78" w:rsidRDefault="00D029AC" w:rsidP="00D029AC">
      <w:r>
        <w:t>Выполните декомпозицию таблицы 1 согласно первым трем нормальным формам с</w:t>
      </w:r>
      <w:r>
        <w:t xml:space="preserve"> </w:t>
      </w:r>
      <w:r>
        <w:t>указанием хранящихся данных, опишите структуры полученных таблиц, определите первичные</w:t>
      </w:r>
      <w:r>
        <w:t xml:space="preserve"> </w:t>
      </w:r>
      <w:r>
        <w:t>кл</w:t>
      </w:r>
      <w:r w:rsidR="00761DDF">
        <w:t>ючи</w:t>
      </w:r>
      <w:r>
        <w:t xml:space="preserve"> и с</w:t>
      </w:r>
      <w:r w:rsidR="00761DDF">
        <w:t>в</w:t>
      </w:r>
      <w:r>
        <w:t>язи между таблицами, состав</w:t>
      </w:r>
      <w:r w:rsidR="00761DDF">
        <w:t>ь</w:t>
      </w:r>
      <w:r>
        <w:t>те диаграмму сущность-связь (ER диаграмму).</w:t>
      </w:r>
    </w:p>
    <w:p w14:paraId="31DFDE92" w14:textId="77777777" w:rsidR="00445232" w:rsidRDefault="00462C16" w:rsidP="005618E0">
      <w:pPr>
        <w:pStyle w:val="Heading3"/>
      </w:pPr>
      <w:r w:rsidRPr="007D1AB9">
        <w:t>Выполнение работы</w:t>
      </w:r>
      <w:r w:rsidR="00FE1CE9" w:rsidRPr="007D1AB9">
        <w:t>.</w:t>
      </w:r>
    </w:p>
    <w:p w14:paraId="47C64650" w14:textId="0BE9FAEA" w:rsidR="00167547" w:rsidRDefault="00167547" w:rsidP="00167547">
      <w:pPr>
        <w:rPr>
          <w:b/>
          <w:bCs/>
        </w:rPr>
      </w:pPr>
      <w:r>
        <w:rPr>
          <w:b/>
          <w:bCs/>
        </w:rPr>
        <w:t>Структура базы данных.</w:t>
      </w:r>
    </w:p>
    <w:p w14:paraId="32CA2E59" w14:textId="1C304B14" w:rsidR="00167547" w:rsidRDefault="00167547" w:rsidP="00167547">
      <w:r>
        <w:t>Б</w:t>
      </w:r>
      <w:r w:rsidR="00F21A19">
        <w:t xml:space="preserve">аза данных состоит из трёх </w:t>
      </w:r>
      <w:r w:rsidR="00B5703C">
        <w:t>таблиц:</w:t>
      </w:r>
    </w:p>
    <w:p w14:paraId="03D1E958" w14:textId="565E67FD" w:rsidR="00B5703C" w:rsidRDefault="00447362" w:rsidP="00B5703C">
      <w:pPr>
        <w:pStyle w:val="ListParagraph"/>
        <w:numPr>
          <w:ilvl w:val="0"/>
          <w:numId w:val="13"/>
        </w:numPr>
      </w:pPr>
      <w:r>
        <w:rPr>
          <w:lang w:val="en-US"/>
        </w:rPr>
        <w:t>Students</w:t>
      </w:r>
      <w:r w:rsidRPr="00B045C0">
        <w:t xml:space="preserve"> </w:t>
      </w:r>
      <w:r w:rsidR="009455F7" w:rsidRPr="00B045C0">
        <w:t>–</w:t>
      </w:r>
      <w:r w:rsidRPr="00B045C0">
        <w:t xml:space="preserve"> </w:t>
      </w:r>
      <w:r w:rsidR="009455F7">
        <w:t xml:space="preserve">хранит </w:t>
      </w:r>
      <w:r w:rsidR="00B045C0">
        <w:t>общие данные о студентах</w:t>
      </w:r>
    </w:p>
    <w:p w14:paraId="5AFDA884" w14:textId="0D81F182" w:rsidR="009464D7" w:rsidRDefault="00D01446" w:rsidP="009464D7">
      <w:pPr>
        <w:pStyle w:val="ListParagraph"/>
        <w:ind w:left="1069" w:firstLine="0"/>
      </w:pPr>
      <w:r>
        <w:t>Поля:</w:t>
      </w:r>
    </w:p>
    <w:p w14:paraId="16073569" w14:textId="0B34FA09" w:rsidR="00D01446" w:rsidRPr="00A652FB" w:rsidRDefault="001A590B" w:rsidP="009464D7">
      <w:pPr>
        <w:pStyle w:val="ListParagraph"/>
        <w:ind w:left="1069" w:firstLine="0"/>
      </w:pPr>
      <w:r>
        <w:rPr>
          <w:lang w:val="en-US"/>
        </w:rPr>
        <w:t>Course</w:t>
      </w:r>
      <w:r w:rsidRPr="00A652FB">
        <w:t xml:space="preserve"> </w:t>
      </w:r>
      <w:r w:rsidR="000411B0" w:rsidRPr="00A652FB">
        <w:t>–</w:t>
      </w:r>
      <w:r w:rsidRPr="00A652FB">
        <w:t xml:space="preserve"> </w:t>
      </w:r>
      <w:r>
        <w:t>курс</w:t>
      </w:r>
    </w:p>
    <w:p w14:paraId="1619EAE5" w14:textId="54176DA8" w:rsidR="000411B0" w:rsidRPr="00A652FB" w:rsidRDefault="000411B0" w:rsidP="009464D7">
      <w:pPr>
        <w:pStyle w:val="ListParagraph"/>
        <w:ind w:left="1069" w:firstLine="0"/>
      </w:pPr>
      <w:r>
        <w:rPr>
          <w:lang w:val="en-US"/>
        </w:rPr>
        <w:t>Surname</w:t>
      </w:r>
      <w:r w:rsidRPr="00A652FB">
        <w:t xml:space="preserve"> – </w:t>
      </w:r>
      <w:r>
        <w:t>фамилия</w:t>
      </w:r>
    </w:p>
    <w:p w14:paraId="36239A7D" w14:textId="4A04909D" w:rsidR="000411B0" w:rsidRPr="00A652FB" w:rsidRDefault="000411B0" w:rsidP="009464D7">
      <w:pPr>
        <w:pStyle w:val="ListParagraph"/>
        <w:ind w:left="1069" w:firstLine="0"/>
      </w:pPr>
      <w:r>
        <w:rPr>
          <w:lang w:val="en-US"/>
        </w:rPr>
        <w:t>Name</w:t>
      </w:r>
      <w:r w:rsidRPr="00A652FB">
        <w:t xml:space="preserve"> – </w:t>
      </w:r>
      <w:r>
        <w:t>имя</w:t>
      </w:r>
    </w:p>
    <w:p w14:paraId="4046B1E9" w14:textId="6877EF8F" w:rsidR="000411B0" w:rsidRPr="007A2558" w:rsidRDefault="000411B0" w:rsidP="009464D7">
      <w:pPr>
        <w:pStyle w:val="ListParagraph"/>
        <w:ind w:left="1069" w:firstLine="0"/>
        <w:rPr>
          <w:lang w:val="en-US"/>
        </w:rPr>
      </w:pPr>
      <w:r>
        <w:rPr>
          <w:lang w:val="en-US"/>
        </w:rPr>
        <w:t>RecordBook_Number</w:t>
      </w:r>
      <w:r w:rsidR="007A2558">
        <w:rPr>
          <w:lang w:val="en-US"/>
        </w:rPr>
        <w:t xml:space="preserve"> – </w:t>
      </w:r>
      <w:r w:rsidR="007A2558">
        <w:t>номер</w:t>
      </w:r>
      <w:r w:rsidR="007A2558" w:rsidRPr="007A2558">
        <w:rPr>
          <w:lang w:val="en-US"/>
        </w:rPr>
        <w:t xml:space="preserve"> </w:t>
      </w:r>
      <w:r w:rsidR="007A2558">
        <w:t>зачётной</w:t>
      </w:r>
      <w:r w:rsidR="007A2558" w:rsidRPr="007A2558">
        <w:rPr>
          <w:lang w:val="en-US"/>
        </w:rPr>
        <w:t xml:space="preserve"> </w:t>
      </w:r>
      <w:r w:rsidR="007A2558">
        <w:t>книжки</w:t>
      </w:r>
    </w:p>
    <w:p w14:paraId="62D2B51B" w14:textId="3F03D8A0" w:rsidR="00B045C0" w:rsidRPr="00A652FB" w:rsidRDefault="00B045C0" w:rsidP="00B5703C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Addresses – </w:t>
      </w:r>
      <w:r>
        <w:t>хранит адреса студентов</w:t>
      </w:r>
    </w:p>
    <w:p w14:paraId="6001C308" w14:textId="57C0AAFC" w:rsidR="00A652FB" w:rsidRDefault="00A652FB" w:rsidP="00A652FB">
      <w:pPr>
        <w:pStyle w:val="ListParagraph"/>
        <w:ind w:left="1069" w:firstLine="0"/>
      </w:pPr>
      <w:r>
        <w:t>Поля:</w:t>
      </w:r>
    </w:p>
    <w:p w14:paraId="7BFB65F6" w14:textId="5C64C428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RecordNumber – </w:t>
      </w:r>
      <w:r>
        <w:t>порядковый номер записи</w:t>
      </w:r>
    </w:p>
    <w:p w14:paraId="6A3705BD" w14:textId="620C7FEB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Street – </w:t>
      </w:r>
      <w:r>
        <w:t>улица</w:t>
      </w:r>
    </w:p>
    <w:p w14:paraId="1461B044" w14:textId="722F83BD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Home – </w:t>
      </w:r>
      <w:r>
        <w:t>дом</w:t>
      </w:r>
    </w:p>
    <w:p w14:paraId="4E3010E8" w14:textId="04D83BD9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Apartment - </w:t>
      </w:r>
      <w:r>
        <w:t>квартира</w:t>
      </w:r>
    </w:p>
    <w:p w14:paraId="646196EE" w14:textId="70BA1764" w:rsidR="00B045C0" w:rsidRDefault="00B045C0" w:rsidP="00B5703C">
      <w:pPr>
        <w:pStyle w:val="ListParagraph"/>
        <w:numPr>
          <w:ilvl w:val="0"/>
          <w:numId w:val="13"/>
        </w:numPr>
      </w:pPr>
      <w:r>
        <w:rPr>
          <w:lang w:val="en-US"/>
        </w:rPr>
        <w:t>Phones</w:t>
      </w:r>
      <w:r w:rsidRPr="00B045C0">
        <w:t xml:space="preserve"> – </w:t>
      </w:r>
      <w:r>
        <w:t>хранит номера телефонов студентов</w:t>
      </w:r>
    </w:p>
    <w:p w14:paraId="288443DB" w14:textId="0183242B" w:rsidR="00A652FB" w:rsidRDefault="00A652FB" w:rsidP="00A652FB">
      <w:pPr>
        <w:pStyle w:val="ListParagraph"/>
        <w:ind w:left="1069" w:firstLine="0"/>
      </w:pPr>
      <w:r>
        <w:t>Поля:</w:t>
      </w:r>
    </w:p>
    <w:p w14:paraId="26955FAE" w14:textId="50F3A7C6" w:rsidR="00A652FB" w:rsidRPr="00A652FB" w:rsidRDefault="00A652FB" w:rsidP="00A652FB">
      <w:pPr>
        <w:pStyle w:val="ListParagraph"/>
        <w:ind w:left="1069" w:firstLine="0"/>
      </w:pPr>
      <w:r>
        <w:rPr>
          <w:lang w:val="en-US"/>
        </w:rPr>
        <w:t>RecordNumber</w:t>
      </w:r>
      <w:r w:rsidRPr="00A652FB">
        <w:t xml:space="preserve"> – </w:t>
      </w:r>
      <w:r>
        <w:t>порядковый номер записи</w:t>
      </w:r>
    </w:p>
    <w:p w14:paraId="0B584733" w14:textId="0D2A0693" w:rsidR="00A652FB" w:rsidRPr="00A652FB" w:rsidRDefault="00A652FB" w:rsidP="00A652FB">
      <w:pPr>
        <w:pStyle w:val="ListParagraph"/>
        <w:ind w:left="1069" w:firstLine="0"/>
      </w:pPr>
      <w:r>
        <w:rPr>
          <w:lang w:val="en-US"/>
        </w:rPr>
        <w:t>Phone</w:t>
      </w:r>
      <w:r w:rsidRPr="00A652FB">
        <w:t xml:space="preserve"> – </w:t>
      </w:r>
      <w:r>
        <w:t>номер</w:t>
      </w:r>
      <w:r w:rsidRPr="00A652FB">
        <w:t xml:space="preserve"> </w:t>
      </w:r>
      <w:r>
        <w:t>телефона</w:t>
      </w:r>
    </w:p>
    <w:p w14:paraId="712A8D52" w14:textId="000D8DF4" w:rsidR="00A74DCA" w:rsidRDefault="00A652FB" w:rsidP="00FD3D88">
      <w:pPr>
        <w:pStyle w:val="ListParagraph"/>
        <w:ind w:left="1069" w:firstLine="0"/>
        <w:rPr>
          <w:lang w:val="en-US"/>
        </w:rPr>
      </w:pPr>
      <w:r>
        <w:rPr>
          <w:lang w:val="en-US"/>
        </w:rPr>
        <w:lastRenderedPageBreak/>
        <w:t xml:space="preserve">PhoneType </w:t>
      </w:r>
      <w:r w:rsidRPr="00A652FB">
        <w:rPr>
          <w:lang w:val="en-US"/>
        </w:rPr>
        <w:t xml:space="preserve">– </w:t>
      </w:r>
      <w:r>
        <w:t>тип</w:t>
      </w:r>
      <w:r w:rsidRPr="00A652FB">
        <w:rPr>
          <w:lang w:val="en-US"/>
        </w:rPr>
        <w:t xml:space="preserve"> </w:t>
      </w:r>
      <w:r>
        <w:t>телефона</w:t>
      </w:r>
    </w:p>
    <w:p w14:paraId="0A83DCCF" w14:textId="4505300E" w:rsidR="00FD3D88" w:rsidRDefault="00AA6995" w:rsidP="00AA6995">
      <w:pPr>
        <w:pStyle w:val="ListParagraph"/>
        <w:numPr>
          <w:ilvl w:val="0"/>
          <w:numId w:val="14"/>
        </w:numPr>
      </w:pPr>
      <w:r>
        <w:t>Основная таблица:</w:t>
      </w:r>
    </w:p>
    <w:p w14:paraId="7A976C17" w14:textId="2D6FC159" w:rsidR="00AA6995" w:rsidRDefault="00217DBE" w:rsidP="00FD3D88">
      <w:pPr>
        <w:pStyle w:val="ListParagraph"/>
        <w:ind w:left="1069" w:firstLine="0"/>
      </w:pPr>
      <w:r w:rsidRPr="00217DBE">
        <w:drawing>
          <wp:inline distT="0" distB="0" distL="0" distR="0" wp14:anchorId="33593CD6" wp14:editId="35AC7DE5">
            <wp:extent cx="6151880" cy="1225550"/>
            <wp:effectExtent l="0" t="0" r="1270" b="0"/>
            <wp:docPr id="230487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79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879" w14:textId="77777777" w:rsidR="00AA6995" w:rsidRPr="00AA6995" w:rsidRDefault="00AA6995" w:rsidP="00FD3D88">
      <w:pPr>
        <w:pStyle w:val="ListParagraph"/>
        <w:ind w:left="1069" w:firstLine="0"/>
      </w:pPr>
    </w:p>
    <w:p w14:paraId="4EAE99B5" w14:textId="7F5EC14C" w:rsidR="007F3581" w:rsidRDefault="007F3581" w:rsidP="007F3581">
      <w:pPr>
        <w:pStyle w:val="ListParagraph"/>
        <w:numPr>
          <w:ilvl w:val="0"/>
          <w:numId w:val="10"/>
        </w:numPr>
      </w:pPr>
      <w:r>
        <w:t>1НФ:</w:t>
      </w:r>
    </w:p>
    <w:p w14:paraId="4FF71502" w14:textId="0911A955" w:rsidR="00401572" w:rsidRDefault="00793B84" w:rsidP="00401572">
      <w:pPr>
        <w:pStyle w:val="ListParagraph"/>
        <w:keepNext/>
        <w:ind w:left="1429" w:firstLine="0"/>
        <w:jc w:val="center"/>
      </w:pPr>
      <w:r w:rsidRPr="00793B84">
        <w:drawing>
          <wp:inline distT="0" distB="0" distL="0" distR="0" wp14:anchorId="0599DF66" wp14:editId="6FEBFCDE">
            <wp:extent cx="6151880" cy="2210435"/>
            <wp:effectExtent l="0" t="0" r="1270" b="0"/>
            <wp:docPr id="61022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225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A5A" w14:textId="5A6501FA" w:rsidR="00427D5A" w:rsidRDefault="00401572" w:rsidP="00401572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1</w:t>
      </w:r>
      <w:r>
        <w:fldChar w:fldCharType="end"/>
      </w:r>
      <w:r>
        <w:t xml:space="preserve"> - 1НФ</w:t>
      </w:r>
    </w:p>
    <w:p w14:paraId="78ECC3DD" w14:textId="77777777" w:rsidR="00087BA4" w:rsidRDefault="00087BA4" w:rsidP="00087BA4">
      <w:pPr>
        <w:keepNext/>
      </w:pPr>
      <w:r w:rsidRPr="00087BA4">
        <w:rPr>
          <w:noProof/>
          <w:lang w:val="en-US"/>
        </w:rPr>
        <w:drawing>
          <wp:inline distT="0" distB="0" distL="0" distR="0" wp14:anchorId="4C0B1B89" wp14:editId="13276EBD">
            <wp:extent cx="6151880" cy="1057910"/>
            <wp:effectExtent l="0" t="0" r="1270" b="8890"/>
            <wp:docPr id="150704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23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61E" w14:textId="0950FE56" w:rsidR="00087BA4" w:rsidRPr="000D01CE" w:rsidRDefault="00087BA4" w:rsidP="00087BA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="000D01CE">
        <w:rPr>
          <w:lang w:val="en-US"/>
        </w:rPr>
        <w:t>–</w:t>
      </w:r>
      <w:r>
        <w:rPr>
          <w:lang w:val="en-US"/>
        </w:rPr>
        <w:t xml:space="preserve"> </w:t>
      </w:r>
      <w:r>
        <w:t>структура</w:t>
      </w:r>
      <w:r w:rsidR="000D01CE">
        <w:rPr>
          <w:lang w:val="en-US"/>
        </w:rPr>
        <w:t xml:space="preserve"> 1</w:t>
      </w:r>
      <w:r w:rsidR="000D01CE">
        <w:t>НФ</w:t>
      </w:r>
    </w:p>
    <w:p w14:paraId="4B9ADCCA" w14:textId="10F3923E" w:rsidR="00D417C1" w:rsidRDefault="00D417C1" w:rsidP="00D417C1">
      <w:pPr>
        <w:pStyle w:val="ListParagraph"/>
        <w:numPr>
          <w:ilvl w:val="0"/>
          <w:numId w:val="10"/>
        </w:numPr>
        <w:jc w:val="left"/>
      </w:pPr>
      <w:r>
        <w:t>2НФ:</w:t>
      </w:r>
    </w:p>
    <w:p w14:paraId="347634C6" w14:textId="2FBA0995" w:rsidR="00401572" w:rsidRPr="00D62DB5" w:rsidRDefault="00942E4B" w:rsidP="00401572">
      <w:pPr>
        <w:pStyle w:val="ListParagraph"/>
        <w:keepNext/>
        <w:ind w:left="1429" w:firstLine="0"/>
        <w:jc w:val="left"/>
        <w:rPr>
          <w:lang w:val="en-US"/>
        </w:rPr>
      </w:pPr>
      <w:r w:rsidRPr="00942E4B">
        <w:lastRenderedPageBreak/>
        <w:drawing>
          <wp:inline distT="0" distB="0" distL="0" distR="0" wp14:anchorId="0F0E55C0" wp14:editId="72D0983B">
            <wp:extent cx="5191850" cy="2343477"/>
            <wp:effectExtent l="0" t="0" r="8890" b="0"/>
            <wp:docPr id="509543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431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1382" w14:textId="2A2B3E39" w:rsidR="00B91E73" w:rsidRDefault="00401572" w:rsidP="0040157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3</w:t>
      </w:r>
      <w:r>
        <w:fldChar w:fldCharType="end"/>
      </w:r>
      <w:r>
        <w:t xml:space="preserve"> - таблица 2НФ Студенты</w:t>
      </w:r>
    </w:p>
    <w:p w14:paraId="5226588F" w14:textId="77777777" w:rsidR="00457C36" w:rsidRDefault="00457C36" w:rsidP="00457C36">
      <w:pPr>
        <w:keepNext/>
        <w:jc w:val="center"/>
      </w:pPr>
      <w:r w:rsidRPr="00457C36">
        <w:rPr>
          <w:noProof/>
        </w:rPr>
        <w:drawing>
          <wp:inline distT="0" distB="0" distL="0" distR="0" wp14:anchorId="75DD4E51" wp14:editId="77197E9C">
            <wp:extent cx="6151880" cy="998220"/>
            <wp:effectExtent l="0" t="0" r="1270" b="0"/>
            <wp:docPr id="951662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20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60D1" w14:textId="04963044" w:rsidR="00457C36" w:rsidRPr="00457C36" w:rsidRDefault="00457C36" w:rsidP="00457C3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4</w:t>
      </w:r>
      <w:r>
        <w:fldChar w:fldCharType="end"/>
      </w:r>
      <w:r>
        <w:t xml:space="preserve"> - структура</w:t>
      </w:r>
    </w:p>
    <w:p w14:paraId="60541834" w14:textId="77777777" w:rsidR="00401572" w:rsidRDefault="003F19FE" w:rsidP="00401572">
      <w:pPr>
        <w:keepNext/>
        <w:jc w:val="center"/>
      </w:pPr>
      <w:r w:rsidRPr="003F19FE">
        <w:rPr>
          <w:noProof/>
        </w:rPr>
        <w:drawing>
          <wp:inline distT="0" distB="0" distL="0" distR="0" wp14:anchorId="1C957D7B" wp14:editId="28F65476">
            <wp:extent cx="4744112" cy="1181265"/>
            <wp:effectExtent l="0" t="0" r="0" b="0"/>
            <wp:docPr id="1032452845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2845" name="Picture 1" descr="A white shee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B3C" w14:textId="46E12B31" w:rsidR="00282FE7" w:rsidRDefault="00401572" w:rsidP="0040157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5</w:t>
      </w:r>
      <w:r>
        <w:fldChar w:fldCharType="end"/>
      </w:r>
      <w:r>
        <w:t xml:space="preserve"> - таблица 2НФ адреса</w:t>
      </w:r>
    </w:p>
    <w:p w14:paraId="3E11CB36" w14:textId="77777777" w:rsidR="00ED5137" w:rsidRDefault="00ED5137" w:rsidP="00ED5137">
      <w:pPr>
        <w:keepNext/>
        <w:jc w:val="center"/>
      </w:pPr>
      <w:r w:rsidRPr="00ED5137">
        <w:rPr>
          <w:noProof/>
        </w:rPr>
        <w:drawing>
          <wp:inline distT="0" distB="0" distL="0" distR="0" wp14:anchorId="4431EE9D" wp14:editId="4C9DA778">
            <wp:extent cx="6151880" cy="638175"/>
            <wp:effectExtent l="0" t="0" r="1270" b="9525"/>
            <wp:docPr id="14661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1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B28" w14:textId="6FEAFD53" w:rsidR="00ED5137" w:rsidRPr="00ED5137" w:rsidRDefault="00ED5137" w:rsidP="00ED513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6</w:t>
      </w:r>
      <w:r>
        <w:fldChar w:fldCharType="end"/>
      </w:r>
      <w:r>
        <w:t xml:space="preserve"> - структура</w:t>
      </w:r>
    </w:p>
    <w:p w14:paraId="0FA2C77A" w14:textId="77777777" w:rsidR="00401572" w:rsidRDefault="00804009" w:rsidP="00401572">
      <w:pPr>
        <w:keepNext/>
        <w:ind w:firstLine="0"/>
        <w:jc w:val="center"/>
      </w:pPr>
      <w:r w:rsidRPr="00804009">
        <w:rPr>
          <w:noProof/>
        </w:rPr>
        <w:drawing>
          <wp:inline distT="0" distB="0" distL="0" distR="0" wp14:anchorId="43ED648B" wp14:editId="2A58CF4E">
            <wp:extent cx="3267531" cy="1381318"/>
            <wp:effectExtent l="0" t="0" r="0" b="9525"/>
            <wp:docPr id="42708127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1270" name="Picture 1" descr="A tabl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79B" w14:textId="4A237F83" w:rsidR="00855D87" w:rsidRDefault="00401572" w:rsidP="00855D8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7</w:t>
      </w:r>
      <w:r>
        <w:fldChar w:fldCharType="end"/>
      </w:r>
      <w:r>
        <w:t xml:space="preserve"> - таблица 2НФ телефоны</w:t>
      </w:r>
    </w:p>
    <w:p w14:paraId="5672E525" w14:textId="77777777" w:rsidR="00855D87" w:rsidRDefault="00855D87" w:rsidP="00855D87">
      <w:pPr>
        <w:pStyle w:val="Caption"/>
        <w:keepNext/>
        <w:jc w:val="both"/>
      </w:pPr>
      <w:r w:rsidRPr="00855D87">
        <w:rPr>
          <w:noProof/>
        </w:rPr>
        <w:lastRenderedPageBreak/>
        <w:drawing>
          <wp:inline distT="0" distB="0" distL="0" distR="0" wp14:anchorId="393F1811" wp14:editId="038653C9">
            <wp:extent cx="6151880" cy="589915"/>
            <wp:effectExtent l="0" t="0" r="1270" b="635"/>
            <wp:docPr id="214133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0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5D5" w14:textId="768325F1" w:rsidR="00254F39" w:rsidRDefault="00855D87" w:rsidP="00855D8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8</w:t>
      </w:r>
      <w:r>
        <w:fldChar w:fldCharType="end"/>
      </w:r>
      <w:r>
        <w:t xml:space="preserve"> - структура</w:t>
      </w:r>
    </w:p>
    <w:p w14:paraId="551086AC" w14:textId="033EACD0" w:rsidR="00804009" w:rsidRDefault="00804009" w:rsidP="00804009">
      <w:pPr>
        <w:pStyle w:val="ListParagraph"/>
        <w:numPr>
          <w:ilvl w:val="0"/>
          <w:numId w:val="10"/>
        </w:numPr>
        <w:jc w:val="left"/>
      </w:pPr>
      <w:r>
        <w:t>3НФ:</w:t>
      </w:r>
    </w:p>
    <w:p w14:paraId="43EB7B6B" w14:textId="1BE9FEA2" w:rsidR="00965DE9" w:rsidRDefault="00D62DB5" w:rsidP="00965DE9">
      <w:pPr>
        <w:pStyle w:val="ListParagraph"/>
        <w:keepNext/>
        <w:ind w:left="1429" w:firstLine="0"/>
        <w:jc w:val="center"/>
      </w:pPr>
      <w:r w:rsidRPr="00D62DB5">
        <w:drawing>
          <wp:inline distT="0" distB="0" distL="0" distR="0" wp14:anchorId="7ADA42B9" wp14:editId="58284F7A">
            <wp:extent cx="2648320" cy="2676899"/>
            <wp:effectExtent l="0" t="0" r="0" b="9525"/>
            <wp:docPr id="2135608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084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68F1" w14:textId="2B6DBF1B" w:rsidR="00804009" w:rsidRDefault="00965DE9" w:rsidP="00965DE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9</w:t>
      </w:r>
      <w:r>
        <w:fldChar w:fldCharType="end"/>
      </w:r>
      <w:r>
        <w:t xml:space="preserve"> - таблица 3НФ адреса</w:t>
      </w:r>
    </w:p>
    <w:p w14:paraId="2C7213BF" w14:textId="7D103012" w:rsidR="00A74DCA" w:rsidRPr="009D0B49" w:rsidRDefault="00A74DCA" w:rsidP="00A74DCA">
      <w:pPr>
        <w:pStyle w:val="ListParagraph"/>
        <w:numPr>
          <w:ilvl w:val="0"/>
          <w:numId w:val="10"/>
        </w:numPr>
      </w:pPr>
      <w:r>
        <w:t>Сопоставление телефонов</w:t>
      </w:r>
    </w:p>
    <w:p w14:paraId="65A3CCC7" w14:textId="6DA6E421" w:rsidR="000A4A94" w:rsidRDefault="00947AD5" w:rsidP="000A4A94">
      <w:pPr>
        <w:pStyle w:val="ListParagraph"/>
        <w:keepNext/>
        <w:ind w:left="1429" w:firstLine="0"/>
        <w:jc w:val="center"/>
      </w:pPr>
      <w:r w:rsidRPr="00947AD5">
        <w:drawing>
          <wp:inline distT="0" distB="0" distL="0" distR="0" wp14:anchorId="368AC36B" wp14:editId="0477BC69">
            <wp:extent cx="1638529" cy="1352739"/>
            <wp:effectExtent l="0" t="0" r="0" b="0"/>
            <wp:docPr id="38261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5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1183" w14:textId="710ED463" w:rsidR="000A4A94" w:rsidRDefault="000A4A94" w:rsidP="000A4A9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10</w:t>
      </w:r>
      <w:r>
        <w:fldChar w:fldCharType="end"/>
      </w:r>
      <w:r>
        <w:rPr>
          <w:lang w:val="en-US"/>
        </w:rPr>
        <w:t xml:space="preserve"> - </w:t>
      </w:r>
      <w:r>
        <w:t>таблица сопоставление телефонов</w:t>
      </w:r>
    </w:p>
    <w:p w14:paraId="0939EA6F" w14:textId="77777777" w:rsidR="00140EBB" w:rsidRDefault="00140EBB" w:rsidP="00140EBB">
      <w:pPr>
        <w:keepNext/>
        <w:jc w:val="center"/>
      </w:pPr>
      <w:r w:rsidRPr="00140EBB">
        <w:rPr>
          <w:noProof/>
        </w:rPr>
        <w:drawing>
          <wp:inline distT="0" distB="0" distL="0" distR="0" wp14:anchorId="3B628796" wp14:editId="022E8336">
            <wp:extent cx="6151880" cy="462915"/>
            <wp:effectExtent l="0" t="0" r="1270" b="0"/>
            <wp:docPr id="91474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40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F5A" w14:textId="455E9F1D" w:rsidR="00140EBB" w:rsidRPr="00140EBB" w:rsidRDefault="00140EBB" w:rsidP="00140EB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структура</w:t>
      </w:r>
    </w:p>
    <w:p w14:paraId="79F8AA79" w14:textId="2F2E81CB" w:rsidR="007F709B" w:rsidRDefault="007F709B" w:rsidP="007F709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ER </w:t>
      </w:r>
      <w:r>
        <w:t>диаграмма:</w:t>
      </w:r>
    </w:p>
    <w:p w14:paraId="0AEA6244" w14:textId="22FFE860" w:rsidR="001C54FC" w:rsidRPr="002F32C6" w:rsidRDefault="00203DF9" w:rsidP="00142A14">
      <w:pPr>
        <w:pStyle w:val="ListParagraph"/>
        <w:ind w:left="1429" w:firstLine="0"/>
      </w:pPr>
      <w:r w:rsidRPr="00203DF9">
        <w:lastRenderedPageBreak/>
        <w:drawing>
          <wp:inline distT="0" distB="0" distL="0" distR="0" wp14:anchorId="4E8281DE" wp14:editId="67B17873">
            <wp:extent cx="6151880" cy="3455670"/>
            <wp:effectExtent l="0" t="0" r="1270" b="0"/>
            <wp:docPr id="12526299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9953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FC" w:rsidRPr="002F32C6" w:rsidSect="00FF109D">
      <w:footerReference w:type="default" r:id="rId21"/>
      <w:headerReference w:type="first" r:id="rId22"/>
      <w:footerReference w:type="first" r:id="rId23"/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2BC14" w14:textId="77777777" w:rsidR="000D7D0D" w:rsidRPr="007D1AB9" w:rsidRDefault="000D7D0D" w:rsidP="00EB0761">
      <w:pPr>
        <w:spacing w:after="0" w:line="240" w:lineRule="auto"/>
      </w:pPr>
      <w:r w:rsidRPr="007D1AB9">
        <w:separator/>
      </w:r>
    </w:p>
  </w:endnote>
  <w:endnote w:type="continuationSeparator" w:id="0">
    <w:p w14:paraId="59EFC381" w14:textId="77777777" w:rsidR="000D7D0D" w:rsidRPr="007D1AB9" w:rsidRDefault="000D7D0D" w:rsidP="00EB0761">
      <w:pPr>
        <w:spacing w:after="0" w:line="240" w:lineRule="auto"/>
      </w:pPr>
      <w:r w:rsidRPr="007D1AB9">
        <w:continuationSeparator/>
      </w:r>
    </w:p>
  </w:endnote>
  <w:endnote w:type="continuationNotice" w:id="1">
    <w:p w14:paraId="5A1199FE" w14:textId="77777777" w:rsidR="000D7D0D" w:rsidRPr="007D1AB9" w:rsidRDefault="000D7D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528982"/>
      <w:docPartObj>
        <w:docPartGallery w:val="Page Numbers (Bottom of Page)"/>
        <w:docPartUnique/>
      </w:docPartObj>
    </w:sdtPr>
    <w:sdtContent>
      <w:p w14:paraId="093EEA1B" w14:textId="77777777" w:rsidR="00146A96" w:rsidRPr="007D1AB9" w:rsidRDefault="00146A96">
        <w:pPr>
          <w:pStyle w:val="Footer"/>
          <w:jc w:val="center"/>
        </w:pPr>
        <w:r w:rsidRPr="007D1AB9">
          <w:fldChar w:fldCharType="begin"/>
        </w:r>
        <w:r w:rsidRPr="007D1AB9">
          <w:instrText xml:space="preserve"> PAGE   \* MERGEFORMAT </w:instrText>
        </w:r>
        <w:r w:rsidRPr="007D1AB9">
          <w:fldChar w:fldCharType="separate"/>
        </w:r>
        <w:r w:rsidRPr="007D1AB9">
          <w:t>2</w:t>
        </w:r>
        <w:r w:rsidRPr="007D1AB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1664D" w14:textId="6C3348F0" w:rsidR="00FE1CE9" w:rsidRPr="007D1AB9" w:rsidRDefault="00FE1CE9" w:rsidP="00FE1CE9">
    <w:pPr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3650" w14:textId="77777777" w:rsidR="000D7D0D" w:rsidRPr="007D1AB9" w:rsidRDefault="000D7D0D" w:rsidP="00EB0761">
      <w:pPr>
        <w:spacing w:after="0" w:line="240" w:lineRule="auto"/>
      </w:pPr>
      <w:r w:rsidRPr="007D1AB9">
        <w:separator/>
      </w:r>
    </w:p>
  </w:footnote>
  <w:footnote w:type="continuationSeparator" w:id="0">
    <w:p w14:paraId="553FAB63" w14:textId="77777777" w:rsidR="000D7D0D" w:rsidRPr="007D1AB9" w:rsidRDefault="000D7D0D" w:rsidP="00EB0761">
      <w:pPr>
        <w:spacing w:after="0" w:line="240" w:lineRule="auto"/>
      </w:pPr>
      <w:r w:rsidRPr="007D1AB9">
        <w:continuationSeparator/>
      </w:r>
    </w:p>
  </w:footnote>
  <w:footnote w:type="continuationNotice" w:id="1">
    <w:p w14:paraId="140656CE" w14:textId="77777777" w:rsidR="000D7D0D" w:rsidRPr="007D1AB9" w:rsidRDefault="000D7D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F624E" w14:textId="4A58B735" w:rsidR="00C80067" w:rsidRPr="007D1AB9" w:rsidRDefault="00C10CEB" w:rsidP="00071B27">
    <w:pPr>
      <w:pStyle w:val="Heading2"/>
      <w:rPr>
        <w:b w:val="0"/>
        <w:bCs/>
        <w:sz w:val="24"/>
        <w:szCs w:val="24"/>
      </w:rPr>
    </w:pPr>
    <w:r w:rsidRPr="007D1AB9">
      <w:rPr>
        <w:b w:val="0"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461F"/>
    <w:multiLevelType w:val="hybridMultilevel"/>
    <w:tmpl w:val="C0844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567007"/>
    <w:multiLevelType w:val="hybridMultilevel"/>
    <w:tmpl w:val="A7BEA850"/>
    <w:lvl w:ilvl="0" w:tplc="17100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14926"/>
    <w:multiLevelType w:val="hybridMultilevel"/>
    <w:tmpl w:val="6E46CC42"/>
    <w:lvl w:ilvl="0" w:tplc="91C0F5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9D26A13"/>
    <w:multiLevelType w:val="hybridMultilevel"/>
    <w:tmpl w:val="2CBC9E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50393A"/>
    <w:multiLevelType w:val="hybridMultilevel"/>
    <w:tmpl w:val="3FD05C5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E232E0"/>
    <w:multiLevelType w:val="hybridMultilevel"/>
    <w:tmpl w:val="52C0EBA2"/>
    <w:lvl w:ilvl="0" w:tplc="035EA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861A14"/>
    <w:multiLevelType w:val="hybridMultilevel"/>
    <w:tmpl w:val="28582556"/>
    <w:lvl w:ilvl="0" w:tplc="91C0F50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38291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7434">
    <w:abstractNumId w:val="9"/>
  </w:num>
  <w:num w:numId="3" w16cid:durableId="1052533540">
    <w:abstractNumId w:val="4"/>
  </w:num>
  <w:num w:numId="4" w16cid:durableId="1766537537">
    <w:abstractNumId w:val="11"/>
  </w:num>
  <w:num w:numId="5" w16cid:durableId="1330450351">
    <w:abstractNumId w:val="5"/>
  </w:num>
  <w:num w:numId="6" w16cid:durableId="990404232">
    <w:abstractNumId w:val="12"/>
  </w:num>
  <w:num w:numId="7" w16cid:durableId="351880041">
    <w:abstractNumId w:val="2"/>
  </w:num>
  <w:num w:numId="8" w16cid:durableId="484784523">
    <w:abstractNumId w:val="6"/>
  </w:num>
  <w:num w:numId="9" w16cid:durableId="1732314128">
    <w:abstractNumId w:val="13"/>
  </w:num>
  <w:num w:numId="10" w16cid:durableId="717902423">
    <w:abstractNumId w:val="0"/>
  </w:num>
  <w:num w:numId="11" w16cid:durableId="660276104">
    <w:abstractNumId w:val="7"/>
  </w:num>
  <w:num w:numId="12" w16cid:durableId="222445101">
    <w:abstractNumId w:val="10"/>
  </w:num>
  <w:num w:numId="13" w16cid:durableId="2141335364">
    <w:abstractNumId w:val="1"/>
  </w:num>
  <w:num w:numId="14" w16cid:durableId="182092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B0"/>
    <w:rsid w:val="0000494F"/>
    <w:rsid w:val="00010BA3"/>
    <w:rsid w:val="00011801"/>
    <w:rsid w:val="00011E0B"/>
    <w:rsid w:val="0002666D"/>
    <w:rsid w:val="00035F83"/>
    <w:rsid w:val="000411B0"/>
    <w:rsid w:val="000549C2"/>
    <w:rsid w:val="0005554F"/>
    <w:rsid w:val="00060FB1"/>
    <w:rsid w:val="00071B27"/>
    <w:rsid w:val="00073C6E"/>
    <w:rsid w:val="00087BA4"/>
    <w:rsid w:val="00094292"/>
    <w:rsid w:val="000A4A94"/>
    <w:rsid w:val="000B5F00"/>
    <w:rsid w:val="000C52B1"/>
    <w:rsid w:val="000D01CE"/>
    <w:rsid w:val="000D1145"/>
    <w:rsid w:val="000D2166"/>
    <w:rsid w:val="000D3A69"/>
    <w:rsid w:val="000D674B"/>
    <w:rsid w:val="000D7D0D"/>
    <w:rsid w:val="000F6D4B"/>
    <w:rsid w:val="001061A4"/>
    <w:rsid w:val="001157B9"/>
    <w:rsid w:val="00140EBB"/>
    <w:rsid w:val="00142A14"/>
    <w:rsid w:val="00146A96"/>
    <w:rsid w:val="00151806"/>
    <w:rsid w:val="00153B8D"/>
    <w:rsid w:val="00164CAB"/>
    <w:rsid w:val="00164E70"/>
    <w:rsid w:val="001661ED"/>
    <w:rsid w:val="0016750F"/>
    <w:rsid w:val="00167547"/>
    <w:rsid w:val="00181933"/>
    <w:rsid w:val="001872B0"/>
    <w:rsid w:val="00190DAA"/>
    <w:rsid w:val="00197F21"/>
    <w:rsid w:val="001A1103"/>
    <w:rsid w:val="001A590B"/>
    <w:rsid w:val="001B1542"/>
    <w:rsid w:val="001C54FC"/>
    <w:rsid w:val="001C5F33"/>
    <w:rsid w:val="001D142C"/>
    <w:rsid w:val="001E2362"/>
    <w:rsid w:val="001E49F8"/>
    <w:rsid w:val="00203DF9"/>
    <w:rsid w:val="00206350"/>
    <w:rsid w:val="0021074A"/>
    <w:rsid w:val="00211E3C"/>
    <w:rsid w:val="00215537"/>
    <w:rsid w:val="00216450"/>
    <w:rsid w:val="00216E69"/>
    <w:rsid w:val="00217DBE"/>
    <w:rsid w:val="00225668"/>
    <w:rsid w:val="002279B1"/>
    <w:rsid w:val="002321AF"/>
    <w:rsid w:val="00242B7D"/>
    <w:rsid w:val="00250C88"/>
    <w:rsid w:val="00254F39"/>
    <w:rsid w:val="0026148A"/>
    <w:rsid w:val="00264676"/>
    <w:rsid w:val="002801D3"/>
    <w:rsid w:val="00282FE7"/>
    <w:rsid w:val="002925D7"/>
    <w:rsid w:val="002A1F2A"/>
    <w:rsid w:val="002A4496"/>
    <w:rsid w:val="002B05CD"/>
    <w:rsid w:val="002C1E52"/>
    <w:rsid w:val="002C20C6"/>
    <w:rsid w:val="002D01A6"/>
    <w:rsid w:val="002E20AA"/>
    <w:rsid w:val="002E3B00"/>
    <w:rsid w:val="002F32C6"/>
    <w:rsid w:val="00301F1E"/>
    <w:rsid w:val="00306950"/>
    <w:rsid w:val="00317DF2"/>
    <w:rsid w:val="003253D5"/>
    <w:rsid w:val="00326DE6"/>
    <w:rsid w:val="003308B2"/>
    <w:rsid w:val="00330D2C"/>
    <w:rsid w:val="0034044C"/>
    <w:rsid w:val="003427CB"/>
    <w:rsid w:val="003449F7"/>
    <w:rsid w:val="00351C2B"/>
    <w:rsid w:val="00355A8D"/>
    <w:rsid w:val="00356A01"/>
    <w:rsid w:val="00362924"/>
    <w:rsid w:val="00365D7D"/>
    <w:rsid w:val="00366ECD"/>
    <w:rsid w:val="00377FEE"/>
    <w:rsid w:val="00393DD3"/>
    <w:rsid w:val="0039595F"/>
    <w:rsid w:val="003B2698"/>
    <w:rsid w:val="003B7FD4"/>
    <w:rsid w:val="003C47D9"/>
    <w:rsid w:val="003D7EC1"/>
    <w:rsid w:val="003E1DA4"/>
    <w:rsid w:val="003F1286"/>
    <w:rsid w:val="003F19FE"/>
    <w:rsid w:val="003F1DB2"/>
    <w:rsid w:val="00401572"/>
    <w:rsid w:val="00402411"/>
    <w:rsid w:val="004058B9"/>
    <w:rsid w:val="00410044"/>
    <w:rsid w:val="00411436"/>
    <w:rsid w:val="00427D5A"/>
    <w:rsid w:val="0043002A"/>
    <w:rsid w:val="00445232"/>
    <w:rsid w:val="00447362"/>
    <w:rsid w:val="0045716C"/>
    <w:rsid w:val="00457C36"/>
    <w:rsid w:val="00462657"/>
    <w:rsid w:val="004627F3"/>
    <w:rsid w:val="00462C16"/>
    <w:rsid w:val="0046583A"/>
    <w:rsid w:val="00471D6A"/>
    <w:rsid w:val="00474A78"/>
    <w:rsid w:val="004821F9"/>
    <w:rsid w:val="004846D3"/>
    <w:rsid w:val="00487508"/>
    <w:rsid w:val="004932D9"/>
    <w:rsid w:val="004A03B4"/>
    <w:rsid w:val="004A7E43"/>
    <w:rsid w:val="004C4EAB"/>
    <w:rsid w:val="004C714B"/>
    <w:rsid w:val="004D11AE"/>
    <w:rsid w:val="004D7DB3"/>
    <w:rsid w:val="004F36E6"/>
    <w:rsid w:val="00521287"/>
    <w:rsid w:val="00531DDB"/>
    <w:rsid w:val="005401B2"/>
    <w:rsid w:val="00542381"/>
    <w:rsid w:val="00542739"/>
    <w:rsid w:val="00542E42"/>
    <w:rsid w:val="0055123B"/>
    <w:rsid w:val="00560098"/>
    <w:rsid w:val="005612EE"/>
    <w:rsid w:val="005618E0"/>
    <w:rsid w:val="00562AF2"/>
    <w:rsid w:val="0059198F"/>
    <w:rsid w:val="005958ED"/>
    <w:rsid w:val="005A2011"/>
    <w:rsid w:val="005A6131"/>
    <w:rsid w:val="005B4029"/>
    <w:rsid w:val="005C143D"/>
    <w:rsid w:val="005C33E4"/>
    <w:rsid w:val="005C54ED"/>
    <w:rsid w:val="005D41D5"/>
    <w:rsid w:val="005E4E4F"/>
    <w:rsid w:val="005F6364"/>
    <w:rsid w:val="00622472"/>
    <w:rsid w:val="00624A35"/>
    <w:rsid w:val="00630C2E"/>
    <w:rsid w:val="00651CAC"/>
    <w:rsid w:val="006571B5"/>
    <w:rsid w:val="00660A53"/>
    <w:rsid w:val="00664152"/>
    <w:rsid w:val="006773AF"/>
    <w:rsid w:val="00686688"/>
    <w:rsid w:val="00691F17"/>
    <w:rsid w:val="00692F54"/>
    <w:rsid w:val="00694180"/>
    <w:rsid w:val="006B1142"/>
    <w:rsid w:val="006C1E23"/>
    <w:rsid w:val="006D7E7A"/>
    <w:rsid w:val="007209A9"/>
    <w:rsid w:val="00722008"/>
    <w:rsid w:val="00723E78"/>
    <w:rsid w:val="007246EF"/>
    <w:rsid w:val="0072736F"/>
    <w:rsid w:val="00730A64"/>
    <w:rsid w:val="00736A0B"/>
    <w:rsid w:val="007557FD"/>
    <w:rsid w:val="00760C0A"/>
    <w:rsid w:val="00761DDF"/>
    <w:rsid w:val="00774E91"/>
    <w:rsid w:val="00776EE7"/>
    <w:rsid w:val="00777A97"/>
    <w:rsid w:val="0078687F"/>
    <w:rsid w:val="00787701"/>
    <w:rsid w:val="00791F18"/>
    <w:rsid w:val="00792175"/>
    <w:rsid w:val="00793B84"/>
    <w:rsid w:val="007A2558"/>
    <w:rsid w:val="007A4134"/>
    <w:rsid w:val="007A7B9C"/>
    <w:rsid w:val="007B69AB"/>
    <w:rsid w:val="007B6CBB"/>
    <w:rsid w:val="007C4DB6"/>
    <w:rsid w:val="007D1AB9"/>
    <w:rsid w:val="007F3581"/>
    <w:rsid w:val="007F6BB4"/>
    <w:rsid w:val="007F709B"/>
    <w:rsid w:val="00803CF4"/>
    <w:rsid w:val="00804009"/>
    <w:rsid w:val="00811AD2"/>
    <w:rsid w:val="00812D4D"/>
    <w:rsid w:val="00824C1E"/>
    <w:rsid w:val="0083325A"/>
    <w:rsid w:val="00833BD2"/>
    <w:rsid w:val="00855D87"/>
    <w:rsid w:val="00861CF0"/>
    <w:rsid w:val="00862FE5"/>
    <w:rsid w:val="008806A8"/>
    <w:rsid w:val="00880BA4"/>
    <w:rsid w:val="00885093"/>
    <w:rsid w:val="00890203"/>
    <w:rsid w:val="00895D64"/>
    <w:rsid w:val="008964BC"/>
    <w:rsid w:val="008977DB"/>
    <w:rsid w:val="00897A8F"/>
    <w:rsid w:val="008B1B17"/>
    <w:rsid w:val="008B420E"/>
    <w:rsid w:val="008C1276"/>
    <w:rsid w:val="008C34A2"/>
    <w:rsid w:val="008D1152"/>
    <w:rsid w:val="008D426A"/>
    <w:rsid w:val="008D74D6"/>
    <w:rsid w:val="008E3FFA"/>
    <w:rsid w:val="008E7B6A"/>
    <w:rsid w:val="008F3285"/>
    <w:rsid w:val="00920045"/>
    <w:rsid w:val="00932713"/>
    <w:rsid w:val="0093488F"/>
    <w:rsid w:val="00942E4B"/>
    <w:rsid w:val="0094438E"/>
    <w:rsid w:val="009455F7"/>
    <w:rsid w:val="009456F8"/>
    <w:rsid w:val="009464D7"/>
    <w:rsid w:val="00947AD5"/>
    <w:rsid w:val="00965DE9"/>
    <w:rsid w:val="00972317"/>
    <w:rsid w:val="00972748"/>
    <w:rsid w:val="0097579F"/>
    <w:rsid w:val="00977D52"/>
    <w:rsid w:val="0099036C"/>
    <w:rsid w:val="009A05EC"/>
    <w:rsid w:val="009A2858"/>
    <w:rsid w:val="009B009C"/>
    <w:rsid w:val="009B4209"/>
    <w:rsid w:val="009B5059"/>
    <w:rsid w:val="009C1C07"/>
    <w:rsid w:val="009C4146"/>
    <w:rsid w:val="009C7542"/>
    <w:rsid w:val="009D0B49"/>
    <w:rsid w:val="009D3EE0"/>
    <w:rsid w:val="009D6D38"/>
    <w:rsid w:val="009E38AE"/>
    <w:rsid w:val="009F6DDF"/>
    <w:rsid w:val="00A15692"/>
    <w:rsid w:val="00A21E66"/>
    <w:rsid w:val="00A23141"/>
    <w:rsid w:val="00A42358"/>
    <w:rsid w:val="00A5699D"/>
    <w:rsid w:val="00A64238"/>
    <w:rsid w:val="00A652FB"/>
    <w:rsid w:val="00A74DCA"/>
    <w:rsid w:val="00A7538A"/>
    <w:rsid w:val="00A96759"/>
    <w:rsid w:val="00AA40C7"/>
    <w:rsid w:val="00AA6995"/>
    <w:rsid w:val="00AC3A19"/>
    <w:rsid w:val="00AD1F8A"/>
    <w:rsid w:val="00AD63EA"/>
    <w:rsid w:val="00AE0924"/>
    <w:rsid w:val="00AF0F54"/>
    <w:rsid w:val="00AF4E85"/>
    <w:rsid w:val="00B03CF8"/>
    <w:rsid w:val="00B045C0"/>
    <w:rsid w:val="00B1353A"/>
    <w:rsid w:val="00B21858"/>
    <w:rsid w:val="00B2515A"/>
    <w:rsid w:val="00B25FC7"/>
    <w:rsid w:val="00B27EFA"/>
    <w:rsid w:val="00B548C1"/>
    <w:rsid w:val="00B568F4"/>
    <w:rsid w:val="00B5703C"/>
    <w:rsid w:val="00B74BB9"/>
    <w:rsid w:val="00B87903"/>
    <w:rsid w:val="00B91E73"/>
    <w:rsid w:val="00B9278A"/>
    <w:rsid w:val="00B94201"/>
    <w:rsid w:val="00B96053"/>
    <w:rsid w:val="00BC2691"/>
    <w:rsid w:val="00BC365C"/>
    <w:rsid w:val="00BD1AA6"/>
    <w:rsid w:val="00BD24E6"/>
    <w:rsid w:val="00BE12B4"/>
    <w:rsid w:val="00BE7D5C"/>
    <w:rsid w:val="00C004B8"/>
    <w:rsid w:val="00C00F5D"/>
    <w:rsid w:val="00C01ED6"/>
    <w:rsid w:val="00C10CEB"/>
    <w:rsid w:val="00C15B7D"/>
    <w:rsid w:val="00C1647A"/>
    <w:rsid w:val="00C33BFE"/>
    <w:rsid w:val="00C358B0"/>
    <w:rsid w:val="00C36DC1"/>
    <w:rsid w:val="00C4126B"/>
    <w:rsid w:val="00C41383"/>
    <w:rsid w:val="00C42D2D"/>
    <w:rsid w:val="00C43CBC"/>
    <w:rsid w:val="00C50E35"/>
    <w:rsid w:val="00C57159"/>
    <w:rsid w:val="00C678A3"/>
    <w:rsid w:val="00C80067"/>
    <w:rsid w:val="00C841EB"/>
    <w:rsid w:val="00CA16D5"/>
    <w:rsid w:val="00CB3A78"/>
    <w:rsid w:val="00CC224C"/>
    <w:rsid w:val="00CD1B62"/>
    <w:rsid w:val="00CE3229"/>
    <w:rsid w:val="00CF4F99"/>
    <w:rsid w:val="00CF5AC1"/>
    <w:rsid w:val="00D01446"/>
    <w:rsid w:val="00D029AC"/>
    <w:rsid w:val="00D037CC"/>
    <w:rsid w:val="00D11E64"/>
    <w:rsid w:val="00D417C1"/>
    <w:rsid w:val="00D45484"/>
    <w:rsid w:val="00D476B0"/>
    <w:rsid w:val="00D47BDF"/>
    <w:rsid w:val="00D62DB5"/>
    <w:rsid w:val="00D62F0D"/>
    <w:rsid w:val="00D74916"/>
    <w:rsid w:val="00D83EF9"/>
    <w:rsid w:val="00D84899"/>
    <w:rsid w:val="00DA4C6F"/>
    <w:rsid w:val="00DA664E"/>
    <w:rsid w:val="00DB34E8"/>
    <w:rsid w:val="00DB5FE9"/>
    <w:rsid w:val="00DD430C"/>
    <w:rsid w:val="00DD5F88"/>
    <w:rsid w:val="00DE5952"/>
    <w:rsid w:val="00DF48F1"/>
    <w:rsid w:val="00DF4D04"/>
    <w:rsid w:val="00DF5358"/>
    <w:rsid w:val="00DF6953"/>
    <w:rsid w:val="00E00307"/>
    <w:rsid w:val="00E03B18"/>
    <w:rsid w:val="00E11CC6"/>
    <w:rsid w:val="00E201CA"/>
    <w:rsid w:val="00E355D6"/>
    <w:rsid w:val="00E50ABC"/>
    <w:rsid w:val="00E53A65"/>
    <w:rsid w:val="00E600F7"/>
    <w:rsid w:val="00E63A26"/>
    <w:rsid w:val="00E67735"/>
    <w:rsid w:val="00E772E2"/>
    <w:rsid w:val="00E90088"/>
    <w:rsid w:val="00E92C7C"/>
    <w:rsid w:val="00EB02D1"/>
    <w:rsid w:val="00EB0761"/>
    <w:rsid w:val="00EC4BAD"/>
    <w:rsid w:val="00ED0B63"/>
    <w:rsid w:val="00ED19E5"/>
    <w:rsid w:val="00ED5137"/>
    <w:rsid w:val="00F006EE"/>
    <w:rsid w:val="00F02609"/>
    <w:rsid w:val="00F05598"/>
    <w:rsid w:val="00F21A19"/>
    <w:rsid w:val="00F2488B"/>
    <w:rsid w:val="00F35B45"/>
    <w:rsid w:val="00F36CAC"/>
    <w:rsid w:val="00F40116"/>
    <w:rsid w:val="00F408E7"/>
    <w:rsid w:val="00F42DCE"/>
    <w:rsid w:val="00F44592"/>
    <w:rsid w:val="00F51B09"/>
    <w:rsid w:val="00F55463"/>
    <w:rsid w:val="00F55609"/>
    <w:rsid w:val="00F56462"/>
    <w:rsid w:val="00F74600"/>
    <w:rsid w:val="00F779F1"/>
    <w:rsid w:val="00F81CF2"/>
    <w:rsid w:val="00F91BC8"/>
    <w:rsid w:val="00FA20BE"/>
    <w:rsid w:val="00FA2FD7"/>
    <w:rsid w:val="00FB7BEE"/>
    <w:rsid w:val="00FC1A88"/>
    <w:rsid w:val="00FC344B"/>
    <w:rsid w:val="00FC57DC"/>
    <w:rsid w:val="00FC776C"/>
    <w:rsid w:val="00FD2B98"/>
    <w:rsid w:val="00FD3D88"/>
    <w:rsid w:val="00FE1CE9"/>
    <w:rsid w:val="00FF109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B57B2"/>
  <w15:chartTrackingRefBased/>
  <w15:docId w15:val="{78F1617F-8E0D-4728-8B04-1F7EAA3A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78A"/>
    <w:pPr>
      <w:spacing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61"/>
  </w:style>
  <w:style w:type="paragraph" w:styleId="Footer">
    <w:name w:val="footer"/>
    <w:basedOn w:val="Normal"/>
    <w:link w:val="Foot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61"/>
  </w:style>
  <w:style w:type="character" w:customStyle="1" w:styleId="Heading2Char">
    <w:name w:val="Heading 2 Char"/>
    <w:basedOn w:val="DefaultParagraphFont"/>
    <w:link w:val="Heading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FE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Title"/>
    <w:link w:val="TitlepageChar"/>
    <w:qFormat/>
    <w:rsid w:val="00FB7BEE"/>
    <w:pPr>
      <w:spacing w:line="360" w:lineRule="auto"/>
      <w:ind w:left="706" w:firstLine="0"/>
    </w:pPr>
    <w:rPr>
      <w:b/>
      <w:bCs/>
      <w:sz w:val="28"/>
    </w:rPr>
  </w:style>
  <w:style w:type="character" w:customStyle="1" w:styleId="TitlepageChar">
    <w:name w:val="Title page Char"/>
    <w:basedOn w:val="TitleChar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NoSpacing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DefaultParagraphFont"/>
    <w:link w:val="Code"/>
    <w:rsid w:val="00774E91"/>
    <w:rPr>
      <w:rFonts w:ascii="Times New Roman" w:hAnsi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3449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21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0;&#1069;&#105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122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89</cp:revision>
  <dcterms:created xsi:type="dcterms:W3CDTF">2024-09-06T01:58:00Z</dcterms:created>
  <dcterms:modified xsi:type="dcterms:W3CDTF">2024-09-06T13:07:00Z</dcterms:modified>
</cp:coreProperties>
</file>
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FF1A6" w14:textId="77777777" w:rsidR="00B74BB9" w:rsidRPr="007D1AB9" w:rsidRDefault="00B74BB9" w:rsidP="00FB7BEE">
      <w:pPr>
        <w:pStyle w:val="Titlepage"/>
      </w:pPr>
    </w:p>
    <w:p w14:paraId="5DF65142" w14:textId="77777777" w:rsidR="00B74BB9" w:rsidRPr="007D1AB9" w:rsidRDefault="00B74BB9" w:rsidP="00FB7BEE">
      <w:pPr>
        <w:pStyle w:val="Titlepage"/>
      </w:pPr>
    </w:p>
    <w:p w14:paraId="4D9836A7" w14:textId="77777777" w:rsidR="00B74BB9" w:rsidRPr="007D1AB9" w:rsidRDefault="00B74BB9" w:rsidP="00FB7BEE">
      <w:pPr>
        <w:pStyle w:val="Titlepage"/>
      </w:pPr>
    </w:p>
    <w:p w14:paraId="6375912A" w14:textId="77777777" w:rsidR="00B74BB9" w:rsidRPr="007D1AB9" w:rsidRDefault="00B74BB9" w:rsidP="00FB7BEE">
      <w:pPr>
        <w:pStyle w:val="Titlepage"/>
      </w:pPr>
    </w:p>
    <w:p w14:paraId="304ED2B3" w14:textId="53D8C002" w:rsidR="006D7E7A" w:rsidRPr="007D1AB9" w:rsidRDefault="00C678A3" w:rsidP="00FB7BEE">
      <w:pPr>
        <w:pStyle w:val="Titlepage"/>
      </w:pPr>
      <w:r w:rsidRPr="007D1AB9">
        <w:t>Отчёт</w:t>
      </w:r>
      <w:r w:rsidRPr="007D1AB9">
        <w:br/>
        <w:t xml:space="preserve">по </w:t>
      </w:r>
      <w:sdt>
        <w:sdtPr>
          <w:id w:val="1447348539"/>
          <w:placeholder>
            <w:docPart w:val="AA7707EB0BEC4C3097BF689D4D2ABF8D"/>
          </w:placeholder>
          <w:dropDownList>
            <w:listItem w:value="Choose an item."/>
            <w:listItem w:displayText="практической" w:value="практической"/>
            <w:listItem w:displayText="лабораторной" w:value="лабораторной"/>
            <w:listItem w:displayText="самостоятельной" w:value="самостоятельной"/>
          </w:dropDownList>
        </w:sdtPr>
        <w:sdtEndPr/>
        <w:sdtContent>
          <w:r w:rsidR="00474A78" w:rsidRPr="007D1AB9">
            <w:t>практической</w:t>
          </w:r>
        </w:sdtContent>
      </w:sdt>
      <w:r w:rsidR="00897A8F" w:rsidRPr="007D1AB9">
        <w:t xml:space="preserve"> работе</w:t>
      </w:r>
      <w:r w:rsidRPr="007D1AB9">
        <w:t xml:space="preserve"> №</w:t>
      </w:r>
      <w:r w:rsidR="00474A78" w:rsidRPr="007D1AB9">
        <w:t>1</w:t>
      </w:r>
    </w:p>
    <w:p w14:paraId="5AF5D9B8" w14:textId="2B4A719F" w:rsidR="006D7E7A" w:rsidRPr="007D1AB9" w:rsidRDefault="00E355D6" w:rsidP="00FB7BEE">
      <w:pPr>
        <w:pStyle w:val="Titlepage"/>
      </w:pPr>
      <w:r w:rsidRPr="007D1AB9">
        <w:t>по дисциплине</w:t>
      </w:r>
      <w:r w:rsidR="009F6DDF" w:rsidRPr="007D1AB9">
        <w:t>:</w:t>
      </w:r>
      <w:r w:rsidRPr="007D1AB9">
        <w:t xml:space="preserve"> «</w:t>
      </w:r>
      <w:r w:rsidR="0094438E" w:rsidRPr="007D1AB9">
        <w:t xml:space="preserve">МДК 11.01 Технология разработки </w:t>
      </w:r>
      <w:r w:rsidR="00094292" w:rsidRPr="007D1AB9">
        <w:t>и защиты баз данных</w:t>
      </w:r>
      <w:r w:rsidR="006D7E7A" w:rsidRPr="007D1AB9">
        <w:t>»</w:t>
      </w:r>
    </w:p>
    <w:p w14:paraId="24AE46A1" w14:textId="4E0733A6" w:rsidR="00FE1CE9" w:rsidRPr="007D1AB9" w:rsidRDefault="00E355D6" w:rsidP="00FB7BEE">
      <w:pPr>
        <w:pStyle w:val="Titlepage"/>
      </w:pPr>
      <w:r w:rsidRPr="007D1AB9">
        <w:t xml:space="preserve">Тема: </w:t>
      </w:r>
      <w:r w:rsidR="00146A96" w:rsidRPr="007D1AB9">
        <w:t>«</w:t>
      </w:r>
      <w:r w:rsidR="0059198F" w:rsidRPr="007D1AB9">
        <w:t>Нормализация отношений</w:t>
      </w:r>
      <w:r w:rsidR="00146A96" w:rsidRPr="007D1AB9">
        <w:t>»</w:t>
      </w:r>
    </w:p>
    <w:tbl>
      <w:tblPr>
        <w:tblpPr w:leftFromText="180" w:rightFromText="180" w:vertAnchor="text" w:horzAnchor="margin" w:tblpY="4957"/>
        <w:tblW w:w="5000" w:type="pct"/>
        <w:tblLook w:val="04A0" w:firstRow="1" w:lastRow="0" w:firstColumn="1" w:lastColumn="0" w:noHBand="0" w:noVBand="1"/>
      </w:tblPr>
      <w:tblGrid>
        <w:gridCol w:w="4649"/>
        <w:gridCol w:w="2790"/>
        <w:gridCol w:w="3099"/>
      </w:tblGrid>
      <w:tr w:rsidR="00330D2C" w:rsidRPr="007D1AB9" w14:paraId="59DCDDEC" w14:textId="77777777" w:rsidTr="00CD1B62">
        <w:trPr>
          <w:trHeight w:val="614"/>
        </w:trPr>
        <w:tc>
          <w:tcPr>
            <w:tcW w:w="4649" w:type="dxa"/>
            <w:vAlign w:val="bottom"/>
          </w:tcPr>
          <w:p w14:paraId="4CD85FB6" w14:textId="01C4361D" w:rsidR="00330D2C" w:rsidRPr="007D1AB9" w:rsidRDefault="00330D2C" w:rsidP="00CD1B62">
            <w:pPr>
              <w:pStyle w:val="NoSpacing"/>
              <w:rPr>
                <w:b/>
                <w:bCs/>
                <w:lang w:val="ru-RU"/>
              </w:rPr>
            </w:pPr>
            <w:r w:rsidRPr="007D1AB9">
              <w:rPr>
                <w:lang w:val="ru-RU"/>
              </w:rPr>
              <w:t xml:space="preserve">Студент гр. </w:t>
            </w:r>
            <w:r w:rsidR="0059198F" w:rsidRPr="007D1AB9">
              <w:rPr>
                <w:lang w:val="ru-RU"/>
              </w:rPr>
              <w:t>22 ИТ</w:t>
            </w:r>
          </w:p>
        </w:tc>
        <w:tc>
          <w:tcPr>
            <w:tcW w:w="2790" w:type="dxa"/>
            <w:tcBorders>
              <w:bottom w:val="single" w:sz="4" w:space="0" w:color="000000"/>
            </w:tcBorders>
            <w:vAlign w:val="bottom"/>
          </w:tcPr>
          <w:p w14:paraId="23DC9F10" w14:textId="77777777" w:rsidR="00330D2C" w:rsidRPr="007D1AB9" w:rsidRDefault="00330D2C" w:rsidP="00CD1B62">
            <w:pPr>
              <w:pStyle w:val="NoSpacing"/>
              <w:rPr>
                <w:lang w:val="ru-RU"/>
              </w:rPr>
            </w:pPr>
          </w:p>
        </w:tc>
        <w:tc>
          <w:tcPr>
            <w:tcW w:w="3099" w:type="dxa"/>
            <w:vAlign w:val="bottom"/>
          </w:tcPr>
          <w:p w14:paraId="61CEE966" w14:textId="2B4AFF7C" w:rsidR="00330D2C" w:rsidRPr="007D1AB9" w:rsidRDefault="0059198F" w:rsidP="00CD1B62">
            <w:pPr>
              <w:pStyle w:val="NoSpacing"/>
              <w:rPr>
                <w:lang w:val="ru-RU"/>
              </w:rPr>
            </w:pPr>
            <w:r w:rsidRPr="007D1AB9">
              <w:rPr>
                <w:lang w:val="ru-RU"/>
              </w:rPr>
              <w:t>Липинский К.С.</w:t>
            </w:r>
          </w:p>
        </w:tc>
      </w:tr>
      <w:tr w:rsidR="00330D2C" w:rsidRPr="007D1AB9" w14:paraId="55D7FA23" w14:textId="77777777" w:rsidTr="00CD1B62">
        <w:trPr>
          <w:trHeight w:val="614"/>
        </w:trPr>
        <w:tc>
          <w:tcPr>
            <w:tcW w:w="4649" w:type="dxa"/>
            <w:vAlign w:val="bottom"/>
          </w:tcPr>
          <w:p w14:paraId="093A87D8" w14:textId="77777777" w:rsidR="00330D2C" w:rsidRPr="00A74DCA" w:rsidRDefault="00330D2C" w:rsidP="00CD1B62">
            <w:pPr>
              <w:pStyle w:val="NoSpacing"/>
            </w:pPr>
            <w:r w:rsidRPr="007D1AB9">
              <w:rPr>
                <w:lang w:val="ru-RU"/>
              </w:rPr>
              <w:t>Преподаватель</w:t>
            </w:r>
          </w:p>
        </w:tc>
        <w:tc>
          <w:tcPr>
            <w:tcW w:w="279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57A2C88" w14:textId="77777777" w:rsidR="00330D2C" w:rsidRPr="007D1AB9" w:rsidRDefault="00330D2C" w:rsidP="00CD1B62">
            <w:pPr>
              <w:pStyle w:val="NoSpacing"/>
              <w:rPr>
                <w:lang w:val="ru-RU"/>
              </w:rPr>
            </w:pPr>
          </w:p>
        </w:tc>
        <w:tc>
          <w:tcPr>
            <w:tcW w:w="3099" w:type="dxa"/>
            <w:vAlign w:val="bottom"/>
          </w:tcPr>
          <w:p w14:paraId="5B0B26AF" w14:textId="77777777" w:rsidR="00330D2C" w:rsidRPr="007D1AB9" w:rsidRDefault="00622472" w:rsidP="00CD1B62">
            <w:pPr>
              <w:pStyle w:val="NoSpacing"/>
              <w:rPr>
                <w:lang w:val="ru-RU"/>
              </w:rPr>
            </w:pPr>
            <w:r w:rsidRPr="007D1AB9">
              <w:rPr>
                <w:lang w:val="ru-RU"/>
              </w:rPr>
              <w:t>Фамилия И.О.</w:t>
            </w:r>
          </w:p>
        </w:tc>
      </w:tr>
    </w:tbl>
    <w:p w14:paraId="59A40680" w14:textId="77777777" w:rsidR="0078687F" w:rsidRPr="007D1AB9" w:rsidRDefault="0078687F" w:rsidP="00330D2C">
      <w:pPr>
        <w:pStyle w:val="Titlepage"/>
        <w:jc w:val="both"/>
        <w:sectPr w:rsidR="0078687F" w:rsidRPr="007D1AB9" w:rsidSect="00197F2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134" w:right="851" w:bottom="1134" w:left="851" w:header="720" w:footer="720" w:gutter="0"/>
          <w:cols w:space="720"/>
          <w:vAlign w:val="center"/>
          <w:titlePg/>
          <w:docGrid w:linePitch="381"/>
        </w:sectPr>
      </w:pPr>
    </w:p>
    <w:p w14:paraId="049A4B06" w14:textId="77777777" w:rsidR="001C54FC" w:rsidRPr="007D1AB9" w:rsidRDefault="00A64238" w:rsidP="001C54FC">
      <w:pPr>
        <w:pStyle w:val="Heading3"/>
      </w:pPr>
      <w:r w:rsidRPr="007D1AB9">
        <w:lastRenderedPageBreak/>
        <w:t>Цель работы</w:t>
      </w:r>
      <w:r w:rsidR="00FE1CE9" w:rsidRPr="007D1AB9">
        <w:t>.</w:t>
      </w:r>
    </w:p>
    <w:p w14:paraId="6EDA9C01" w14:textId="24F5E274" w:rsidR="005618E0" w:rsidRPr="00035F83" w:rsidRDefault="00DA664E" w:rsidP="0039595F">
      <w:r w:rsidRPr="00C00F5D">
        <w:t>И</w:t>
      </w:r>
      <w:r w:rsidR="001D142C" w:rsidRPr="00C00F5D">
        <w:t>зучение процесса нормализации отношений (таблиц) в реляционных базах данных для устранения избыточности данных, минимизации аномалий вставки, обновления и удаления, а также повышение целостности и эффективности работы базы данных.</w:t>
      </w:r>
    </w:p>
    <w:p w14:paraId="539FBB43" w14:textId="77777777" w:rsidR="001C54FC" w:rsidRPr="00CB3A78" w:rsidRDefault="001C54FC" w:rsidP="001C54FC"/>
    <w:p w14:paraId="31DFDE92" w14:textId="77777777" w:rsidR="00445232" w:rsidRDefault="00462C16" w:rsidP="005618E0">
      <w:pPr>
        <w:pStyle w:val="Heading3"/>
      </w:pPr>
      <w:r w:rsidRPr="007D1AB9">
        <w:t>Выполнение работы</w:t>
      </w:r>
      <w:r w:rsidR="00FE1CE9" w:rsidRPr="007D1AB9">
        <w:t>.</w:t>
      </w:r>
    </w:p>
    <w:p w14:paraId="47C64650" w14:textId="0BE9FAEA" w:rsidR="00167547" w:rsidRDefault="00167547" w:rsidP="00167547">
      <w:pPr>
        <w:rPr>
          <w:b/>
          <w:bCs/>
        </w:rPr>
      </w:pPr>
      <w:r>
        <w:rPr>
          <w:b/>
          <w:bCs/>
        </w:rPr>
        <w:t>Структура базы данных.</w:t>
      </w:r>
    </w:p>
    <w:p w14:paraId="32CA2E59" w14:textId="1C304B14" w:rsidR="00167547" w:rsidRDefault="00167547" w:rsidP="00167547">
      <w:r>
        <w:t>Б</w:t>
      </w:r>
      <w:r w:rsidR="00F21A19">
        <w:t xml:space="preserve">аза данных состоит из трёх </w:t>
      </w:r>
      <w:r w:rsidR="00B5703C">
        <w:t>таблиц:</w:t>
      </w:r>
    </w:p>
    <w:p w14:paraId="03D1E958" w14:textId="565E67FD" w:rsidR="00B5703C" w:rsidRDefault="00447362" w:rsidP="00B5703C">
      <w:pPr>
        <w:pStyle w:val="ListParagraph"/>
        <w:numPr>
          <w:ilvl w:val="0"/>
          <w:numId w:val="13"/>
        </w:numPr>
      </w:pPr>
      <w:r>
        <w:rPr>
          <w:lang w:val="en-US"/>
        </w:rPr>
        <w:t>Students</w:t>
      </w:r>
      <w:r w:rsidRPr="00B045C0">
        <w:t xml:space="preserve"> </w:t>
      </w:r>
      <w:r w:rsidR="009455F7" w:rsidRPr="00B045C0">
        <w:t>–</w:t>
      </w:r>
      <w:r w:rsidRPr="00B045C0">
        <w:t xml:space="preserve"> </w:t>
      </w:r>
      <w:r w:rsidR="009455F7">
        <w:t xml:space="preserve">хранит </w:t>
      </w:r>
      <w:r w:rsidR="00B045C0">
        <w:t>общие данные о студентах</w:t>
      </w:r>
    </w:p>
    <w:p w14:paraId="5AFDA884" w14:textId="0D81F182" w:rsidR="009464D7" w:rsidRDefault="00D01446" w:rsidP="009464D7">
      <w:pPr>
        <w:pStyle w:val="ListParagraph"/>
        <w:ind w:left="1069" w:firstLine="0"/>
      </w:pPr>
      <w:r>
        <w:t>Поля:</w:t>
      </w:r>
    </w:p>
    <w:p w14:paraId="16073569" w14:textId="0B34FA09" w:rsidR="00D01446" w:rsidRPr="00A652FB" w:rsidRDefault="001A590B" w:rsidP="009464D7">
      <w:pPr>
        <w:pStyle w:val="ListParagraph"/>
        <w:ind w:left="1069" w:firstLine="0"/>
      </w:pPr>
      <w:r>
        <w:rPr>
          <w:lang w:val="en-US"/>
        </w:rPr>
        <w:t>Course</w:t>
      </w:r>
      <w:r w:rsidRPr="00A652FB">
        <w:t xml:space="preserve"> </w:t>
      </w:r>
      <w:r w:rsidR="000411B0" w:rsidRPr="00A652FB">
        <w:t>–</w:t>
      </w:r>
      <w:r w:rsidRPr="00A652FB">
        <w:t xml:space="preserve"> </w:t>
      </w:r>
      <w:r>
        <w:t>курс</w:t>
      </w:r>
    </w:p>
    <w:p w14:paraId="1619EAE5" w14:textId="54176DA8" w:rsidR="000411B0" w:rsidRPr="00A652FB" w:rsidRDefault="000411B0" w:rsidP="009464D7">
      <w:pPr>
        <w:pStyle w:val="ListParagraph"/>
        <w:ind w:left="1069" w:firstLine="0"/>
      </w:pPr>
      <w:r>
        <w:rPr>
          <w:lang w:val="en-US"/>
        </w:rPr>
        <w:t>Surname</w:t>
      </w:r>
      <w:r w:rsidRPr="00A652FB">
        <w:t xml:space="preserve"> – </w:t>
      </w:r>
      <w:r>
        <w:t>фамилия</w:t>
      </w:r>
    </w:p>
    <w:p w14:paraId="36239A7D" w14:textId="4A04909D" w:rsidR="000411B0" w:rsidRPr="00A652FB" w:rsidRDefault="000411B0" w:rsidP="009464D7">
      <w:pPr>
        <w:pStyle w:val="ListParagraph"/>
        <w:ind w:left="1069" w:firstLine="0"/>
      </w:pPr>
      <w:r>
        <w:rPr>
          <w:lang w:val="en-US"/>
        </w:rPr>
        <w:t>Name</w:t>
      </w:r>
      <w:r w:rsidRPr="00A652FB">
        <w:t xml:space="preserve"> – </w:t>
      </w:r>
      <w:r>
        <w:t>имя</w:t>
      </w:r>
    </w:p>
    <w:p w14:paraId="4046B1E9" w14:textId="6877EF8F" w:rsidR="000411B0" w:rsidRPr="007A2558" w:rsidRDefault="000411B0" w:rsidP="009464D7">
      <w:pPr>
        <w:pStyle w:val="ListParagraph"/>
        <w:ind w:left="1069" w:firstLine="0"/>
        <w:rPr>
          <w:lang w:val="en-US"/>
        </w:rPr>
      </w:pPr>
      <w:proofErr w:type="spellStart"/>
      <w:r>
        <w:rPr>
          <w:lang w:val="en-US"/>
        </w:rPr>
        <w:t>RecordBook_Number</w:t>
      </w:r>
      <w:proofErr w:type="spellEnd"/>
      <w:r w:rsidR="007A2558">
        <w:rPr>
          <w:lang w:val="en-US"/>
        </w:rPr>
        <w:t xml:space="preserve"> – </w:t>
      </w:r>
      <w:r w:rsidR="007A2558">
        <w:t>номер</w:t>
      </w:r>
      <w:r w:rsidR="007A2558" w:rsidRPr="007A2558">
        <w:rPr>
          <w:lang w:val="en-US"/>
        </w:rPr>
        <w:t xml:space="preserve"> </w:t>
      </w:r>
      <w:r w:rsidR="007A2558">
        <w:t>зачётной</w:t>
      </w:r>
      <w:r w:rsidR="007A2558" w:rsidRPr="007A2558">
        <w:rPr>
          <w:lang w:val="en-US"/>
        </w:rPr>
        <w:t xml:space="preserve"> </w:t>
      </w:r>
      <w:r w:rsidR="007A2558">
        <w:t>книжки</w:t>
      </w:r>
    </w:p>
    <w:p w14:paraId="62D2B51B" w14:textId="3F03D8A0" w:rsidR="00B045C0" w:rsidRPr="00A652FB" w:rsidRDefault="00B045C0" w:rsidP="00B5703C">
      <w:pPr>
        <w:pStyle w:val="ListParagraph"/>
        <w:numPr>
          <w:ilvl w:val="0"/>
          <w:numId w:val="13"/>
        </w:numPr>
      </w:pPr>
      <w:r>
        <w:rPr>
          <w:lang w:val="en-US"/>
        </w:rPr>
        <w:t xml:space="preserve">Addresses – </w:t>
      </w:r>
      <w:r>
        <w:t>хранит адреса студентов</w:t>
      </w:r>
    </w:p>
    <w:p w14:paraId="6001C308" w14:textId="57C0AAFC" w:rsidR="00A652FB" w:rsidRDefault="00A652FB" w:rsidP="00A652FB">
      <w:pPr>
        <w:pStyle w:val="ListParagraph"/>
        <w:ind w:left="1069" w:firstLine="0"/>
      </w:pPr>
      <w:r>
        <w:t>Поля:</w:t>
      </w:r>
    </w:p>
    <w:p w14:paraId="7BFB65F6" w14:textId="5C64C428" w:rsidR="00A652FB" w:rsidRDefault="00A652FB" w:rsidP="00A652FB">
      <w:pPr>
        <w:pStyle w:val="ListParagraph"/>
        <w:ind w:left="1069" w:firstLine="0"/>
      </w:pPr>
      <w:proofErr w:type="spellStart"/>
      <w:r>
        <w:rPr>
          <w:lang w:val="en-US"/>
        </w:rPr>
        <w:t>RecordNumber</w:t>
      </w:r>
      <w:proofErr w:type="spellEnd"/>
      <w:r>
        <w:rPr>
          <w:lang w:val="en-US"/>
        </w:rPr>
        <w:t xml:space="preserve"> – </w:t>
      </w:r>
      <w:r>
        <w:t>порядковый номер записи</w:t>
      </w:r>
    </w:p>
    <w:p w14:paraId="6A3705BD" w14:textId="620C7FEB" w:rsidR="00A652FB" w:rsidRDefault="00A652FB" w:rsidP="00A652FB">
      <w:pPr>
        <w:pStyle w:val="ListParagraph"/>
        <w:ind w:left="1069" w:firstLine="0"/>
      </w:pPr>
      <w:r>
        <w:rPr>
          <w:lang w:val="en-US"/>
        </w:rPr>
        <w:t xml:space="preserve">Street – </w:t>
      </w:r>
      <w:r>
        <w:t>улица</w:t>
      </w:r>
    </w:p>
    <w:p w14:paraId="1461B044" w14:textId="722F83BD" w:rsidR="00A652FB" w:rsidRDefault="00A652FB" w:rsidP="00A652FB">
      <w:pPr>
        <w:pStyle w:val="ListParagraph"/>
        <w:ind w:left="1069" w:firstLine="0"/>
      </w:pPr>
      <w:r>
        <w:rPr>
          <w:lang w:val="en-US"/>
        </w:rPr>
        <w:t xml:space="preserve">Home – </w:t>
      </w:r>
      <w:r>
        <w:t>дом</w:t>
      </w:r>
    </w:p>
    <w:p w14:paraId="4E3010E8" w14:textId="04D83BD9" w:rsidR="00A652FB" w:rsidRDefault="00A652FB" w:rsidP="00A652FB">
      <w:pPr>
        <w:pStyle w:val="ListParagraph"/>
        <w:ind w:left="1069" w:firstLine="0"/>
      </w:pPr>
      <w:r>
        <w:rPr>
          <w:lang w:val="en-US"/>
        </w:rPr>
        <w:t xml:space="preserve">Apartment - </w:t>
      </w:r>
      <w:r>
        <w:t>квартира</w:t>
      </w:r>
    </w:p>
    <w:p w14:paraId="646196EE" w14:textId="70BA1764" w:rsidR="00B045C0" w:rsidRDefault="00B045C0" w:rsidP="00B5703C">
      <w:pPr>
        <w:pStyle w:val="ListParagraph"/>
        <w:numPr>
          <w:ilvl w:val="0"/>
          <w:numId w:val="13"/>
        </w:numPr>
      </w:pPr>
      <w:r>
        <w:rPr>
          <w:lang w:val="en-US"/>
        </w:rPr>
        <w:t>Phones</w:t>
      </w:r>
      <w:r w:rsidRPr="00B045C0">
        <w:t xml:space="preserve"> – </w:t>
      </w:r>
      <w:r>
        <w:t>хранит номера телефонов студентов</w:t>
      </w:r>
    </w:p>
    <w:p w14:paraId="288443DB" w14:textId="0183242B" w:rsidR="00A652FB" w:rsidRDefault="00A652FB" w:rsidP="00A652FB">
      <w:pPr>
        <w:pStyle w:val="ListParagraph"/>
        <w:ind w:left="1069" w:firstLine="0"/>
      </w:pPr>
      <w:r>
        <w:t>Поля:</w:t>
      </w:r>
    </w:p>
    <w:p w14:paraId="26955FAE" w14:textId="50F3A7C6" w:rsidR="00A652FB" w:rsidRPr="00A652FB" w:rsidRDefault="00A652FB" w:rsidP="00A652FB">
      <w:pPr>
        <w:pStyle w:val="ListParagraph"/>
        <w:ind w:left="1069" w:firstLine="0"/>
      </w:pPr>
      <w:proofErr w:type="spellStart"/>
      <w:r>
        <w:rPr>
          <w:lang w:val="en-US"/>
        </w:rPr>
        <w:t>RecordNumber</w:t>
      </w:r>
      <w:proofErr w:type="spellEnd"/>
      <w:r w:rsidRPr="00A652FB">
        <w:t xml:space="preserve"> – </w:t>
      </w:r>
      <w:r>
        <w:t>порядковый номер записи</w:t>
      </w:r>
    </w:p>
    <w:p w14:paraId="0B584733" w14:textId="0D2A0693" w:rsidR="00A652FB" w:rsidRPr="00A652FB" w:rsidRDefault="00A652FB" w:rsidP="00A652FB">
      <w:pPr>
        <w:pStyle w:val="ListParagraph"/>
        <w:ind w:left="1069" w:firstLine="0"/>
      </w:pPr>
      <w:r>
        <w:rPr>
          <w:lang w:val="en-US"/>
        </w:rPr>
        <w:t>Phone</w:t>
      </w:r>
      <w:r w:rsidRPr="00A652FB">
        <w:t xml:space="preserve"> – </w:t>
      </w:r>
      <w:r>
        <w:t>номер</w:t>
      </w:r>
      <w:r w:rsidRPr="00A652FB">
        <w:t xml:space="preserve"> </w:t>
      </w:r>
      <w:r>
        <w:t>телефона</w:t>
      </w:r>
    </w:p>
    <w:p w14:paraId="36041F12" w14:textId="729BA111" w:rsidR="00A652FB" w:rsidRPr="00A652FB" w:rsidRDefault="00A652FB" w:rsidP="00A652FB">
      <w:pPr>
        <w:pStyle w:val="ListParagraph"/>
        <w:ind w:left="1069" w:firstLine="0"/>
        <w:rPr>
          <w:lang w:val="en-US"/>
        </w:rPr>
      </w:pPr>
      <w:proofErr w:type="spellStart"/>
      <w:r>
        <w:rPr>
          <w:lang w:val="en-US"/>
        </w:rPr>
        <w:t>PhoneType</w:t>
      </w:r>
      <w:proofErr w:type="spellEnd"/>
      <w:r>
        <w:rPr>
          <w:lang w:val="en-US"/>
        </w:rPr>
        <w:t xml:space="preserve"> </w:t>
      </w:r>
      <w:r w:rsidRPr="00A652FB">
        <w:rPr>
          <w:lang w:val="en-US"/>
        </w:rPr>
        <w:t xml:space="preserve">– </w:t>
      </w:r>
      <w:r>
        <w:t>тип</w:t>
      </w:r>
      <w:r w:rsidRPr="00A652FB">
        <w:rPr>
          <w:lang w:val="en-US"/>
        </w:rPr>
        <w:t xml:space="preserve"> </w:t>
      </w:r>
      <w:r>
        <w:t>телефона</w:t>
      </w:r>
    </w:p>
    <w:p w14:paraId="712A8D52" w14:textId="77777777" w:rsidR="00A74DCA" w:rsidRDefault="00A74DCA">
      <w:pPr>
        <w:spacing w:after="160" w:line="259" w:lineRule="auto"/>
        <w:ind w:firstLine="0"/>
        <w:jc w:val="left"/>
      </w:pPr>
      <w:r>
        <w:br w:type="page"/>
      </w:r>
    </w:p>
    <w:p w14:paraId="4EAE99B5" w14:textId="7F5EC14C" w:rsidR="007F3581" w:rsidRDefault="007F3581" w:rsidP="007F3581">
      <w:pPr>
        <w:pStyle w:val="ListParagraph"/>
        <w:numPr>
          <w:ilvl w:val="0"/>
          <w:numId w:val="10"/>
        </w:numPr>
      </w:pPr>
      <w:r>
        <w:lastRenderedPageBreak/>
        <w:t>1НФ:</w:t>
      </w:r>
    </w:p>
    <w:p w14:paraId="4FF71502" w14:textId="77777777" w:rsidR="00401572" w:rsidRDefault="007F3581" w:rsidP="00401572">
      <w:pPr>
        <w:pStyle w:val="ListParagraph"/>
        <w:keepNext/>
        <w:ind w:left="1429" w:firstLine="0"/>
        <w:jc w:val="center"/>
      </w:pPr>
      <w:r w:rsidRPr="007F3581">
        <w:rPr>
          <w:noProof/>
        </w:rPr>
        <w:drawing>
          <wp:inline distT="0" distB="0" distL="0" distR="0" wp14:anchorId="4A004827" wp14:editId="5E8AAB24">
            <wp:extent cx="5628005" cy="1204839"/>
            <wp:effectExtent l="0" t="0" r="0" b="0"/>
            <wp:docPr id="901135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3563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6390" cy="120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EA5A" w14:textId="4AD4F0FE" w:rsidR="00427D5A" w:rsidRDefault="00401572" w:rsidP="00401572">
      <w:pPr>
        <w:pStyle w:val="Caption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0EBB">
        <w:rPr>
          <w:noProof/>
        </w:rPr>
        <w:t>1</w:t>
      </w:r>
      <w:r>
        <w:fldChar w:fldCharType="end"/>
      </w:r>
      <w:r>
        <w:t xml:space="preserve"> - таблица 1НФ</w:t>
      </w:r>
    </w:p>
    <w:p w14:paraId="78ECC3DD" w14:textId="77777777" w:rsidR="00087BA4" w:rsidRDefault="00087BA4" w:rsidP="00087BA4">
      <w:pPr>
        <w:keepNext/>
      </w:pPr>
      <w:r w:rsidRPr="00087BA4">
        <w:rPr>
          <w:lang w:val="en-US"/>
        </w:rPr>
        <w:drawing>
          <wp:inline distT="0" distB="0" distL="0" distR="0" wp14:anchorId="4C0B1B89" wp14:editId="13276EBD">
            <wp:extent cx="6151880" cy="1057910"/>
            <wp:effectExtent l="0" t="0" r="1270" b="8890"/>
            <wp:docPr id="1507042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4232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861E" w14:textId="32BCE560" w:rsidR="00087BA4" w:rsidRPr="00087BA4" w:rsidRDefault="00087BA4" w:rsidP="00087BA4">
      <w:pPr>
        <w:pStyle w:val="Caption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0EBB">
        <w:rPr>
          <w:noProof/>
        </w:rPr>
        <w:t>2</w:t>
      </w:r>
      <w:r>
        <w:fldChar w:fldCharType="end"/>
      </w:r>
      <w:r>
        <w:rPr>
          <w:lang w:val="en-US"/>
        </w:rPr>
        <w:t xml:space="preserve"> - </w:t>
      </w:r>
      <w:r>
        <w:t>структура</w:t>
      </w:r>
    </w:p>
    <w:p w14:paraId="4B9ADCCA" w14:textId="10F3923E" w:rsidR="00D417C1" w:rsidRDefault="00D417C1" w:rsidP="00D417C1">
      <w:pPr>
        <w:pStyle w:val="ListParagraph"/>
        <w:numPr>
          <w:ilvl w:val="0"/>
          <w:numId w:val="10"/>
        </w:numPr>
        <w:jc w:val="left"/>
      </w:pPr>
      <w:r>
        <w:t>2НФ:</w:t>
      </w:r>
    </w:p>
    <w:p w14:paraId="347634C6" w14:textId="77777777" w:rsidR="00401572" w:rsidRDefault="00B91E73" w:rsidP="00401572">
      <w:pPr>
        <w:pStyle w:val="ListParagraph"/>
        <w:keepNext/>
        <w:ind w:left="1429" w:firstLine="0"/>
        <w:jc w:val="left"/>
      </w:pPr>
      <w:r w:rsidRPr="00B91E73">
        <w:rPr>
          <w:noProof/>
        </w:rPr>
        <w:drawing>
          <wp:inline distT="0" distB="0" distL="0" distR="0" wp14:anchorId="647D05F2" wp14:editId="384B0432">
            <wp:extent cx="4839375" cy="1209844"/>
            <wp:effectExtent l="0" t="0" r="0" b="9525"/>
            <wp:docPr id="324387817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87817" name="Picture 1" descr="A white sheet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1382" w14:textId="2A2B3E39" w:rsidR="00B91E73" w:rsidRDefault="00401572" w:rsidP="00401572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0EBB">
        <w:rPr>
          <w:noProof/>
        </w:rPr>
        <w:t>3</w:t>
      </w:r>
      <w:r>
        <w:fldChar w:fldCharType="end"/>
      </w:r>
      <w:r>
        <w:t xml:space="preserve"> - таблица 2НФ Студенты</w:t>
      </w:r>
    </w:p>
    <w:p w14:paraId="5226588F" w14:textId="77777777" w:rsidR="00457C36" w:rsidRDefault="00457C36" w:rsidP="00457C36">
      <w:pPr>
        <w:keepNext/>
        <w:jc w:val="center"/>
      </w:pPr>
      <w:r w:rsidRPr="00457C36">
        <w:drawing>
          <wp:inline distT="0" distB="0" distL="0" distR="0" wp14:anchorId="75DD4E51" wp14:editId="77197E9C">
            <wp:extent cx="6151880" cy="998220"/>
            <wp:effectExtent l="0" t="0" r="1270" b="0"/>
            <wp:docPr id="951662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6205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60D1" w14:textId="04963044" w:rsidR="00457C36" w:rsidRPr="00457C36" w:rsidRDefault="00457C36" w:rsidP="00457C36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0EBB">
        <w:rPr>
          <w:noProof/>
        </w:rPr>
        <w:t>4</w:t>
      </w:r>
      <w:r>
        <w:fldChar w:fldCharType="end"/>
      </w:r>
      <w:r>
        <w:t xml:space="preserve"> - структура</w:t>
      </w:r>
    </w:p>
    <w:p w14:paraId="60541834" w14:textId="77777777" w:rsidR="00401572" w:rsidRDefault="003F19FE" w:rsidP="00401572">
      <w:pPr>
        <w:keepNext/>
        <w:jc w:val="center"/>
      </w:pPr>
      <w:r w:rsidRPr="003F19FE">
        <w:rPr>
          <w:noProof/>
        </w:rPr>
        <w:drawing>
          <wp:inline distT="0" distB="0" distL="0" distR="0" wp14:anchorId="1C957D7B" wp14:editId="28F65476">
            <wp:extent cx="4744112" cy="1181265"/>
            <wp:effectExtent l="0" t="0" r="0" b="0"/>
            <wp:docPr id="1032452845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52845" name="Picture 1" descr="A white sheet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CB3C" w14:textId="46E12B31" w:rsidR="00282FE7" w:rsidRDefault="00401572" w:rsidP="00401572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0EBB">
        <w:rPr>
          <w:noProof/>
        </w:rPr>
        <w:t>5</w:t>
      </w:r>
      <w:r>
        <w:fldChar w:fldCharType="end"/>
      </w:r>
      <w:r>
        <w:t xml:space="preserve"> - таблица 2НФ адреса</w:t>
      </w:r>
    </w:p>
    <w:p w14:paraId="3E11CB36" w14:textId="77777777" w:rsidR="00ED5137" w:rsidRDefault="00ED5137" w:rsidP="00ED5137">
      <w:pPr>
        <w:keepNext/>
        <w:jc w:val="center"/>
      </w:pPr>
      <w:r w:rsidRPr="00ED5137">
        <w:lastRenderedPageBreak/>
        <w:drawing>
          <wp:inline distT="0" distB="0" distL="0" distR="0" wp14:anchorId="4431EE9D" wp14:editId="4C9DA778">
            <wp:extent cx="6151880" cy="638175"/>
            <wp:effectExtent l="0" t="0" r="1270" b="9525"/>
            <wp:docPr id="146610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016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5B28" w14:textId="6FEAFD53" w:rsidR="00ED5137" w:rsidRPr="00ED5137" w:rsidRDefault="00ED5137" w:rsidP="00ED5137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0EBB">
        <w:rPr>
          <w:noProof/>
        </w:rPr>
        <w:t>6</w:t>
      </w:r>
      <w:r>
        <w:fldChar w:fldCharType="end"/>
      </w:r>
      <w:r>
        <w:t xml:space="preserve"> - структура</w:t>
      </w:r>
    </w:p>
    <w:p w14:paraId="0FA2C77A" w14:textId="77777777" w:rsidR="00401572" w:rsidRDefault="00804009" w:rsidP="00401572">
      <w:pPr>
        <w:keepNext/>
        <w:ind w:firstLine="0"/>
        <w:jc w:val="center"/>
      </w:pPr>
      <w:r w:rsidRPr="00804009">
        <w:rPr>
          <w:noProof/>
        </w:rPr>
        <w:drawing>
          <wp:inline distT="0" distB="0" distL="0" distR="0" wp14:anchorId="43ED648B" wp14:editId="2A58CF4E">
            <wp:extent cx="3267531" cy="1381318"/>
            <wp:effectExtent l="0" t="0" r="0" b="9525"/>
            <wp:docPr id="427081270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81270" name="Picture 1" descr="A table with numbers and lette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A79B" w14:textId="4A237F83" w:rsidR="00855D87" w:rsidRDefault="00401572" w:rsidP="00855D87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0EBB">
        <w:rPr>
          <w:noProof/>
        </w:rPr>
        <w:t>7</w:t>
      </w:r>
      <w:r>
        <w:fldChar w:fldCharType="end"/>
      </w:r>
      <w:r>
        <w:t xml:space="preserve"> - таблица 2НФ телефоны</w:t>
      </w:r>
    </w:p>
    <w:p w14:paraId="5672E525" w14:textId="77777777" w:rsidR="00855D87" w:rsidRDefault="00855D87" w:rsidP="00855D87">
      <w:pPr>
        <w:pStyle w:val="Caption"/>
        <w:keepNext/>
        <w:jc w:val="both"/>
      </w:pPr>
      <w:r w:rsidRPr="00855D87">
        <w:drawing>
          <wp:inline distT="0" distB="0" distL="0" distR="0" wp14:anchorId="393F1811" wp14:editId="038653C9">
            <wp:extent cx="6151880" cy="589915"/>
            <wp:effectExtent l="0" t="0" r="1270" b="635"/>
            <wp:docPr id="2141330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305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65D5" w14:textId="768325F1" w:rsidR="00254F39" w:rsidRDefault="00855D87" w:rsidP="00855D87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0EBB">
        <w:rPr>
          <w:noProof/>
        </w:rPr>
        <w:t>8</w:t>
      </w:r>
      <w:r>
        <w:fldChar w:fldCharType="end"/>
      </w:r>
      <w:r>
        <w:t xml:space="preserve"> - структура</w:t>
      </w:r>
    </w:p>
    <w:p w14:paraId="551086AC" w14:textId="033EACD0" w:rsidR="00804009" w:rsidRDefault="00804009" w:rsidP="00804009">
      <w:pPr>
        <w:pStyle w:val="ListParagraph"/>
        <w:numPr>
          <w:ilvl w:val="0"/>
          <w:numId w:val="10"/>
        </w:numPr>
        <w:jc w:val="left"/>
      </w:pPr>
      <w:r>
        <w:t>3НФ:</w:t>
      </w:r>
    </w:p>
    <w:p w14:paraId="43EB7B6B" w14:textId="77777777" w:rsidR="00965DE9" w:rsidRDefault="00972748" w:rsidP="00965DE9">
      <w:pPr>
        <w:pStyle w:val="ListParagraph"/>
        <w:keepNext/>
        <w:ind w:left="1429" w:firstLine="0"/>
        <w:jc w:val="center"/>
      </w:pPr>
      <w:r w:rsidRPr="00972748">
        <w:rPr>
          <w:noProof/>
        </w:rPr>
        <w:drawing>
          <wp:inline distT="0" distB="0" distL="0" distR="0" wp14:anchorId="74F2FBCF" wp14:editId="7B53432A">
            <wp:extent cx="4172532" cy="1247949"/>
            <wp:effectExtent l="0" t="0" r="0" b="9525"/>
            <wp:docPr id="1475733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3317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68F1" w14:textId="2B6DBF1B" w:rsidR="00804009" w:rsidRDefault="00965DE9" w:rsidP="00965DE9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0EBB">
        <w:rPr>
          <w:noProof/>
        </w:rPr>
        <w:t>9</w:t>
      </w:r>
      <w:r>
        <w:fldChar w:fldCharType="end"/>
      </w:r>
      <w:r>
        <w:t xml:space="preserve"> - таблица 3НФ адреса</w:t>
      </w:r>
    </w:p>
    <w:p w14:paraId="2C7213BF" w14:textId="7D103012" w:rsidR="00A74DCA" w:rsidRPr="009D0B49" w:rsidRDefault="00A74DCA" w:rsidP="00A74DCA">
      <w:pPr>
        <w:pStyle w:val="ListParagraph"/>
        <w:numPr>
          <w:ilvl w:val="0"/>
          <w:numId w:val="10"/>
        </w:numPr>
      </w:pPr>
      <w:r>
        <w:t>Сопоставление телефонов</w:t>
      </w:r>
    </w:p>
    <w:p w14:paraId="65A3CCC7" w14:textId="77777777" w:rsidR="000A4A94" w:rsidRDefault="000A4A94" w:rsidP="000A4A94">
      <w:pPr>
        <w:pStyle w:val="ListParagraph"/>
        <w:keepNext/>
        <w:ind w:left="1429" w:firstLine="0"/>
        <w:jc w:val="center"/>
      </w:pPr>
      <w:r w:rsidRPr="000A4A94">
        <w:drawing>
          <wp:inline distT="0" distB="0" distL="0" distR="0" wp14:anchorId="28B1851F" wp14:editId="43998C7E">
            <wp:extent cx="1933845" cy="1419423"/>
            <wp:effectExtent l="0" t="0" r="9525" b="9525"/>
            <wp:docPr id="1869237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3727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1183" w14:textId="710ED463" w:rsidR="000A4A94" w:rsidRDefault="000A4A94" w:rsidP="000A4A94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0EBB">
        <w:rPr>
          <w:noProof/>
        </w:rPr>
        <w:t>10</w:t>
      </w:r>
      <w:r>
        <w:fldChar w:fldCharType="end"/>
      </w:r>
      <w:r>
        <w:rPr>
          <w:lang w:val="en-US"/>
        </w:rPr>
        <w:t xml:space="preserve"> - </w:t>
      </w:r>
      <w:r>
        <w:t>таблица сопоставление телефонов</w:t>
      </w:r>
    </w:p>
    <w:p w14:paraId="0939EA6F" w14:textId="77777777" w:rsidR="00140EBB" w:rsidRDefault="00140EBB" w:rsidP="00140EBB">
      <w:pPr>
        <w:keepNext/>
        <w:jc w:val="center"/>
      </w:pPr>
      <w:r w:rsidRPr="00140EBB">
        <w:lastRenderedPageBreak/>
        <w:drawing>
          <wp:inline distT="0" distB="0" distL="0" distR="0" wp14:anchorId="3B628796" wp14:editId="022E8336">
            <wp:extent cx="6151880" cy="462915"/>
            <wp:effectExtent l="0" t="0" r="1270" b="0"/>
            <wp:docPr id="91474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402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8F5A" w14:textId="455E9F1D" w:rsidR="00140EBB" w:rsidRPr="00140EBB" w:rsidRDefault="00140EBB" w:rsidP="00140EBB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- структура</w:t>
      </w:r>
    </w:p>
    <w:p w14:paraId="79F8AA79" w14:textId="2F2E81CB" w:rsidR="007F709B" w:rsidRDefault="007F709B" w:rsidP="007F709B">
      <w:pPr>
        <w:pStyle w:val="ListParagraph"/>
        <w:numPr>
          <w:ilvl w:val="0"/>
          <w:numId w:val="10"/>
        </w:numPr>
      </w:pPr>
      <w:r>
        <w:rPr>
          <w:lang w:val="en-US"/>
        </w:rPr>
        <w:t xml:space="preserve">ER </w:t>
      </w:r>
      <w:r>
        <w:t>диаграмма:</w:t>
      </w:r>
    </w:p>
    <w:p w14:paraId="0AEA6244" w14:textId="6A1B4B98" w:rsidR="001C54FC" w:rsidRPr="002F32C6" w:rsidRDefault="00142A14" w:rsidP="00142A14">
      <w:pPr>
        <w:pStyle w:val="ListParagraph"/>
        <w:ind w:left="1429" w:firstLine="0"/>
      </w:pPr>
      <w:r>
        <w:rPr>
          <w:noProof/>
        </w:rPr>
        <w:drawing>
          <wp:inline distT="0" distB="0" distL="0" distR="0" wp14:anchorId="3430067F" wp14:editId="3DB9A146">
            <wp:extent cx="5580380" cy="3149044"/>
            <wp:effectExtent l="0" t="0" r="1270" b="0"/>
            <wp:docPr id="426316171" name="Picture 1" descr="A group of text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16171" name="Picture 1" descr="A group of text boxes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380" cy="315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4FC" w:rsidRPr="002F32C6" w:rsidSect="00FF109D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1A7396" w14:textId="77777777" w:rsidR="00181933" w:rsidRPr="007D1AB9" w:rsidRDefault="00181933" w:rsidP="00EB0761">
      <w:pPr>
        <w:spacing w:after="0" w:line="240" w:lineRule="auto"/>
      </w:pPr>
      <w:r w:rsidRPr="007D1AB9">
        <w:separator/>
      </w:r>
    </w:p>
  </w:endnote>
  <w:endnote w:type="continuationSeparator" w:id="0">
    <w:p w14:paraId="369BA961" w14:textId="77777777" w:rsidR="00181933" w:rsidRPr="007D1AB9" w:rsidRDefault="00181933" w:rsidP="00EB0761">
      <w:pPr>
        <w:spacing w:after="0" w:line="240" w:lineRule="auto"/>
      </w:pPr>
      <w:r w:rsidRPr="007D1AB9">
        <w:continuationSeparator/>
      </w:r>
    </w:p>
  </w:endnote>
  <w:endnote w:type="continuationNotice" w:id="1">
    <w:p w14:paraId="66612811" w14:textId="77777777" w:rsidR="00181933" w:rsidRPr="007D1AB9" w:rsidRDefault="001819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287F8" w14:textId="77777777" w:rsidR="00787701" w:rsidRPr="007D1AB9" w:rsidRDefault="007877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6528982"/>
      <w:docPartObj>
        <w:docPartGallery w:val="Page Numbers (Bottom of Page)"/>
        <w:docPartUnique/>
      </w:docPartObj>
    </w:sdtPr>
    <w:sdtEndPr/>
    <w:sdtContent>
      <w:p w14:paraId="093EEA1B" w14:textId="77777777" w:rsidR="00146A96" w:rsidRPr="007D1AB9" w:rsidRDefault="00146A96">
        <w:pPr>
          <w:pStyle w:val="Footer"/>
          <w:jc w:val="center"/>
        </w:pPr>
        <w:r w:rsidRPr="007D1AB9">
          <w:fldChar w:fldCharType="begin"/>
        </w:r>
        <w:r w:rsidRPr="007D1AB9">
          <w:instrText xml:space="preserve"> PAGE   \* MERGEFORMAT </w:instrText>
        </w:r>
        <w:r w:rsidRPr="007D1AB9">
          <w:fldChar w:fldCharType="separate"/>
        </w:r>
        <w:r w:rsidRPr="007D1AB9">
          <w:t>2</w:t>
        </w:r>
        <w:r w:rsidRPr="007D1AB9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7CED88" w14:textId="77777777" w:rsidR="00D037CC" w:rsidRPr="007D1AB9" w:rsidRDefault="00D037CC" w:rsidP="00FE1CE9">
    <w:pPr>
      <w:pStyle w:val="Heading2"/>
    </w:pPr>
    <w:r w:rsidRPr="007D1AB9">
      <w:t>Санкт-Петербург</w:t>
    </w:r>
  </w:p>
  <w:p w14:paraId="64B1664D" w14:textId="77777777" w:rsidR="00FE1CE9" w:rsidRPr="007D1AB9" w:rsidRDefault="00FE1CE9" w:rsidP="00FE1CE9">
    <w:pPr>
      <w:jc w:val="center"/>
      <w:rPr>
        <w:b/>
        <w:bCs/>
      </w:rPr>
    </w:pPr>
    <w:r w:rsidRPr="007D1AB9">
      <w:rPr>
        <w:b/>
        <w:bCs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B2970" w14:textId="77777777" w:rsidR="00181933" w:rsidRPr="007D1AB9" w:rsidRDefault="00181933" w:rsidP="00EB0761">
      <w:pPr>
        <w:spacing w:after="0" w:line="240" w:lineRule="auto"/>
      </w:pPr>
      <w:r w:rsidRPr="007D1AB9">
        <w:separator/>
      </w:r>
    </w:p>
  </w:footnote>
  <w:footnote w:type="continuationSeparator" w:id="0">
    <w:p w14:paraId="1788A5E4" w14:textId="77777777" w:rsidR="00181933" w:rsidRPr="007D1AB9" w:rsidRDefault="00181933" w:rsidP="00EB0761">
      <w:pPr>
        <w:spacing w:after="0" w:line="240" w:lineRule="auto"/>
      </w:pPr>
      <w:r w:rsidRPr="007D1AB9">
        <w:continuationSeparator/>
      </w:r>
    </w:p>
  </w:footnote>
  <w:footnote w:type="continuationNotice" w:id="1">
    <w:p w14:paraId="6997B933" w14:textId="77777777" w:rsidR="00181933" w:rsidRPr="007D1AB9" w:rsidRDefault="001819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4E77B" w14:textId="77777777" w:rsidR="00787701" w:rsidRPr="007D1AB9" w:rsidRDefault="007877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AC67F" w14:textId="77777777" w:rsidR="00787701" w:rsidRPr="007D1AB9" w:rsidRDefault="007877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E8E53" w14:textId="77777777" w:rsidR="00071B27" w:rsidRPr="007D1AB9" w:rsidRDefault="00C10CEB" w:rsidP="00071B27">
    <w:pPr>
      <w:pStyle w:val="Heading2"/>
      <w:rPr>
        <w:b w:val="0"/>
        <w:bCs/>
        <w:sz w:val="24"/>
        <w:szCs w:val="24"/>
      </w:rPr>
    </w:pPr>
    <w:r w:rsidRPr="007D1AB9">
      <w:rPr>
        <w:b w:val="0"/>
        <w:bCs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563999B2" wp14:editId="7ACA2F0E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1339850" cy="852170"/>
          <wp:effectExtent l="0" t="0" r="0" b="5080"/>
          <wp:wrapSquare wrapText="bothSides"/>
          <wp:docPr id="1562832673" name="Picture 1562832673" descr="СПБ ГБПОУ &amp;quot;Колледж электроники и приборостроения&amp;quot; - Среднее  специальное образование. Ключ на старт. Космос для дете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СПБ ГБПОУ &amp;quot;Колледж электроники и приборостроения&amp;quot; - Среднее  специальное образование. Ключ на старт. Космос для детей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9850" cy="852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71B27" w:rsidRPr="007D1AB9">
      <w:rPr>
        <w:b w:val="0"/>
        <w:bCs/>
        <w:sz w:val="24"/>
        <w:szCs w:val="24"/>
      </w:rPr>
      <w:t>Санкт-Петербургское государственное бюджетное</w:t>
    </w:r>
  </w:p>
  <w:p w14:paraId="6486CEFB" w14:textId="77777777" w:rsidR="00071B27" w:rsidRPr="007D1AB9" w:rsidRDefault="00071B27" w:rsidP="00071B27">
    <w:pPr>
      <w:pStyle w:val="Heading2"/>
      <w:rPr>
        <w:b w:val="0"/>
        <w:bCs/>
        <w:sz w:val="24"/>
        <w:szCs w:val="24"/>
      </w:rPr>
    </w:pPr>
    <w:r w:rsidRPr="007D1AB9">
      <w:rPr>
        <w:b w:val="0"/>
        <w:bCs/>
        <w:sz w:val="24"/>
        <w:szCs w:val="24"/>
      </w:rPr>
      <w:t>профессиональное образовательное учреждение</w:t>
    </w:r>
  </w:p>
  <w:p w14:paraId="22BF624E" w14:textId="77777777" w:rsidR="00C80067" w:rsidRPr="007D1AB9" w:rsidRDefault="00071B27" w:rsidP="00071B27">
    <w:pPr>
      <w:pStyle w:val="Heading2"/>
      <w:rPr>
        <w:b w:val="0"/>
        <w:bCs/>
        <w:sz w:val="24"/>
        <w:szCs w:val="24"/>
      </w:rPr>
    </w:pPr>
    <w:r w:rsidRPr="007D1AB9">
      <w:rPr>
        <w:b w:val="0"/>
        <w:bCs/>
        <w:sz w:val="24"/>
        <w:szCs w:val="24"/>
      </w:rPr>
      <w:t>"Колледж электроники и приборостроения"</w:t>
    </w:r>
    <w:r w:rsidR="00C10CEB" w:rsidRPr="007D1AB9">
      <w:rPr>
        <w:b w:val="0"/>
        <w:bCs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8461F"/>
    <w:multiLevelType w:val="hybridMultilevel"/>
    <w:tmpl w:val="C084409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567007"/>
    <w:multiLevelType w:val="hybridMultilevel"/>
    <w:tmpl w:val="A7BEA850"/>
    <w:lvl w:ilvl="0" w:tplc="171004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4952B0"/>
    <w:multiLevelType w:val="hybridMultilevel"/>
    <w:tmpl w:val="4B32360E"/>
    <w:lvl w:ilvl="0" w:tplc="B298E8B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E715466"/>
    <w:multiLevelType w:val="hybridMultilevel"/>
    <w:tmpl w:val="04AC99B4"/>
    <w:lvl w:ilvl="0" w:tplc="1B2013E6">
      <w:start w:val="1"/>
      <w:numFmt w:val="decimal"/>
      <w:lvlText w:val="%1."/>
      <w:lvlJc w:val="left"/>
      <w:pPr>
        <w:ind w:left="3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820EBD2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E9806E8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3578BE1A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5B08C5B4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C805AC6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8F0D896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99446830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F246F6A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0C95988"/>
    <w:multiLevelType w:val="hybridMultilevel"/>
    <w:tmpl w:val="056EB0C4"/>
    <w:lvl w:ilvl="0" w:tplc="3F9A46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26D3754"/>
    <w:multiLevelType w:val="hybridMultilevel"/>
    <w:tmpl w:val="1A2A0D70"/>
    <w:lvl w:ilvl="0" w:tplc="045C7E7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D14926"/>
    <w:multiLevelType w:val="hybridMultilevel"/>
    <w:tmpl w:val="6E46CC42"/>
    <w:lvl w:ilvl="0" w:tplc="91C0F50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9D26A13"/>
    <w:multiLevelType w:val="hybridMultilevel"/>
    <w:tmpl w:val="2CBC9E5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7C12CB"/>
    <w:multiLevelType w:val="hybridMultilevel"/>
    <w:tmpl w:val="8716E486"/>
    <w:lvl w:ilvl="0" w:tplc="4C501CC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4E232E0"/>
    <w:multiLevelType w:val="hybridMultilevel"/>
    <w:tmpl w:val="52C0EBA2"/>
    <w:lvl w:ilvl="0" w:tplc="035EA4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5043685"/>
    <w:multiLevelType w:val="hybridMultilevel"/>
    <w:tmpl w:val="509027CE"/>
    <w:lvl w:ilvl="0" w:tplc="6C58E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A291A1A"/>
    <w:multiLevelType w:val="hybridMultilevel"/>
    <w:tmpl w:val="A3E4F1CC"/>
    <w:lvl w:ilvl="0" w:tplc="4C501CC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7861A14"/>
    <w:multiLevelType w:val="hybridMultilevel"/>
    <w:tmpl w:val="28582556"/>
    <w:lvl w:ilvl="0" w:tplc="91C0F50C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538291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4117434">
    <w:abstractNumId w:val="8"/>
  </w:num>
  <w:num w:numId="3" w16cid:durableId="1052533540">
    <w:abstractNumId w:val="4"/>
  </w:num>
  <w:num w:numId="4" w16cid:durableId="1766537537">
    <w:abstractNumId w:val="10"/>
  </w:num>
  <w:num w:numId="5" w16cid:durableId="1330450351">
    <w:abstractNumId w:val="5"/>
  </w:num>
  <w:num w:numId="6" w16cid:durableId="990404232">
    <w:abstractNumId w:val="11"/>
  </w:num>
  <w:num w:numId="7" w16cid:durableId="351880041">
    <w:abstractNumId w:val="2"/>
  </w:num>
  <w:num w:numId="8" w16cid:durableId="484784523">
    <w:abstractNumId w:val="6"/>
  </w:num>
  <w:num w:numId="9" w16cid:durableId="1732314128">
    <w:abstractNumId w:val="12"/>
  </w:num>
  <w:num w:numId="10" w16cid:durableId="717902423">
    <w:abstractNumId w:val="0"/>
  </w:num>
  <w:num w:numId="11" w16cid:durableId="660276104">
    <w:abstractNumId w:val="7"/>
  </w:num>
  <w:num w:numId="12" w16cid:durableId="222445101">
    <w:abstractNumId w:val="9"/>
  </w:num>
  <w:num w:numId="13" w16cid:durableId="2141335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B0"/>
    <w:rsid w:val="0000494F"/>
    <w:rsid w:val="00010BA3"/>
    <w:rsid w:val="00011801"/>
    <w:rsid w:val="00011E0B"/>
    <w:rsid w:val="0002666D"/>
    <w:rsid w:val="00035F83"/>
    <w:rsid w:val="000411B0"/>
    <w:rsid w:val="000549C2"/>
    <w:rsid w:val="0005554F"/>
    <w:rsid w:val="00071B27"/>
    <w:rsid w:val="00073C6E"/>
    <w:rsid w:val="00087BA4"/>
    <w:rsid w:val="00094292"/>
    <w:rsid w:val="000A4A94"/>
    <w:rsid w:val="000B5F00"/>
    <w:rsid w:val="000C52B1"/>
    <w:rsid w:val="000D1145"/>
    <w:rsid w:val="000D2166"/>
    <w:rsid w:val="000D3A69"/>
    <w:rsid w:val="000D674B"/>
    <w:rsid w:val="000F6D4B"/>
    <w:rsid w:val="001157B9"/>
    <w:rsid w:val="00140EBB"/>
    <w:rsid w:val="00142A14"/>
    <w:rsid w:val="00146A96"/>
    <w:rsid w:val="00151806"/>
    <w:rsid w:val="00153B8D"/>
    <w:rsid w:val="00164CAB"/>
    <w:rsid w:val="00164E70"/>
    <w:rsid w:val="001661ED"/>
    <w:rsid w:val="0016750F"/>
    <w:rsid w:val="00167547"/>
    <w:rsid w:val="00181933"/>
    <w:rsid w:val="001872B0"/>
    <w:rsid w:val="00190DAA"/>
    <w:rsid w:val="00197F21"/>
    <w:rsid w:val="001A1103"/>
    <w:rsid w:val="001A590B"/>
    <w:rsid w:val="001B1542"/>
    <w:rsid w:val="001C54FC"/>
    <w:rsid w:val="001C5F33"/>
    <w:rsid w:val="001D142C"/>
    <w:rsid w:val="001E2362"/>
    <w:rsid w:val="001E49F8"/>
    <w:rsid w:val="00206350"/>
    <w:rsid w:val="0021074A"/>
    <w:rsid w:val="00211E3C"/>
    <w:rsid w:val="00215537"/>
    <w:rsid w:val="00216450"/>
    <w:rsid w:val="00216E69"/>
    <w:rsid w:val="00225668"/>
    <w:rsid w:val="002279B1"/>
    <w:rsid w:val="002321AF"/>
    <w:rsid w:val="00242B7D"/>
    <w:rsid w:val="00250C88"/>
    <w:rsid w:val="00254F39"/>
    <w:rsid w:val="0026148A"/>
    <w:rsid w:val="00264676"/>
    <w:rsid w:val="00282FE7"/>
    <w:rsid w:val="002925D7"/>
    <w:rsid w:val="002A1F2A"/>
    <w:rsid w:val="002A4496"/>
    <w:rsid w:val="002B05CD"/>
    <w:rsid w:val="002C1E52"/>
    <w:rsid w:val="002C20C6"/>
    <w:rsid w:val="002D01A6"/>
    <w:rsid w:val="002E20AA"/>
    <w:rsid w:val="002E3B00"/>
    <w:rsid w:val="002F32C6"/>
    <w:rsid w:val="00301F1E"/>
    <w:rsid w:val="00306950"/>
    <w:rsid w:val="00317DF2"/>
    <w:rsid w:val="003253D5"/>
    <w:rsid w:val="00326DE6"/>
    <w:rsid w:val="003308B2"/>
    <w:rsid w:val="00330D2C"/>
    <w:rsid w:val="0034044C"/>
    <w:rsid w:val="003427CB"/>
    <w:rsid w:val="003449F7"/>
    <w:rsid w:val="00351C2B"/>
    <w:rsid w:val="00355A8D"/>
    <w:rsid w:val="00356A01"/>
    <w:rsid w:val="00362924"/>
    <w:rsid w:val="00365D7D"/>
    <w:rsid w:val="00366ECD"/>
    <w:rsid w:val="00377FEE"/>
    <w:rsid w:val="00393DD3"/>
    <w:rsid w:val="0039595F"/>
    <w:rsid w:val="003B2698"/>
    <w:rsid w:val="003B7FD4"/>
    <w:rsid w:val="003C47D9"/>
    <w:rsid w:val="003D7EC1"/>
    <w:rsid w:val="003E1DA4"/>
    <w:rsid w:val="003F1286"/>
    <w:rsid w:val="003F19FE"/>
    <w:rsid w:val="003F1DB2"/>
    <w:rsid w:val="00401572"/>
    <w:rsid w:val="00402411"/>
    <w:rsid w:val="004058B9"/>
    <w:rsid w:val="00410044"/>
    <w:rsid w:val="00411436"/>
    <w:rsid w:val="00427D5A"/>
    <w:rsid w:val="0043002A"/>
    <w:rsid w:val="00445232"/>
    <w:rsid w:val="00447362"/>
    <w:rsid w:val="0045716C"/>
    <w:rsid w:val="00457C36"/>
    <w:rsid w:val="00462657"/>
    <w:rsid w:val="004627F3"/>
    <w:rsid w:val="00462C16"/>
    <w:rsid w:val="0046583A"/>
    <w:rsid w:val="00471D6A"/>
    <w:rsid w:val="00474A78"/>
    <w:rsid w:val="004821F9"/>
    <w:rsid w:val="004846D3"/>
    <w:rsid w:val="00487508"/>
    <w:rsid w:val="004932D9"/>
    <w:rsid w:val="004A03B4"/>
    <w:rsid w:val="004A7E43"/>
    <w:rsid w:val="004C4EAB"/>
    <w:rsid w:val="004C714B"/>
    <w:rsid w:val="004D11AE"/>
    <w:rsid w:val="004D7DB3"/>
    <w:rsid w:val="004F36E6"/>
    <w:rsid w:val="00521287"/>
    <w:rsid w:val="00531DDB"/>
    <w:rsid w:val="005401B2"/>
    <w:rsid w:val="00542381"/>
    <w:rsid w:val="00542739"/>
    <w:rsid w:val="00542E42"/>
    <w:rsid w:val="0055123B"/>
    <w:rsid w:val="00560098"/>
    <w:rsid w:val="005612EE"/>
    <w:rsid w:val="005618E0"/>
    <w:rsid w:val="00562AF2"/>
    <w:rsid w:val="0059198F"/>
    <w:rsid w:val="005A6131"/>
    <w:rsid w:val="005B4029"/>
    <w:rsid w:val="005C143D"/>
    <w:rsid w:val="005C33E4"/>
    <w:rsid w:val="005C54ED"/>
    <w:rsid w:val="005D41D5"/>
    <w:rsid w:val="005F6364"/>
    <w:rsid w:val="00622472"/>
    <w:rsid w:val="00624A35"/>
    <w:rsid w:val="00630C2E"/>
    <w:rsid w:val="00651CAC"/>
    <w:rsid w:val="006571B5"/>
    <w:rsid w:val="00660A53"/>
    <w:rsid w:val="00664152"/>
    <w:rsid w:val="006773AF"/>
    <w:rsid w:val="00686688"/>
    <w:rsid w:val="00691F17"/>
    <w:rsid w:val="00692F54"/>
    <w:rsid w:val="00694180"/>
    <w:rsid w:val="006B1142"/>
    <w:rsid w:val="006C1E23"/>
    <w:rsid w:val="006D7E7A"/>
    <w:rsid w:val="007209A9"/>
    <w:rsid w:val="00722008"/>
    <w:rsid w:val="00723E78"/>
    <w:rsid w:val="007246EF"/>
    <w:rsid w:val="0072736F"/>
    <w:rsid w:val="00730A64"/>
    <w:rsid w:val="00736A0B"/>
    <w:rsid w:val="007557FD"/>
    <w:rsid w:val="00774E91"/>
    <w:rsid w:val="00776EE7"/>
    <w:rsid w:val="00777A97"/>
    <w:rsid w:val="0078687F"/>
    <w:rsid w:val="00787701"/>
    <w:rsid w:val="00791F18"/>
    <w:rsid w:val="00792175"/>
    <w:rsid w:val="007A2558"/>
    <w:rsid w:val="007A4134"/>
    <w:rsid w:val="007A7B9C"/>
    <w:rsid w:val="007B69AB"/>
    <w:rsid w:val="007B6CBB"/>
    <w:rsid w:val="007C4DB6"/>
    <w:rsid w:val="007D1AB9"/>
    <w:rsid w:val="007F3581"/>
    <w:rsid w:val="007F6BB4"/>
    <w:rsid w:val="007F709B"/>
    <w:rsid w:val="00803CF4"/>
    <w:rsid w:val="00804009"/>
    <w:rsid w:val="00811AD2"/>
    <w:rsid w:val="00812D4D"/>
    <w:rsid w:val="00824C1E"/>
    <w:rsid w:val="0083325A"/>
    <w:rsid w:val="00833BD2"/>
    <w:rsid w:val="00855D87"/>
    <w:rsid w:val="00861CF0"/>
    <w:rsid w:val="008806A8"/>
    <w:rsid w:val="00880BA4"/>
    <w:rsid w:val="00885093"/>
    <w:rsid w:val="00890203"/>
    <w:rsid w:val="00895D64"/>
    <w:rsid w:val="008964BC"/>
    <w:rsid w:val="008977DB"/>
    <w:rsid w:val="00897A8F"/>
    <w:rsid w:val="008B1B17"/>
    <w:rsid w:val="008B420E"/>
    <w:rsid w:val="008C1276"/>
    <w:rsid w:val="008C34A2"/>
    <w:rsid w:val="008D1152"/>
    <w:rsid w:val="008D426A"/>
    <w:rsid w:val="008D74D6"/>
    <w:rsid w:val="008E3FFA"/>
    <w:rsid w:val="008E7B6A"/>
    <w:rsid w:val="008F3285"/>
    <w:rsid w:val="00920045"/>
    <w:rsid w:val="00932713"/>
    <w:rsid w:val="0093488F"/>
    <w:rsid w:val="0094438E"/>
    <w:rsid w:val="009455F7"/>
    <w:rsid w:val="009456F8"/>
    <w:rsid w:val="009464D7"/>
    <w:rsid w:val="00965DE9"/>
    <w:rsid w:val="00972317"/>
    <w:rsid w:val="00972748"/>
    <w:rsid w:val="0097579F"/>
    <w:rsid w:val="00977D52"/>
    <w:rsid w:val="0099036C"/>
    <w:rsid w:val="009A05EC"/>
    <w:rsid w:val="009A2858"/>
    <w:rsid w:val="009B009C"/>
    <w:rsid w:val="009B4209"/>
    <w:rsid w:val="009B5059"/>
    <w:rsid w:val="009C1C07"/>
    <w:rsid w:val="009C4146"/>
    <w:rsid w:val="009C7542"/>
    <w:rsid w:val="009D0B49"/>
    <w:rsid w:val="009D3EE0"/>
    <w:rsid w:val="009D6D38"/>
    <w:rsid w:val="009E38AE"/>
    <w:rsid w:val="009F6DDF"/>
    <w:rsid w:val="00A15692"/>
    <w:rsid w:val="00A21E66"/>
    <w:rsid w:val="00A23141"/>
    <w:rsid w:val="00A42358"/>
    <w:rsid w:val="00A5699D"/>
    <w:rsid w:val="00A64238"/>
    <w:rsid w:val="00A652FB"/>
    <w:rsid w:val="00A74DCA"/>
    <w:rsid w:val="00A7538A"/>
    <w:rsid w:val="00A96759"/>
    <w:rsid w:val="00AA40C7"/>
    <w:rsid w:val="00AD1F8A"/>
    <w:rsid w:val="00AD63EA"/>
    <w:rsid w:val="00AE0924"/>
    <w:rsid w:val="00AF0F54"/>
    <w:rsid w:val="00AF4E85"/>
    <w:rsid w:val="00B03CF8"/>
    <w:rsid w:val="00B045C0"/>
    <w:rsid w:val="00B1353A"/>
    <w:rsid w:val="00B21858"/>
    <w:rsid w:val="00B2515A"/>
    <w:rsid w:val="00B25FC7"/>
    <w:rsid w:val="00B27EFA"/>
    <w:rsid w:val="00B548C1"/>
    <w:rsid w:val="00B568F4"/>
    <w:rsid w:val="00B5703C"/>
    <w:rsid w:val="00B74BB9"/>
    <w:rsid w:val="00B87903"/>
    <w:rsid w:val="00B91E73"/>
    <w:rsid w:val="00B9278A"/>
    <w:rsid w:val="00B94201"/>
    <w:rsid w:val="00B96053"/>
    <w:rsid w:val="00BC2691"/>
    <w:rsid w:val="00BC365C"/>
    <w:rsid w:val="00BD1AA6"/>
    <w:rsid w:val="00BD24E6"/>
    <w:rsid w:val="00BE12B4"/>
    <w:rsid w:val="00BE7D5C"/>
    <w:rsid w:val="00C004B8"/>
    <w:rsid w:val="00C00F5D"/>
    <w:rsid w:val="00C01ED6"/>
    <w:rsid w:val="00C10CEB"/>
    <w:rsid w:val="00C15B7D"/>
    <w:rsid w:val="00C1647A"/>
    <w:rsid w:val="00C33BFE"/>
    <w:rsid w:val="00C358B0"/>
    <w:rsid w:val="00C36DC1"/>
    <w:rsid w:val="00C4126B"/>
    <w:rsid w:val="00C41383"/>
    <w:rsid w:val="00C42D2D"/>
    <w:rsid w:val="00C43CBC"/>
    <w:rsid w:val="00C50E35"/>
    <w:rsid w:val="00C57159"/>
    <w:rsid w:val="00C678A3"/>
    <w:rsid w:val="00C80067"/>
    <w:rsid w:val="00C841EB"/>
    <w:rsid w:val="00CA16D5"/>
    <w:rsid w:val="00CB3A78"/>
    <w:rsid w:val="00CC224C"/>
    <w:rsid w:val="00CD1B62"/>
    <w:rsid w:val="00CE3229"/>
    <w:rsid w:val="00CF4F99"/>
    <w:rsid w:val="00CF5AC1"/>
    <w:rsid w:val="00D01446"/>
    <w:rsid w:val="00D037CC"/>
    <w:rsid w:val="00D11E64"/>
    <w:rsid w:val="00D417C1"/>
    <w:rsid w:val="00D45484"/>
    <w:rsid w:val="00D476B0"/>
    <w:rsid w:val="00D47BDF"/>
    <w:rsid w:val="00D62F0D"/>
    <w:rsid w:val="00D83EF9"/>
    <w:rsid w:val="00D84899"/>
    <w:rsid w:val="00DA4C6F"/>
    <w:rsid w:val="00DA664E"/>
    <w:rsid w:val="00DB34E8"/>
    <w:rsid w:val="00DB5FE9"/>
    <w:rsid w:val="00DD430C"/>
    <w:rsid w:val="00DD5F88"/>
    <w:rsid w:val="00DE5952"/>
    <w:rsid w:val="00DF48F1"/>
    <w:rsid w:val="00DF4D04"/>
    <w:rsid w:val="00DF5358"/>
    <w:rsid w:val="00DF6953"/>
    <w:rsid w:val="00E00307"/>
    <w:rsid w:val="00E03B18"/>
    <w:rsid w:val="00E11CC6"/>
    <w:rsid w:val="00E201CA"/>
    <w:rsid w:val="00E355D6"/>
    <w:rsid w:val="00E50ABC"/>
    <w:rsid w:val="00E53A65"/>
    <w:rsid w:val="00E600F7"/>
    <w:rsid w:val="00E63A26"/>
    <w:rsid w:val="00E67735"/>
    <w:rsid w:val="00E772E2"/>
    <w:rsid w:val="00E90088"/>
    <w:rsid w:val="00E92C7C"/>
    <w:rsid w:val="00EB02D1"/>
    <w:rsid w:val="00EB0761"/>
    <w:rsid w:val="00EC4BAD"/>
    <w:rsid w:val="00ED0B63"/>
    <w:rsid w:val="00ED19E5"/>
    <w:rsid w:val="00ED5137"/>
    <w:rsid w:val="00F006EE"/>
    <w:rsid w:val="00F02609"/>
    <w:rsid w:val="00F05598"/>
    <w:rsid w:val="00F21A19"/>
    <w:rsid w:val="00F2488B"/>
    <w:rsid w:val="00F36CAC"/>
    <w:rsid w:val="00F40116"/>
    <w:rsid w:val="00F408E7"/>
    <w:rsid w:val="00F42DCE"/>
    <w:rsid w:val="00F44592"/>
    <w:rsid w:val="00F51B09"/>
    <w:rsid w:val="00F55463"/>
    <w:rsid w:val="00F55609"/>
    <w:rsid w:val="00F56462"/>
    <w:rsid w:val="00F74600"/>
    <w:rsid w:val="00F779F1"/>
    <w:rsid w:val="00F81CF2"/>
    <w:rsid w:val="00F91BC8"/>
    <w:rsid w:val="00FA20BE"/>
    <w:rsid w:val="00FA2FD7"/>
    <w:rsid w:val="00FB7BEE"/>
    <w:rsid w:val="00FC1A88"/>
    <w:rsid w:val="00FC344B"/>
    <w:rsid w:val="00FC57DC"/>
    <w:rsid w:val="00FC776C"/>
    <w:rsid w:val="00FD2B98"/>
    <w:rsid w:val="00FE1CE9"/>
    <w:rsid w:val="00FF109D"/>
    <w:rsid w:val="00FF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B57B2"/>
  <w15:chartTrackingRefBased/>
  <w15:docId w15:val="{78F1617F-8E0D-4728-8B04-1F7EAA3A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78A"/>
    <w:pPr>
      <w:spacing w:after="12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A88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761"/>
    <w:pPr>
      <w:keepNext/>
      <w:keepLines/>
      <w:spacing w:before="12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307"/>
    <w:pPr>
      <w:keepNext/>
      <w:keepLines/>
      <w:spacing w:before="40" w:after="0"/>
      <w:ind w:firstLine="7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78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76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761"/>
  </w:style>
  <w:style w:type="paragraph" w:styleId="Footer">
    <w:name w:val="footer"/>
    <w:basedOn w:val="Normal"/>
    <w:link w:val="FooterChar"/>
    <w:uiPriority w:val="99"/>
    <w:unhideWhenUsed/>
    <w:rsid w:val="00EB076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761"/>
  </w:style>
  <w:style w:type="character" w:customStyle="1" w:styleId="Heading2Char">
    <w:name w:val="Heading 2 Char"/>
    <w:basedOn w:val="DefaultParagraphFont"/>
    <w:link w:val="Heading2"/>
    <w:uiPriority w:val="9"/>
    <w:rsid w:val="00EB0761"/>
    <w:rPr>
      <w:rFonts w:ascii="Times New Roman" w:eastAsiaTheme="majorEastAsia" w:hAnsi="Times New Roman" w:cstheme="majorBidi"/>
      <w:b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1A88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1A88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A8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0030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678A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TableGrid">
    <w:name w:val="Table Grid"/>
    <w:basedOn w:val="TableNormal"/>
    <w:uiPriority w:val="39"/>
    <w:rsid w:val="00FE1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page">
    <w:name w:val="Title page"/>
    <w:basedOn w:val="Title"/>
    <w:link w:val="TitlepageChar"/>
    <w:qFormat/>
    <w:rsid w:val="00FB7BEE"/>
    <w:pPr>
      <w:spacing w:line="360" w:lineRule="auto"/>
      <w:ind w:left="706" w:firstLine="0"/>
    </w:pPr>
    <w:rPr>
      <w:b/>
      <w:bCs/>
      <w:sz w:val="28"/>
    </w:rPr>
  </w:style>
  <w:style w:type="character" w:customStyle="1" w:styleId="TitlepageChar">
    <w:name w:val="Title page Char"/>
    <w:basedOn w:val="TitleChar"/>
    <w:link w:val="Titlepage"/>
    <w:rsid w:val="00FB7BE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val="ru-RU"/>
    </w:rPr>
  </w:style>
  <w:style w:type="paragraph" w:styleId="NoSpacing">
    <w:name w:val="No Spacing"/>
    <w:uiPriority w:val="1"/>
    <w:qFormat/>
    <w:rsid w:val="00542E4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Code">
    <w:name w:val="Code"/>
    <w:basedOn w:val="Normal"/>
    <w:link w:val="CodeChar"/>
    <w:qFormat/>
    <w:rsid w:val="00774E91"/>
    <w:pPr>
      <w:spacing w:line="240" w:lineRule="auto"/>
      <w:ind w:firstLine="0"/>
    </w:pPr>
    <w:rPr>
      <w:b/>
      <w:sz w:val="20"/>
    </w:rPr>
  </w:style>
  <w:style w:type="character" w:customStyle="1" w:styleId="CodeChar">
    <w:name w:val="Code Char"/>
    <w:basedOn w:val="DefaultParagraphFont"/>
    <w:link w:val="Code"/>
    <w:rsid w:val="00774E91"/>
    <w:rPr>
      <w:rFonts w:ascii="Times New Roman" w:hAnsi="Times New Roman"/>
      <w:b/>
      <w:sz w:val="20"/>
    </w:rPr>
  </w:style>
  <w:style w:type="paragraph" w:styleId="ListParagraph">
    <w:name w:val="List Paragraph"/>
    <w:basedOn w:val="Normal"/>
    <w:uiPriority w:val="34"/>
    <w:qFormat/>
    <w:rsid w:val="003449F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41383"/>
    <w:pPr>
      <w:spacing w:after="200" w:line="240" w:lineRule="auto"/>
      <w:jc w:val="center"/>
    </w:pPr>
    <w:rPr>
      <w:b/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821F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\OneDrive\&#1044;&#1086;&#1082;&#1091;&#1084;&#1077;&#1085;&#1090;&#1099;\Custom%20Office%20Templates\&#1055;&#1088;&#1072;&#1082;&#1090;&#1080;&#1095;&#1077;&#1089;&#1082;&#1072;&#1103;%20(&#1050;&#1069;&#105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A7707EB0BEC4C3097BF689D4D2AB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160CF-D1A6-4451-8AF5-113B6E93F175}"/>
      </w:docPartPr>
      <w:docPartBody>
        <w:p w:rsidR="00DF347A" w:rsidRDefault="00DF347A">
          <w:pPr>
            <w:pStyle w:val="AA7707EB0BEC4C3097BF689D4D2ABF8D"/>
          </w:pPr>
          <w:r w:rsidRPr="00FD298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7A"/>
    <w:rsid w:val="004058B9"/>
    <w:rsid w:val="007A4134"/>
    <w:rsid w:val="00CC47C1"/>
    <w:rsid w:val="00DF347A"/>
    <w:rsid w:val="00F5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666666"/>
    </w:rPr>
  </w:style>
  <w:style w:type="paragraph" w:customStyle="1" w:styleId="AA7707EB0BEC4C3097BF689D4D2ABF8D">
    <w:name w:val="AA7707EB0BEC4C3097BF689D4D2ABF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B3EC2-909A-4E40-A743-2A081B924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Практическая (КЭП).dotx</Template>
  <TotalTime>86</TotalTime>
  <Pages>5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Lipinskiy</dc:creator>
  <cp:keywords/>
  <dc:description/>
  <cp:lastModifiedBy>Konstantin Lipinskiy</cp:lastModifiedBy>
  <cp:revision>69</cp:revision>
  <dcterms:created xsi:type="dcterms:W3CDTF">2024-09-06T01:58:00Z</dcterms:created>
  <dcterms:modified xsi:type="dcterms:W3CDTF">2024-09-06T12:11:00Z</dcterms:modified>
</cp:coreProperties>
</file>
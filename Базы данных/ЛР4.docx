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D387E" w14:textId="77777777" w:rsidR="00B74BB9" w:rsidRDefault="00B74BB9" w:rsidP="00FB7BEE">
      <w:pPr>
        <w:pStyle w:val="Titlepage"/>
        <w:rPr>
          <w:lang w:val="en-US"/>
        </w:rPr>
      </w:pPr>
    </w:p>
    <w:p w14:paraId="64BD0EAA" w14:textId="77777777" w:rsidR="00B74BB9" w:rsidRDefault="00B74BB9" w:rsidP="00FB7BEE">
      <w:pPr>
        <w:pStyle w:val="Titlepage"/>
        <w:rPr>
          <w:lang w:val="en-US"/>
        </w:rPr>
      </w:pPr>
    </w:p>
    <w:p w14:paraId="43E8883E" w14:textId="77777777" w:rsidR="00B74BB9" w:rsidRDefault="00B74BB9" w:rsidP="00FB7BEE">
      <w:pPr>
        <w:pStyle w:val="Titlepage"/>
        <w:rPr>
          <w:lang w:val="en-US"/>
        </w:rPr>
      </w:pPr>
    </w:p>
    <w:p w14:paraId="4ABF8F5C" w14:textId="77777777" w:rsidR="00B74BB9" w:rsidRDefault="00B74BB9" w:rsidP="00FB7BEE">
      <w:pPr>
        <w:pStyle w:val="Titlepage"/>
        <w:rPr>
          <w:lang w:val="en-US"/>
        </w:rPr>
      </w:pPr>
    </w:p>
    <w:p w14:paraId="31EB9849" w14:textId="08C2D1D8" w:rsidR="006D7E7A" w:rsidRPr="00FC77B0" w:rsidRDefault="00C678A3" w:rsidP="00FB7BEE">
      <w:pPr>
        <w:pStyle w:val="Titlepage"/>
      </w:pPr>
      <w:r w:rsidRPr="00E355D6">
        <w:t>Отчёт</w:t>
      </w:r>
      <w:r w:rsidRPr="00FC77B0">
        <w:br/>
      </w:r>
      <w:r w:rsidRPr="00E355D6">
        <w:t>по</w:t>
      </w:r>
      <w:r w:rsidRPr="00FC77B0">
        <w:t xml:space="preserve"> </w:t>
      </w:r>
      <w:sdt>
        <w:sdtPr>
          <w:id w:val="1447348539"/>
          <w:placeholder>
            <w:docPart w:val="6B9CEC174F2242F58FDD9495931C5DD1"/>
          </w:placeholder>
          <w:dropDownList>
            <w:listItem w:value="Choose an item."/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dropDownList>
        </w:sdtPr>
        <w:sdtEndPr/>
        <w:sdtContent>
          <w:r w:rsidR="00FC77B0">
            <w:t>лабораторной</w:t>
          </w:r>
        </w:sdtContent>
      </w:sdt>
      <w:r w:rsidR="00897A8F" w:rsidRPr="00FC77B0">
        <w:t xml:space="preserve"> </w:t>
      </w:r>
      <w:r w:rsidR="00897A8F">
        <w:t>работе</w:t>
      </w:r>
      <w:r w:rsidRPr="00FC77B0">
        <w:t xml:space="preserve"> №</w:t>
      </w:r>
      <w:r w:rsidR="00FC77B0">
        <w:t>4</w:t>
      </w:r>
    </w:p>
    <w:p w14:paraId="363DF685" w14:textId="41023F7C" w:rsidR="006D7E7A" w:rsidRDefault="00E355D6" w:rsidP="00FB7BEE">
      <w:pPr>
        <w:pStyle w:val="Titlepage"/>
      </w:pPr>
      <w:r w:rsidRPr="00E355D6">
        <w:t>по дисциплине</w:t>
      </w:r>
      <w:r w:rsidR="009F6DDF" w:rsidRPr="00897A8F">
        <w:t>:</w:t>
      </w:r>
      <w:r w:rsidRPr="00E355D6">
        <w:t xml:space="preserve"> «</w:t>
      </w:r>
      <w:r w:rsidR="00FC77B0">
        <w:t>МДК</w:t>
      </w:r>
      <w:r w:rsidR="00F414C3">
        <w:t xml:space="preserve"> 11.01 Технология разработки и защиты баз данных</w:t>
      </w:r>
      <w:r w:rsidR="006D7E7A">
        <w:t>»</w:t>
      </w:r>
    </w:p>
    <w:p w14:paraId="02272988" w14:textId="6D80DB32" w:rsidR="00FE1CE9" w:rsidRDefault="00E355D6" w:rsidP="00FB7BEE">
      <w:pPr>
        <w:pStyle w:val="Titlepage"/>
      </w:pPr>
      <w:r w:rsidRPr="00E355D6">
        <w:t xml:space="preserve">Тема: </w:t>
      </w:r>
      <w:r w:rsidR="00146A96">
        <w:t>«</w:t>
      </w:r>
      <w:r w:rsidR="00AC158E" w:rsidRPr="00AC158E">
        <w:t>Выполнение запросов на выборку данных с условием отбора, функций и вложенных запросов</w:t>
      </w:r>
      <w:r w:rsidR="00146A96">
        <w:t>»</w:t>
      </w:r>
    </w:p>
    <w:tbl>
      <w:tblPr>
        <w:tblpPr w:leftFromText="180" w:rightFromText="180" w:vertAnchor="text" w:horzAnchor="margin" w:tblpY="4957"/>
        <w:tblW w:w="5000" w:type="pct"/>
        <w:tblLook w:val="04A0" w:firstRow="1" w:lastRow="0" w:firstColumn="1" w:lastColumn="0" w:noHBand="0" w:noVBand="1"/>
      </w:tblPr>
      <w:tblGrid>
        <w:gridCol w:w="4649"/>
        <w:gridCol w:w="2790"/>
        <w:gridCol w:w="3099"/>
      </w:tblGrid>
      <w:tr w:rsidR="00330D2C" w14:paraId="695CE141" w14:textId="77777777" w:rsidTr="00CD1B62">
        <w:trPr>
          <w:trHeight w:val="614"/>
        </w:trPr>
        <w:tc>
          <w:tcPr>
            <w:tcW w:w="4649" w:type="dxa"/>
            <w:vAlign w:val="bottom"/>
          </w:tcPr>
          <w:p w14:paraId="3370F862" w14:textId="706D01B3" w:rsidR="00330D2C" w:rsidRPr="00BA29E9" w:rsidRDefault="00330D2C" w:rsidP="00CD1B62">
            <w:pPr>
              <w:pStyle w:val="NoSpacing"/>
              <w:rPr>
                <w:b/>
                <w:bCs/>
                <w:lang w:val="ru-RU"/>
              </w:rPr>
            </w:pPr>
            <w:proofErr w:type="spellStart"/>
            <w:r>
              <w:t>Студент</w:t>
            </w:r>
            <w:proofErr w:type="spellEnd"/>
            <w:r>
              <w:t xml:space="preserve"> </w:t>
            </w:r>
            <w:proofErr w:type="spellStart"/>
            <w:r>
              <w:t>гр</w:t>
            </w:r>
            <w:proofErr w:type="spellEnd"/>
            <w:r>
              <w:t xml:space="preserve">. </w:t>
            </w:r>
            <w:r w:rsidR="00BA29E9">
              <w:rPr>
                <w:lang w:val="ru-RU"/>
              </w:rPr>
              <w:t>22 ИТ</w:t>
            </w:r>
          </w:p>
        </w:tc>
        <w:tc>
          <w:tcPr>
            <w:tcW w:w="2790" w:type="dxa"/>
            <w:tcBorders>
              <w:bottom w:val="single" w:sz="4" w:space="0" w:color="000000"/>
            </w:tcBorders>
            <w:vAlign w:val="bottom"/>
          </w:tcPr>
          <w:p w14:paraId="0FF5A75E" w14:textId="77777777" w:rsidR="00330D2C" w:rsidRDefault="00330D2C" w:rsidP="00CD1B62">
            <w:pPr>
              <w:pStyle w:val="NoSpacing"/>
            </w:pPr>
          </w:p>
        </w:tc>
        <w:tc>
          <w:tcPr>
            <w:tcW w:w="3099" w:type="dxa"/>
            <w:vAlign w:val="bottom"/>
          </w:tcPr>
          <w:p w14:paraId="5E226A82" w14:textId="1B1C840F" w:rsidR="00330D2C" w:rsidRPr="00622472" w:rsidRDefault="00BA29E9" w:rsidP="00CD1B6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Липинский К.С.</w:t>
            </w:r>
          </w:p>
        </w:tc>
      </w:tr>
      <w:tr w:rsidR="00330D2C" w14:paraId="07BA24C4" w14:textId="77777777" w:rsidTr="00CD1B62">
        <w:trPr>
          <w:trHeight w:val="614"/>
        </w:trPr>
        <w:tc>
          <w:tcPr>
            <w:tcW w:w="4649" w:type="dxa"/>
            <w:vAlign w:val="bottom"/>
          </w:tcPr>
          <w:p w14:paraId="2B3A6743" w14:textId="77777777" w:rsidR="00330D2C" w:rsidRDefault="00330D2C" w:rsidP="00CD1B62">
            <w:pPr>
              <w:pStyle w:val="NoSpacing"/>
            </w:pPr>
            <w:proofErr w:type="spellStart"/>
            <w:r>
              <w:t>Преподаватель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A983759" w14:textId="77777777" w:rsidR="00330D2C" w:rsidRDefault="00330D2C" w:rsidP="00CD1B62">
            <w:pPr>
              <w:pStyle w:val="NoSpacing"/>
            </w:pPr>
          </w:p>
        </w:tc>
        <w:tc>
          <w:tcPr>
            <w:tcW w:w="3099" w:type="dxa"/>
            <w:vAlign w:val="bottom"/>
          </w:tcPr>
          <w:p w14:paraId="3C905282" w14:textId="024C51E5" w:rsidR="00330D2C" w:rsidRPr="00622472" w:rsidRDefault="00622472" w:rsidP="00CD1B62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</w:t>
            </w:r>
            <w:r w:rsidR="00BA29E9">
              <w:rPr>
                <w:lang w:val="ru-RU"/>
              </w:rPr>
              <w:t>омин А.В.</w:t>
            </w:r>
          </w:p>
        </w:tc>
      </w:tr>
    </w:tbl>
    <w:p w14:paraId="0B211706" w14:textId="77777777" w:rsidR="0078687F" w:rsidRPr="00330D2C" w:rsidRDefault="0078687F" w:rsidP="00330D2C">
      <w:pPr>
        <w:pStyle w:val="Titlepage"/>
        <w:jc w:val="both"/>
        <w:rPr>
          <w:lang w:val="en-US"/>
        </w:rPr>
        <w:sectPr w:rsidR="0078687F" w:rsidRPr="00330D2C" w:rsidSect="00197F21">
          <w:footerReference w:type="default" r:id="rId8"/>
          <w:headerReference w:type="first" r:id="rId9"/>
          <w:footerReference w:type="first" r:id="rId10"/>
          <w:pgSz w:w="12240" w:h="15840"/>
          <w:pgMar w:top="1134" w:right="851" w:bottom="1134" w:left="851" w:header="720" w:footer="720" w:gutter="0"/>
          <w:cols w:space="720"/>
          <w:vAlign w:val="center"/>
          <w:titlePg/>
          <w:docGrid w:linePitch="381"/>
        </w:sectPr>
      </w:pPr>
    </w:p>
    <w:p w14:paraId="2BA0F1AF" w14:textId="6F26E0D5" w:rsidR="001C54FC" w:rsidRDefault="0025620C" w:rsidP="001C54FC">
      <w:pPr>
        <w:rPr>
          <w:lang w:val="ru-RU"/>
        </w:rPr>
      </w:pPr>
      <w:r>
        <w:rPr>
          <w:lang w:val="ru-RU"/>
        </w:rPr>
        <w:lastRenderedPageBreak/>
        <w:t xml:space="preserve">Описание полей исходной таблицы представлено </w:t>
      </w:r>
      <w:r w:rsidR="009A522D">
        <w:rPr>
          <w:lang w:val="ru-RU"/>
        </w:rPr>
        <w:t xml:space="preserve">на </w:t>
      </w:r>
      <w:proofErr w:type="spellStart"/>
      <w:r w:rsidR="009A522D">
        <w:rPr>
          <w:lang w:val="ru-RU"/>
        </w:rPr>
        <w:t>рисанке</w:t>
      </w:r>
      <w:proofErr w:type="spellEnd"/>
      <w:r>
        <w:rPr>
          <w:lang w:val="ru-RU"/>
        </w:rPr>
        <w:t xml:space="preserve"> 1</w:t>
      </w:r>
      <w:r w:rsidR="004612DE">
        <w:rPr>
          <w:lang w:val="ru-RU"/>
        </w:rPr>
        <w:t>.</w:t>
      </w:r>
    </w:p>
    <w:p w14:paraId="53013EFC" w14:textId="77777777" w:rsidR="009A522D" w:rsidRDefault="001A107C" w:rsidP="009A522D">
      <w:pPr>
        <w:keepNext/>
      </w:pPr>
      <w:r w:rsidRPr="001A107C">
        <w:rPr>
          <w:noProof/>
          <w:lang w:val="ru-RU"/>
        </w:rPr>
        <w:drawing>
          <wp:inline distT="0" distB="0" distL="0" distR="0" wp14:anchorId="502F48A5" wp14:editId="37066C26">
            <wp:extent cx="6151880" cy="61912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FCFD" w14:textId="5DF3249E" w:rsidR="001A107C" w:rsidRPr="004575DB" w:rsidRDefault="009A522D" w:rsidP="009A522D">
      <w:pPr>
        <w:pStyle w:val="Caption"/>
        <w:rPr>
          <w:lang w:val="ru-RU"/>
        </w:rPr>
      </w:pPr>
      <w:r w:rsidRPr="004817AC">
        <w:rPr>
          <w:lang w:val="ru-RU"/>
        </w:rPr>
        <w:t xml:space="preserve">Рисунок </w:t>
      </w:r>
      <w:r>
        <w:fldChar w:fldCharType="begin"/>
      </w:r>
      <w:r w:rsidRPr="004817AC">
        <w:rPr>
          <w:lang w:val="ru-RU"/>
        </w:rPr>
        <w:instrText xml:space="preserve"> </w:instrText>
      </w:r>
      <w:r>
        <w:instrText>SEQ</w:instrText>
      </w:r>
      <w:r w:rsidRPr="004817AC">
        <w:rPr>
          <w:lang w:val="ru-RU"/>
        </w:rPr>
        <w:instrText xml:space="preserve"> Рисунок \* </w:instrText>
      </w:r>
      <w:r>
        <w:instrText>ARABIC</w:instrText>
      </w:r>
      <w:r w:rsidRPr="004817AC">
        <w:rPr>
          <w:lang w:val="ru-RU"/>
        </w:rPr>
        <w:instrText xml:space="preserve"> </w:instrText>
      </w:r>
      <w:r>
        <w:fldChar w:fldCharType="separate"/>
      </w:r>
      <w:r w:rsidR="00F10EB7" w:rsidRPr="00F10EB7">
        <w:rPr>
          <w:noProof/>
          <w:lang w:val="ru-RU"/>
        </w:rPr>
        <w:t>1</w:t>
      </w:r>
      <w:r>
        <w:fldChar w:fldCharType="end"/>
      </w:r>
      <w:r w:rsidR="004575DB">
        <w:rPr>
          <w:lang w:val="ru-RU"/>
        </w:rPr>
        <w:t xml:space="preserve"> – описание полей исходной таблицы</w:t>
      </w:r>
    </w:p>
    <w:p w14:paraId="471C5150" w14:textId="4CE7E290" w:rsidR="00AC170A" w:rsidRDefault="00DF1C50" w:rsidP="00AC170A">
      <w:pPr>
        <w:rPr>
          <w:lang w:val="ru-RU"/>
        </w:rPr>
      </w:pPr>
      <w:r>
        <w:rPr>
          <w:lang w:val="ru-RU"/>
        </w:rPr>
        <w:t>Декомпозиция таблиц</w:t>
      </w:r>
      <w:r w:rsidR="004575DB">
        <w:rPr>
          <w:lang w:val="ru-RU"/>
        </w:rPr>
        <w:t>ы</w:t>
      </w:r>
      <w:r>
        <w:rPr>
          <w:lang w:val="ru-RU"/>
        </w:rPr>
        <w:t xml:space="preserve"> согласно трём нормальным формам – на рисунке </w:t>
      </w:r>
      <w:r w:rsidR="009A522D">
        <w:rPr>
          <w:lang w:val="ru-RU"/>
        </w:rPr>
        <w:t>2</w:t>
      </w:r>
      <w:r>
        <w:rPr>
          <w:lang w:val="ru-RU"/>
        </w:rPr>
        <w:t>.</w:t>
      </w:r>
    </w:p>
    <w:p w14:paraId="3179D655" w14:textId="77777777" w:rsidR="0002067D" w:rsidRDefault="0002067D" w:rsidP="0002067D">
      <w:pPr>
        <w:keepNext/>
        <w:jc w:val="center"/>
      </w:pPr>
      <w:r>
        <w:rPr>
          <w:noProof/>
        </w:rPr>
        <w:drawing>
          <wp:inline distT="0" distB="0" distL="0" distR="0" wp14:anchorId="4126AA48" wp14:editId="035F5092">
            <wp:extent cx="4781550" cy="1924050"/>
            <wp:effectExtent l="0" t="0" r="0" b="0"/>
            <wp:docPr id="1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0B29F" w14:textId="5BDAFC16" w:rsidR="00DF1C50" w:rsidRPr="00EC13A3" w:rsidRDefault="0002067D" w:rsidP="0002067D">
      <w:pPr>
        <w:pStyle w:val="Caption"/>
        <w:rPr>
          <w:lang w:val="ru-RU"/>
        </w:rPr>
      </w:pPr>
      <w:r w:rsidRPr="00CD7CB0">
        <w:rPr>
          <w:lang w:val="ru-RU"/>
        </w:rPr>
        <w:t xml:space="preserve">Рисунок </w:t>
      </w:r>
      <w:r>
        <w:fldChar w:fldCharType="begin"/>
      </w:r>
      <w:r w:rsidRPr="00CD7CB0">
        <w:rPr>
          <w:lang w:val="ru-RU"/>
        </w:rPr>
        <w:instrText xml:space="preserve"> </w:instrText>
      </w:r>
      <w:r>
        <w:instrText>SEQ</w:instrText>
      </w:r>
      <w:r w:rsidRPr="00CD7CB0">
        <w:rPr>
          <w:lang w:val="ru-RU"/>
        </w:rPr>
        <w:instrText xml:space="preserve"> Рисунок \* </w:instrText>
      </w:r>
      <w:r>
        <w:instrText>ARABIC</w:instrText>
      </w:r>
      <w:r w:rsidRPr="00CD7CB0">
        <w:rPr>
          <w:lang w:val="ru-RU"/>
        </w:rPr>
        <w:instrText xml:space="preserve"> </w:instrText>
      </w:r>
      <w:r>
        <w:fldChar w:fldCharType="separate"/>
      </w:r>
      <w:r w:rsidR="00F10EB7">
        <w:rPr>
          <w:noProof/>
        </w:rPr>
        <w:t>2</w:t>
      </w:r>
      <w:r>
        <w:fldChar w:fldCharType="end"/>
      </w:r>
      <w:r w:rsidR="00EC13A3">
        <w:rPr>
          <w:lang w:val="ru-RU"/>
        </w:rPr>
        <w:t xml:space="preserve"> – схема таблицы</w:t>
      </w:r>
    </w:p>
    <w:p w14:paraId="0A9E68FF" w14:textId="02E68F76" w:rsidR="00CD7CB0" w:rsidRDefault="00CA3AF6" w:rsidP="00CD7CB0">
      <w:pPr>
        <w:rPr>
          <w:lang w:val="ru-RU"/>
        </w:rPr>
      </w:pPr>
      <w:r>
        <w:rPr>
          <w:lang w:val="ru-RU"/>
        </w:rPr>
        <w:t xml:space="preserve">Таблица </w:t>
      </w:r>
      <w:r>
        <w:t>clients</w:t>
      </w:r>
      <w:r w:rsidRPr="009A522D">
        <w:rPr>
          <w:lang w:val="ru-RU"/>
        </w:rPr>
        <w:t xml:space="preserve"> </w:t>
      </w:r>
      <w:r w:rsidR="00251471">
        <w:rPr>
          <w:lang w:val="ru-RU"/>
        </w:rPr>
        <w:t>после де</w:t>
      </w:r>
      <w:r w:rsidR="00460B11">
        <w:rPr>
          <w:lang w:val="ru-RU"/>
        </w:rPr>
        <w:t>композиции</w:t>
      </w:r>
      <w:r w:rsidR="009A522D">
        <w:rPr>
          <w:lang w:val="ru-RU"/>
        </w:rPr>
        <w:t xml:space="preserve">, а также описание </w:t>
      </w:r>
      <w:r w:rsidR="00CD7CB0">
        <w:rPr>
          <w:lang w:val="ru-RU"/>
        </w:rPr>
        <w:t>полей на рисунках 3 и 4.</w:t>
      </w:r>
    </w:p>
    <w:p w14:paraId="6040A4D7" w14:textId="77777777" w:rsidR="007E4A3F" w:rsidRDefault="00D13CC6" w:rsidP="007E4A3F">
      <w:pPr>
        <w:keepNext/>
        <w:jc w:val="center"/>
      </w:pPr>
      <w:r w:rsidRPr="00D13CC6">
        <w:rPr>
          <w:noProof/>
          <w:lang w:val="ru-RU"/>
        </w:rPr>
        <w:drawing>
          <wp:inline distT="0" distB="0" distL="0" distR="0" wp14:anchorId="153A6F8C" wp14:editId="7DD60680">
            <wp:extent cx="5496692" cy="24387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E5A5" w14:textId="19B9F9B4" w:rsidR="007E4A3F" w:rsidRPr="00940A77" w:rsidRDefault="007E4A3F" w:rsidP="007E4A3F">
      <w:pPr>
        <w:pStyle w:val="Caption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0EB7">
        <w:rPr>
          <w:noProof/>
        </w:rPr>
        <w:t>3</w:t>
      </w:r>
      <w:r>
        <w:fldChar w:fldCharType="end"/>
      </w:r>
      <w:r w:rsidR="00940A77">
        <w:rPr>
          <w:lang w:val="ru-RU"/>
        </w:rPr>
        <w:t xml:space="preserve"> – таблица </w:t>
      </w:r>
      <w:r w:rsidR="00940A77">
        <w:t>clients</w:t>
      </w:r>
    </w:p>
    <w:p w14:paraId="1A28B440" w14:textId="77777777" w:rsidR="007E4A3F" w:rsidRDefault="007E4A3F">
      <w:pPr>
        <w:spacing w:after="160" w:line="259" w:lineRule="auto"/>
        <w:ind w:firstLine="0"/>
        <w:jc w:val="left"/>
        <w:rPr>
          <w:b/>
          <w:iCs/>
          <w:sz w:val="18"/>
          <w:szCs w:val="18"/>
          <w:lang w:val="ru-RU"/>
        </w:rPr>
      </w:pPr>
      <w:r>
        <w:rPr>
          <w:lang w:val="ru-RU"/>
        </w:rPr>
        <w:br w:type="page"/>
      </w:r>
    </w:p>
    <w:p w14:paraId="091327FA" w14:textId="77777777" w:rsidR="00E037D9" w:rsidRDefault="00E037D9" w:rsidP="00E037D9">
      <w:pPr>
        <w:pStyle w:val="Caption"/>
        <w:keepNext/>
      </w:pPr>
      <w:r w:rsidRPr="00E037D9">
        <w:rPr>
          <w:noProof/>
        </w:rPr>
        <w:lastRenderedPageBreak/>
        <w:drawing>
          <wp:inline distT="0" distB="0" distL="0" distR="0" wp14:anchorId="33391C8F" wp14:editId="164AA1E1">
            <wp:extent cx="6151880" cy="506095"/>
            <wp:effectExtent l="0" t="0" r="127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0A8A" w14:textId="1DA41A2D" w:rsidR="007E4A3F" w:rsidRPr="00940A77" w:rsidRDefault="00E037D9" w:rsidP="00E037D9">
      <w:pPr>
        <w:pStyle w:val="Caption"/>
      </w:pPr>
      <w:r w:rsidRPr="004817AC">
        <w:rPr>
          <w:lang w:val="ru-RU"/>
        </w:rPr>
        <w:t xml:space="preserve">Рисунок </w:t>
      </w:r>
      <w:r>
        <w:fldChar w:fldCharType="begin"/>
      </w:r>
      <w:r w:rsidRPr="004817AC">
        <w:rPr>
          <w:lang w:val="ru-RU"/>
        </w:rPr>
        <w:instrText xml:space="preserve"> </w:instrText>
      </w:r>
      <w:r>
        <w:instrText>SEQ</w:instrText>
      </w:r>
      <w:r w:rsidRPr="004817AC">
        <w:rPr>
          <w:lang w:val="ru-RU"/>
        </w:rPr>
        <w:instrText xml:space="preserve"> Рисунок \* </w:instrText>
      </w:r>
      <w:r>
        <w:instrText>ARABIC</w:instrText>
      </w:r>
      <w:r w:rsidRPr="004817AC">
        <w:rPr>
          <w:lang w:val="ru-RU"/>
        </w:rPr>
        <w:instrText xml:space="preserve"> </w:instrText>
      </w:r>
      <w:r>
        <w:fldChar w:fldCharType="separate"/>
      </w:r>
      <w:r w:rsidR="00F10EB7">
        <w:rPr>
          <w:noProof/>
        </w:rPr>
        <w:t>4</w:t>
      </w:r>
      <w:r>
        <w:fldChar w:fldCharType="end"/>
      </w:r>
      <w:r w:rsidR="00940A77">
        <w:t xml:space="preserve"> – </w:t>
      </w:r>
      <w:r w:rsidR="00940A77">
        <w:rPr>
          <w:lang w:val="ru-RU"/>
        </w:rPr>
        <w:t xml:space="preserve">описание полей </w:t>
      </w:r>
      <w:r w:rsidR="00940A77">
        <w:t>clients</w:t>
      </w:r>
    </w:p>
    <w:p w14:paraId="4FA1836F" w14:textId="77258D88" w:rsidR="000906DC" w:rsidRPr="004817AC" w:rsidRDefault="000906DC" w:rsidP="000906DC">
      <w:pPr>
        <w:rPr>
          <w:lang w:val="ru-RU"/>
        </w:rPr>
      </w:pPr>
      <w:r>
        <w:rPr>
          <w:lang w:val="ru-RU"/>
        </w:rPr>
        <w:t xml:space="preserve">Таблица </w:t>
      </w:r>
      <w:r>
        <w:t>transactions</w:t>
      </w:r>
      <w:r w:rsidRPr="009A522D">
        <w:rPr>
          <w:lang w:val="ru-RU"/>
        </w:rPr>
        <w:t xml:space="preserve"> </w:t>
      </w:r>
      <w:r>
        <w:rPr>
          <w:lang w:val="ru-RU"/>
        </w:rPr>
        <w:t xml:space="preserve">после декомпозиции, а также описание полей на рисунках </w:t>
      </w:r>
      <w:r w:rsidRPr="000906DC">
        <w:rPr>
          <w:lang w:val="ru-RU"/>
        </w:rPr>
        <w:t>5</w:t>
      </w:r>
      <w:r>
        <w:rPr>
          <w:lang w:val="ru-RU"/>
        </w:rPr>
        <w:t xml:space="preserve"> и </w:t>
      </w:r>
      <w:r w:rsidRPr="00FC2269">
        <w:rPr>
          <w:lang w:val="ru-RU"/>
        </w:rPr>
        <w:t>6</w:t>
      </w:r>
      <w:r>
        <w:rPr>
          <w:lang w:val="ru-RU"/>
        </w:rPr>
        <w:t>.</w:t>
      </w:r>
    </w:p>
    <w:p w14:paraId="63955512" w14:textId="77777777" w:rsidR="009A2A6C" w:rsidRDefault="00721809" w:rsidP="009A2A6C">
      <w:pPr>
        <w:keepNext/>
        <w:jc w:val="center"/>
      </w:pPr>
      <w:r w:rsidRPr="00721809">
        <w:rPr>
          <w:noProof/>
          <w:lang w:val="ru-RU"/>
        </w:rPr>
        <w:drawing>
          <wp:inline distT="0" distB="0" distL="0" distR="0" wp14:anchorId="62D76544" wp14:editId="7C54E02E">
            <wp:extent cx="4887007" cy="191479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7B88" w14:textId="5349803B" w:rsidR="00E037D9" w:rsidRPr="00940A77" w:rsidRDefault="009A2A6C" w:rsidP="009A2A6C">
      <w:pPr>
        <w:pStyle w:val="Caption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0EB7">
        <w:rPr>
          <w:noProof/>
        </w:rPr>
        <w:t>5</w:t>
      </w:r>
      <w:r>
        <w:fldChar w:fldCharType="end"/>
      </w:r>
      <w:r w:rsidR="00940A77">
        <w:rPr>
          <w:lang w:val="ru-RU"/>
        </w:rPr>
        <w:t xml:space="preserve"> – таблица </w:t>
      </w:r>
      <w:r w:rsidR="00940A77">
        <w:t>transactions</w:t>
      </w:r>
    </w:p>
    <w:p w14:paraId="2EA86188" w14:textId="77777777" w:rsidR="00623A93" w:rsidRDefault="00623A93" w:rsidP="00623A93">
      <w:pPr>
        <w:keepNext/>
      </w:pPr>
      <w:r w:rsidRPr="00623A93">
        <w:rPr>
          <w:noProof/>
        </w:rPr>
        <w:drawing>
          <wp:inline distT="0" distB="0" distL="0" distR="0" wp14:anchorId="6A9CCABA" wp14:editId="3EBD526C">
            <wp:extent cx="6151880" cy="44069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C48C" w14:textId="09575D2E" w:rsidR="009A2A6C" w:rsidRPr="000F23FE" w:rsidRDefault="00623A93" w:rsidP="00623A93">
      <w:pPr>
        <w:pStyle w:val="Caption"/>
        <w:rPr>
          <w:lang w:val="ru-RU"/>
        </w:rPr>
      </w:pPr>
      <w:r w:rsidRPr="004817AC">
        <w:rPr>
          <w:lang w:val="ru-RU"/>
        </w:rPr>
        <w:t xml:space="preserve">Рисунок </w:t>
      </w:r>
      <w:r>
        <w:fldChar w:fldCharType="begin"/>
      </w:r>
      <w:r w:rsidRPr="004817AC">
        <w:rPr>
          <w:lang w:val="ru-RU"/>
        </w:rPr>
        <w:instrText xml:space="preserve"> </w:instrText>
      </w:r>
      <w:r>
        <w:instrText>SEQ</w:instrText>
      </w:r>
      <w:r w:rsidRPr="004817AC">
        <w:rPr>
          <w:lang w:val="ru-RU"/>
        </w:rPr>
        <w:instrText xml:space="preserve"> Рисунок \* </w:instrText>
      </w:r>
      <w:r>
        <w:instrText>ARABIC</w:instrText>
      </w:r>
      <w:r w:rsidRPr="004817AC">
        <w:rPr>
          <w:lang w:val="ru-RU"/>
        </w:rPr>
        <w:instrText xml:space="preserve"> </w:instrText>
      </w:r>
      <w:r>
        <w:fldChar w:fldCharType="separate"/>
      </w:r>
      <w:r w:rsidR="00F10EB7">
        <w:rPr>
          <w:noProof/>
        </w:rPr>
        <w:t>6</w:t>
      </w:r>
      <w:r>
        <w:fldChar w:fldCharType="end"/>
      </w:r>
      <w:r w:rsidR="00940A77" w:rsidRPr="00940A77">
        <w:rPr>
          <w:lang w:val="ru-RU"/>
        </w:rPr>
        <w:t xml:space="preserve"> – </w:t>
      </w:r>
      <w:r w:rsidR="00940A77">
        <w:rPr>
          <w:lang w:val="ru-RU"/>
        </w:rPr>
        <w:t xml:space="preserve">описание полей </w:t>
      </w:r>
      <w:r w:rsidR="00940A77">
        <w:t>transactions</w:t>
      </w:r>
    </w:p>
    <w:p w14:paraId="5811A52D" w14:textId="50A6A436" w:rsidR="00132EDF" w:rsidRDefault="00202321" w:rsidP="00132EDF">
      <w:pPr>
        <w:rPr>
          <w:lang w:val="ru-RU"/>
        </w:rPr>
      </w:pPr>
      <w:r>
        <w:rPr>
          <w:lang w:val="ru-RU"/>
        </w:rPr>
        <w:t>Создадим схему</w:t>
      </w:r>
      <w:r w:rsidR="00CD7350">
        <w:rPr>
          <w:lang w:val="ru-RU"/>
        </w:rPr>
        <w:t xml:space="preserve"> и таблицы </w:t>
      </w:r>
      <w:r w:rsidR="00CD7350">
        <w:t>clients</w:t>
      </w:r>
      <w:r w:rsidR="00CD7350" w:rsidRPr="00CD7350">
        <w:rPr>
          <w:lang w:val="ru-RU"/>
        </w:rPr>
        <w:t xml:space="preserve"> </w:t>
      </w:r>
      <w:r w:rsidR="00CD7350">
        <w:rPr>
          <w:lang w:val="ru-RU"/>
        </w:rPr>
        <w:t xml:space="preserve">и </w:t>
      </w:r>
      <w:r w:rsidR="00CD7350">
        <w:t>transactions</w:t>
      </w:r>
      <w:r w:rsidR="00D01F3D" w:rsidRPr="00D01F3D">
        <w:rPr>
          <w:lang w:val="ru-RU"/>
        </w:rPr>
        <w:t xml:space="preserve"> </w:t>
      </w:r>
      <w:r w:rsidR="00D01F3D">
        <w:rPr>
          <w:lang w:val="ru-RU"/>
        </w:rPr>
        <w:t>с помощью следующего кода:</w:t>
      </w:r>
    </w:p>
    <w:p w14:paraId="26020904" w14:textId="77777777" w:rsidR="00EF1EA7" w:rsidRPr="00EF1EA7" w:rsidRDefault="00EF1EA7" w:rsidP="00963089">
      <w:r w:rsidRPr="00EF1EA7">
        <w:t>CREATE SCHEMA "lab04";</w:t>
      </w:r>
    </w:p>
    <w:p w14:paraId="3720A5B6" w14:textId="77777777" w:rsidR="00EF1EA7" w:rsidRPr="00EF1EA7" w:rsidRDefault="00EF1EA7" w:rsidP="00963089"/>
    <w:p w14:paraId="7A8206FD" w14:textId="77777777" w:rsidR="00EF1EA7" w:rsidRPr="00EF1EA7" w:rsidRDefault="00EF1EA7" w:rsidP="00963089">
      <w:r w:rsidRPr="00EF1EA7">
        <w:t>CREATE TABLE "lab04"."clients" (</w:t>
      </w:r>
    </w:p>
    <w:p w14:paraId="695309E0" w14:textId="77777777" w:rsidR="00EF1EA7" w:rsidRPr="00EF1EA7" w:rsidRDefault="00EF1EA7" w:rsidP="00963089">
      <w:r w:rsidRPr="00EF1EA7">
        <w:t xml:space="preserve">  "</w:t>
      </w:r>
      <w:proofErr w:type="spellStart"/>
      <w:proofErr w:type="gramStart"/>
      <w:r w:rsidRPr="00EF1EA7">
        <w:t>client</w:t>
      </w:r>
      <w:proofErr w:type="gramEnd"/>
      <w:r w:rsidRPr="00EF1EA7">
        <w:t>_id</w:t>
      </w:r>
      <w:proofErr w:type="spellEnd"/>
      <w:r w:rsidRPr="00EF1EA7">
        <w:t>" integer PRIMARY KEY,</w:t>
      </w:r>
    </w:p>
    <w:p w14:paraId="31AEBADB" w14:textId="77777777" w:rsidR="00EF1EA7" w:rsidRPr="00EF1EA7" w:rsidRDefault="00EF1EA7" w:rsidP="00963089">
      <w:r w:rsidRPr="00EF1EA7">
        <w:t xml:space="preserve">  "</w:t>
      </w:r>
      <w:proofErr w:type="spellStart"/>
      <w:r w:rsidRPr="00EF1EA7">
        <w:t>lastname</w:t>
      </w:r>
      <w:proofErr w:type="spellEnd"/>
      <w:r w:rsidRPr="00EF1EA7">
        <w:t xml:space="preserve">" </w:t>
      </w:r>
      <w:proofErr w:type="gramStart"/>
      <w:r w:rsidRPr="00EF1EA7">
        <w:t>varchar(</w:t>
      </w:r>
      <w:proofErr w:type="gramEnd"/>
      <w:r w:rsidRPr="00EF1EA7">
        <w:t>15),</w:t>
      </w:r>
    </w:p>
    <w:p w14:paraId="17432D4A" w14:textId="77777777" w:rsidR="00EF1EA7" w:rsidRPr="00EF1EA7" w:rsidRDefault="00EF1EA7" w:rsidP="00963089">
      <w:r w:rsidRPr="00EF1EA7">
        <w:t xml:space="preserve">  "</w:t>
      </w:r>
      <w:proofErr w:type="spellStart"/>
      <w:r w:rsidRPr="00EF1EA7">
        <w:t>firstname</w:t>
      </w:r>
      <w:proofErr w:type="spellEnd"/>
      <w:r w:rsidRPr="00EF1EA7">
        <w:t xml:space="preserve">" </w:t>
      </w:r>
      <w:proofErr w:type="gramStart"/>
      <w:r w:rsidRPr="00EF1EA7">
        <w:t>varchar(</w:t>
      </w:r>
      <w:proofErr w:type="gramEnd"/>
      <w:r w:rsidRPr="00EF1EA7">
        <w:t>15)</w:t>
      </w:r>
    </w:p>
    <w:p w14:paraId="072D3F89" w14:textId="77777777" w:rsidR="00EF1EA7" w:rsidRPr="00EF1EA7" w:rsidRDefault="00EF1EA7" w:rsidP="00963089">
      <w:r w:rsidRPr="00EF1EA7">
        <w:t>);</w:t>
      </w:r>
    </w:p>
    <w:p w14:paraId="6DEB2177" w14:textId="77777777" w:rsidR="00EF1EA7" w:rsidRPr="00EF1EA7" w:rsidRDefault="00EF1EA7" w:rsidP="00963089"/>
    <w:p w14:paraId="706FC2FF" w14:textId="77777777" w:rsidR="00EF1EA7" w:rsidRPr="00EF1EA7" w:rsidRDefault="00EF1EA7" w:rsidP="00963089">
      <w:r w:rsidRPr="00EF1EA7">
        <w:lastRenderedPageBreak/>
        <w:t>CREATE TABLE "lab04"."transactions" (</w:t>
      </w:r>
    </w:p>
    <w:p w14:paraId="0A9898B7" w14:textId="77777777" w:rsidR="00EF1EA7" w:rsidRPr="00EF1EA7" w:rsidRDefault="00EF1EA7" w:rsidP="00963089">
      <w:r w:rsidRPr="00EF1EA7">
        <w:t xml:space="preserve">  "</w:t>
      </w:r>
      <w:proofErr w:type="spellStart"/>
      <w:proofErr w:type="gramStart"/>
      <w:r w:rsidRPr="00EF1EA7">
        <w:t>transaction</w:t>
      </w:r>
      <w:proofErr w:type="gramEnd"/>
      <w:r w:rsidRPr="00EF1EA7">
        <w:t>_id</w:t>
      </w:r>
      <w:proofErr w:type="spellEnd"/>
      <w:r w:rsidRPr="00EF1EA7">
        <w:t>" integer PRIMARY KEY,</w:t>
      </w:r>
    </w:p>
    <w:p w14:paraId="1B27637F" w14:textId="77777777" w:rsidR="00EF1EA7" w:rsidRPr="00EF1EA7" w:rsidRDefault="00EF1EA7" w:rsidP="00963089">
      <w:r w:rsidRPr="00EF1EA7">
        <w:t xml:space="preserve">  "</w:t>
      </w:r>
      <w:proofErr w:type="spellStart"/>
      <w:proofErr w:type="gramStart"/>
      <w:r w:rsidRPr="00EF1EA7">
        <w:t>client</w:t>
      </w:r>
      <w:proofErr w:type="gramEnd"/>
      <w:r w:rsidRPr="00EF1EA7">
        <w:t>_id</w:t>
      </w:r>
      <w:proofErr w:type="spellEnd"/>
      <w:r w:rsidRPr="00EF1EA7">
        <w:t>" integer,</w:t>
      </w:r>
    </w:p>
    <w:p w14:paraId="5120CFC2" w14:textId="77777777" w:rsidR="00EF1EA7" w:rsidRPr="00EF1EA7" w:rsidRDefault="00EF1EA7" w:rsidP="00963089">
      <w:r w:rsidRPr="00EF1EA7">
        <w:t xml:space="preserve">  "</w:t>
      </w:r>
      <w:proofErr w:type="spellStart"/>
      <w:r w:rsidRPr="00EF1EA7">
        <w:t>st</w:t>
      </w:r>
      <w:proofErr w:type="spellEnd"/>
      <w:r w:rsidRPr="00EF1EA7">
        <w:t>" timestamp,</w:t>
      </w:r>
    </w:p>
    <w:p w14:paraId="72CF3065" w14:textId="77777777" w:rsidR="00EF1EA7" w:rsidRPr="00EF1EA7" w:rsidRDefault="00EF1EA7" w:rsidP="00963089">
      <w:r w:rsidRPr="00EF1EA7">
        <w:t xml:space="preserve">  "amount" float</w:t>
      </w:r>
    </w:p>
    <w:p w14:paraId="11809A9D" w14:textId="77777777" w:rsidR="00EF1EA7" w:rsidRPr="00EF1EA7" w:rsidRDefault="00EF1EA7" w:rsidP="00963089">
      <w:r w:rsidRPr="00EF1EA7">
        <w:t>);</w:t>
      </w:r>
    </w:p>
    <w:p w14:paraId="0DB83FB2" w14:textId="77777777" w:rsidR="00EF1EA7" w:rsidRPr="00EF1EA7" w:rsidRDefault="00EF1EA7" w:rsidP="00963089"/>
    <w:p w14:paraId="70704E27" w14:textId="77777777" w:rsidR="00EF1EA7" w:rsidRPr="00EF1EA7" w:rsidRDefault="00EF1EA7" w:rsidP="00963089">
      <w:r w:rsidRPr="00EF1EA7">
        <w:t>ALTER TABLE "lab04"."transactions" ADD FOREIGN KEY ("</w:t>
      </w:r>
      <w:proofErr w:type="spellStart"/>
      <w:r w:rsidRPr="00EF1EA7">
        <w:t>client_id</w:t>
      </w:r>
      <w:proofErr w:type="spellEnd"/>
      <w:r w:rsidRPr="00EF1EA7">
        <w:t>") REFERENCES "lab04"."clients" ("</w:t>
      </w:r>
      <w:proofErr w:type="spellStart"/>
      <w:r w:rsidRPr="00EF1EA7">
        <w:t>client_id</w:t>
      </w:r>
      <w:proofErr w:type="spellEnd"/>
      <w:r w:rsidRPr="00EF1EA7">
        <w:t>");</w:t>
      </w:r>
    </w:p>
    <w:p w14:paraId="44A3FD14" w14:textId="7A98D3CB" w:rsidR="00D01F3D" w:rsidRPr="00D1464D" w:rsidRDefault="008256D0" w:rsidP="00132EDF">
      <w:r>
        <w:rPr>
          <w:lang w:val="ru-RU"/>
        </w:rPr>
        <w:t>Заполним</w:t>
      </w:r>
      <w:r w:rsidRPr="00D1464D">
        <w:t xml:space="preserve"> </w:t>
      </w:r>
      <w:r>
        <w:rPr>
          <w:lang w:val="ru-RU"/>
        </w:rPr>
        <w:t>таблицы</w:t>
      </w:r>
      <w:r w:rsidRPr="00D1464D">
        <w:t>:</w:t>
      </w:r>
    </w:p>
    <w:p w14:paraId="7D7743CF" w14:textId="6D60ED7C" w:rsidR="004874D3" w:rsidRPr="004874D3" w:rsidRDefault="00D1464D" w:rsidP="004874D3">
      <w:r>
        <w:t>INSERT INTO</w:t>
      </w:r>
      <w:r w:rsidR="004874D3" w:rsidRPr="004874D3">
        <w:t xml:space="preserve"> lab04.clients </w:t>
      </w:r>
      <w:r>
        <w:t>VALUES</w:t>
      </w:r>
    </w:p>
    <w:p w14:paraId="63715C1A" w14:textId="190B69C0" w:rsidR="004874D3" w:rsidRPr="004817AC" w:rsidRDefault="004874D3" w:rsidP="004874D3">
      <w:r w:rsidRPr="004817AC">
        <w:t>(1, '</w:t>
      </w:r>
      <w:r>
        <w:rPr>
          <w:lang w:val="ru-RU"/>
        </w:rPr>
        <w:t>И</w:t>
      </w:r>
      <w:r w:rsidRPr="004874D3">
        <w:rPr>
          <w:lang w:val="ru-RU"/>
        </w:rPr>
        <w:t>ванов</w:t>
      </w:r>
      <w:r w:rsidRPr="004817AC">
        <w:t>', '</w:t>
      </w:r>
      <w:r>
        <w:rPr>
          <w:lang w:val="ru-RU"/>
        </w:rPr>
        <w:t>А</w:t>
      </w:r>
      <w:r w:rsidRPr="004874D3">
        <w:rPr>
          <w:lang w:val="ru-RU"/>
        </w:rPr>
        <w:t>ндрей</w:t>
      </w:r>
      <w:r w:rsidRPr="004817AC">
        <w:t>'),</w:t>
      </w:r>
    </w:p>
    <w:p w14:paraId="0EE72DAF" w14:textId="46AC0751" w:rsidR="004874D3" w:rsidRPr="004874D3" w:rsidRDefault="004874D3" w:rsidP="004874D3">
      <w:pPr>
        <w:rPr>
          <w:lang w:val="ru-RU"/>
        </w:rPr>
      </w:pPr>
      <w:r w:rsidRPr="004874D3">
        <w:rPr>
          <w:lang w:val="ru-RU"/>
        </w:rPr>
        <w:t>(2, '</w:t>
      </w:r>
      <w:r>
        <w:rPr>
          <w:lang w:val="ru-RU"/>
        </w:rPr>
        <w:t>И</w:t>
      </w:r>
      <w:r w:rsidRPr="004874D3">
        <w:rPr>
          <w:lang w:val="ru-RU"/>
        </w:rPr>
        <w:t>ванов', '</w:t>
      </w:r>
      <w:r>
        <w:rPr>
          <w:lang w:val="ru-RU"/>
        </w:rPr>
        <w:t>А</w:t>
      </w:r>
      <w:r w:rsidRPr="004874D3">
        <w:rPr>
          <w:lang w:val="ru-RU"/>
        </w:rPr>
        <w:t>лексей'),</w:t>
      </w:r>
    </w:p>
    <w:p w14:paraId="55D05D0D" w14:textId="410870B6" w:rsidR="004874D3" w:rsidRPr="004874D3" w:rsidRDefault="004874D3" w:rsidP="004874D3">
      <w:pPr>
        <w:rPr>
          <w:lang w:val="ru-RU"/>
        </w:rPr>
      </w:pPr>
      <w:r w:rsidRPr="004874D3">
        <w:rPr>
          <w:lang w:val="ru-RU"/>
        </w:rPr>
        <w:t>(3, '</w:t>
      </w:r>
      <w:r>
        <w:rPr>
          <w:lang w:val="ru-RU"/>
        </w:rPr>
        <w:t>И</w:t>
      </w:r>
      <w:r w:rsidRPr="004874D3">
        <w:rPr>
          <w:lang w:val="ru-RU"/>
        </w:rPr>
        <w:t>ванов', '</w:t>
      </w:r>
      <w:r>
        <w:rPr>
          <w:lang w:val="ru-RU"/>
        </w:rPr>
        <w:t>И</w:t>
      </w:r>
      <w:r w:rsidRPr="004874D3">
        <w:rPr>
          <w:lang w:val="ru-RU"/>
        </w:rPr>
        <w:t>ван'),</w:t>
      </w:r>
    </w:p>
    <w:p w14:paraId="358EAAB1" w14:textId="3EE30C6D" w:rsidR="004874D3" w:rsidRPr="004874D3" w:rsidRDefault="004874D3" w:rsidP="004874D3">
      <w:pPr>
        <w:rPr>
          <w:lang w:val="ru-RU"/>
        </w:rPr>
      </w:pPr>
      <w:r w:rsidRPr="004874D3">
        <w:rPr>
          <w:lang w:val="ru-RU"/>
        </w:rPr>
        <w:t>(4, '</w:t>
      </w:r>
      <w:r>
        <w:rPr>
          <w:lang w:val="ru-RU"/>
        </w:rPr>
        <w:t>П</w:t>
      </w:r>
      <w:r w:rsidRPr="004874D3">
        <w:rPr>
          <w:lang w:val="ru-RU"/>
        </w:rPr>
        <w:t>етров', '</w:t>
      </w:r>
      <w:r>
        <w:rPr>
          <w:lang w:val="ru-RU"/>
        </w:rPr>
        <w:t>Пё</w:t>
      </w:r>
      <w:r w:rsidRPr="004874D3">
        <w:rPr>
          <w:lang w:val="ru-RU"/>
        </w:rPr>
        <w:t>тр');</w:t>
      </w:r>
    </w:p>
    <w:p w14:paraId="3861EC53" w14:textId="77777777" w:rsidR="00513BF4" w:rsidRDefault="004817AC" w:rsidP="00513BF4">
      <w:pPr>
        <w:keepNext/>
        <w:jc w:val="center"/>
      </w:pPr>
      <w:r w:rsidRPr="004817AC">
        <w:rPr>
          <w:lang w:val="ru-RU"/>
        </w:rPr>
        <w:drawing>
          <wp:inline distT="0" distB="0" distL="0" distR="0" wp14:anchorId="41C2C340" wp14:editId="2D7F0B4A">
            <wp:extent cx="5929131" cy="2238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3596" cy="224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8EDD" w14:textId="208CCF70" w:rsidR="00513BF4" w:rsidRDefault="00513BF4" w:rsidP="00513BF4">
      <w:pPr>
        <w:pStyle w:val="Caption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0EB7">
        <w:rPr>
          <w:noProof/>
        </w:rPr>
        <w:t>7</w:t>
      </w:r>
      <w:r>
        <w:fldChar w:fldCharType="end"/>
      </w:r>
      <w:r>
        <w:t xml:space="preserve"> - </w:t>
      </w:r>
      <w:r>
        <w:rPr>
          <w:lang w:val="ru-RU"/>
        </w:rPr>
        <w:t>таблица</w:t>
      </w:r>
      <w:r w:rsidRPr="007B5DAE">
        <w:t xml:space="preserve"> </w:t>
      </w:r>
      <w:r>
        <w:t>clients</w:t>
      </w:r>
    </w:p>
    <w:p w14:paraId="476D40BF" w14:textId="77777777" w:rsidR="00513BF4" w:rsidRDefault="00513BF4">
      <w:pPr>
        <w:spacing w:after="160" w:line="259" w:lineRule="auto"/>
        <w:ind w:firstLine="0"/>
        <w:jc w:val="left"/>
        <w:rPr>
          <w:b/>
          <w:iCs/>
          <w:sz w:val="18"/>
          <w:szCs w:val="18"/>
        </w:rPr>
      </w:pPr>
      <w:r>
        <w:br w:type="page"/>
      </w:r>
    </w:p>
    <w:p w14:paraId="33FDD52C" w14:textId="77777777" w:rsidR="007B5DAE" w:rsidRPr="007B5DAE" w:rsidRDefault="007B5DAE" w:rsidP="00EA6CBA">
      <w:r w:rsidRPr="007B5DAE">
        <w:lastRenderedPageBreak/>
        <w:t>INSERT INTO lab04.transactions VALUES</w:t>
      </w:r>
    </w:p>
    <w:p w14:paraId="2BE7BD2C" w14:textId="77777777" w:rsidR="007B5DAE" w:rsidRPr="007B5DAE" w:rsidRDefault="007B5DAE" w:rsidP="00EA6CBA">
      <w:r w:rsidRPr="007B5DAE">
        <w:t>(1, 1, '2024-02-10 10:10:00', 1000.00),</w:t>
      </w:r>
    </w:p>
    <w:p w14:paraId="7450FFB2" w14:textId="77777777" w:rsidR="007B5DAE" w:rsidRPr="007B5DAE" w:rsidRDefault="007B5DAE" w:rsidP="00EA6CBA">
      <w:r w:rsidRPr="007B5DAE">
        <w:t>(2, 1, '2024-02-11 11:20:00', -250.00),</w:t>
      </w:r>
    </w:p>
    <w:p w14:paraId="626E5123" w14:textId="77777777" w:rsidR="007B5DAE" w:rsidRPr="007B5DAE" w:rsidRDefault="007B5DAE" w:rsidP="00EA6CBA">
      <w:r w:rsidRPr="007B5DAE">
        <w:t>(3, 2, '2024-02-12 12:30:00', 5000.00),</w:t>
      </w:r>
    </w:p>
    <w:p w14:paraId="3D2BA71F" w14:textId="77777777" w:rsidR="007B5DAE" w:rsidRPr="007B5DAE" w:rsidRDefault="007B5DAE" w:rsidP="00EA6CBA">
      <w:r w:rsidRPr="007B5DAE">
        <w:t>(4, 2, '2024-02-13 13:40:00', 500.00),</w:t>
      </w:r>
    </w:p>
    <w:p w14:paraId="4EB73052" w14:textId="77777777" w:rsidR="007B5DAE" w:rsidRPr="007B5DAE" w:rsidRDefault="007B5DAE" w:rsidP="00EA6CBA">
      <w:r w:rsidRPr="007B5DAE">
        <w:t>(5, 2, '2024-02-16 14:50:00', -100.00);</w:t>
      </w:r>
    </w:p>
    <w:p w14:paraId="61179E2B" w14:textId="77777777" w:rsidR="002A05F5" w:rsidRDefault="002A05F5" w:rsidP="002A05F5">
      <w:pPr>
        <w:keepNext/>
      </w:pPr>
      <w:r w:rsidRPr="002A05F5">
        <w:drawing>
          <wp:inline distT="0" distB="0" distL="0" distR="0" wp14:anchorId="7A93E83F" wp14:editId="145BD9FD">
            <wp:extent cx="5987071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1217" cy="17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4563" w14:textId="15550AED" w:rsidR="00513BF4" w:rsidRDefault="002A05F5" w:rsidP="002A05F5">
      <w:pPr>
        <w:pStyle w:val="Caption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10EB7">
        <w:rPr>
          <w:noProof/>
        </w:rPr>
        <w:t>8</w:t>
      </w:r>
      <w:r>
        <w:fldChar w:fldCharType="end"/>
      </w:r>
      <w:r>
        <w:rPr>
          <w:lang w:val="ru-RU"/>
        </w:rPr>
        <w:t xml:space="preserve"> - таблица </w:t>
      </w:r>
      <w:r>
        <w:t>transactions</w:t>
      </w:r>
    </w:p>
    <w:p w14:paraId="4D16F19F" w14:textId="7E822E83" w:rsidR="00965A26" w:rsidRDefault="00857CC3" w:rsidP="00965A26">
      <w:pPr>
        <w:rPr>
          <w:lang w:val="ru-RU"/>
        </w:rPr>
      </w:pPr>
      <w:r>
        <w:tab/>
      </w:r>
      <w:r w:rsidR="00A2439E">
        <w:rPr>
          <w:lang w:val="ru-RU"/>
        </w:rPr>
        <w:t xml:space="preserve">Создадим представление для </w:t>
      </w:r>
      <w:r w:rsidR="00837DB1">
        <w:rPr>
          <w:lang w:val="ru-RU"/>
        </w:rPr>
        <w:t>вывода общего баланса всех счетов</w:t>
      </w:r>
      <w:r w:rsidR="00583320">
        <w:rPr>
          <w:lang w:val="ru-RU"/>
        </w:rPr>
        <w:t>:</w:t>
      </w:r>
    </w:p>
    <w:p w14:paraId="3E8EFDA2" w14:textId="28867F30" w:rsidR="005551B6" w:rsidRPr="005551B6" w:rsidRDefault="00821975" w:rsidP="005551B6">
      <w:r>
        <w:t>CREATE VIEW</w:t>
      </w:r>
      <w:r w:rsidR="005551B6" w:rsidRPr="005551B6">
        <w:t xml:space="preserve"> lab04.</w:t>
      </w:r>
      <w:r w:rsidR="005551B6">
        <w:t>FullBalance</w:t>
      </w:r>
    </w:p>
    <w:p w14:paraId="0EA50460" w14:textId="44C72160" w:rsidR="005551B6" w:rsidRPr="005551B6" w:rsidRDefault="005551B6" w:rsidP="005551B6">
      <w:r>
        <w:t>AS</w:t>
      </w:r>
    </w:p>
    <w:p w14:paraId="6BA58627" w14:textId="221D9372" w:rsidR="005551B6" w:rsidRPr="005551B6" w:rsidRDefault="005551B6" w:rsidP="005551B6">
      <w:r>
        <w:t xml:space="preserve">SELECT </w:t>
      </w:r>
      <w:proofErr w:type="gramStart"/>
      <w:r>
        <w:t>SUM</w:t>
      </w:r>
      <w:r w:rsidRPr="005551B6">
        <w:t>(</w:t>
      </w:r>
      <w:proofErr w:type="gramEnd"/>
      <w:r w:rsidRPr="005551B6">
        <w:t xml:space="preserve">amount) </w:t>
      </w:r>
      <w:r>
        <w:t>FROM</w:t>
      </w:r>
      <w:r w:rsidRPr="005551B6">
        <w:t xml:space="preserve"> lab04.transactions;</w:t>
      </w:r>
    </w:p>
    <w:p w14:paraId="6D135075" w14:textId="77777777" w:rsidR="006277F3" w:rsidRDefault="006277F3" w:rsidP="006277F3">
      <w:pPr>
        <w:keepNext/>
        <w:jc w:val="center"/>
      </w:pPr>
      <w:r w:rsidRPr="006277F3">
        <w:drawing>
          <wp:inline distT="0" distB="0" distL="0" distR="0" wp14:anchorId="2D1DEA5C" wp14:editId="09974531">
            <wp:extent cx="2072439" cy="11144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2040" cy="11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50BD" w14:textId="33701452" w:rsidR="00A42671" w:rsidRDefault="006277F3" w:rsidP="006277F3">
      <w:pPr>
        <w:pStyle w:val="Caption"/>
        <w:rPr>
          <w:lang w:val="ru-RU"/>
        </w:rPr>
      </w:pPr>
      <w:r w:rsidRPr="00EA11F4">
        <w:rPr>
          <w:lang w:val="ru-RU"/>
        </w:rPr>
        <w:t xml:space="preserve">Рисунок </w:t>
      </w:r>
      <w:r>
        <w:fldChar w:fldCharType="begin"/>
      </w:r>
      <w:r w:rsidRPr="00EA11F4">
        <w:rPr>
          <w:lang w:val="ru-RU"/>
        </w:rPr>
        <w:instrText xml:space="preserve"> </w:instrText>
      </w:r>
      <w:r>
        <w:instrText>SEQ</w:instrText>
      </w:r>
      <w:r w:rsidRPr="00EA11F4">
        <w:rPr>
          <w:lang w:val="ru-RU"/>
        </w:rPr>
        <w:instrText xml:space="preserve"> Рисунок \* </w:instrText>
      </w:r>
      <w:r>
        <w:instrText>ARABIC</w:instrText>
      </w:r>
      <w:r w:rsidRPr="00EA11F4">
        <w:rPr>
          <w:lang w:val="ru-RU"/>
        </w:rPr>
        <w:instrText xml:space="preserve"> </w:instrText>
      </w:r>
      <w:r>
        <w:fldChar w:fldCharType="separate"/>
      </w:r>
      <w:r w:rsidR="00F10EB7">
        <w:rPr>
          <w:noProof/>
        </w:rPr>
        <w:t>9</w:t>
      </w:r>
      <w:r>
        <w:fldChar w:fldCharType="end"/>
      </w:r>
      <w:r w:rsidRPr="00EA11F4">
        <w:rPr>
          <w:lang w:val="ru-RU"/>
        </w:rPr>
        <w:t xml:space="preserve"> - </w:t>
      </w:r>
      <w:r>
        <w:rPr>
          <w:lang w:val="ru-RU"/>
        </w:rPr>
        <w:t>вывод представления</w:t>
      </w:r>
    </w:p>
    <w:p w14:paraId="24B87DFC" w14:textId="77777777" w:rsidR="00A42671" w:rsidRDefault="00A42671">
      <w:pPr>
        <w:spacing w:after="160" w:line="259" w:lineRule="auto"/>
        <w:ind w:firstLine="0"/>
        <w:jc w:val="left"/>
        <w:rPr>
          <w:b/>
          <w:iCs/>
          <w:sz w:val="18"/>
          <w:szCs w:val="18"/>
          <w:lang w:val="ru-RU"/>
        </w:rPr>
      </w:pPr>
      <w:r>
        <w:rPr>
          <w:lang w:val="ru-RU"/>
        </w:rPr>
        <w:br w:type="page"/>
      </w:r>
    </w:p>
    <w:p w14:paraId="74B1D957" w14:textId="54E1BB08" w:rsidR="00583320" w:rsidRDefault="00EA11F4" w:rsidP="00EA11F4">
      <w:pPr>
        <w:rPr>
          <w:lang w:val="ru-RU"/>
        </w:rPr>
      </w:pPr>
      <w:r>
        <w:rPr>
          <w:lang w:val="ru-RU"/>
        </w:rPr>
        <w:lastRenderedPageBreak/>
        <w:t>Описание полей представления:</w:t>
      </w:r>
    </w:p>
    <w:tbl>
      <w:tblPr>
        <w:tblW w:w="755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12"/>
        <w:gridCol w:w="2250"/>
        <w:gridCol w:w="1890"/>
      </w:tblGrid>
      <w:tr w:rsidR="001C7AC9" w:rsidRPr="001C7AC9" w14:paraId="4F84EE27" w14:textId="77777777" w:rsidTr="001C7AC9">
        <w:trPr>
          <w:trHeight w:val="372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0991983" w14:textId="77777777" w:rsidR="001C7AC9" w:rsidRPr="001C7AC9" w:rsidRDefault="001C7A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1C7AC9">
              <w:rPr>
                <w:rFonts w:eastAsia="Consolas" w:cs="Times New Roman"/>
                <w:szCs w:val="28"/>
                <w:lang w:val="ru-RU" w:eastAsia="ru-RU"/>
              </w:rPr>
              <w:t>#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C74A269" w14:textId="77777777" w:rsidR="001C7AC9" w:rsidRPr="001C7AC9" w:rsidRDefault="001C7A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1C7AC9">
              <w:rPr>
                <w:rFonts w:eastAsia="Consolas" w:cs="Times New Roman"/>
                <w:szCs w:val="28"/>
                <w:lang w:val="ru-RU" w:eastAsia="ru-RU"/>
              </w:rPr>
              <w:t>Название</w:t>
            </w:r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877E98" w14:textId="77777777" w:rsidR="001C7AC9" w:rsidRPr="001C7AC9" w:rsidRDefault="001C7A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1C7AC9">
              <w:rPr>
                <w:rFonts w:eastAsia="Consolas" w:cs="Times New Roman"/>
                <w:szCs w:val="28"/>
                <w:lang w:val="ru-RU" w:eastAsia="ru-RU"/>
              </w:rPr>
              <w:t>Тип данных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6106F26" w14:textId="77777777" w:rsidR="001C7AC9" w:rsidRPr="001C7AC9" w:rsidRDefault="001C7A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1C7AC9">
              <w:rPr>
                <w:rFonts w:eastAsia="Consolas" w:cs="Times New Roman"/>
                <w:szCs w:val="28"/>
                <w:lang w:val="ru-RU" w:eastAsia="ru-RU"/>
              </w:rPr>
              <w:t>Размер</w:t>
            </w:r>
          </w:p>
        </w:tc>
      </w:tr>
      <w:tr w:rsidR="001C7AC9" w:rsidRPr="001C7AC9" w14:paraId="52B55964" w14:textId="77777777" w:rsidTr="001C7AC9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9B136D8" w14:textId="77777777" w:rsidR="001C7AC9" w:rsidRPr="001C7AC9" w:rsidRDefault="001C7A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1C7AC9">
              <w:rPr>
                <w:rFonts w:eastAsia="Consolas" w:cs="Times New Roman"/>
                <w:szCs w:val="28"/>
                <w:lang w:val="ru-RU" w:eastAsia="ru-RU"/>
              </w:rPr>
              <w:t>1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E91CCCA" w14:textId="77777777" w:rsidR="001C7AC9" w:rsidRPr="001C7AC9" w:rsidRDefault="001C7A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1C7AC9">
              <w:rPr>
                <w:rFonts w:eastAsia="Consolas" w:cs="Times New Roman"/>
                <w:szCs w:val="28"/>
                <w:lang w:val="ru-RU" w:eastAsia="ru-RU"/>
              </w:rPr>
              <w:t>sum</w:t>
            </w:r>
            <w:proofErr w:type="spellEnd"/>
          </w:p>
        </w:tc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A6A56CC" w14:textId="77777777" w:rsidR="001C7AC9" w:rsidRPr="001C7AC9" w:rsidRDefault="001C7A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1C7AC9">
              <w:rPr>
                <w:rFonts w:eastAsia="Consolas" w:cs="Times New Roman"/>
                <w:szCs w:val="28"/>
                <w:lang w:val="ru-RU" w:eastAsia="ru-RU"/>
              </w:rPr>
              <w:t>float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909BC9" w14:textId="77777777" w:rsidR="001C7AC9" w:rsidRPr="001C7AC9" w:rsidRDefault="001C7A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</w:tbl>
    <w:p w14:paraId="561BB2BF" w14:textId="77777777" w:rsidR="00EA11F4" w:rsidRDefault="00EA11F4" w:rsidP="00EA11F4">
      <w:pPr>
        <w:rPr>
          <w:lang w:val="ru-RU"/>
        </w:rPr>
      </w:pPr>
    </w:p>
    <w:p w14:paraId="05C8FC42" w14:textId="70A4DD4C" w:rsidR="009F133A" w:rsidRDefault="0014654C" w:rsidP="00EA11F4">
      <w:pPr>
        <w:rPr>
          <w:lang w:val="ru-RU"/>
        </w:rPr>
      </w:pPr>
      <w:r>
        <w:rPr>
          <w:lang w:val="ru-RU"/>
        </w:rPr>
        <w:t>Создадим представлени</w:t>
      </w:r>
      <w:r w:rsidR="00AA0980">
        <w:rPr>
          <w:lang w:val="ru-RU"/>
        </w:rPr>
        <w:t xml:space="preserve">е </w:t>
      </w:r>
      <w:r w:rsidR="00F51EF3">
        <w:rPr>
          <w:lang w:val="ru-RU"/>
        </w:rPr>
        <w:t xml:space="preserve">для вывода </w:t>
      </w:r>
      <w:r w:rsidR="00F61D19">
        <w:rPr>
          <w:lang w:val="ru-RU"/>
        </w:rPr>
        <w:t>баланса на счёте каждого сотрудника</w:t>
      </w:r>
      <w:r w:rsidR="00C87969">
        <w:rPr>
          <w:lang w:val="ru-RU"/>
        </w:rPr>
        <w:t>:</w:t>
      </w:r>
    </w:p>
    <w:p w14:paraId="0613C6F4" w14:textId="5B472F86" w:rsidR="0000029A" w:rsidRPr="0000029A" w:rsidRDefault="0000029A" w:rsidP="0000029A">
      <w:r>
        <w:t>CREATE VIEW</w:t>
      </w:r>
      <w:r w:rsidRPr="0000029A">
        <w:t xml:space="preserve"> lab04.</w:t>
      </w:r>
      <w:r>
        <w:t>EveryBalance</w:t>
      </w:r>
    </w:p>
    <w:p w14:paraId="3FC43736" w14:textId="7186D0A4" w:rsidR="0000029A" w:rsidRPr="0000029A" w:rsidRDefault="00585F1B" w:rsidP="0000029A">
      <w:r>
        <w:t>AS</w:t>
      </w:r>
    </w:p>
    <w:p w14:paraId="6586F1C6" w14:textId="59FF190A" w:rsidR="0000029A" w:rsidRDefault="00585F1B" w:rsidP="00E663C5">
      <w:pPr>
        <w:ind w:left="709" w:firstLine="0"/>
      </w:pPr>
      <w:r>
        <w:t>SELECT</w:t>
      </w:r>
      <w:r w:rsidR="0000029A" w:rsidRPr="0000029A">
        <w:t xml:space="preserve"> client_i</w:t>
      </w:r>
      <w:proofErr w:type="spellStart"/>
      <w:r w:rsidR="0000029A" w:rsidRPr="0000029A">
        <w:t>d</w:t>
      </w:r>
      <w:proofErr w:type="spellEnd"/>
      <w:r w:rsidR="0000029A" w:rsidRPr="0000029A">
        <w:t xml:space="preserve">, </w:t>
      </w:r>
      <w:proofErr w:type="gramStart"/>
      <w:r>
        <w:t>SUM</w:t>
      </w:r>
      <w:r w:rsidR="0000029A" w:rsidRPr="0000029A">
        <w:t>(</w:t>
      </w:r>
      <w:proofErr w:type="gramEnd"/>
      <w:r w:rsidR="0000029A" w:rsidRPr="0000029A">
        <w:t xml:space="preserve">amount) </w:t>
      </w:r>
      <w:r>
        <w:t>FROM</w:t>
      </w:r>
      <w:r w:rsidR="0000029A" w:rsidRPr="0000029A">
        <w:t xml:space="preserve"> lab04.transactions</w:t>
      </w:r>
      <w:r>
        <w:t xml:space="preserve"> GROUP BY</w:t>
      </w:r>
      <w:r w:rsidR="0000029A" w:rsidRPr="0000029A">
        <w:t xml:space="preserve"> </w:t>
      </w:r>
      <w:proofErr w:type="spellStart"/>
      <w:r w:rsidR="0000029A" w:rsidRPr="0000029A">
        <w:t>client_id</w:t>
      </w:r>
      <w:proofErr w:type="spellEnd"/>
      <w:r w:rsidR="0000029A" w:rsidRPr="0000029A">
        <w:t>;</w:t>
      </w:r>
    </w:p>
    <w:p w14:paraId="0EB9D501" w14:textId="77777777" w:rsidR="00DC118E" w:rsidRDefault="00DC118E" w:rsidP="00DC118E">
      <w:pPr>
        <w:keepNext/>
        <w:ind w:firstLine="0"/>
        <w:jc w:val="center"/>
      </w:pPr>
      <w:r w:rsidRPr="00DC118E">
        <w:drawing>
          <wp:inline distT="0" distB="0" distL="0" distR="0" wp14:anchorId="52B748D7" wp14:editId="53AD18A6">
            <wp:extent cx="3757493" cy="1438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703" cy="143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F2125" w14:textId="76003127" w:rsidR="00C87969" w:rsidRDefault="00DC118E" w:rsidP="00DC118E">
      <w:pPr>
        <w:pStyle w:val="Caption"/>
        <w:rPr>
          <w:lang w:val="ru-RU"/>
        </w:rPr>
      </w:pPr>
      <w:r w:rsidRPr="003055FD">
        <w:rPr>
          <w:lang w:val="ru-RU"/>
        </w:rPr>
        <w:t xml:space="preserve">Рисунок </w:t>
      </w:r>
      <w:r>
        <w:fldChar w:fldCharType="begin"/>
      </w:r>
      <w:r w:rsidRPr="003055FD">
        <w:rPr>
          <w:lang w:val="ru-RU"/>
        </w:rPr>
        <w:instrText xml:space="preserve"> </w:instrText>
      </w:r>
      <w:r>
        <w:instrText>SEQ</w:instrText>
      </w:r>
      <w:r w:rsidRPr="003055FD">
        <w:rPr>
          <w:lang w:val="ru-RU"/>
        </w:rPr>
        <w:instrText xml:space="preserve"> Рисунок \* </w:instrText>
      </w:r>
      <w:r>
        <w:instrText>ARABIC</w:instrText>
      </w:r>
      <w:r w:rsidRPr="003055FD">
        <w:rPr>
          <w:lang w:val="ru-RU"/>
        </w:rPr>
        <w:instrText xml:space="preserve"> </w:instrText>
      </w:r>
      <w:r>
        <w:fldChar w:fldCharType="separate"/>
      </w:r>
      <w:r w:rsidR="00F10EB7">
        <w:rPr>
          <w:noProof/>
        </w:rPr>
        <w:t>10</w:t>
      </w:r>
      <w:r>
        <w:fldChar w:fldCharType="end"/>
      </w:r>
      <w:r w:rsidRPr="003055FD">
        <w:rPr>
          <w:lang w:val="ru-RU"/>
        </w:rPr>
        <w:t xml:space="preserve"> - </w:t>
      </w:r>
      <w:r>
        <w:rPr>
          <w:lang w:val="ru-RU"/>
        </w:rPr>
        <w:t>вывод представления</w:t>
      </w:r>
    </w:p>
    <w:p w14:paraId="6CE203AA" w14:textId="5EA2DAEF" w:rsidR="00087070" w:rsidRDefault="003055FD" w:rsidP="00087070">
      <w:pPr>
        <w:rPr>
          <w:lang w:val="ru-RU"/>
        </w:rPr>
      </w:pPr>
      <w:r>
        <w:rPr>
          <w:lang w:val="ru-RU"/>
        </w:rPr>
        <w:t>Описание полей представления:</w:t>
      </w:r>
    </w:p>
    <w:tbl>
      <w:tblPr>
        <w:tblW w:w="69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912"/>
        <w:gridCol w:w="1620"/>
        <w:gridCol w:w="1890"/>
      </w:tblGrid>
      <w:tr w:rsidR="00DD10C9" w:rsidRPr="00DD10C9" w14:paraId="4DAE8D15" w14:textId="77777777" w:rsidTr="00DD10C9">
        <w:trPr>
          <w:trHeight w:val="58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A3F5F5B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DD10C9">
              <w:rPr>
                <w:rFonts w:eastAsia="Consolas" w:cs="Times New Roman"/>
                <w:szCs w:val="28"/>
                <w:lang w:val="ru-RU" w:eastAsia="ru-RU"/>
              </w:rPr>
              <w:t>#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39F4CF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DD10C9">
              <w:rPr>
                <w:rFonts w:eastAsia="Consolas" w:cs="Times New Roman"/>
                <w:szCs w:val="28"/>
                <w:lang w:val="ru-RU" w:eastAsia="ru-RU"/>
              </w:rPr>
              <w:t>Название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6717F5E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DD10C9">
              <w:rPr>
                <w:rFonts w:eastAsia="Consolas" w:cs="Times New Roman"/>
                <w:szCs w:val="28"/>
                <w:lang w:val="ru-RU" w:eastAsia="ru-RU"/>
              </w:rPr>
              <w:t>Тип данных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B300EA5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DD10C9">
              <w:rPr>
                <w:rFonts w:eastAsia="Consolas" w:cs="Times New Roman"/>
                <w:szCs w:val="28"/>
                <w:lang w:val="ru-RU" w:eastAsia="ru-RU"/>
              </w:rPr>
              <w:t>Размер</w:t>
            </w:r>
          </w:p>
        </w:tc>
      </w:tr>
      <w:tr w:rsidR="00DD10C9" w:rsidRPr="00DD10C9" w14:paraId="69AFE9FE" w14:textId="77777777" w:rsidTr="00DD10C9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C6740DC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DD10C9">
              <w:rPr>
                <w:rFonts w:eastAsia="Consolas" w:cs="Times New Roman"/>
                <w:szCs w:val="28"/>
                <w:lang w:val="ru-RU" w:eastAsia="ru-RU"/>
              </w:rPr>
              <w:t>1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03016C8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DD10C9">
              <w:rPr>
                <w:rFonts w:eastAsia="Consolas" w:cs="Times New Roman"/>
                <w:szCs w:val="28"/>
                <w:lang w:val="ru-RU" w:eastAsia="ru-RU"/>
              </w:rPr>
              <w:t>sum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E6CED9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DD10C9">
              <w:rPr>
                <w:rFonts w:eastAsia="Consolas" w:cs="Times New Roman"/>
                <w:szCs w:val="28"/>
                <w:lang w:val="ru-RU" w:eastAsia="ru-RU"/>
              </w:rPr>
              <w:t>float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9A2CA7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  <w:tr w:rsidR="00DD10C9" w:rsidRPr="00DD10C9" w14:paraId="255D9C98" w14:textId="77777777" w:rsidTr="00DD10C9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B0A19F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DD10C9">
              <w:rPr>
                <w:rFonts w:eastAsia="Consolas" w:cs="Times New Roman"/>
                <w:szCs w:val="28"/>
                <w:lang w:val="ru-RU" w:eastAsia="ru-RU"/>
              </w:rPr>
              <w:t>2</w:t>
            </w:r>
          </w:p>
        </w:tc>
        <w:tc>
          <w:tcPr>
            <w:tcW w:w="1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351D44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DD10C9">
              <w:rPr>
                <w:rFonts w:eastAsia="Consolas" w:cs="Times New Roman"/>
                <w:szCs w:val="28"/>
                <w:lang w:val="ru-RU" w:eastAsia="ru-RU"/>
              </w:rPr>
              <w:t>client_id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3B07EA2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DD10C9">
              <w:rPr>
                <w:rFonts w:eastAsia="Consolas" w:cs="Times New Roman"/>
                <w:szCs w:val="28"/>
                <w:lang w:val="ru-RU" w:eastAsia="ru-RU"/>
              </w:rPr>
              <w:t>integer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71140" w14:textId="77777777" w:rsidR="00DD10C9" w:rsidRPr="00DD10C9" w:rsidRDefault="00DD10C9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</w:tbl>
    <w:p w14:paraId="656625D7" w14:textId="77777777" w:rsidR="003055FD" w:rsidRDefault="003055FD" w:rsidP="00087070">
      <w:pPr>
        <w:rPr>
          <w:lang w:val="ru-RU"/>
        </w:rPr>
      </w:pPr>
    </w:p>
    <w:p w14:paraId="2264AF64" w14:textId="77777777" w:rsidR="00026CCB" w:rsidRDefault="00026CCB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38E7BBFC" w14:textId="0E8BC080" w:rsidR="00C773BA" w:rsidRDefault="00026CCB" w:rsidP="00087070">
      <w:pPr>
        <w:rPr>
          <w:lang w:val="ru-RU"/>
        </w:rPr>
      </w:pPr>
      <w:r w:rsidRPr="00026CCB">
        <w:rPr>
          <w:lang w:val="ru-RU"/>
        </w:rPr>
        <w:lastRenderedPageBreak/>
        <w:t>Запрос на создание представления, выводящего баланс на счёте для каждого сотрудника с указанием номера сотрудника по порядку убывания</w:t>
      </w:r>
      <w:r>
        <w:rPr>
          <w:lang w:val="ru-RU"/>
        </w:rPr>
        <w:t>:</w:t>
      </w:r>
    </w:p>
    <w:p w14:paraId="61F30496" w14:textId="7CF8E39A" w:rsidR="00903D51" w:rsidRPr="00903D51" w:rsidRDefault="00903D51" w:rsidP="00903D51">
      <w:r w:rsidRPr="00903D51">
        <w:t xml:space="preserve">CREATE VIEW </w:t>
      </w:r>
      <w:r w:rsidRPr="00903D51">
        <w:t>lab04.</w:t>
      </w:r>
      <w:r w:rsidR="004B329C">
        <w:t>EveryBalanceDecrease</w:t>
      </w:r>
    </w:p>
    <w:p w14:paraId="4303C6D5" w14:textId="54D7503C" w:rsidR="00903D51" w:rsidRPr="00903D51" w:rsidRDefault="00903D51" w:rsidP="00903D51">
      <w:r w:rsidRPr="00903D51">
        <w:t>AS</w:t>
      </w:r>
    </w:p>
    <w:p w14:paraId="02EFB924" w14:textId="721980FD" w:rsidR="00903D51" w:rsidRPr="00903D51" w:rsidRDefault="00903D51" w:rsidP="00903D51">
      <w:r w:rsidRPr="00903D51">
        <w:t>SELECT</w:t>
      </w:r>
      <w:r w:rsidRPr="00903D51">
        <w:t xml:space="preserve"> </w:t>
      </w:r>
      <w:proofErr w:type="spellStart"/>
      <w:r w:rsidRPr="00903D51">
        <w:t>client_id</w:t>
      </w:r>
      <w:proofErr w:type="spellEnd"/>
      <w:r w:rsidRPr="00903D51">
        <w:t xml:space="preserve">, </w:t>
      </w:r>
      <w:proofErr w:type="gramStart"/>
      <w:r w:rsidRPr="00903D51">
        <w:t>SUM</w:t>
      </w:r>
      <w:r w:rsidRPr="00903D51">
        <w:t>(</w:t>
      </w:r>
      <w:proofErr w:type="gramEnd"/>
      <w:r w:rsidRPr="00903D51">
        <w:t xml:space="preserve">amount) </w:t>
      </w:r>
      <w:r w:rsidRPr="00903D51">
        <w:t>FROM</w:t>
      </w:r>
      <w:r w:rsidRPr="00903D51">
        <w:t xml:space="preserve"> lab04.transactions </w:t>
      </w:r>
      <w:r w:rsidRPr="00903D51">
        <w:t>GROUP BY</w:t>
      </w:r>
      <w:r w:rsidRPr="00903D51">
        <w:t xml:space="preserve"> </w:t>
      </w:r>
      <w:proofErr w:type="spellStart"/>
      <w:r w:rsidRPr="00903D51">
        <w:t>client_id</w:t>
      </w:r>
      <w:proofErr w:type="spellEnd"/>
      <w:r w:rsidRPr="00903D51">
        <w:t xml:space="preserve"> </w:t>
      </w:r>
      <w:r w:rsidRPr="00903D51">
        <w:t xml:space="preserve">ORDER BY </w:t>
      </w:r>
      <w:proofErr w:type="spellStart"/>
      <w:r w:rsidRPr="00903D51">
        <w:t>client_id</w:t>
      </w:r>
      <w:proofErr w:type="spellEnd"/>
      <w:r w:rsidRPr="00903D51">
        <w:t>;</w:t>
      </w:r>
    </w:p>
    <w:p w14:paraId="39EF4E69" w14:textId="77777777" w:rsidR="001D3D68" w:rsidRDefault="003A1E1E" w:rsidP="001D3D68">
      <w:pPr>
        <w:keepNext/>
        <w:jc w:val="center"/>
      </w:pPr>
      <w:r w:rsidRPr="003A1E1E">
        <w:drawing>
          <wp:inline distT="0" distB="0" distL="0" distR="0" wp14:anchorId="63C74B5C" wp14:editId="0BBDCC97">
            <wp:extent cx="3415617" cy="1266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2126" cy="12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5697" w14:textId="1C95490C" w:rsidR="00026CCB" w:rsidRDefault="001D3D68" w:rsidP="001D3D68">
      <w:pPr>
        <w:pStyle w:val="Caption"/>
        <w:rPr>
          <w:lang w:val="ru-RU"/>
        </w:rPr>
      </w:pPr>
      <w:r w:rsidRPr="001708ED">
        <w:rPr>
          <w:lang w:val="ru-RU"/>
        </w:rPr>
        <w:t xml:space="preserve">Рисунок </w:t>
      </w:r>
      <w:r>
        <w:fldChar w:fldCharType="begin"/>
      </w:r>
      <w:r w:rsidRPr="001708ED">
        <w:rPr>
          <w:lang w:val="ru-RU"/>
        </w:rPr>
        <w:instrText xml:space="preserve"> </w:instrText>
      </w:r>
      <w:r>
        <w:instrText>SEQ</w:instrText>
      </w:r>
      <w:r w:rsidRPr="001708ED">
        <w:rPr>
          <w:lang w:val="ru-RU"/>
        </w:rPr>
        <w:instrText xml:space="preserve"> Рисунок \* </w:instrText>
      </w:r>
      <w:r>
        <w:instrText>ARABIC</w:instrText>
      </w:r>
      <w:r w:rsidRPr="001708ED">
        <w:rPr>
          <w:lang w:val="ru-RU"/>
        </w:rPr>
        <w:instrText xml:space="preserve"> </w:instrText>
      </w:r>
      <w:r>
        <w:fldChar w:fldCharType="separate"/>
      </w:r>
      <w:r w:rsidR="00F10EB7">
        <w:rPr>
          <w:noProof/>
        </w:rPr>
        <w:t>11</w:t>
      </w:r>
      <w:r>
        <w:fldChar w:fldCharType="end"/>
      </w:r>
      <w:r w:rsidRPr="001708ED">
        <w:rPr>
          <w:lang w:val="ru-RU"/>
        </w:rPr>
        <w:t xml:space="preserve"> - </w:t>
      </w:r>
      <w:r>
        <w:rPr>
          <w:lang w:val="ru-RU"/>
        </w:rPr>
        <w:t>вывод представления</w:t>
      </w:r>
    </w:p>
    <w:p w14:paraId="6CE9F71B" w14:textId="7488DC37" w:rsidR="001D3D68" w:rsidRDefault="001708ED" w:rsidP="001D3D68">
      <w:pPr>
        <w:rPr>
          <w:lang w:val="ru-RU"/>
        </w:rPr>
      </w:pPr>
      <w:r>
        <w:rPr>
          <w:lang w:val="ru-RU"/>
        </w:rPr>
        <w:t>Описание полей представления:</w:t>
      </w:r>
    </w:p>
    <w:tbl>
      <w:tblPr>
        <w:tblW w:w="728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092"/>
        <w:gridCol w:w="1710"/>
        <w:gridCol w:w="1980"/>
      </w:tblGrid>
      <w:tr w:rsidR="00AB76AB" w:rsidRPr="00AB76AB" w14:paraId="1B047F8A" w14:textId="77777777" w:rsidTr="00AB76AB">
        <w:trPr>
          <w:trHeight w:val="58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9BF8B47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AB76AB">
              <w:rPr>
                <w:rFonts w:eastAsia="Consolas" w:cs="Times New Roman"/>
                <w:szCs w:val="28"/>
                <w:lang w:val="ru-RU" w:eastAsia="ru-RU"/>
              </w:rPr>
              <w:t>#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44EE0D6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AB76AB">
              <w:rPr>
                <w:rFonts w:eastAsia="Consolas" w:cs="Times New Roman"/>
                <w:szCs w:val="28"/>
                <w:lang w:val="ru-RU" w:eastAsia="ru-RU"/>
              </w:rPr>
              <w:t>Название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143481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AB76AB">
              <w:rPr>
                <w:rFonts w:eastAsia="Consolas" w:cs="Times New Roman"/>
                <w:szCs w:val="28"/>
                <w:lang w:val="ru-RU" w:eastAsia="ru-RU"/>
              </w:rPr>
              <w:t>Тип данных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F2F0CA3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AB76AB">
              <w:rPr>
                <w:rFonts w:eastAsia="Consolas" w:cs="Times New Roman"/>
                <w:szCs w:val="28"/>
                <w:lang w:val="ru-RU" w:eastAsia="ru-RU"/>
              </w:rPr>
              <w:t>Размер</w:t>
            </w:r>
          </w:p>
        </w:tc>
      </w:tr>
      <w:tr w:rsidR="00AB76AB" w:rsidRPr="00AB76AB" w14:paraId="1C914F64" w14:textId="77777777" w:rsidTr="00AB76AB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69D9F10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AB76AB">
              <w:rPr>
                <w:rFonts w:eastAsia="Consolas" w:cs="Times New Roman"/>
                <w:szCs w:val="28"/>
                <w:lang w:val="ru-RU" w:eastAsia="ru-RU"/>
              </w:rPr>
              <w:t>1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7EBD8B1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AB76AB">
              <w:rPr>
                <w:rFonts w:eastAsia="Consolas" w:cs="Times New Roman"/>
                <w:szCs w:val="28"/>
                <w:lang w:val="ru-RU" w:eastAsia="ru-RU"/>
              </w:rPr>
              <w:t>sum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DE4DAC3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AB76AB">
              <w:rPr>
                <w:rFonts w:eastAsia="Consolas" w:cs="Times New Roman"/>
                <w:szCs w:val="28"/>
                <w:lang w:val="ru-RU" w:eastAsia="ru-RU"/>
              </w:rPr>
              <w:t>float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94A38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  <w:tr w:rsidR="00AB76AB" w:rsidRPr="00AB76AB" w14:paraId="6494C2F1" w14:textId="77777777" w:rsidTr="00AB76AB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D9F6B59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AB76AB">
              <w:rPr>
                <w:rFonts w:eastAsia="Consolas" w:cs="Times New Roman"/>
                <w:szCs w:val="28"/>
                <w:lang w:val="ru-RU" w:eastAsia="ru-RU"/>
              </w:rPr>
              <w:t>2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7E5FBC4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AB76AB">
              <w:rPr>
                <w:rFonts w:eastAsia="Consolas" w:cs="Times New Roman"/>
                <w:szCs w:val="28"/>
                <w:lang w:val="ru-RU" w:eastAsia="ru-RU"/>
              </w:rPr>
              <w:t>client_id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CF85E28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AB76AB">
              <w:rPr>
                <w:rFonts w:eastAsia="Consolas" w:cs="Times New Roman"/>
                <w:szCs w:val="28"/>
                <w:lang w:val="ru-RU" w:eastAsia="ru-RU"/>
              </w:rPr>
              <w:t>integer</w:t>
            </w:r>
            <w:proofErr w:type="spellEnd"/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40D0BE" w14:textId="77777777" w:rsidR="00AB76AB" w:rsidRPr="00AB76AB" w:rsidRDefault="00AB76A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</w:tbl>
    <w:p w14:paraId="479DD649" w14:textId="77777777" w:rsidR="001708ED" w:rsidRDefault="001708ED" w:rsidP="001D3D68">
      <w:pPr>
        <w:rPr>
          <w:lang w:val="ru-RU"/>
        </w:rPr>
      </w:pPr>
    </w:p>
    <w:p w14:paraId="7DE81D8B" w14:textId="78B944CC" w:rsidR="00E50A79" w:rsidRDefault="00C87334" w:rsidP="001D3D68">
      <w:pPr>
        <w:rPr>
          <w:lang w:val="ru-RU"/>
        </w:rPr>
      </w:pPr>
      <w:r w:rsidRPr="00C87334">
        <w:rPr>
          <w:lang w:val="ru-RU"/>
        </w:rPr>
        <w:t>Запрос на создание представления, выводящего баланс на счёте в порядке по убыванию для каждого сотрудника с указанием номера сотрудника</w:t>
      </w:r>
      <w:r w:rsidR="003B65E6">
        <w:rPr>
          <w:lang w:val="ru-RU"/>
        </w:rPr>
        <w:t>:</w:t>
      </w:r>
    </w:p>
    <w:p w14:paraId="60809CBE" w14:textId="6224C20B" w:rsidR="004B329C" w:rsidRPr="004B329C" w:rsidRDefault="004B329C" w:rsidP="004B329C">
      <w:r>
        <w:t>CREATE VIEW</w:t>
      </w:r>
      <w:r w:rsidRPr="004B329C">
        <w:t xml:space="preserve"> lab04.</w:t>
      </w:r>
      <w:r w:rsidR="003E30AF">
        <w:t>EveryBalance</w:t>
      </w:r>
      <w:r w:rsidR="00326C12">
        <w:t>Order</w:t>
      </w:r>
    </w:p>
    <w:p w14:paraId="410A0934" w14:textId="3190FE7C" w:rsidR="004B329C" w:rsidRPr="004B329C" w:rsidRDefault="004B329C" w:rsidP="004B329C">
      <w:r>
        <w:t>AS</w:t>
      </w:r>
    </w:p>
    <w:p w14:paraId="390FE41C" w14:textId="400DADE3" w:rsidR="00E628DC" w:rsidRDefault="004B329C" w:rsidP="004B329C">
      <w:r>
        <w:t>SELECT</w:t>
      </w:r>
      <w:r w:rsidRPr="004B329C">
        <w:t xml:space="preserve"> </w:t>
      </w:r>
      <w:proofErr w:type="spellStart"/>
      <w:r w:rsidRPr="004B329C">
        <w:t>client_id</w:t>
      </w:r>
      <w:proofErr w:type="spellEnd"/>
      <w:r w:rsidRPr="004B329C">
        <w:t xml:space="preserve">, </w:t>
      </w:r>
      <w:proofErr w:type="gramStart"/>
      <w:r>
        <w:t>SUM</w:t>
      </w:r>
      <w:r w:rsidRPr="004B329C">
        <w:t>(</w:t>
      </w:r>
      <w:proofErr w:type="gramEnd"/>
      <w:r w:rsidRPr="004B329C">
        <w:t xml:space="preserve">amount) </w:t>
      </w:r>
      <w:r>
        <w:t>FROM</w:t>
      </w:r>
      <w:r w:rsidRPr="004B329C">
        <w:t xml:space="preserve"> lab04.transactions </w:t>
      </w:r>
      <w:r>
        <w:t>GROUP BY</w:t>
      </w:r>
      <w:r w:rsidRPr="004B329C">
        <w:t xml:space="preserve"> </w:t>
      </w:r>
      <w:proofErr w:type="spellStart"/>
      <w:r w:rsidRPr="004B329C">
        <w:t>client_id</w:t>
      </w:r>
      <w:proofErr w:type="spellEnd"/>
      <w:r w:rsidRPr="004B329C">
        <w:t xml:space="preserve"> </w:t>
      </w:r>
      <w:r>
        <w:t>ORDER BY SUM(</w:t>
      </w:r>
      <w:r w:rsidRPr="004B329C">
        <w:t>amount);</w:t>
      </w:r>
    </w:p>
    <w:p w14:paraId="67D4BEA5" w14:textId="77777777" w:rsidR="00E628DC" w:rsidRDefault="00E628DC">
      <w:pPr>
        <w:spacing w:after="160" w:line="259" w:lineRule="auto"/>
        <w:ind w:firstLine="0"/>
        <w:jc w:val="left"/>
      </w:pPr>
      <w:r>
        <w:br w:type="page"/>
      </w:r>
    </w:p>
    <w:p w14:paraId="65E544FF" w14:textId="77777777" w:rsidR="00E628DC" w:rsidRDefault="00E628DC" w:rsidP="00E628DC">
      <w:pPr>
        <w:keepNext/>
        <w:jc w:val="center"/>
      </w:pPr>
      <w:r w:rsidRPr="00E628DC">
        <w:lastRenderedPageBreak/>
        <w:drawing>
          <wp:inline distT="0" distB="0" distL="0" distR="0" wp14:anchorId="63F47B44" wp14:editId="68C769DB">
            <wp:extent cx="3070864" cy="1181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1306" cy="11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1CB8" w14:textId="60A236E5" w:rsidR="004B329C" w:rsidRDefault="00E628DC" w:rsidP="00E628DC">
      <w:pPr>
        <w:pStyle w:val="Caption"/>
        <w:rPr>
          <w:lang w:val="ru-RU"/>
        </w:rPr>
      </w:pPr>
      <w:r w:rsidRPr="00BB4C84">
        <w:rPr>
          <w:lang w:val="ru-RU"/>
        </w:rPr>
        <w:t xml:space="preserve">Рисунок </w:t>
      </w:r>
      <w:r>
        <w:fldChar w:fldCharType="begin"/>
      </w:r>
      <w:r w:rsidRPr="00BB4C84">
        <w:rPr>
          <w:lang w:val="ru-RU"/>
        </w:rPr>
        <w:instrText xml:space="preserve"> </w:instrText>
      </w:r>
      <w:r>
        <w:instrText>SEQ</w:instrText>
      </w:r>
      <w:r w:rsidRPr="00BB4C84">
        <w:rPr>
          <w:lang w:val="ru-RU"/>
        </w:rPr>
        <w:instrText xml:space="preserve"> Рисунок \* </w:instrText>
      </w:r>
      <w:r>
        <w:instrText>ARABIC</w:instrText>
      </w:r>
      <w:r w:rsidRPr="00BB4C84">
        <w:rPr>
          <w:lang w:val="ru-RU"/>
        </w:rPr>
        <w:instrText xml:space="preserve"> </w:instrText>
      </w:r>
      <w:r>
        <w:fldChar w:fldCharType="separate"/>
      </w:r>
      <w:r w:rsidR="00F10EB7">
        <w:rPr>
          <w:noProof/>
        </w:rPr>
        <w:t>12</w:t>
      </w:r>
      <w:r>
        <w:fldChar w:fldCharType="end"/>
      </w:r>
      <w:r>
        <w:rPr>
          <w:lang w:val="ru-RU"/>
        </w:rPr>
        <w:t xml:space="preserve"> - вывод представления</w:t>
      </w:r>
    </w:p>
    <w:p w14:paraId="37FF9F7E" w14:textId="5E9298B9" w:rsidR="00E628DC" w:rsidRDefault="00E628DC" w:rsidP="00E628DC">
      <w:pPr>
        <w:rPr>
          <w:lang w:val="ru-RU"/>
        </w:rPr>
      </w:pPr>
      <w:r>
        <w:rPr>
          <w:lang w:val="ru-RU"/>
        </w:rPr>
        <w:t>Описание полей представления:</w:t>
      </w:r>
    </w:p>
    <w:p w14:paraId="4FB2CE7B" w14:textId="77777777" w:rsidR="0057609C" w:rsidRPr="004B329C" w:rsidRDefault="00710DD0" w:rsidP="00E628DC">
      <w:pPr>
        <w:rPr>
          <w:lang w:val="ru-RU"/>
        </w:rPr>
      </w:pPr>
      <w:r>
        <w:rPr>
          <w:lang w:val="ru-RU"/>
        </w:rPr>
        <w:tab/>
      </w:r>
    </w:p>
    <w:tbl>
      <w:tblPr>
        <w:tblW w:w="701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092"/>
        <w:gridCol w:w="1620"/>
        <w:gridCol w:w="1800"/>
      </w:tblGrid>
      <w:tr w:rsidR="0057609C" w:rsidRPr="0057609C" w14:paraId="48EE96FF" w14:textId="77777777" w:rsidTr="0057609C">
        <w:trPr>
          <w:trHeight w:val="58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A83408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57609C">
              <w:rPr>
                <w:rFonts w:eastAsia="Consolas" w:cs="Times New Roman"/>
                <w:szCs w:val="28"/>
                <w:lang w:val="ru-RU" w:eastAsia="ru-RU"/>
              </w:rPr>
              <w:t>#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4E0C73C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57609C">
              <w:rPr>
                <w:rFonts w:eastAsia="Consolas" w:cs="Times New Roman"/>
                <w:szCs w:val="28"/>
                <w:lang w:val="ru-RU" w:eastAsia="ru-RU"/>
              </w:rPr>
              <w:t>Название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E4828B5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57609C">
              <w:rPr>
                <w:rFonts w:eastAsia="Consolas" w:cs="Times New Roman"/>
                <w:szCs w:val="28"/>
                <w:lang w:val="ru-RU" w:eastAsia="ru-RU"/>
              </w:rPr>
              <w:t>Тип данных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4E6E69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57609C">
              <w:rPr>
                <w:rFonts w:eastAsia="Consolas" w:cs="Times New Roman"/>
                <w:szCs w:val="28"/>
                <w:lang w:val="ru-RU" w:eastAsia="ru-RU"/>
              </w:rPr>
              <w:t>Размер</w:t>
            </w:r>
          </w:p>
        </w:tc>
      </w:tr>
      <w:tr w:rsidR="0057609C" w:rsidRPr="0057609C" w14:paraId="4501088C" w14:textId="77777777" w:rsidTr="0057609C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423A136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57609C">
              <w:rPr>
                <w:rFonts w:eastAsia="Consolas" w:cs="Times New Roman"/>
                <w:szCs w:val="28"/>
                <w:lang w:val="ru-RU" w:eastAsia="ru-RU"/>
              </w:rPr>
              <w:t>1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5EC4FA9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57609C">
              <w:rPr>
                <w:rFonts w:eastAsia="Consolas" w:cs="Times New Roman"/>
                <w:szCs w:val="28"/>
                <w:lang w:val="ru-RU" w:eastAsia="ru-RU"/>
              </w:rPr>
              <w:t>sum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5B8E554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57609C">
              <w:rPr>
                <w:rFonts w:eastAsia="Consolas" w:cs="Times New Roman"/>
                <w:szCs w:val="28"/>
                <w:lang w:val="ru-RU" w:eastAsia="ru-RU"/>
              </w:rPr>
              <w:t>float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142A6AD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  <w:tr w:rsidR="0057609C" w:rsidRPr="0057609C" w14:paraId="79770518" w14:textId="77777777" w:rsidTr="0057609C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3B1CA8F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57609C">
              <w:rPr>
                <w:rFonts w:eastAsia="Consolas" w:cs="Times New Roman"/>
                <w:szCs w:val="28"/>
                <w:lang w:val="ru-RU" w:eastAsia="ru-RU"/>
              </w:rPr>
              <w:t>2</w:t>
            </w:r>
          </w:p>
        </w:tc>
        <w:tc>
          <w:tcPr>
            <w:tcW w:w="2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B4B8C6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57609C">
              <w:rPr>
                <w:rFonts w:eastAsia="Consolas" w:cs="Times New Roman"/>
                <w:szCs w:val="28"/>
                <w:lang w:val="ru-RU" w:eastAsia="ru-RU"/>
              </w:rPr>
              <w:t>client_id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E216231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57609C">
              <w:rPr>
                <w:rFonts w:eastAsia="Consolas" w:cs="Times New Roman"/>
                <w:szCs w:val="28"/>
                <w:lang w:val="ru-RU" w:eastAsia="ru-RU"/>
              </w:rPr>
              <w:t>integer</w:t>
            </w:r>
            <w:proofErr w:type="spellEnd"/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1C0B89C" w14:textId="77777777" w:rsidR="0057609C" w:rsidRPr="0057609C" w:rsidRDefault="0057609C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</w:tbl>
    <w:p w14:paraId="62C6F354" w14:textId="10BD780A" w:rsidR="00E628DC" w:rsidRPr="004B329C" w:rsidRDefault="00E628DC" w:rsidP="00E628DC">
      <w:pPr>
        <w:rPr>
          <w:lang w:val="ru-RU"/>
        </w:rPr>
      </w:pPr>
    </w:p>
    <w:p w14:paraId="3933A5D3" w14:textId="314E7FD6" w:rsidR="0063351B" w:rsidRPr="0063351B" w:rsidRDefault="0063351B" w:rsidP="0063351B">
      <w:pPr>
        <w:rPr>
          <w:lang w:val="ru-RU"/>
        </w:rPr>
      </w:pPr>
      <w:r w:rsidRPr="0063351B">
        <w:rPr>
          <w:lang w:val="ru-RU"/>
        </w:rPr>
        <w:t>Запрос на создание представления, выводящего номер и баланс самого богатого сотрудника и сумму его операций внесени</w:t>
      </w:r>
      <w:r w:rsidR="008B670A">
        <w:rPr>
          <w:lang w:val="ru-RU"/>
        </w:rPr>
        <w:t>я:</w:t>
      </w:r>
    </w:p>
    <w:p w14:paraId="7A668132" w14:textId="77777777" w:rsidR="006A2F99" w:rsidRPr="006A2F99" w:rsidRDefault="006A2F99" w:rsidP="006A2F99">
      <w:r w:rsidRPr="006A2F99">
        <w:t>create view x as</w:t>
      </w:r>
    </w:p>
    <w:p w14:paraId="49775A04" w14:textId="77777777" w:rsidR="006A2F99" w:rsidRPr="006A2F99" w:rsidRDefault="006A2F99" w:rsidP="006A2F99">
      <w:r w:rsidRPr="006A2F99">
        <w:t xml:space="preserve">select </w:t>
      </w:r>
      <w:proofErr w:type="spellStart"/>
      <w:r w:rsidRPr="006A2F99">
        <w:t>client_id</w:t>
      </w:r>
      <w:proofErr w:type="spellEnd"/>
      <w:r w:rsidRPr="006A2F99">
        <w:t xml:space="preserve"> as c, sum(amount) as s</w:t>
      </w:r>
    </w:p>
    <w:p w14:paraId="02C5393A" w14:textId="77777777" w:rsidR="006A2F99" w:rsidRPr="006A2F99" w:rsidRDefault="006A2F99" w:rsidP="006A2F99">
      <w:r w:rsidRPr="006A2F99">
        <w:t>from lab04.transactions</w:t>
      </w:r>
    </w:p>
    <w:p w14:paraId="63311D84" w14:textId="77777777" w:rsidR="006A2F99" w:rsidRPr="006A2F99" w:rsidRDefault="006A2F99" w:rsidP="006A2F99">
      <w:r w:rsidRPr="006A2F99">
        <w:t xml:space="preserve">group by </w:t>
      </w:r>
      <w:proofErr w:type="spellStart"/>
      <w:r w:rsidRPr="006A2F99">
        <w:t>client_id</w:t>
      </w:r>
      <w:proofErr w:type="spellEnd"/>
    </w:p>
    <w:p w14:paraId="6E463AAD" w14:textId="77777777" w:rsidR="006A2F99" w:rsidRPr="006A2F99" w:rsidRDefault="006A2F99" w:rsidP="006A2F99">
      <w:r w:rsidRPr="006A2F99">
        <w:t>order by sum(amount) desc limit 1;</w:t>
      </w:r>
    </w:p>
    <w:p w14:paraId="1745FB02" w14:textId="77777777" w:rsidR="006A2F99" w:rsidRPr="006A2F99" w:rsidRDefault="006A2F99" w:rsidP="006A2F99"/>
    <w:p w14:paraId="72BB2E73" w14:textId="3CC23860" w:rsidR="006A2F99" w:rsidRPr="006A2F99" w:rsidRDefault="006A2F99" w:rsidP="006A2F99">
      <w:r w:rsidRPr="006A2F99">
        <w:t>create view lab04.</w:t>
      </w:r>
      <w:r w:rsidR="00ED3A65">
        <w:t>RichestBalance</w:t>
      </w:r>
    </w:p>
    <w:p w14:paraId="11F1F0DC" w14:textId="77777777" w:rsidR="006A2F99" w:rsidRPr="006A2F99" w:rsidRDefault="006A2F99" w:rsidP="006A2F99">
      <w:r w:rsidRPr="006A2F99">
        <w:t>as</w:t>
      </w:r>
    </w:p>
    <w:p w14:paraId="09B1DDCD" w14:textId="77777777" w:rsidR="006A2F99" w:rsidRPr="006A2F99" w:rsidRDefault="006A2F99" w:rsidP="006A2F99">
      <w:r w:rsidRPr="006A2F99">
        <w:t xml:space="preserve">select </w:t>
      </w:r>
      <w:proofErr w:type="spellStart"/>
      <w:r w:rsidRPr="006A2F99">
        <w:t>client_id</w:t>
      </w:r>
      <w:proofErr w:type="spellEnd"/>
      <w:r w:rsidRPr="006A2F99">
        <w:t>, sum(amount), s</w:t>
      </w:r>
    </w:p>
    <w:p w14:paraId="0796A598" w14:textId="77777777" w:rsidR="006A2F99" w:rsidRPr="006A2F99" w:rsidRDefault="006A2F99" w:rsidP="006A2F99">
      <w:r w:rsidRPr="006A2F99">
        <w:t xml:space="preserve">from lab04.transactions JOIN x ON </w:t>
      </w:r>
      <w:proofErr w:type="spellStart"/>
      <w:r w:rsidRPr="006A2F99">
        <w:t>x.c</w:t>
      </w:r>
      <w:proofErr w:type="spellEnd"/>
      <w:r w:rsidRPr="006A2F99">
        <w:t xml:space="preserve"> = </w:t>
      </w:r>
      <w:proofErr w:type="spellStart"/>
      <w:r w:rsidRPr="006A2F99">
        <w:t>client_id</w:t>
      </w:r>
      <w:proofErr w:type="spellEnd"/>
    </w:p>
    <w:p w14:paraId="395B5A76" w14:textId="77777777" w:rsidR="006A2F99" w:rsidRPr="006A2F99" w:rsidRDefault="006A2F99" w:rsidP="006A2F99">
      <w:r w:rsidRPr="006A2F99">
        <w:t>where amount &gt; 0</w:t>
      </w:r>
    </w:p>
    <w:p w14:paraId="00AA3B16" w14:textId="77777777" w:rsidR="006A2F99" w:rsidRPr="006A2F99" w:rsidRDefault="006A2F99" w:rsidP="006A2F99">
      <w:r w:rsidRPr="006A2F99">
        <w:lastRenderedPageBreak/>
        <w:t xml:space="preserve">group by </w:t>
      </w:r>
      <w:proofErr w:type="spellStart"/>
      <w:r w:rsidRPr="006A2F99">
        <w:t>client_id</w:t>
      </w:r>
      <w:proofErr w:type="spellEnd"/>
      <w:r w:rsidRPr="006A2F99">
        <w:t>, s;</w:t>
      </w:r>
    </w:p>
    <w:p w14:paraId="3E1D34CE" w14:textId="77777777" w:rsidR="00822EEF" w:rsidRDefault="00822EEF" w:rsidP="00822EEF">
      <w:pPr>
        <w:keepNext/>
        <w:ind w:firstLine="0"/>
        <w:jc w:val="center"/>
      </w:pPr>
      <w:r w:rsidRPr="00822EEF">
        <w:drawing>
          <wp:inline distT="0" distB="0" distL="0" distR="0" wp14:anchorId="0271E59F" wp14:editId="578DB99A">
            <wp:extent cx="5408839" cy="114300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3597" cy="11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A250" w14:textId="1A533283" w:rsidR="003B65E6" w:rsidRDefault="00822EEF" w:rsidP="00822EEF">
      <w:pPr>
        <w:pStyle w:val="Caption"/>
        <w:rPr>
          <w:lang w:val="ru-RU"/>
        </w:rPr>
      </w:pPr>
      <w:r w:rsidRPr="00EB44F4">
        <w:rPr>
          <w:lang w:val="ru-RU"/>
        </w:rPr>
        <w:t xml:space="preserve">Рисунок </w:t>
      </w:r>
      <w:r>
        <w:fldChar w:fldCharType="begin"/>
      </w:r>
      <w:r w:rsidRPr="00EB44F4">
        <w:rPr>
          <w:lang w:val="ru-RU"/>
        </w:rPr>
        <w:instrText xml:space="preserve"> </w:instrText>
      </w:r>
      <w:r>
        <w:instrText>SEQ</w:instrText>
      </w:r>
      <w:r w:rsidRPr="00EB44F4">
        <w:rPr>
          <w:lang w:val="ru-RU"/>
        </w:rPr>
        <w:instrText xml:space="preserve"> Рисунок \* </w:instrText>
      </w:r>
      <w:r>
        <w:instrText>ARABIC</w:instrText>
      </w:r>
      <w:r w:rsidRPr="00EB44F4">
        <w:rPr>
          <w:lang w:val="ru-RU"/>
        </w:rPr>
        <w:instrText xml:space="preserve"> </w:instrText>
      </w:r>
      <w:r>
        <w:fldChar w:fldCharType="separate"/>
      </w:r>
      <w:r w:rsidR="00F10EB7">
        <w:rPr>
          <w:noProof/>
        </w:rPr>
        <w:t>13</w:t>
      </w:r>
      <w:r>
        <w:fldChar w:fldCharType="end"/>
      </w:r>
      <w:r>
        <w:rPr>
          <w:lang w:val="ru-RU"/>
        </w:rPr>
        <w:t xml:space="preserve"> - вывод представления</w:t>
      </w:r>
    </w:p>
    <w:p w14:paraId="518E5607" w14:textId="2E953F07" w:rsidR="00822EEF" w:rsidRDefault="00EB44F4" w:rsidP="00822EEF">
      <w:pPr>
        <w:rPr>
          <w:lang w:val="ru-RU"/>
        </w:rPr>
      </w:pPr>
      <w:r>
        <w:rPr>
          <w:lang w:val="ru-RU"/>
        </w:rPr>
        <w:t>Описание полей представления:</w:t>
      </w:r>
    </w:p>
    <w:tbl>
      <w:tblPr>
        <w:tblW w:w="710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002"/>
        <w:gridCol w:w="1710"/>
        <w:gridCol w:w="1890"/>
      </w:tblGrid>
      <w:tr w:rsidR="002B692F" w:rsidRPr="002B692F" w14:paraId="07A74285" w14:textId="77777777" w:rsidTr="002B692F">
        <w:trPr>
          <w:trHeight w:val="58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6CDE2A4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2B692F">
              <w:rPr>
                <w:rFonts w:eastAsia="Consolas" w:cs="Times New Roman"/>
                <w:szCs w:val="28"/>
                <w:lang w:val="ru-RU" w:eastAsia="ru-RU"/>
              </w:rPr>
              <w:t>#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37CA89D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2B692F">
              <w:rPr>
                <w:rFonts w:eastAsia="Consolas" w:cs="Times New Roman"/>
                <w:szCs w:val="28"/>
                <w:lang w:val="ru-RU" w:eastAsia="ru-RU"/>
              </w:rPr>
              <w:t>Название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05D4C40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2B692F">
              <w:rPr>
                <w:rFonts w:eastAsia="Consolas" w:cs="Times New Roman"/>
                <w:szCs w:val="28"/>
                <w:lang w:val="ru-RU" w:eastAsia="ru-RU"/>
              </w:rPr>
              <w:t>Тип данных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6431C72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2B692F">
              <w:rPr>
                <w:rFonts w:eastAsia="Consolas" w:cs="Times New Roman"/>
                <w:szCs w:val="28"/>
                <w:lang w:val="ru-RU" w:eastAsia="ru-RU"/>
              </w:rPr>
              <w:t>Размер</w:t>
            </w:r>
          </w:p>
        </w:tc>
      </w:tr>
      <w:tr w:rsidR="002B692F" w:rsidRPr="002B692F" w14:paraId="6A33B686" w14:textId="77777777" w:rsidTr="002B692F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6AF9A98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2B692F">
              <w:rPr>
                <w:rFonts w:eastAsia="Consolas" w:cs="Times New Roman"/>
                <w:szCs w:val="28"/>
                <w:lang w:val="ru-RU" w:eastAsia="ru-RU"/>
              </w:rPr>
              <w:t>1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9CA8E7E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2B692F">
              <w:rPr>
                <w:rFonts w:eastAsia="Consolas" w:cs="Times New Roman"/>
                <w:szCs w:val="28"/>
                <w:lang w:val="ru-RU" w:eastAsia="ru-RU"/>
              </w:rPr>
              <w:t>client_id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AC92003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2B692F">
              <w:rPr>
                <w:rFonts w:eastAsia="Consolas" w:cs="Times New Roman"/>
                <w:szCs w:val="28"/>
                <w:lang w:val="ru-RU" w:eastAsia="ru-RU"/>
              </w:rPr>
              <w:t>integer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DDDB52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  <w:tr w:rsidR="002B692F" w:rsidRPr="002B692F" w14:paraId="259A2731" w14:textId="77777777" w:rsidTr="002B692F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CEE156F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2B692F">
              <w:rPr>
                <w:rFonts w:eastAsia="Consolas" w:cs="Times New Roman"/>
                <w:szCs w:val="28"/>
                <w:lang w:val="ru-RU" w:eastAsia="ru-RU"/>
              </w:rPr>
              <w:t>2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4B92C99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2B692F">
              <w:rPr>
                <w:rFonts w:eastAsia="Consolas" w:cs="Times New Roman"/>
                <w:szCs w:val="28"/>
                <w:lang w:val="ru-RU" w:eastAsia="ru-RU"/>
              </w:rPr>
              <w:t>balance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EF0CB4A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2B692F">
              <w:rPr>
                <w:rFonts w:eastAsia="Consolas" w:cs="Times New Roman"/>
                <w:szCs w:val="28"/>
                <w:lang w:val="ru-RU" w:eastAsia="ru-RU"/>
              </w:rPr>
              <w:t>float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B3AA54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  <w:tr w:rsidR="002B692F" w:rsidRPr="002B692F" w14:paraId="1B6C7632" w14:textId="77777777" w:rsidTr="002B692F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5DE5200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2B692F">
              <w:rPr>
                <w:rFonts w:eastAsia="Consolas" w:cs="Times New Roman"/>
                <w:szCs w:val="28"/>
                <w:lang w:val="ru-RU" w:eastAsia="ru-RU"/>
              </w:rPr>
              <w:t>3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CFCA39D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2B692F">
              <w:rPr>
                <w:rFonts w:eastAsia="Consolas" w:cs="Times New Roman"/>
                <w:szCs w:val="28"/>
                <w:lang w:val="ru-RU" w:eastAsia="ru-RU"/>
              </w:rPr>
              <w:t>sum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31DA12A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2B692F">
              <w:rPr>
                <w:rFonts w:eastAsia="Consolas" w:cs="Times New Roman"/>
                <w:szCs w:val="28"/>
                <w:lang w:val="ru-RU" w:eastAsia="ru-RU"/>
              </w:rPr>
              <w:t>float</w:t>
            </w:r>
            <w:proofErr w:type="spellEnd"/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BCAE04" w14:textId="77777777" w:rsidR="002B692F" w:rsidRPr="002B692F" w:rsidRDefault="002B692F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</w:tbl>
    <w:p w14:paraId="401227E6" w14:textId="77777777" w:rsidR="00EB44F4" w:rsidRDefault="00EB44F4" w:rsidP="00822EEF">
      <w:pPr>
        <w:rPr>
          <w:lang w:val="ru-RU"/>
        </w:rPr>
      </w:pPr>
    </w:p>
    <w:p w14:paraId="6C8953BB" w14:textId="77777777" w:rsidR="00FD719B" w:rsidRDefault="00152367" w:rsidP="00152367">
      <w:pPr>
        <w:rPr>
          <w:lang w:val="ru-RU"/>
        </w:rPr>
      </w:pPr>
      <w:r w:rsidRPr="00152367">
        <w:rPr>
          <w:lang w:val="ru-RU"/>
        </w:rPr>
        <w:t>Запрос на создание представления, выводящего номер и баланс самого бедного сотрудника и сумму его операций снятия</w:t>
      </w:r>
      <w:r w:rsidR="00FD719B">
        <w:rPr>
          <w:lang w:val="ru-RU"/>
        </w:rPr>
        <w:t xml:space="preserve">: </w:t>
      </w:r>
    </w:p>
    <w:p w14:paraId="7FF0ABE0" w14:textId="28980F22" w:rsidR="00152367" w:rsidRPr="00152367" w:rsidRDefault="00152367" w:rsidP="00152367">
      <w:pPr>
        <w:rPr>
          <w:lang w:val="ru-RU"/>
        </w:rPr>
      </w:pPr>
      <w:r w:rsidRPr="00152367">
        <w:t>create</w:t>
      </w:r>
      <w:r w:rsidRPr="00152367">
        <w:rPr>
          <w:lang w:val="ru-RU"/>
        </w:rPr>
        <w:t xml:space="preserve"> </w:t>
      </w:r>
      <w:r w:rsidRPr="00152367">
        <w:t>view</w:t>
      </w:r>
      <w:r w:rsidRPr="00152367">
        <w:rPr>
          <w:lang w:val="ru-RU"/>
        </w:rPr>
        <w:t xml:space="preserve"> </w:t>
      </w:r>
      <w:r w:rsidRPr="00152367">
        <w:t>x</w:t>
      </w:r>
      <w:r w:rsidRPr="00152367">
        <w:rPr>
          <w:lang w:val="ru-RU"/>
        </w:rPr>
        <w:t xml:space="preserve">2 </w:t>
      </w:r>
      <w:r w:rsidRPr="00152367">
        <w:t>as</w:t>
      </w:r>
    </w:p>
    <w:p w14:paraId="4EFEAFD4" w14:textId="77777777" w:rsidR="00152367" w:rsidRPr="00152367" w:rsidRDefault="00152367" w:rsidP="00152367">
      <w:r w:rsidRPr="00152367">
        <w:t xml:space="preserve">select </w:t>
      </w:r>
      <w:proofErr w:type="spellStart"/>
      <w:r w:rsidRPr="00152367">
        <w:t>client_id</w:t>
      </w:r>
      <w:proofErr w:type="spellEnd"/>
      <w:r w:rsidRPr="00152367">
        <w:t xml:space="preserve"> as c, sum(amount) as s</w:t>
      </w:r>
    </w:p>
    <w:p w14:paraId="1BAC30CF" w14:textId="77777777" w:rsidR="00152367" w:rsidRPr="00152367" w:rsidRDefault="00152367" w:rsidP="00152367">
      <w:r w:rsidRPr="00152367">
        <w:t>from lab04.transactions</w:t>
      </w:r>
    </w:p>
    <w:p w14:paraId="37D9320B" w14:textId="77777777" w:rsidR="00152367" w:rsidRPr="00152367" w:rsidRDefault="00152367" w:rsidP="00152367">
      <w:r w:rsidRPr="00152367">
        <w:t xml:space="preserve">group by </w:t>
      </w:r>
      <w:proofErr w:type="spellStart"/>
      <w:r w:rsidRPr="00152367">
        <w:t>client_id</w:t>
      </w:r>
      <w:proofErr w:type="spellEnd"/>
    </w:p>
    <w:p w14:paraId="2261965B" w14:textId="77777777" w:rsidR="00152367" w:rsidRPr="00152367" w:rsidRDefault="00152367" w:rsidP="00152367">
      <w:r w:rsidRPr="00152367">
        <w:t>order by sum(amount) limit 1;</w:t>
      </w:r>
    </w:p>
    <w:p w14:paraId="14D1EA0B" w14:textId="77777777" w:rsidR="00152367" w:rsidRPr="00152367" w:rsidRDefault="00152367" w:rsidP="00152367"/>
    <w:p w14:paraId="1DD3DF3A" w14:textId="77777777" w:rsidR="00B251CA" w:rsidRDefault="00B251CA">
      <w:pPr>
        <w:spacing w:after="160" w:line="259" w:lineRule="auto"/>
        <w:ind w:firstLine="0"/>
        <w:jc w:val="left"/>
      </w:pPr>
      <w:r>
        <w:br w:type="page"/>
      </w:r>
    </w:p>
    <w:p w14:paraId="540C5853" w14:textId="340C648A" w:rsidR="00152367" w:rsidRPr="00152367" w:rsidRDefault="00152367" w:rsidP="00152367">
      <w:r w:rsidRPr="00152367">
        <w:lastRenderedPageBreak/>
        <w:t>create view lab04.</w:t>
      </w:r>
      <w:r w:rsidR="00B251CA">
        <w:t>PoorestBalance</w:t>
      </w:r>
    </w:p>
    <w:p w14:paraId="78A5480F" w14:textId="77777777" w:rsidR="00152367" w:rsidRPr="00152367" w:rsidRDefault="00152367" w:rsidP="00152367">
      <w:r w:rsidRPr="00152367">
        <w:t>as</w:t>
      </w:r>
    </w:p>
    <w:p w14:paraId="77CA5478" w14:textId="77777777" w:rsidR="00152367" w:rsidRPr="00152367" w:rsidRDefault="00152367" w:rsidP="00152367">
      <w:r w:rsidRPr="00152367">
        <w:t xml:space="preserve">select </w:t>
      </w:r>
      <w:proofErr w:type="spellStart"/>
      <w:r w:rsidRPr="00152367">
        <w:t>client_id</w:t>
      </w:r>
      <w:proofErr w:type="spellEnd"/>
      <w:r w:rsidRPr="00152367">
        <w:t>, sum(amount), s</w:t>
      </w:r>
    </w:p>
    <w:p w14:paraId="28176486" w14:textId="77777777" w:rsidR="00152367" w:rsidRPr="00152367" w:rsidRDefault="00152367" w:rsidP="00152367">
      <w:r w:rsidRPr="00152367">
        <w:t xml:space="preserve">from lab04.transactions JOIN x2 ON x2.c = </w:t>
      </w:r>
      <w:proofErr w:type="spellStart"/>
      <w:r w:rsidRPr="00152367">
        <w:t>client_id</w:t>
      </w:r>
      <w:proofErr w:type="spellEnd"/>
    </w:p>
    <w:p w14:paraId="247835EF" w14:textId="77777777" w:rsidR="00152367" w:rsidRPr="00152367" w:rsidRDefault="00152367" w:rsidP="00152367">
      <w:r w:rsidRPr="00152367">
        <w:t>where amount &lt; 0</w:t>
      </w:r>
    </w:p>
    <w:p w14:paraId="32B9CFB7" w14:textId="77777777" w:rsidR="00152367" w:rsidRPr="00152367" w:rsidRDefault="00152367" w:rsidP="00152367">
      <w:r w:rsidRPr="00152367">
        <w:t xml:space="preserve">group by </w:t>
      </w:r>
      <w:proofErr w:type="spellStart"/>
      <w:r w:rsidRPr="00152367">
        <w:t>client_id</w:t>
      </w:r>
      <w:proofErr w:type="spellEnd"/>
      <w:r w:rsidRPr="00152367">
        <w:t>, s;</w:t>
      </w:r>
    </w:p>
    <w:p w14:paraId="26C5EA69" w14:textId="77777777" w:rsidR="00BB4C84" w:rsidRDefault="00BB4C84" w:rsidP="00BB4C84">
      <w:pPr>
        <w:keepNext/>
        <w:jc w:val="center"/>
      </w:pPr>
      <w:r w:rsidRPr="00BB4C84">
        <w:drawing>
          <wp:inline distT="0" distB="0" distL="0" distR="0" wp14:anchorId="0E429CCC" wp14:editId="01382A8E">
            <wp:extent cx="3876514" cy="876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8251" cy="8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CD52" w14:textId="1570EC4D" w:rsidR="002B692F" w:rsidRDefault="00BB4C84" w:rsidP="00BB4C84">
      <w:pPr>
        <w:pStyle w:val="Caption"/>
        <w:rPr>
          <w:lang w:val="ru-RU"/>
        </w:rPr>
      </w:pPr>
      <w:r w:rsidRPr="00BB4C84">
        <w:rPr>
          <w:lang w:val="ru-RU"/>
        </w:rPr>
        <w:t xml:space="preserve">Рисунок </w:t>
      </w:r>
      <w:r>
        <w:fldChar w:fldCharType="begin"/>
      </w:r>
      <w:r w:rsidRPr="00BB4C84">
        <w:rPr>
          <w:lang w:val="ru-RU"/>
        </w:rPr>
        <w:instrText xml:space="preserve"> </w:instrText>
      </w:r>
      <w:r>
        <w:instrText>SEQ</w:instrText>
      </w:r>
      <w:r w:rsidRPr="00BB4C84">
        <w:rPr>
          <w:lang w:val="ru-RU"/>
        </w:rPr>
        <w:instrText xml:space="preserve"> Рисунок \* </w:instrText>
      </w:r>
      <w:r>
        <w:instrText>ARABIC</w:instrText>
      </w:r>
      <w:r w:rsidRPr="00BB4C84">
        <w:rPr>
          <w:lang w:val="ru-RU"/>
        </w:rPr>
        <w:instrText xml:space="preserve"> </w:instrText>
      </w:r>
      <w:r>
        <w:fldChar w:fldCharType="separate"/>
      </w:r>
      <w:r w:rsidR="00F10EB7">
        <w:rPr>
          <w:noProof/>
        </w:rPr>
        <w:t>14</w:t>
      </w:r>
      <w:r>
        <w:fldChar w:fldCharType="end"/>
      </w:r>
      <w:r w:rsidRPr="00BB4C84">
        <w:rPr>
          <w:lang w:val="ru-RU"/>
        </w:rPr>
        <w:t xml:space="preserve"> - </w:t>
      </w:r>
      <w:r>
        <w:rPr>
          <w:lang w:val="ru-RU"/>
        </w:rPr>
        <w:t>вывод представления</w:t>
      </w:r>
    </w:p>
    <w:p w14:paraId="3D95DF8A" w14:textId="643C5487" w:rsidR="00BB4C84" w:rsidRDefault="00BB4C84" w:rsidP="00BB4C84">
      <w:pPr>
        <w:rPr>
          <w:lang w:val="ru-RU"/>
        </w:rPr>
      </w:pPr>
      <w:r>
        <w:rPr>
          <w:lang w:val="ru-RU"/>
        </w:rPr>
        <w:t>Описание полей представления:</w:t>
      </w:r>
    </w:p>
    <w:tbl>
      <w:tblPr>
        <w:tblW w:w="692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002"/>
        <w:gridCol w:w="1710"/>
        <w:gridCol w:w="1710"/>
      </w:tblGrid>
      <w:tr w:rsidR="00862290" w:rsidRPr="00862290" w14:paraId="4173BD2A" w14:textId="77777777" w:rsidTr="00862290">
        <w:trPr>
          <w:trHeight w:val="58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C007C39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862290">
              <w:rPr>
                <w:rFonts w:eastAsia="Consolas" w:cs="Times New Roman"/>
                <w:szCs w:val="28"/>
                <w:lang w:val="ru-RU" w:eastAsia="ru-RU"/>
              </w:rPr>
              <w:t>#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9AA8A06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862290">
              <w:rPr>
                <w:rFonts w:eastAsia="Consolas" w:cs="Times New Roman"/>
                <w:szCs w:val="28"/>
                <w:lang w:val="ru-RU" w:eastAsia="ru-RU"/>
              </w:rPr>
              <w:t>Название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E7DD0A2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862290">
              <w:rPr>
                <w:rFonts w:eastAsia="Consolas" w:cs="Times New Roman"/>
                <w:szCs w:val="28"/>
                <w:lang w:val="ru-RU" w:eastAsia="ru-RU"/>
              </w:rPr>
              <w:t>Тип данных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BB9C97F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862290">
              <w:rPr>
                <w:rFonts w:eastAsia="Consolas" w:cs="Times New Roman"/>
                <w:szCs w:val="28"/>
                <w:lang w:val="ru-RU" w:eastAsia="ru-RU"/>
              </w:rPr>
              <w:t>Размер</w:t>
            </w:r>
          </w:p>
        </w:tc>
      </w:tr>
      <w:tr w:rsidR="00862290" w:rsidRPr="00862290" w14:paraId="3C4E8CA8" w14:textId="77777777" w:rsidTr="00862290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02CDEA9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862290">
              <w:rPr>
                <w:rFonts w:eastAsia="Consolas" w:cs="Times New Roman"/>
                <w:szCs w:val="28"/>
                <w:lang w:val="ru-RU" w:eastAsia="ru-RU"/>
              </w:rPr>
              <w:t>1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466AA2D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862290">
              <w:rPr>
                <w:rFonts w:eastAsia="Consolas" w:cs="Times New Roman"/>
                <w:szCs w:val="28"/>
                <w:lang w:val="ru-RU" w:eastAsia="ru-RU"/>
              </w:rPr>
              <w:t>client_id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19B3D58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862290">
              <w:rPr>
                <w:rFonts w:eastAsia="Consolas" w:cs="Times New Roman"/>
                <w:szCs w:val="28"/>
                <w:lang w:val="ru-RU" w:eastAsia="ru-RU"/>
              </w:rPr>
              <w:t>integer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B8D06E7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  <w:tr w:rsidR="00862290" w:rsidRPr="00862290" w14:paraId="21F053F3" w14:textId="77777777" w:rsidTr="00862290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76E079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862290">
              <w:rPr>
                <w:rFonts w:eastAsia="Consolas" w:cs="Times New Roman"/>
                <w:szCs w:val="28"/>
                <w:lang w:val="ru-RU" w:eastAsia="ru-RU"/>
              </w:rPr>
              <w:t>2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78E5AD2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862290">
              <w:rPr>
                <w:rFonts w:eastAsia="Consolas" w:cs="Times New Roman"/>
                <w:szCs w:val="28"/>
                <w:lang w:val="ru-RU" w:eastAsia="ru-RU"/>
              </w:rPr>
              <w:t>sum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B3F1476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862290">
              <w:rPr>
                <w:rFonts w:eastAsia="Consolas" w:cs="Times New Roman"/>
                <w:szCs w:val="28"/>
                <w:lang w:val="ru-RU" w:eastAsia="ru-RU"/>
              </w:rPr>
              <w:t>float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00DB78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  <w:tr w:rsidR="00862290" w:rsidRPr="00862290" w14:paraId="0D3AF46E" w14:textId="77777777" w:rsidTr="00862290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BD16473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862290">
              <w:rPr>
                <w:rFonts w:eastAsia="Consolas" w:cs="Times New Roman"/>
                <w:szCs w:val="28"/>
                <w:lang w:val="ru-RU" w:eastAsia="ru-RU"/>
              </w:rPr>
              <w:t>3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B075B14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r w:rsidRPr="00862290">
              <w:rPr>
                <w:rFonts w:eastAsia="Consolas" w:cs="Times New Roman"/>
                <w:szCs w:val="28"/>
                <w:lang w:val="ru-RU" w:eastAsia="ru-RU"/>
              </w:rPr>
              <w:t>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43DFD28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  <w:proofErr w:type="spellStart"/>
            <w:r w:rsidRPr="00862290">
              <w:rPr>
                <w:rFonts w:eastAsia="Consolas" w:cs="Times New Roman"/>
                <w:szCs w:val="28"/>
                <w:lang w:val="ru-RU" w:eastAsia="ru-RU"/>
              </w:rPr>
              <w:t>float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25E125" w14:textId="77777777" w:rsidR="00862290" w:rsidRPr="00862290" w:rsidRDefault="00862290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Consolas" w:cs="Times New Roman"/>
                <w:szCs w:val="28"/>
                <w:lang w:val="ru-RU" w:eastAsia="ru-RU"/>
              </w:rPr>
            </w:pPr>
          </w:p>
        </w:tc>
      </w:tr>
    </w:tbl>
    <w:p w14:paraId="491CA14F" w14:textId="77777777" w:rsidR="00BB4C84" w:rsidRDefault="00BB4C84" w:rsidP="00BB4C84">
      <w:pPr>
        <w:rPr>
          <w:lang w:val="ru-RU"/>
        </w:rPr>
      </w:pPr>
    </w:p>
    <w:p w14:paraId="3F85123C" w14:textId="59184094" w:rsidR="00F560D3" w:rsidRPr="00F560D3" w:rsidRDefault="00F560D3" w:rsidP="00F560D3">
      <w:pPr>
        <w:rPr>
          <w:lang w:val="ru-RU"/>
        </w:rPr>
      </w:pPr>
      <w:r w:rsidRPr="00F560D3">
        <w:rPr>
          <w:lang w:val="ru-RU"/>
        </w:rPr>
        <w:t>Запрос на создание представления, выводящего имя, фамилию и баланс каждого сотрудника</w:t>
      </w:r>
      <w:r>
        <w:rPr>
          <w:lang w:val="ru-RU"/>
        </w:rPr>
        <w:t>:</w:t>
      </w:r>
    </w:p>
    <w:p w14:paraId="6F195CC3" w14:textId="2DC1A267" w:rsidR="00F560D3" w:rsidRPr="00F560D3" w:rsidRDefault="00F560D3" w:rsidP="00F560D3">
      <w:r w:rsidRPr="00F560D3">
        <w:t>create view lab04.</w:t>
      </w:r>
      <w:r>
        <w:t>WorkersInfo</w:t>
      </w:r>
    </w:p>
    <w:p w14:paraId="3B08A44B" w14:textId="77777777" w:rsidR="00F560D3" w:rsidRPr="00F560D3" w:rsidRDefault="00F560D3" w:rsidP="00F560D3">
      <w:r w:rsidRPr="00F560D3">
        <w:t>as</w:t>
      </w:r>
    </w:p>
    <w:p w14:paraId="5593AA09" w14:textId="77777777" w:rsidR="00F560D3" w:rsidRPr="00F560D3" w:rsidRDefault="00F560D3" w:rsidP="00F560D3">
      <w:r w:rsidRPr="00F560D3">
        <w:t xml:space="preserve">select </w:t>
      </w:r>
      <w:proofErr w:type="spellStart"/>
      <w:r w:rsidRPr="00F560D3">
        <w:t>firstname</w:t>
      </w:r>
      <w:proofErr w:type="spellEnd"/>
      <w:r w:rsidRPr="00F560D3">
        <w:t xml:space="preserve">, </w:t>
      </w:r>
      <w:proofErr w:type="spellStart"/>
      <w:r w:rsidRPr="00F560D3">
        <w:t>lastname</w:t>
      </w:r>
      <w:proofErr w:type="spellEnd"/>
      <w:r w:rsidRPr="00F560D3">
        <w:t>, sum(amount)</w:t>
      </w:r>
    </w:p>
    <w:p w14:paraId="1CEEFE7A" w14:textId="77777777" w:rsidR="00F560D3" w:rsidRPr="00F560D3" w:rsidRDefault="00F560D3" w:rsidP="00F560D3">
      <w:r w:rsidRPr="00F560D3">
        <w:t>from lab04.transactions join lab04.clients</w:t>
      </w:r>
    </w:p>
    <w:p w14:paraId="17A554AE" w14:textId="77777777" w:rsidR="00F560D3" w:rsidRPr="00F560D3" w:rsidRDefault="00F560D3" w:rsidP="00F560D3">
      <w:r w:rsidRPr="00F560D3">
        <w:t xml:space="preserve">on </w:t>
      </w:r>
      <w:proofErr w:type="gramStart"/>
      <w:r w:rsidRPr="00F560D3">
        <w:t>lab04.clients.client</w:t>
      </w:r>
      <w:proofErr w:type="gramEnd"/>
      <w:r w:rsidRPr="00F560D3">
        <w:t>_id = lab04.transactions.client_id</w:t>
      </w:r>
    </w:p>
    <w:p w14:paraId="3CAE6031" w14:textId="77777777" w:rsidR="00F560D3" w:rsidRPr="00F560D3" w:rsidRDefault="00F560D3" w:rsidP="00F560D3">
      <w:pPr>
        <w:rPr>
          <w:lang w:val="ru-RU"/>
        </w:rPr>
      </w:pPr>
      <w:proofErr w:type="spellStart"/>
      <w:r w:rsidRPr="00F560D3">
        <w:rPr>
          <w:lang w:val="ru-RU"/>
        </w:rPr>
        <w:t>group</w:t>
      </w:r>
      <w:proofErr w:type="spellEnd"/>
      <w:r w:rsidRPr="00F560D3">
        <w:rPr>
          <w:lang w:val="ru-RU"/>
        </w:rPr>
        <w:t xml:space="preserve"> </w:t>
      </w:r>
      <w:proofErr w:type="spellStart"/>
      <w:r w:rsidRPr="00F560D3">
        <w:rPr>
          <w:lang w:val="ru-RU"/>
        </w:rPr>
        <w:t>by</w:t>
      </w:r>
      <w:proofErr w:type="spellEnd"/>
      <w:r w:rsidRPr="00F560D3">
        <w:rPr>
          <w:lang w:val="ru-RU"/>
        </w:rPr>
        <w:t xml:space="preserve"> </w:t>
      </w:r>
      <w:proofErr w:type="spellStart"/>
      <w:r w:rsidRPr="00F560D3">
        <w:rPr>
          <w:lang w:val="ru-RU"/>
        </w:rPr>
        <w:t>firstname</w:t>
      </w:r>
      <w:proofErr w:type="spellEnd"/>
      <w:r w:rsidRPr="00F560D3">
        <w:rPr>
          <w:lang w:val="ru-RU"/>
        </w:rPr>
        <w:t xml:space="preserve">, </w:t>
      </w:r>
      <w:proofErr w:type="spellStart"/>
      <w:r w:rsidRPr="00F560D3">
        <w:rPr>
          <w:lang w:val="ru-RU"/>
        </w:rPr>
        <w:t>lastname</w:t>
      </w:r>
      <w:proofErr w:type="spellEnd"/>
      <w:r w:rsidRPr="00F560D3">
        <w:rPr>
          <w:lang w:val="ru-RU"/>
        </w:rPr>
        <w:t>;</w:t>
      </w:r>
    </w:p>
    <w:p w14:paraId="7DA5DE83" w14:textId="77777777" w:rsidR="009B536B" w:rsidRDefault="009B536B" w:rsidP="009B536B">
      <w:pPr>
        <w:keepNext/>
        <w:jc w:val="center"/>
      </w:pPr>
      <w:r w:rsidRPr="009B536B">
        <w:rPr>
          <w:lang w:val="ru-RU"/>
        </w:rPr>
        <w:lastRenderedPageBreak/>
        <w:drawing>
          <wp:inline distT="0" distB="0" distL="0" distR="0" wp14:anchorId="39253540" wp14:editId="5192C3C1">
            <wp:extent cx="4340268" cy="102870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1171" cy="102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D7EB" w14:textId="255A6101" w:rsidR="000E1DFB" w:rsidRDefault="009B536B" w:rsidP="009B536B">
      <w:pPr>
        <w:pStyle w:val="Caption"/>
        <w:rPr>
          <w:lang w:val="ru-RU"/>
        </w:rPr>
      </w:pPr>
      <w:r w:rsidRPr="0093318B">
        <w:rPr>
          <w:lang w:val="ru-RU"/>
        </w:rPr>
        <w:t xml:space="preserve">Рисунок </w:t>
      </w:r>
      <w:r>
        <w:fldChar w:fldCharType="begin"/>
      </w:r>
      <w:r w:rsidRPr="0093318B">
        <w:rPr>
          <w:lang w:val="ru-RU"/>
        </w:rPr>
        <w:instrText xml:space="preserve"> </w:instrText>
      </w:r>
      <w:r>
        <w:instrText>SEQ</w:instrText>
      </w:r>
      <w:r w:rsidRPr="0093318B">
        <w:rPr>
          <w:lang w:val="ru-RU"/>
        </w:rPr>
        <w:instrText xml:space="preserve"> Рисунок \* </w:instrText>
      </w:r>
      <w:r>
        <w:instrText>ARABIC</w:instrText>
      </w:r>
      <w:r w:rsidRPr="0093318B">
        <w:rPr>
          <w:lang w:val="ru-RU"/>
        </w:rPr>
        <w:instrText xml:space="preserve"> </w:instrText>
      </w:r>
      <w:r>
        <w:fldChar w:fldCharType="separate"/>
      </w:r>
      <w:r w:rsidR="00F10EB7">
        <w:rPr>
          <w:noProof/>
        </w:rPr>
        <w:t>15</w:t>
      </w:r>
      <w:r>
        <w:fldChar w:fldCharType="end"/>
      </w:r>
      <w:r w:rsidRPr="0093318B">
        <w:rPr>
          <w:lang w:val="ru-RU"/>
        </w:rPr>
        <w:t xml:space="preserve"> - </w:t>
      </w:r>
      <w:r>
        <w:rPr>
          <w:lang w:val="ru-RU"/>
        </w:rPr>
        <w:t>вывод представления</w:t>
      </w:r>
    </w:p>
    <w:p w14:paraId="6DE796D7" w14:textId="412BFCEB" w:rsidR="0093318B" w:rsidRDefault="0093318B" w:rsidP="0093318B">
      <w:pPr>
        <w:rPr>
          <w:lang w:val="ru-RU"/>
        </w:rPr>
      </w:pPr>
      <w:r>
        <w:rPr>
          <w:lang w:val="ru-RU"/>
        </w:rPr>
        <w:t>Описание полей представления:</w:t>
      </w:r>
    </w:p>
    <w:tbl>
      <w:tblPr>
        <w:tblW w:w="6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C74F7B" w:rsidRPr="00C74F7B" w14:paraId="4D8722AB" w14:textId="77777777" w:rsidTr="00C74F7B">
        <w:trPr>
          <w:trHeight w:val="58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1B32AC6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C74F7B">
              <w:rPr>
                <w:rFonts w:eastAsia="Consolas" w:cs="Times New Roman"/>
                <w:szCs w:val="28"/>
                <w:lang w:val="ru-RU" w:eastAsia="ru-RU"/>
              </w:rPr>
              <w:t>#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17CAD3F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C74F7B">
              <w:rPr>
                <w:rFonts w:eastAsia="Consolas" w:cs="Times New Roman"/>
                <w:szCs w:val="28"/>
                <w:lang w:val="ru-RU" w:eastAsia="ru-RU"/>
              </w:rPr>
              <w:t>Название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70F1005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C74F7B">
              <w:rPr>
                <w:rFonts w:eastAsia="Consolas" w:cs="Times New Roman"/>
                <w:szCs w:val="28"/>
                <w:lang w:val="ru-RU" w:eastAsia="ru-RU"/>
              </w:rPr>
              <w:t>Тип данных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E66A42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C74F7B">
              <w:rPr>
                <w:rFonts w:eastAsia="Consolas" w:cs="Times New Roman"/>
                <w:szCs w:val="28"/>
                <w:lang w:val="ru-RU" w:eastAsia="ru-RU"/>
              </w:rPr>
              <w:t>Размер</w:t>
            </w:r>
          </w:p>
        </w:tc>
      </w:tr>
      <w:tr w:rsidR="00C74F7B" w:rsidRPr="00C74F7B" w14:paraId="6419DAE3" w14:textId="77777777" w:rsidTr="00C74F7B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449D8E8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C74F7B">
              <w:rPr>
                <w:rFonts w:eastAsia="Consolas" w:cs="Times New Roman"/>
                <w:szCs w:val="28"/>
                <w:lang w:val="ru-RU" w:eastAsia="ru-RU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0130D81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C74F7B">
              <w:rPr>
                <w:rFonts w:eastAsia="Consolas" w:cs="Times New Roman"/>
                <w:szCs w:val="28"/>
                <w:lang w:val="ru-RU" w:eastAsia="ru-RU"/>
              </w:rPr>
              <w:t>firstname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5F9E3CE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C74F7B">
              <w:rPr>
                <w:rFonts w:eastAsia="Consolas" w:cs="Times New Roman"/>
                <w:szCs w:val="28"/>
                <w:lang w:val="ru-RU" w:eastAsia="ru-RU"/>
              </w:rPr>
              <w:t>varchar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A53CCA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-RU" w:eastAsia="ru-RU"/>
              </w:rPr>
            </w:pPr>
          </w:p>
        </w:tc>
      </w:tr>
      <w:tr w:rsidR="00C74F7B" w:rsidRPr="00C74F7B" w14:paraId="44C19B2C" w14:textId="77777777" w:rsidTr="00C74F7B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EEF1792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C74F7B">
              <w:rPr>
                <w:rFonts w:eastAsia="Consolas" w:cs="Times New Roman"/>
                <w:szCs w:val="28"/>
                <w:lang w:val="ru-RU" w:eastAsia="ru-RU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5682577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C74F7B">
              <w:rPr>
                <w:rFonts w:eastAsia="Consolas" w:cs="Times New Roman"/>
                <w:szCs w:val="28"/>
                <w:lang w:val="ru-RU" w:eastAsia="ru-RU"/>
              </w:rPr>
              <w:t>lastname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7720F83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C74F7B">
              <w:rPr>
                <w:rFonts w:eastAsia="Consolas" w:cs="Times New Roman"/>
                <w:szCs w:val="28"/>
                <w:lang w:val="ru-RU" w:eastAsia="ru-RU"/>
              </w:rPr>
              <w:t>varchar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C9E0CA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-RU" w:eastAsia="ru-RU"/>
              </w:rPr>
            </w:pPr>
          </w:p>
        </w:tc>
      </w:tr>
      <w:tr w:rsidR="00C74F7B" w:rsidRPr="00C74F7B" w14:paraId="0CAA14E1" w14:textId="77777777" w:rsidTr="00C74F7B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26AAF24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C74F7B">
              <w:rPr>
                <w:rFonts w:eastAsia="Consolas" w:cs="Times New Roman"/>
                <w:szCs w:val="28"/>
                <w:lang w:val="ru-RU" w:eastAsia="ru-RU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1CDCED8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C74F7B">
              <w:rPr>
                <w:rFonts w:eastAsia="Consolas" w:cs="Times New Roman"/>
                <w:szCs w:val="28"/>
                <w:lang w:val="ru-RU" w:eastAsia="ru-RU"/>
              </w:rPr>
              <w:t>sum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851B59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C74F7B">
              <w:rPr>
                <w:rFonts w:eastAsia="Consolas" w:cs="Times New Roman"/>
                <w:szCs w:val="28"/>
                <w:lang w:val="ru-RU" w:eastAsia="ru-RU"/>
              </w:rPr>
              <w:t>float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76E7DF" w14:textId="77777777" w:rsidR="00C74F7B" w:rsidRPr="00C74F7B" w:rsidRDefault="00C74F7B" w:rsidP="00C74F7B">
            <w:pPr>
              <w:widowControl w:val="0"/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-RU" w:eastAsia="ru-RU"/>
              </w:rPr>
            </w:pPr>
          </w:p>
        </w:tc>
      </w:tr>
    </w:tbl>
    <w:p w14:paraId="6E667CA3" w14:textId="77777777" w:rsidR="005D41D8" w:rsidRDefault="005D41D8" w:rsidP="005D41D8"/>
    <w:p w14:paraId="3054034E" w14:textId="3832DA3E" w:rsidR="005D41D8" w:rsidRPr="005D41D8" w:rsidRDefault="005D41D8" w:rsidP="005D41D8">
      <w:pPr>
        <w:rPr>
          <w:lang w:val="ru-RU"/>
        </w:rPr>
      </w:pPr>
      <w:r w:rsidRPr="005D41D8">
        <w:rPr>
          <w:lang w:val="ru-RU"/>
        </w:rPr>
        <w:t>Запрос на создание представления, выводящего имя, фамилию и баланс каждого сотрудника на фиксированную дату и время</w:t>
      </w:r>
      <w:r w:rsidRPr="005D41D8">
        <w:rPr>
          <w:lang w:val="ru-RU"/>
        </w:rPr>
        <w:t>:</w:t>
      </w:r>
    </w:p>
    <w:p w14:paraId="220F96B0" w14:textId="5F0E60A0" w:rsidR="005D41D8" w:rsidRPr="005D41D8" w:rsidRDefault="005D41D8" w:rsidP="005D41D8">
      <w:r w:rsidRPr="005D41D8">
        <w:t>create view lab04.</w:t>
      </w:r>
      <w:r>
        <w:t>DateInfo</w:t>
      </w:r>
    </w:p>
    <w:p w14:paraId="4B149F20" w14:textId="77777777" w:rsidR="005D41D8" w:rsidRPr="005D41D8" w:rsidRDefault="005D41D8" w:rsidP="005D41D8">
      <w:r w:rsidRPr="005D41D8">
        <w:t>as</w:t>
      </w:r>
    </w:p>
    <w:p w14:paraId="71296983" w14:textId="77777777" w:rsidR="005D41D8" w:rsidRPr="005D41D8" w:rsidRDefault="005D41D8" w:rsidP="005D41D8">
      <w:r w:rsidRPr="005D41D8">
        <w:t xml:space="preserve">select </w:t>
      </w:r>
      <w:proofErr w:type="spellStart"/>
      <w:r w:rsidRPr="005D41D8">
        <w:t>firstname</w:t>
      </w:r>
      <w:proofErr w:type="spellEnd"/>
      <w:r w:rsidRPr="005D41D8">
        <w:t xml:space="preserve">, </w:t>
      </w:r>
      <w:proofErr w:type="spellStart"/>
      <w:r w:rsidRPr="005D41D8">
        <w:t>lastname</w:t>
      </w:r>
      <w:proofErr w:type="spellEnd"/>
      <w:r w:rsidRPr="005D41D8">
        <w:t>, sum(amount)</w:t>
      </w:r>
    </w:p>
    <w:p w14:paraId="5CC1AD17" w14:textId="77777777" w:rsidR="005D41D8" w:rsidRPr="005D41D8" w:rsidRDefault="005D41D8" w:rsidP="005D41D8">
      <w:r w:rsidRPr="005D41D8">
        <w:t>from lab04.transactions join lab04.clients</w:t>
      </w:r>
    </w:p>
    <w:p w14:paraId="0D1A37C8" w14:textId="77777777" w:rsidR="005D41D8" w:rsidRPr="005D41D8" w:rsidRDefault="005D41D8" w:rsidP="005D41D8">
      <w:r w:rsidRPr="005D41D8">
        <w:t xml:space="preserve">on </w:t>
      </w:r>
      <w:proofErr w:type="gramStart"/>
      <w:r w:rsidRPr="005D41D8">
        <w:t>lab04.clients.client</w:t>
      </w:r>
      <w:proofErr w:type="gramEnd"/>
      <w:r w:rsidRPr="005D41D8">
        <w:t>_id = lab04.transactions.client_id</w:t>
      </w:r>
    </w:p>
    <w:p w14:paraId="41DAA0C3" w14:textId="77777777" w:rsidR="005D41D8" w:rsidRPr="005D41D8" w:rsidRDefault="005D41D8" w:rsidP="005D41D8">
      <w:r w:rsidRPr="005D41D8">
        <w:t xml:space="preserve">where </w:t>
      </w:r>
      <w:proofErr w:type="spellStart"/>
      <w:r w:rsidRPr="005D41D8">
        <w:t>st</w:t>
      </w:r>
      <w:proofErr w:type="spellEnd"/>
      <w:r w:rsidRPr="005D41D8">
        <w:t xml:space="preserve"> &lt; '2024-02-12 12:40'</w:t>
      </w:r>
    </w:p>
    <w:p w14:paraId="7B564003" w14:textId="77777777" w:rsidR="005D41D8" w:rsidRPr="005D41D8" w:rsidRDefault="005D41D8" w:rsidP="005D41D8">
      <w:r w:rsidRPr="005D41D8">
        <w:t xml:space="preserve">group by </w:t>
      </w:r>
      <w:proofErr w:type="spellStart"/>
      <w:r w:rsidRPr="005D41D8">
        <w:t>firstname</w:t>
      </w:r>
      <w:proofErr w:type="spellEnd"/>
      <w:r w:rsidRPr="005D41D8">
        <w:t xml:space="preserve">, </w:t>
      </w:r>
      <w:proofErr w:type="spellStart"/>
      <w:r w:rsidRPr="005D41D8">
        <w:t>lastname</w:t>
      </w:r>
      <w:proofErr w:type="spellEnd"/>
      <w:r w:rsidRPr="005D41D8">
        <w:t>;</w:t>
      </w:r>
    </w:p>
    <w:p w14:paraId="33014618" w14:textId="77777777" w:rsidR="00F11922" w:rsidRDefault="00F11922" w:rsidP="00F11922">
      <w:pPr>
        <w:keepNext/>
        <w:jc w:val="center"/>
      </w:pPr>
      <w:r w:rsidRPr="00F11922">
        <w:drawing>
          <wp:inline distT="0" distB="0" distL="0" distR="0" wp14:anchorId="292DFAE3" wp14:editId="63FEA224">
            <wp:extent cx="2915057" cy="75258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8991" w14:textId="3424AF9B" w:rsidR="00F11922" w:rsidRDefault="00F11922" w:rsidP="00F11922">
      <w:pPr>
        <w:pStyle w:val="Caption"/>
        <w:rPr>
          <w:lang w:val="ru-RU"/>
        </w:rPr>
      </w:pPr>
      <w:r w:rsidRPr="00F11922">
        <w:rPr>
          <w:lang w:val="ru-RU"/>
        </w:rPr>
        <w:t xml:space="preserve">Рисунок </w:t>
      </w:r>
      <w:r>
        <w:fldChar w:fldCharType="begin"/>
      </w:r>
      <w:r w:rsidRPr="00F11922">
        <w:rPr>
          <w:lang w:val="ru-RU"/>
        </w:rPr>
        <w:instrText xml:space="preserve"> </w:instrText>
      </w:r>
      <w:r>
        <w:instrText>SEQ</w:instrText>
      </w:r>
      <w:r w:rsidRPr="00F11922">
        <w:rPr>
          <w:lang w:val="ru-RU"/>
        </w:rPr>
        <w:instrText xml:space="preserve"> Рисунок \* </w:instrText>
      </w:r>
      <w:r>
        <w:instrText>ARABIC</w:instrText>
      </w:r>
      <w:r w:rsidRPr="00F11922">
        <w:rPr>
          <w:lang w:val="ru-RU"/>
        </w:rPr>
        <w:instrText xml:space="preserve"> </w:instrText>
      </w:r>
      <w:r>
        <w:fldChar w:fldCharType="separate"/>
      </w:r>
      <w:r w:rsidR="00F10EB7" w:rsidRPr="00F10EB7">
        <w:rPr>
          <w:noProof/>
          <w:lang w:val="ru-RU"/>
        </w:rPr>
        <w:t>16</w:t>
      </w:r>
      <w:r>
        <w:fldChar w:fldCharType="end"/>
      </w:r>
      <w:r w:rsidRPr="00F11922">
        <w:rPr>
          <w:lang w:val="ru-RU"/>
        </w:rPr>
        <w:t xml:space="preserve"> - </w:t>
      </w:r>
      <w:r>
        <w:rPr>
          <w:lang w:val="ru-RU"/>
        </w:rPr>
        <w:t>вывод представления</w:t>
      </w:r>
    </w:p>
    <w:p w14:paraId="03F02580" w14:textId="77777777" w:rsidR="00F11922" w:rsidRDefault="00F11922">
      <w:pPr>
        <w:spacing w:after="160" w:line="259" w:lineRule="auto"/>
        <w:ind w:firstLine="0"/>
        <w:jc w:val="left"/>
        <w:rPr>
          <w:b/>
          <w:iCs/>
          <w:sz w:val="18"/>
          <w:szCs w:val="18"/>
          <w:lang w:val="ru-RU"/>
        </w:rPr>
      </w:pPr>
      <w:r>
        <w:rPr>
          <w:lang w:val="ru-RU"/>
        </w:rPr>
        <w:br w:type="page"/>
      </w:r>
    </w:p>
    <w:p w14:paraId="6CE41453" w14:textId="2B9DAE7D" w:rsidR="0093318B" w:rsidRDefault="00F11922" w:rsidP="00F11922">
      <w:pPr>
        <w:rPr>
          <w:lang w:val="ru-RU"/>
        </w:rPr>
      </w:pPr>
      <w:r>
        <w:rPr>
          <w:lang w:val="ru-RU"/>
        </w:rPr>
        <w:lastRenderedPageBreak/>
        <w:t>Описание полей представления:</w:t>
      </w:r>
    </w:p>
    <w:tbl>
      <w:tblPr>
        <w:tblW w:w="6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9168D2" w:rsidRPr="009168D2" w14:paraId="064744DC" w14:textId="77777777" w:rsidTr="009168D2">
        <w:trPr>
          <w:trHeight w:val="58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EF51896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9168D2">
              <w:rPr>
                <w:rFonts w:eastAsia="Consolas" w:cs="Times New Roman"/>
                <w:szCs w:val="28"/>
                <w:lang w:val="ru-RU" w:eastAsia="ru-RU"/>
              </w:rPr>
              <w:t>#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BBCFBEC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9168D2">
              <w:rPr>
                <w:rFonts w:eastAsia="Consolas" w:cs="Times New Roman"/>
                <w:szCs w:val="28"/>
                <w:lang w:val="ru-RU" w:eastAsia="ru-RU"/>
              </w:rPr>
              <w:t>Название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C1966DF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9168D2">
              <w:rPr>
                <w:rFonts w:eastAsia="Consolas" w:cs="Times New Roman"/>
                <w:szCs w:val="28"/>
                <w:lang w:val="ru-RU" w:eastAsia="ru-RU"/>
              </w:rPr>
              <w:t>Тип данных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58C668E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9168D2">
              <w:rPr>
                <w:rFonts w:eastAsia="Consolas" w:cs="Times New Roman"/>
                <w:szCs w:val="28"/>
                <w:lang w:val="ru-RU" w:eastAsia="ru-RU"/>
              </w:rPr>
              <w:t>Размер</w:t>
            </w:r>
          </w:p>
        </w:tc>
      </w:tr>
      <w:tr w:rsidR="009168D2" w:rsidRPr="009168D2" w14:paraId="2DB21233" w14:textId="77777777" w:rsidTr="009168D2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7295547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9168D2">
              <w:rPr>
                <w:rFonts w:eastAsia="Consolas" w:cs="Times New Roman"/>
                <w:szCs w:val="28"/>
                <w:lang w:val="ru-RU" w:eastAsia="ru-RU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B98F30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9168D2">
              <w:rPr>
                <w:rFonts w:eastAsia="Consolas" w:cs="Times New Roman"/>
                <w:szCs w:val="28"/>
                <w:lang w:val="ru-RU" w:eastAsia="ru-RU"/>
              </w:rPr>
              <w:t>firstname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4B6EACB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9168D2">
              <w:rPr>
                <w:rFonts w:eastAsia="Consolas" w:cs="Times New Roman"/>
                <w:szCs w:val="28"/>
                <w:lang w:val="ru-RU" w:eastAsia="ru-RU"/>
              </w:rPr>
              <w:t>varchar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5A5D17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-RU" w:eastAsia="ru-RU"/>
              </w:rPr>
            </w:pPr>
          </w:p>
        </w:tc>
      </w:tr>
      <w:tr w:rsidR="009168D2" w:rsidRPr="009168D2" w14:paraId="3CCBD809" w14:textId="77777777" w:rsidTr="009168D2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370F603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9168D2">
              <w:rPr>
                <w:rFonts w:eastAsia="Consolas" w:cs="Times New Roman"/>
                <w:szCs w:val="28"/>
                <w:lang w:val="ru-RU" w:eastAsia="ru-RU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F9A8F81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9168D2">
              <w:rPr>
                <w:rFonts w:eastAsia="Consolas" w:cs="Times New Roman"/>
                <w:szCs w:val="28"/>
                <w:lang w:val="ru-RU" w:eastAsia="ru-RU"/>
              </w:rPr>
              <w:t>lastname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7802D78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9168D2">
              <w:rPr>
                <w:rFonts w:eastAsia="Consolas" w:cs="Times New Roman"/>
                <w:szCs w:val="28"/>
                <w:lang w:val="ru-RU" w:eastAsia="ru-RU"/>
              </w:rPr>
              <w:t>varchar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5D13C1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-RU" w:eastAsia="ru-RU"/>
              </w:rPr>
            </w:pPr>
          </w:p>
        </w:tc>
      </w:tr>
      <w:tr w:rsidR="009168D2" w:rsidRPr="009168D2" w14:paraId="4247EC7D" w14:textId="77777777" w:rsidTr="009168D2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32BB419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9168D2">
              <w:rPr>
                <w:rFonts w:eastAsia="Consolas" w:cs="Times New Roman"/>
                <w:szCs w:val="28"/>
                <w:lang w:val="ru-RU" w:eastAsia="ru-RU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EA91352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9168D2">
              <w:rPr>
                <w:rFonts w:eastAsia="Consolas" w:cs="Times New Roman"/>
                <w:szCs w:val="28"/>
                <w:lang w:val="ru-RU" w:eastAsia="ru-RU"/>
              </w:rPr>
              <w:t>sum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75734E3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9168D2">
              <w:rPr>
                <w:rFonts w:eastAsia="Consolas" w:cs="Times New Roman"/>
                <w:szCs w:val="28"/>
                <w:lang w:val="ru-RU" w:eastAsia="ru-RU"/>
              </w:rPr>
              <w:t>float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94CB4C" w14:textId="77777777" w:rsidR="009168D2" w:rsidRPr="009168D2" w:rsidRDefault="009168D2" w:rsidP="009168D2">
            <w:pPr>
              <w:widowControl w:val="0"/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-RU" w:eastAsia="ru-RU"/>
              </w:rPr>
            </w:pPr>
          </w:p>
        </w:tc>
      </w:tr>
    </w:tbl>
    <w:p w14:paraId="1C95BA18" w14:textId="77777777" w:rsidR="00F11922" w:rsidRDefault="00F11922" w:rsidP="00F11922">
      <w:pPr>
        <w:rPr>
          <w:lang w:val="ru-RU"/>
        </w:rPr>
      </w:pPr>
    </w:p>
    <w:p w14:paraId="72DE21D6" w14:textId="1C289C29" w:rsidR="00054088" w:rsidRPr="00054088" w:rsidRDefault="00054088" w:rsidP="00054088">
      <w:pPr>
        <w:rPr>
          <w:lang w:val="ru-RU"/>
        </w:rPr>
      </w:pPr>
      <w:r w:rsidRPr="00054088">
        <w:rPr>
          <w:lang w:val="ru-RU"/>
        </w:rPr>
        <w:t>Запрос на создание представления, выводящего фамилию сотрудника с заглавной буквы и заглавную первую букву его имени в одном столбце, во втором – столбце количество операций снятия</w:t>
      </w:r>
      <w:r>
        <w:rPr>
          <w:lang w:val="ru-RU"/>
        </w:rPr>
        <w:t>:</w:t>
      </w:r>
    </w:p>
    <w:p w14:paraId="4EC506ED" w14:textId="4DE195FE" w:rsidR="00054088" w:rsidRPr="00054088" w:rsidRDefault="00054088" w:rsidP="00054088">
      <w:r w:rsidRPr="00054088">
        <w:t>create view lab04.</w:t>
      </w:r>
      <w:r>
        <w:t>CapitalizeInfo</w:t>
      </w:r>
    </w:p>
    <w:p w14:paraId="77A7996C" w14:textId="77777777" w:rsidR="00054088" w:rsidRPr="00054088" w:rsidRDefault="00054088" w:rsidP="00054088">
      <w:r w:rsidRPr="00054088">
        <w:t>as</w:t>
      </w:r>
    </w:p>
    <w:p w14:paraId="73B5B094" w14:textId="77777777" w:rsidR="00054088" w:rsidRPr="00054088" w:rsidRDefault="00054088" w:rsidP="00054088">
      <w:r w:rsidRPr="00054088">
        <w:t xml:space="preserve">select </w:t>
      </w:r>
      <w:proofErr w:type="spellStart"/>
      <w:r w:rsidRPr="00054088">
        <w:t>concat</w:t>
      </w:r>
      <w:proofErr w:type="spellEnd"/>
      <w:r w:rsidRPr="00054088">
        <w:t>(</w:t>
      </w:r>
      <w:proofErr w:type="spellStart"/>
      <w:r w:rsidRPr="00054088">
        <w:t>initcap</w:t>
      </w:r>
      <w:proofErr w:type="spellEnd"/>
      <w:r w:rsidRPr="00054088">
        <w:t>(</w:t>
      </w:r>
      <w:proofErr w:type="spellStart"/>
      <w:r w:rsidRPr="00054088">
        <w:t>lastname</w:t>
      </w:r>
      <w:proofErr w:type="spellEnd"/>
      <w:r w:rsidRPr="00054088">
        <w:t xml:space="preserve">), ' ', </w:t>
      </w:r>
      <w:proofErr w:type="spellStart"/>
      <w:proofErr w:type="gramStart"/>
      <w:r w:rsidRPr="00054088">
        <w:t>initcap</w:t>
      </w:r>
      <w:proofErr w:type="spellEnd"/>
      <w:r w:rsidRPr="00054088">
        <w:t>(</w:t>
      </w:r>
      <w:proofErr w:type="gramEnd"/>
      <w:r w:rsidRPr="00054088">
        <w:t>left(</w:t>
      </w:r>
      <w:proofErr w:type="spellStart"/>
      <w:r w:rsidRPr="00054088">
        <w:t>firstname</w:t>
      </w:r>
      <w:proofErr w:type="spellEnd"/>
      <w:r w:rsidRPr="00054088">
        <w:t xml:space="preserve">, 1))) as </w:t>
      </w:r>
      <w:r w:rsidRPr="00054088">
        <w:rPr>
          <w:lang w:val="ru-RU"/>
        </w:rPr>
        <w:t>ФИО</w:t>
      </w:r>
      <w:r w:rsidRPr="00054088">
        <w:t>, count(lab04.transactions.client_id)</w:t>
      </w:r>
    </w:p>
    <w:p w14:paraId="1C4410C8" w14:textId="77777777" w:rsidR="00054088" w:rsidRPr="00054088" w:rsidRDefault="00054088" w:rsidP="00054088">
      <w:r w:rsidRPr="00054088">
        <w:t>from lab04.transactions join lab04.clients</w:t>
      </w:r>
    </w:p>
    <w:p w14:paraId="7A449B99" w14:textId="77777777" w:rsidR="00054088" w:rsidRPr="00054088" w:rsidRDefault="00054088" w:rsidP="00054088">
      <w:r w:rsidRPr="00054088">
        <w:t xml:space="preserve">on </w:t>
      </w:r>
      <w:proofErr w:type="gramStart"/>
      <w:r w:rsidRPr="00054088">
        <w:t>lab04.clients.client</w:t>
      </w:r>
      <w:proofErr w:type="gramEnd"/>
      <w:r w:rsidRPr="00054088">
        <w:t>_id = lab04.transactions.client_id</w:t>
      </w:r>
    </w:p>
    <w:p w14:paraId="35123FB5" w14:textId="77777777" w:rsidR="00054088" w:rsidRPr="00054088" w:rsidRDefault="00054088" w:rsidP="00054088">
      <w:r w:rsidRPr="00054088">
        <w:t>where amount &lt; 0</w:t>
      </w:r>
    </w:p>
    <w:p w14:paraId="1822D7CD" w14:textId="77777777" w:rsidR="00054088" w:rsidRPr="00054088" w:rsidRDefault="00054088" w:rsidP="00054088">
      <w:r w:rsidRPr="00054088">
        <w:t xml:space="preserve">group by </w:t>
      </w:r>
      <w:proofErr w:type="gramStart"/>
      <w:r w:rsidRPr="00054088">
        <w:t>lab04.transactions.client</w:t>
      </w:r>
      <w:proofErr w:type="gramEnd"/>
      <w:r w:rsidRPr="00054088">
        <w:t xml:space="preserve">_id, </w:t>
      </w:r>
      <w:proofErr w:type="spellStart"/>
      <w:r w:rsidRPr="00054088">
        <w:t>lastname</w:t>
      </w:r>
      <w:proofErr w:type="spellEnd"/>
      <w:r w:rsidRPr="00054088">
        <w:t xml:space="preserve">, </w:t>
      </w:r>
      <w:proofErr w:type="spellStart"/>
      <w:r w:rsidRPr="00054088">
        <w:t>firstname</w:t>
      </w:r>
      <w:proofErr w:type="spellEnd"/>
      <w:r w:rsidRPr="00054088">
        <w:t>;</w:t>
      </w:r>
    </w:p>
    <w:p w14:paraId="3E87CB46" w14:textId="77777777" w:rsidR="00F2779E" w:rsidRDefault="00F2779E" w:rsidP="00F2779E">
      <w:pPr>
        <w:keepNext/>
        <w:jc w:val="center"/>
      </w:pPr>
      <w:r w:rsidRPr="00F2779E">
        <w:drawing>
          <wp:inline distT="0" distB="0" distL="0" distR="0" wp14:anchorId="37228EBF" wp14:editId="5353D755">
            <wp:extent cx="2837584" cy="107632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2281" cy="107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5D5D" w14:textId="16B605CC" w:rsidR="00B677F5" w:rsidRDefault="00F2779E" w:rsidP="00F2779E">
      <w:pPr>
        <w:pStyle w:val="Caption"/>
        <w:rPr>
          <w:lang w:val="ru-RU"/>
        </w:rPr>
      </w:pPr>
      <w:r w:rsidRPr="00F2779E">
        <w:rPr>
          <w:lang w:val="ru-RU"/>
        </w:rPr>
        <w:t xml:space="preserve">Рисунок </w:t>
      </w:r>
      <w:r>
        <w:fldChar w:fldCharType="begin"/>
      </w:r>
      <w:r w:rsidRPr="00F2779E">
        <w:rPr>
          <w:lang w:val="ru-RU"/>
        </w:rPr>
        <w:instrText xml:space="preserve"> </w:instrText>
      </w:r>
      <w:r>
        <w:instrText>SEQ</w:instrText>
      </w:r>
      <w:r w:rsidRPr="00F2779E">
        <w:rPr>
          <w:lang w:val="ru-RU"/>
        </w:rPr>
        <w:instrText xml:space="preserve"> Рисунок \* </w:instrText>
      </w:r>
      <w:r>
        <w:instrText>ARABIC</w:instrText>
      </w:r>
      <w:r w:rsidRPr="00F2779E">
        <w:rPr>
          <w:lang w:val="ru-RU"/>
        </w:rPr>
        <w:instrText xml:space="preserve"> </w:instrText>
      </w:r>
      <w:r>
        <w:fldChar w:fldCharType="separate"/>
      </w:r>
      <w:r w:rsidR="00F10EB7">
        <w:rPr>
          <w:noProof/>
        </w:rPr>
        <w:t>17</w:t>
      </w:r>
      <w:r>
        <w:fldChar w:fldCharType="end"/>
      </w:r>
      <w:r w:rsidRPr="00F2779E">
        <w:rPr>
          <w:lang w:val="ru-RU"/>
        </w:rPr>
        <w:t xml:space="preserve"> - </w:t>
      </w:r>
      <w:r>
        <w:rPr>
          <w:lang w:val="ru-RU"/>
        </w:rPr>
        <w:t>вывод представления</w:t>
      </w:r>
    </w:p>
    <w:p w14:paraId="72B40868" w14:textId="7FB36B8C" w:rsidR="00F2779E" w:rsidRDefault="00F2779E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131DE1C" w14:textId="366F61CB" w:rsidR="00F2779E" w:rsidRDefault="00F2779E" w:rsidP="00F2779E">
      <w:pPr>
        <w:rPr>
          <w:lang w:val="ru-RU"/>
        </w:rPr>
      </w:pPr>
      <w:r>
        <w:rPr>
          <w:lang w:val="ru-RU"/>
        </w:rPr>
        <w:lastRenderedPageBreak/>
        <w:t>Описание полей представления:</w:t>
      </w:r>
    </w:p>
    <w:tbl>
      <w:tblPr>
        <w:tblW w:w="6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AB6CFF" w:rsidRPr="00AB6CFF" w14:paraId="35936A98" w14:textId="77777777" w:rsidTr="00AB6CFF">
        <w:trPr>
          <w:trHeight w:val="58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2B5CFA4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AB6CFF">
              <w:rPr>
                <w:rFonts w:eastAsia="Consolas" w:cs="Times New Roman"/>
                <w:szCs w:val="28"/>
                <w:lang w:val="ru-RU" w:eastAsia="ru-RU"/>
              </w:rPr>
              <w:t>#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EB6FDE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AB6CFF">
              <w:rPr>
                <w:rFonts w:eastAsia="Consolas" w:cs="Times New Roman"/>
                <w:szCs w:val="28"/>
                <w:lang w:val="ru-RU" w:eastAsia="ru-RU"/>
              </w:rPr>
              <w:t>Название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A2F4E59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AB6CFF">
              <w:rPr>
                <w:rFonts w:eastAsia="Consolas" w:cs="Times New Roman"/>
                <w:szCs w:val="28"/>
                <w:lang w:val="ru-RU" w:eastAsia="ru-RU"/>
              </w:rPr>
              <w:t>Тип данных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3DD8DBE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AB6CFF">
              <w:rPr>
                <w:rFonts w:eastAsia="Consolas" w:cs="Times New Roman"/>
                <w:szCs w:val="28"/>
                <w:lang w:val="ru-RU" w:eastAsia="ru-RU"/>
              </w:rPr>
              <w:t>Размер</w:t>
            </w:r>
          </w:p>
        </w:tc>
      </w:tr>
      <w:tr w:rsidR="00AB6CFF" w:rsidRPr="00AB6CFF" w14:paraId="5BCB1C08" w14:textId="77777777" w:rsidTr="00AB6CFF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36D2860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AB6CFF">
              <w:rPr>
                <w:rFonts w:eastAsia="Consolas" w:cs="Times New Roman"/>
                <w:szCs w:val="28"/>
                <w:lang w:val="ru-RU" w:eastAsia="ru-RU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DB2DEF0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AB6CFF">
              <w:rPr>
                <w:rFonts w:eastAsia="Consolas" w:cs="Times New Roman"/>
                <w:szCs w:val="28"/>
                <w:lang w:val="ru-RU" w:eastAsia="ru-RU"/>
              </w:rPr>
              <w:t>ФИО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21F84F7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AB6CFF">
              <w:rPr>
                <w:rFonts w:eastAsia="Consolas" w:cs="Times New Roman"/>
                <w:szCs w:val="28"/>
                <w:lang w:val="ru-RU" w:eastAsia="ru-RU"/>
              </w:rPr>
              <w:t>varchar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3CC129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-RU" w:eastAsia="ru-RU"/>
              </w:rPr>
            </w:pPr>
          </w:p>
        </w:tc>
      </w:tr>
      <w:tr w:rsidR="00AB6CFF" w:rsidRPr="00AB6CFF" w14:paraId="3823BDAE" w14:textId="77777777" w:rsidTr="00AB6CFF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9FF4C74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AB6CFF">
              <w:rPr>
                <w:rFonts w:eastAsia="Consolas" w:cs="Times New Roman"/>
                <w:szCs w:val="28"/>
                <w:lang w:val="ru-RU" w:eastAsia="ru-RU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224C70B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AB6CFF">
              <w:rPr>
                <w:rFonts w:eastAsia="Consolas" w:cs="Times New Roman"/>
                <w:szCs w:val="28"/>
                <w:lang w:val="ru-RU" w:eastAsia="ru-RU"/>
              </w:rPr>
              <w:t>count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7F4E716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AB6CFF">
              <w:rPr>
                <w:rFonts w:eastAsia="Consolas" w:cs="Times New Roman"/>
                <w:szCs w:val="28"/>
                <w:lang w:val="ru-RU" w:eastAsia="ru-RU"/>
              </w:rPr>
              <w:t>integer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951F4A8" w14:textId="77777777" w:rsidR="00AB6CFF" w:rsidRPr="00AB6CFF" w:rsidRDefault="00AB6CFF" w:rsidP="00AB6CFF">
            <w:pPr>
              <w:widowControl w:val="0"/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-RU" w:eastAsia="ru-RU"/>
              </w:rPr>
            </w:pPr>
          </w:p>
        </w:tc>
      </w:tr>
    </w:tbl>
    <w:p w14:paraId="398BEFCF" w14:textId="77777777" w:rsidR="00F2779E" w:rsidRDefault="00F2779E" w:rsidP="00F2779E"/>
    <w:p w14:paraId="5AE97C9E" w14:textId="508FCBA4" w:rsidR="004C1EDF" w:rsidRPr="004C1EDF" w:rsidRDefault="004C1EDF" w:rsidP="004C1EDF">
      <w:pPr>
        <w:rPr>
          <w:lang w:val="ru-RU"/>
        </w:rPr>
      </w:pPr>
      <w:r w:rsidRPr="004C1EDF">
        <w:rPr>
          <w:lang w:val="ru-RU"/>
        </w:rPr>
        <w:t>Запрос на создание представления, выводящего фамилию сотрудника с заглавной буквы и заглавную первую букву его имени в одном столбце, во втором столбце – количество операций снятия, в третьем – количество операций внесениям</w:t>
      </w:r>
      <w:r w:rsidRPr="004C1EDF">
        <w:rPr>
          <w:lang w:val="ru-RU"/>
        </w:rPr>
        <w:t>:</w:t>
      </w:r>
    </w:p>
    <w:p w14:paraId="55FED964" w14:textId="77777777" w:rsidR="008B1854" w:rsidRDefault="008B1854" w:rsidP="008B1854">
      <w:r>
        <w:t xml:space="preserve">create view x3 as </w:t>
      </w:r>
    </w:p>
    <w:p w14:paraId="2CE6C325" w14:textId="77777777" w:rsidR="008B1854" w:rsidRDefault="008B1854" w:rsidP="008B1854">
      <w:r>
        <w:t xml:space="preserve">select </w:t>
      </w:r>
    </w:p>
    <w:p w14:paraId="2BD938E9" w14:textId="77777777" w:rsidR="008B1854" w:rsidRDefault="008B1854" w:rsidP="008B1854">
      <w:r>
        <w:t xml:space="preserve">  </w:t>
      </w:r>
      <w:proofErr w:type="gramStart"/>
      <w:r>
        <w:t>lab04.transactions.client</w:t>
      </w:r>
      <w:proofErr w:type="gramEnd"/>
      <w:r>
        <w:t xml:space="preserve">_id, </w:t>
      </w:r>
    </w:p>
    <w:p w14:paraId="47690DA6" w14:textId="77777777" w:rsidR="008B1854" w:rsidRDefault="008B1854" w:rsidP="008B1854">
      <w:r>
        <w:t xml:space="preserve">  </w:t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14:paraId="243D6C54" w14:textId="77777777" w:rsidR="008B1854" w:rsidRDefault="008B1854" w:rsidP="008B1854">
      <w:r>
        <w:t xml:space="preserve">    </w:t>
      </w:r>
      <w:proofErr w:type="spellStart"/>
      <w:r>
        <w:t>initcap</w:t>
      </w:r>
      <w:proofErr w:type="spellEnd"/>
      <w:r>
        <w:t>(</w:t>
      </w:r>
      <w:proofErr w:type="spellStart"/>
      <w:r>
        <w:t>lastname</w:t>
      </w:r>
      <w:proofErr w:type="spellEnd"/>
      <w:r>
        <w:t xml:space="preserve">), </w:t>
      </w:r>
    </w:p>
    <w:p w14:paraId="63718FE1" w14:textId="77777777" w:rsidR="008B1854" w:rsidRDefault="008B1854" w:rsidP="008B1854">
      <w:r>
        <w:t xml:space="preserve">    ' ', </w:t>
      </w:r>
    </w:p>
    <w:p w14:paraId="16A9A1E1" w14:textId="77777777" w:rsidR="008B1854" w:rsidRDefault="008B1854" w:rsidP="008B1854">
      <w:r>
        <w:t xml:space="preserve">    </w:t>
      </w:r>
      <w:proofErr w:type="spellStart"/>
      <w:proofErr w:type="gramStart"/>
      <w:r>
        <w:t>initcap</w:t>
      </w:r>
      <w:proofErr w:type="spellEnd"/>
      <w:r>
        <w:t>(</w:t>
      </w:r>
      <w:proofErr w:type="gramEnd"/>
    </w:p>
    <w:p w14:paraId="04B3E0E0" w14:textId="77777777" w:rsidR="008B1854" w:rsidRDefault="008B1854" w:rsidP="008B1854">
      <w:r>
        <w:t xml:space="preserve">      </w:t>
      </w:r>
      <w:proofErr w:type="gramStart"/>
      <w:r>
        <w:t>left(</w:t>
      </w:r>
      <w:proofErr w:type="spellStart"/>
      <w:proofErr w:type="gramEnd"/>
      <w:r>
        <w:t>firstname</w:t>
      </w:r>
      <w:proofErr w:type="spellEnd"/>
      <w:r>
        <w:t>, 1)</w:t>
      </w:r>
    </w:p>
    <w:p w14:paraId="03C6A455" w14:textId="77777777" w:rsidR="008B1854" w:rsidRDefault="008B1854" w:rsidP="008B1854">
      <w:r>
        <w:t xml:space="preserve">    )</w:t>
      </w:r>
    </w:p>
    <w:p w14:paraId="769AF1C5" w14:textId="77777777" w:rsidR="008B1854" w:rsidRDefault="008B1854" w:rsidP="008B1854">
      <w:r>
        <w:t xml:space="preserve">  ) </w:t>
      </w:r>
      <w:proofErr w:type="gramStart"/>
      <w:r>
        <w:t>as</w:t>
      </w:r>
      <w:proofErr w:type="gramEnd"/>
      <w:r>
        <w:t xml:space="preserve"> ФИО, </w:t>
      </w:r>
    </w:p>
    <w:p w14:paraId="313A08CE" w14:textId="77777777" w:rsidR="008B1854" w:rsidRDefault="008B1854" w:rsidP="008B1854">
      <w:r>
        <w:t xml:space="preserve">  </w:t>
      </w:r>
      <w:proofErr w:type="gramStart"/>
      <w:r>
        <w:t>count(</w:t>
      </w:r>
      <w:proofErr w:type="gramEnd"/>
      <w:r>
        <w:t xml:space="preserve">lab04.transactions.client_id) </w:t>
      </w:r>
    </w:p>
    <w:p w14:paraId="1A709297" w14:textId="77777777" w:rsidR="008B1854" w:rsidRDefault="008B1854" w:rsidP="008B1854">
      <w:r>
        <w:t xml:space="preserve">from </w:t>
      </w:r>
    </w:p>
    <w:p w14:paraId="6BB476D5" w14:textId="77777777" w:rsidR="008B1854" w:rsidRDefault="008B1854" w:rsidP="008B1854">
      <w:r>
        <w:t xml:space="preserve">  lab04.transactions </w:t>
      </w:r>
    </w:p>
    <w:p w14:paraId="053FAA44" w14:textId="77777777" w:rsidR="008B1854" w:rsidRDefault="008B1854" w:rsidP="008B1854">
      <w:r>
        <w:t xml:space="preserve">  join lab04.clients on </w:t>
      </w:r>
      <w:proofErr w:type="gramStart"/>
      <w:r>
        <w:t>lab04.clients.client</w:t>
      </w:r>
      <w:proofErr w:type="gramEnd"/>
      <w:r>
        <w:t xml:space="preserve">_id = lab04.transactions.client_id </w:t>
      </w:r>
    </w:p>
    <w:p w14:paraId="7673A0EE" w14:textId="77777777" w:rsidR="008B1854" w:rsidRDefault="008B1854" w:rsidP="008B1854">
      <w:proofErr w:type="gramStart"/>
      <w:r>
        <w:t>where</w:t>
      </w:r>
      <w:proofErr w:type="gramEnd"/>
      <w:r>
        <w:t xml:space="preserve"> </w:t>
      </w:r>
    </w:p>
    <w:p w14:paraId="4CF1CD6F" w14:textId="77777777" w:rsidR="008B1854" w:rsidRDefault="008B1854" w:rsidP="008B1854">
      <w:r>
        <w:lastRenderedPageBreak/>
        <w:t xml:space="preserve">  amount &lt; 0 </w:t>
      </w:r>
    </w:p>
    <w:p w14:paraId="736308A4" w14:textId="77777777" w:rsidR="008B1854" w:rsidRDefault="008B1854" w:rsidP="008B1854">
      <w:r>
        <w:t xml:space="preserve">group by </w:t>
      </w:r>
    </w:p>
    <w:p w14:paraId="394F7C4E" w14:textId="77777777" w:rsidR="008B1854" w:rsidRDefault="008B1854" w:rsidP="008B1854">
      <w:r>
        <w:t xml:space="preserve">  </w:t>
      </w:r>
      <w:proofErr w:type="gramStart"/>
      <w:r>
        <w:t>lab04.transactions.client</w:t>
      </w:r>
      <w:proofErr w:type="gramEnd"/>
      <w:r>
        <w:t xml:space="preserve">_id, </w:t>
      </w:r>
    </w:p>
    <w:p w14:paraId="39609893" w14:textId="77777777" w:rsidR="008B1854" w:rsidRDefault="008B1854" w:rsidP="008B1854">
      <w:r>
        <w:t xml:space="preserve">  </w:t>
      </w:r>
      <w:proofErr w:type="spellStart"/>
      <w:r>
        <w:t>lastname</w:t>
      </w:r>
      <w:proofErr w:type="spellEnd"/>
      <w:r>
        <w:t xml:space="preserve">, </w:t>
      </w:r>
    </w:p>
    <w:p w14:paraId="49CA09E1" w14:textId="77777777" w:rsidR="008B1854" w:rsidRDefault="008B1854" w:rsidP="008B1854">
      <w:r>
        <w:t xml:space="preserve">  </w:t>
      </w:r>
      <w:proofErr w:type="spellStart"/>
      <w:r>
        <w:t>firstname</w:t>
      </w:r>
      <w:proofErr w:type="spellEnd"/>
      <w:r>
        <w:t>;</w:t>
      </w:r>
    </w:p>
    <w:p w14:paraId="66E9EBB4" w14:textId="5CD419A3" w:rsidR="008B1854" w:rsidRDefault="008B1854" w:rsidP="008B1854">
      <w:r>
        <w:t>create view lab04.</w:t>
      </w:r>
      <w:r w:rsidR="00606E93">
        <w:t>CapitalizeMoreInfo</w:t>
      </w:r>
      <w:r>
        <w:t xml:space="preserve"> as </w:t>
      </w:r>
    </w:p>
    <w:p w14:paraId="370458F8" w14:textId="77777777" w:rsidR="008B1854" w:rsidRDefault="008B1854" w:rsidP="008B1854">
      <w:r>
        <w:t xml:space="preserve">select </w:t>
      </w:r>
    </w:p>
    <w:p w14:paraId="3CD5F03F" w14:textId="77777777" w:rsidR="008B1854" w:rsidRDefault="008B1854" w:rsidP="008B1854">
      <w:r>
        <w:t xml:space="preserve">  </w:t>
      </w:r>
      <w:proofErr w:type="spellStart"/>
      <w:proofErr w:type="gramStart"/>
      <w:r>
        <w:t>concat</w:t>
      </w:r>
      <w:proofErr w:type="spellEnd"/>
      <w:r>
        <w:t>(</w:t>
      </w:r>
      <w:proofErr w:type="gramEnd"/>
    </w:p>
    <w:p w14:paraId="766E65AB" w14:textId="77777777" w:rsidR="008B1854" w:rsidRDefault="008B1854" w:rsidP="008B1854">
      <w:r>
        <w:t xml:space="preserve">    </w:t>
      </w:r>
      <w:proofErr w:type="spellStart"/>
      <w:r>
        <w:t>initcap</w:t>
      </w:r>
      <w:proofErr w:type="spellEnd"/>
      <w:r>
        <w:t>(</w:t>
      </w:r>
      <w:proofErr w:type="spellStart"/>
      <w:r>
        <w:t>lastname</w:t>
      </w:r>
      <w:proofErr w:type="spellEnd"/>
      <w:r>
        <w:t xml:space="preserve">), </w:t>
      </w:r>
    </w:p>
    <w:p w14:paraId="043F4796" w14:textId="77777777" w:rsidR="008B1854" w:rsidRDefault="008B1854" w:rsidP="008B1854">
      <w:r>
        <w:t xml:space="preserve">    ' ', </w:t>
      </w:r>
    </w:p>
    <w:p w14:paraId="0AA9FFB7" w14:textId="77777777" w:rsidR="008B1854" w:rsidRDefault="008B1854" w:rsidP="008B1854">
      <w:r>
        <w:t xml:space="preserve">    </w:t>
      </w:r>
      <w:proofErr w:type="spellStart"/>
      <w:proofErr w:type="gramStart"/>
      <w:r>
        <w:t>initcap</w:t>
      </w:r>
      <w:proofErr w:type="spellEnd"/>
      <w:r>
        <w:t>(</w:t>
      </w:r>
      <w:proofErr w:type="gramEnd"/>
    </w:p>
    <w:p w14:paraId="36C3C821" w14:textId="77777777" w:rsidR="008B1854" w:rsidRDefault="008B1854" w:rsidP="008B1854">
      <w:r>
        <w:t xml:space="preserve">      </w:t>
      </w:r>
      <w:proofErr w:type="gramStart"/>
      <w:r>
        <w:t>left(</w:t>
      </w:r>
      <w:proofErr w:type="spellStart"/>
      <w:proofErr w:type="gramEnd"/>
      <w:r>
        <w:t>firstname</w:t>
      </w:r>
      <w:proofErr w:type="spellEnd"/>
      <w:r>
        <w:t>, 1)</w:t>
      </w:r>
    </w:p>
    <w:p w14:paraId="0FE159C1" w14:textId="77777777" w:rsidR="008B1854" w:rsidRDefault="008B1854" w:rsidP="008B1854">
      <w:r>
        <w:t xml:space="preserve">    )</w:t>
      </w:r>
    </w:p>
    <w:p w14:paraId="533D0AB1" w14:textId="77777777" w:rsidR="008B1854" w:rsidRDefault="008B1854" w:rsidP="008B1854">
      <w:r>
        <w:t xml:space="preserve">  ) </w:t>
      </w:r>
      <w:proofErr w:type="gramStart"/>
      <w:r>
        <w:t>as</w:t>
      </w:r>
      <w:proofErr w:type="gramEnd"/>
      <w:r>
        <w:t xml:space="preserve"> ФИО, </w:t>
      </w:r>
    </w:p>
    <w:p w14:paraId="67D01060" w14:textId="77777777" w:rsidR="008B1854" w:rsidRDefault="008B1854" w:rsidP="008B1854">
      <w:r>
        <w:t xml:space="preserve">  x</w:t>
      </w:r>
      <w:proofErr w:type="gramStart"/>
      <w:r>
        <w:t>3.count</w:t>
      </w:r>
      <w:proofErr w:type="gramEnd"/>
      <w:r>
        <w:t xml:space="preserve"> as </w:t>
      </w:r>
      <w:proofErr w:type="spellStart"/>
      <w:r>
        <w:t>снятия</w:t>
      </w:r>
      <w:proofErr w:type="spellEnd"/>
      <w:r>
        <w:t xml:space="preserve">, </w:t>
      </w:r>
    </w:p>
    <w:p w14:paraId="3411182E" w14:textId="77777777" w:rsidR="008B1854" w:rsidRDefault="008B1854" w:rsidP="008B1854">
      <w:r>
        <w:t xml:space="preserve">  </w:t>
      </w:r>
      <w:proofErr w:type="gramStart"/>
      <w:r>
        <w:t>count(</w:t>
      </w:r>
      <w:proofErr w:type="gramEnd"/>
      <w:r>
        <w:t xml:space="preserve">lab04.transactions.client_id) as </w:t>
      </w:r>
      <w:proofErr w:type="spellStart"/>
      <w:r>
        <w:t>внесения</w:t>
      </w:r>
      <w:proofErr w:type="spellEnd"/>
      <w:r>
        <w:t xml:space="preserve"> </w:t>
      </w:r>
    </w:p>
    <w:p w14:paraId="0ED9665E" w14:textId="77777777" w:rsidR="008B1854" w:rsidRDefault="008B1854" w:rsidP="008B1854">
      <w:r>
        <w:t xml:space="preserve">from </w:t>
      </w:r>
    </w:p>
    <w:p w14:paraId="4538ECD4" w14:textId="77777777" w:rsidR="008B1854" w:rsidRDefault="008B1854" w:rsidP="008B1854">
      <w:r>
        <w:t xml:space="preserve">  lab04.transactions </w:t>
      </w:r>
    </w:p>
    <w:p w14:paraId="33E26233" w14:textId="77777777" w:rsidR="008B1854" w:rsidRDefault="008B1854" w:rsidP="008B1854">
      <w:r>
        <w:t xml:space="preserve">  join lab04.clients on </w:t>
      </w:r>
      <w:proofErr w:type="gramStart"/>
      <w:r>
        <w:t>lab04.clients.client</w:t>
      </w:r>
      <w:proofErr w:type="gramEnd"/>
      <w:r>
        <w:t xml:space="preserve">_id = lab04.transactions.client_id </w:t>
      </w:r>
    </w:p>
    <w:p w14:paraId="0EDE088F" w14:textId="77777777" w:rsidR="008B1854" w:rsidRDefault="008B1854" w:rsidP="008B1854">
      <w:r>
        <w:t xml:space="preserve">  join x3 on x</w:t>
      </w:r>
      <w:proofErr w:type="gramStart"/>
      <w:r>
        <w:t>3.client</w:t>
      </w:r>
      <w:proofErr w:type="gramEnd"/>
      <w:r>
        <w:t xml:space="preserve">_id = lab04.transactions.client_id </w:t>
      </w:r>
    </w:p>
    <w:p w14:paraId="76FB1B1B" w14:textId="77777777" w:rsidR="008B1854" w:rsidRDefault="008B1854" w:rsidP="008B1854">
      <w:proofErr w:type="gramStart"/>
      <w:r>
        <w:t>where</w:t>
      </w:r>
      <w:proofErr w:type="gramEnd"/>
      <w:r>
        <w:t xml:space="preserve"> </w:t>
      </w:r>
    </w:p>
    <w:p w14:paraId="1A4BCDC0" w14:textId="77777777" w:rsidR="008B1854" w:rsidRDefault="008B1854" w:rsidP="008B1854">
      <w:r>
        <w:t xml:space="preserve">  amount &gt; 0 </w:t>
      </w:r>
    </w:p>
    <w:p w14:paraId="69210ACD" w14:textId="77777777" w:rsidR="008B1854" w:rsidRDefault="008B1854" w:rsidP="008B1854">
      <w:r>
        <w:lastRenderedPageBreak/>
        <w:t xml:space="preserve">group by </w:t>
      </w:r>
    </w:p>
    <w:p w14:paraId="33A84253" w14:textId="77777777" w:rsidR="008B1854" w:rsidRDefault="008B1854" w:rsidP="008B1854">
      <w:r>
        <w:t xml:space="preserve">  </w:t>
      </w:r>
      <w:proofErr w:type="gramStart"/>
      <w:r>
        <w:t>lab04.transactions.client</w:t>
      </w:r>
      <w:proofErr w:type="gramEnd"/>
      <w:r>
        <w:t xml:space="preserve">_id, </w:t>
      </w:r>
    </w:p>
    <w:p w14:paraId="59053A8D" w14:textId="77777777" w:rsidR="008B1854" w:rsidRDefault="008B1854" w:rsidP="008B1854">
      <w:r>
        <w:t xml:space="preserve">  </w:t>
      </w:r>
      <w:proofErr w:type="spellStart"/>
      <w:r>
        <w:t>lastname</w:t>
      </w:r>
      <w:proofErr w:type="spellEnd"/>
      <w:r>
        <w:t xml:space="preserve">, </w:t>
      </w:r>
    </w:p>
    <w:p w14:paraId="38A4093E" w14:textId="77777777" w:rsidR="008B1854" w:rsidRDefault="008B1854" w:rsidP="008B1854">
      <w:r>
        <w:t xml:space="preserve">  </w:t>
      </w:r>
      <w:proofErr w:type="spellStart"/>
      <w:r>
        <w:t>firstname</w:t>
      </w:r>
      <w:proofErr w:type="spellEnd"/>
      <w:r>
        <w:t xml:space="preserve">, </w:t>
      </w:r>
    </w:p>
    <w:p w14:paraId="0FA9F038" w14:textId="08035715" w:rsidR="00983544" w:rsidRDefault="008B1854" w:rsidP="008B1854">
      <w:r>
        <w:t xml:space="preserve">  x</w:t>
      </w:r>
      <w:proofErr w:type="gramStart"/>
      <w:r>
        <w:t>3.count</w:t>
      </w:r>
      <w:proofErr w:type="gramEnd"/>
      <w:r>
        <w:t>;</w:t>
      </w:r>
    </w:p>
    <w:p w14:paraId="2EC25E14" w14:textId="77777777" w:rsidR="00F10EB7" w:rsidRDefault="00F10EB7" w:rsidP="00F10EB7">
      <w:pPr>
        <w:keepNext/>
        <w:jc w:val="center"/>
      </w:pPr>
      <w:r w:rsidRPr="00F10EB7">
        <w:drawing>
          <wp:inline distT="0" distB="0" distL="0" distR="0" wp14:anchorId="2DFB1B0D" wp14:editId="3BDEDC18">
            <wp:extent cx="3943109" cy="106680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45451" cy="106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D268" w14:textId="5C7FCAB9" w:rsidR="00407F48" w:rsidRDefault="00F10EB7" w:rsidP="00F10EB7">
      <w:pPr>
        <w:pStyle w:val="Caption"/>
        <w:rPr>
          <w:lang w:val="ru-RU"/>
        </w:rPr>
      </w:pPr>
      <w:r w:rsidRPr="00F10EB7">
        <w:rPr>
          <w:lang w:val="ru-RU"/>
        </w:rPr>
        <w:t xml:space="preserve">Рисунок </w:t>
      </w:r>
      <w:r>
        <w:fldChar w:fldCharType="begin"/>
      </w:r>
      <w:r w:rsidRPr="00F10EB7">
        <w:rPr>
          <w:lang w:val="ru-RU"/>
        </w:rPr>
        <w:instrText xml:space="preserve"> </w:instrText>
      </w:r>
      <w:r>
        <w:instrText>SEQ</w:instrText>
      </w:r>
      <w:r w:rsidRPr="00F10EB7">
        <w:rPr>
          <w:lang w:val="ru-RU"/>
        </w:rPr>
        <w:instrText xml:space="preserve"> Рисунок \* </w:instrText>
      </w:r>
      <w:r>
        <w:instrText>ARABIC</w:instrText>
      </w:r>
      <w:r w:rsidRPr="00F10EB7">
        <w:rPr>
          <w:lang w:val="ru-RU"/>
        </w:rPr>
        <w:instrText xml:space="preserve"> </w:instrText>
      </w:r>
      <w:r>
        <w:fldChar w:fldCharType="separate"/>
      </w:r>
      <w:r w:rsidRPr="00F10EB7">
        <w:rPr>
          <w:noProof/>
          <w:lang w:val="ru-RU"/>
        </w:rPr>
        <w:t>18</w:t>
      </w:r>
      <w:r>
        <w:fldChar w:fldCharType="end"/>
      </w:r>
      <w:r w:rsidRPr="00F10EB7">
        <w:rPr>
          <w:lang w:val="ru-RU"/>
        </w:rPr>
        <w:t xml:space="preserve"> - </w:t>
      </w:r>
      <w:r>
        <w:rPr>
          <w:lang w:val="ru-RU"/>
        </w:rPr>
        <w:t>вывод представления</w:t>
      </w:r>
    </w:p>
    <w:p w14:paraId="2E465153" w14:textId="577F0088" w:rsidR="00F10EB7" w:rsidRDefault="00F10EB7" w:rsidP="00F10EB7">
      <w:pPr>
        <w:rPr>
          <w:lang w:val="ru-RU"/>
        </w:rPr>
      </w:pPr>
      <w:r>
        <w:rPr>
          <w:lang w:val="ru-RU"/>
        </w:rPr>
        <w:t>Описание полей представления:</w:t>
      </w:r>
    </w:p>
    <w:tbl>
      <w:tblPr>
        <w:tblW w:w="600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</w:tblGrid>
      <w:tr w:rsidR="000428D6" w:rsidRPr="000428D6" w14:paraId="369614FB" w14:textId="77777777" w:rsidTr="000428D6">
        <w:trPr>
          <w:trHeight w:val="58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EA2F160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0428D6">
              <w:rPr>
                <w:rFonts w:eastAsia="Consolas" w:cs="Times New Roman"/>
                <w:szCs w:val="28"/>
                <w:lang w:val="ru-RU" w:eastAsia="ru-RU"/>
              </w:rPr>
              <w:t>#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C12E3F0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0428D6">
              <w:rPr>
                <w:rFonts w:eastAsia="Consolas" w:cs="Times New Roman"/>
                <w:szCs w:val="28"/>
                <w:lang w:val="ru-RU" w:eastAsia="ru-RU"/>
              </w:rPr>
              <w:t>Название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BBF55F6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0428D6">
              <w:rPr>
                <w:rFonts w:eastAsia="Consolas" w:cs="Times New Roman"/>
                <w:szCs w:val="28"/>
                <w:lang w:val="ru-RU" w:eastAsia="ru-RU"/>
              </w:rPr>
              <w:t>Тип данных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651AE3B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0428D6">
              <w:rPr>
                <w:rFonts w:eastAsia="Consolas" w:cs="Times New Roman"/>
                <w:szCs w:val="28"/>
                <w:lang w:val="ru-RU" w:eastAsia="ru-RU"/>
              </w:rPr>
              <w:t>Размер</w:t>
            </w:r>
          </w:p>
        </w:tc>
      </w:tr>
      <w:tr w:rsidR="000428D6" w:rsidRPr="000428D6" w14:paraId="7DDABD1B" w14:textId="77777777" w:rsidTr="000428D6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6AFAB4A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0428D6">
              <w:rPr>
                <w:rFonts w:eastAsia="Consolas" w:cs="Times New Roman"/>
                <w:szCs w:val="28"/>
                <w:lang w:val="ru-RU" w:eastAsia="ru-RU"/>
              </w:rPr>
              <w:t>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C4B0203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0428D6">
              <w:rPr>
                <w:rFonts w:eastAsia="Consolas" w:cs="Times New Roman"/>
                <w:szCs w:val="28"/>
                <w:lang w:val="ru-RU" w:eastAsia="ru-RU"/>
              </w:rPr>
              <w:t>ФИО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498F58C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0428D6">
              <w:rPr>
                <w:rFonts w:eastAsia="Consolas" w:cs="Times New Roman"/>
                <w:szCs w:val="28"/>
                <w:lang w:val="ru-RU" w:eastAsia="ru-RU"/>
              </w:rPr>
              <w:t>varchar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10C822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-RU" w:eastAsia="ru-RU"/>
              </w:rPr>
            </w:pPr>
          </w:p>
        </w:tc>
      </w:tr>
      <w:tr w:rsidR="000428D6" w:rsidRPr="000428D6" w14:paraId="7C59A256" w14:textId="77777777" w:rsidTr="000428D6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B959F48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0428D6">
              <w:rPr>
                <w:rFonts w:eastAsia="Consolas" w:cs="Times New Roman"/>
                <w:szCs w:val="28"/>
                <w:lang w:val="ru-RU" w:eastAsia="ru-RU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60C6B57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0428D6">
              <w:rPr>
                <w:rFonts w:eastAsia="Consolas" w:cs="Times New Roman"/>
                <w:szCs w:val="28"/>
                <w:lang w:val="ru-RU" w:eastAsia="ru-RU"/>
              </w:rPr>
              <w:t>снятие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57ECECE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0428D6">
              <w:rPr>
                <w:rFonts w:eastAsia="Consolas" w:cs="Times New Roman"/>
                <w:szCs w:val="28"/>
                <w:lang w:val="ru-RU" w:eastAsia="ru-RU"/>
              </w:rPr>
              <w:t>integer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D0ABBF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-RU" w:eastAsia="ru-RU"/>
              </w:rPr>
            </w:pPr>
          </w:p>
        </w:tc>
      </w:tr>
      <w:tr w:rsidR="000428D6" w:rsidRPr="000428D6" w14:paraId="2ABE1346" w14:textId="77777777" w:rsidTr="000428D6">
        <w:trPr>
          <w:trHeight w:val="315"/>
          <w:jc w:val="center"/>
        </w:trPr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5B5C949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0428D6">
              <w:rPr>
                <w:rFonts w:eastAsia="Consolas" w:cs="Times New Roman"/>
                <w:szCs w:val="28"/>
                <w:lang w:val="ru-RU" w:eastAsia="ru-RU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9F7BBB9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r w:rsidRPr="000428D6">
              <w:rPr>
                <w:rFonts w:eastAsia="Consolas" w:cs="Times New Roman"/>
                <w:szCs w:val="28"/>
                <w:lang w:val="ru-RU" w:eastAsia="ru-RU"/>
              </w:rPr>
              <w:t>внесение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FE9AFFA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center"/>
              <w:rPr>
                <w:rFonts w:eastAsia="Arial" w:cs="Times New Roman"/>
                <w:szCs w:val="28"/>
                <w:lang w:val="ru-RU" w:eastAsia="ru-RU"/>
              </w:rPr>
            </w:pPr>
            <w:proofErr w:type="spellStart"/>
            <w:r w:rsidRPr="000428D6">
              <w:rPr>
                <w:rFonts w:eastAsia="Consolas" w:cs="Times New Roman"/>
                <w:szCs w:val="28"/>
                <w:lang w:val="ru-RU" w:eastAsia="ru-RU"/>
              </w:rPr>
              <w:t>integer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0E8C1" w14:textId="77777777" w:rsidR="000428D6" w:rsidRPr="000428D6" w:rsidRDefault="000428D6" w:rsidP="000428D6">
            <w:pPr>
              <w:widowControl w:val="0"/>
              <w:spacing w:after="0" w:line="276" w:lineRule="auto"/>
              <w:ind w:firstLine="0"/>
              <w:jc w:val="left"/>
              <w:rPr>
                <w:rFonts w:eastAsia="Arial" w:cs="Times New Roman"/>
                <w:szCs w:val="28"/>
                <w:lang w:val="ru-RU" w:eastAsia="ru-RU"/>
              </w:rPr>
            </w:pPr>
          </w:p>
        </w:tc>
      </w:tr>
    </w:tbl>
    <w:p w14:paraId="5CCC7899" w14:textId="77777777" w:rsidR="00F10EB7" w:rsidRPr="00F10EB7" w:rsidRDefault="00F10EB7" w:rsidP="00F10EB7">
      <w:pPr>
        <w:rPr>
          <w:lang w:val="ru-RU"/>
        </w:rPr>
      </w:pPr>
    </w:p>
    <w:sectPr w:rsidR="00F10EB7" w:rsidRPr="00F10EB7" w:rsidSect="00FF109D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52155" w14:textId="77777777" w:rsidR="00FC77B0" w:rsidRDefault="00FC77B0" w:rsidP="00EB0761">
      <w:pPr>
        <w:spacing w:after="0" w:line="240" w:lineRule="auto"/>
      </w:pPr>
      <w:r>
        <w:separator/>
      </w:r>
    </w:p>
  </w:endnote>
  <w:endnote w:type="continuationSeparator" w:id="0">
    <w:p w14:paraId="3D8CE9A2" w14:textId="77777777" w:rsidR="00FC77B0" w:rsidRDefault="00FC77B0" w:rsidP="00EB0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5289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31114" w14:textId="77777777" w:rsidR="00146A96" w:rsidRDefault="00146A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1D152" w14:textId="77777777" w:rsidR="00D037CC" w:rsidRDefault="00D037CC" w:rsidP="00FE1CE9">
    <w:pPr>
      <w:pStyle w:val="Heading2"/>
      <w:rPr>
        <w:lang w:val="ru-RU"/>
      </w:rPr>
    </w:pPr>
    <w:r>
      <w:rPr>
        <w:lang w:val="ru-RU"/>
      </w:rPr>
      <w:t>Санкт-Петербург</w:t>
    </w:r>
  </w:p>
  <w:p w14:paraId="6F67FA72" w14:textId="77777777" w:rsidR="00FE1CE9" w:rsidRDefault="00FE1CE9" w:rsidP="00FE1CE9">
    <w:pPr>
      <w:jc w:val="center"/>
      <w:rPr>
        <w:b/>
        <w:bCs/>
        <w:lang w:val="ru-RU"/>
      </w:rPr>
    </w:pPr>
    <w:r w:rsidRPr="00FE1CE9">
      <w:rPr>
        <w:b/>
        <w:bCs/>
        <w:lang w:val="ru-RU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5F865" w14:textId="77777777" w:rsidR="00FC77B0" w:rsidRDefault="00FC77B0" w:rsidP="00EB0761">
      <w:pPr>
        <w:spacing w:after="0" w:line="240" w:lineRule="auto"/>
      </w:pPr>
      <w:r>
        <w:separator/>
      </w:r>
    </w:p>
  </w:footnote>
  <w:footnote w:type="continuationSeparator" w:id="0">
    <w:p w14:paraId="415D74E5" w14:textId="77777777" w:rsidR="00FC77B0" w:rsidRDefault="00FC77B0" w:rsidP="00EB0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66CD6" w14:textId="7AEC5461" w:rsidR="00C80067" w:rsidRPr="00FE1CE9" w:rsidRDefault="00C10CEB" w:rsidP="00071B27">
    <w:pPr>
      <w:pStyle w:val="Heading2"/>
      <w:rPr>
        <w:b w:val="0"/>
        <w:bCs/>
        <w:sz w:val="24"/>
        <w:szCs w:val="24"/>
        <w:lang w:val="ru-RU"/>
      </w:rPr>
    </w:pPr>
    <w:r w:rsidRPr="00FE1CE9">
      <w:rPr>
        <w:b w:val="0"/>
        <w:bCs/>
        <w:sz w:val="24"/>
        <w:szCs w:val="24"/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952B0"/>
    <w:multiLevelType w:val="hybridMultilevel"/>
    <w:tmpl w:val="4B32360E"/>
    <w:lvl w:ilvl="0" w:tplc="B298E8B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715466"/>
    <w:multiLevelType w:val="hybridMultilevel"/>
    <w:tmpl w:val="04AC99B4"/>
    <w:lvl w:ilvl="0" w:tplc="1B2013E6">
      <w:start w:val="1"/>
      <w:numFmt w:val="decimal"/>
      <w:lvlText w:val="%1."/>
      <w:lvlJc w:val="left"/>
      <w:pPr>
        <w:ind w:left="3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820EBD2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E9806E8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578BE1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5B08C5B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3C805AC6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8F0D896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99446830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F246F6A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0C95988"/>
    <w:multiLevelType w:val="hybridMultilevel"/>
    <w:tmpl w:val="056EB0C4"/>
    <w:lvl w:ilvl="0" w:tplc="3F9A4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6D3754"/>
    <w:multiLevelType w:val="hybridMultilevel"/>
    <w:tmpl w:val="1A2A0D70"/>
    <w:lvl w:ilvl="0" w:tplc="045C7E7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47C12CB"/>
    <w:multiLevelType w:val="hybridMultilevel"/>
    <w:tmpl w:val="8716E486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5043685"/>
    <w:multiLevelType w:val="hybridMultilevel"/>
    <w:tmpl w:val="509027CE"/>
    <w:lvl w:ilvl="0" w:tplc="6C58E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A291A1A"/>
    <w:multiLevelType w:val="hybridMultilevel"/>
    <w:tmpl w:val="A3E4F1CC"/>
    <w:lvl w:ilvl="0" w:tplc="4C501CC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538291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4117434">
    <w:abstractNumId w:val="4"/>
  </w:num>
  <w:num w:numId="3" w16cid:durableId="1052533540">
    <w:abstractNumId w:val="2"/>
  </w:num>
  <w:num w:numId="4" w16cid:durableId="1766537537">
    <w:abstractNumId w:val="5"/>
  </w:num>
  <w:num w:numId="5" w16cid:durableId="1330450351">
    <w:abstractNumId w:val="3"/>
  </w:num>
  <w:num w:numId="6" w16cid:durableId="990404232">
    <w:abstractNumId w:val="6"/>
  </w:num>
  <w:num w:numId="7" w16cid:durableId="35188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B0"/>
    <w:rsid w:val="0000029A"/>
    <w:rsid w:val="0000494F"/>
    <w:rsid w:val="00010BA3"/>
    <w:rsid w:val="00011E0B"/>
    <w:rsid w:val="0002067D"/>
    <w:rsid w:val="00021240"/>
    <w:rsid w:val="00026CCB"/>
    <w:rsid w:val="000428D6"/>
    <w:rsid w:val="00054088"/>
    <w:rsid w:val="0005554F"/>
    <w:rsid w:val="00071B27"/>
    <w:rsid w:val="00087070"/>
    <w:rsid w:val="000906DC"/>
    <w:rsid w:val="0009677B"/>
    <w:rsid w:val="000A316F"/>
    <w:rsid w:val="000B3DAB"/>
    <w:rsid w:val="000C52B1"/>
    <w:rsid w:val="000D3A69"/>
    <w:rsid w:val="000E1DFB"/>
    <w:rsid w:val="000F23FE"/>
    <w:rsid w:val="000F6D4B"/>
    <w:rsid w:val="001157B9"/>
    <w:rsid w:val="00132EDF"/>
    <w:rsid w:val="0014654C"/>
    <w:rsid w:val="00146A96"/>
    <w:rsid w:val="00151806"/>
    <w:rsid w:val="00152367"/>
    <w:rsid w:val="001661ED"/>
    <w:rsid w:val="001708ED"/>
    <w:rsid w:val="001872B0"/>
    <w:rsid w:val="0019191B"/>
    <w:rsid w:val="00197F21"/>
    <w:rsid w:val="001A107C"/>
    <w:rsid w:val="001A1103"/>
    <w:rsid w:val="001C54FC"/>
    <w:rsid w:val="001C5F33"/>
    <w:rsid w:val="001C7AC9"/>
    <w:rsid w:val="001D3D68"/>
    <w:rsid w:val="001D7783"/>
    <w:rsid w:val="001E2362"/>
    <w:rsid w:val="001E49F8"/>
    <w:rsid w:val="00202321"/>
    <w:rsid w:val="00206350"/>
    <w:rsid w:val="0021074A"/>
    <w:rsid w:val="00215537"/>
    <w:rsid w:val="00216450"/>
    <w:rsid w:val="00216E69"/>
    <w:rsid w:val="00225668"/>
    <w:rsid w:val="002279B1"/>
    <w:rsid w:val="002321AF"/>
    <w:rsid w:val="00242B7D"/>
    <w:rsid w:val="00250C88"/>
    <w:rsid w:val="00251471"/>
    <w:rsid w:val="0025620C"/>
    <w:rsid w:val="0026148A"/>
    <w:rsid w:val="002925D7"/>
    <w:rsid w:val="00294F50"/>
    <w:rsid w:val="002A05F5"/>
    <w:rsid w:val="002A1F2A"/>
    <w:rsid w:val="002A2735"/>
    <w:rsid w:val="002B05CD"/>
    <w:rsid w:val="002B692F"/>
    <w:rsid w:val="002C20C6"/>
    <w:rsid w:val="00301F1E"/>
    <w:rsid w:val="003055FD"/>
    <w:rsid w:val="00317DF2"/>
    <w:rsid w:val="00326C12"/>
    <w:rsid w:val="00330D2C"/>
    <w:rsid w:val="003427CB"/>
    <w:rsid w:val="003449F7"/>
    <w:rsid w:val="00351C2B"/>
    <w:rsid w:val="00356A01"/>
    <w:rsid w:val="00362924"/>
    <w:rsid w:val="00365D7D"/>
    <w:rsid w:val="00377FEE"/>
    <w:rsid w:val="00393DD3"/>
    <w:rsid w:val="003A1E1E"/>
    <w:rsid w:val="003B2698"/>
    <w:rsid w:val="003B65E6"/>
    <w:rsid w:val="003C47D9"/>
    <w:rsid w:val="003C6C5E"/>
    <w:rsid w:val="003D7EC1"/>
    <w:rsid w:val="003E1DA4"/>
    <w:rsid w:val="003E30AF"/>
    <w:rsid w:val="003F1286"/>
    <w:rsid w:val="003F1DB2"/>
    <w:rsid w:val="00401D56"/>
    <w:rsid w:val="00407F48"/>
    <w:rsid w:val="0043002A"/>
    <w:rsid w:val="00445232"/>
    <w:rsid w:val="004575DB"/>
    <w:rsid w:val="00460B11"/>
    <w:rsid w:val="004612DE"/>
    <w:rsid w:val="00462657"/>
    <w:rsid w:val="004627F3"/>
    <w:rsid w:val="00462C16"/>
    <w:rsid w:val="00471D6A"/>
    <w:rsid w:val="004817AC"/>
    <w:rsid w:val="004821F9"/>
    <w:rsid w:val="004846D3"/>
    <w:rsid w:val="004874D3"/>
    <w:rsid w:val="004A7E43"/>
    <w:rsid w:val="004B1490"/>
    <w:rsid w:val="004B329C"/>
    <w:rsid w:val="004C1EDF"/>
    <w:rsid w:val="004C714B"/>
    <w:rsid w:val="004D7DB3"/>
    <w:rsid w:val="004F36E6"/>
    <w:rsid w:val="00513BF4"/>
    <w:rsid w:val="00521287"/>
    <w:rsid w:val="00531DDB"/>
    <w:rsid w:val="005357D2"/>
    <w:rsid w:val="005401B2"/>
    <w:rsid w:val="00542739"/>
    <w:rsid w:val="00542E42"/>
    <w:rsid w:val="0055123B"/>
    <w:rsid w:val="005551B6"/>
    <w:rsid w:val="00560098"/>
    <w:rsid w:val="005618E0"/>
    <w:rsid w:val="00562AF2"/>
    <w:rsid w:val="0057609C"/>
    <w:rsid w:val="00583320"/>
    <w:rsid w:val="00585F1B"/>
    <w:rsid w:val="00595025"/>
    <w:rsid w:val="005962B9"/>
    <w:rsid w:val="005A6131"/>
    <w:rsid w:val="005B4029"/>
    <w:rsid w:val="005C143D"/>
    <w:rsid w:val="005C2E66"/>
    <w:rsid w:val="005C33E4"/>
    <w:rsid w:val="005D41D5"/>
    <w:rsid w:val="005D41D8"/>
    <w:rsid w:val="005F6364"/>
    <w:rsid w:val="00606E93"/>
    <w:rsid w:val="00622472"/>
    <w:rsid w:val="00623A93"/>
    <w:rsid w:val="00624A35"/>
    <w:rsid w:val="006277F3"/>
    <w:rsid w:val="00630C2E"/>
    <w:rsid w:val="0063351B"/>
    <w:rsid w:val="00651CAC"/>
    <w:rsid w:val="00660A53"/>
    <w:rsid w:val="00664152"/>
    <w:rsid w:val="006773AF"/>
    <w:rsid w:val="00691F17"/>
    <w:rsid w:val="006A2F99"/>
    <w:rsid w:val="006B1142"/>
    <w:rsid w:val="006D7E7A"/>
    <w:rsid w:val="00710DD0"/>
    <w:rsid w:val="007209A9"/>
    <w:rsid w:val="00721809"/>
    <w:rsid w:val="0072736F"/>
    <w:rsid w:val="00730A64"/>
    <w:rsid w:val="0073554E"/>
    <w:rsid w:val="007371F2"/>
    <w:rsid w:val="00774567"/>
    <w:rsid w:val="00774E91"/>
    <w:rsid w:val="00776EE7"/>
    <w:rsid w:val="00777A97"/>
    <w:rsid w:val="0078687F"/>
    <w:rsid w:val="00787701"/>
    <w:rsid w:val="00792175"/>
    <w:rsid w:val="00793AE1"/>
    <w:rsid w:val="007A0E49"/>
    <w:rsid w:val="007A5F27"/>
    <w:rsid w:val="007B5DAE"/>
    <w:rsid w:val="007B69AB"/>
    <w:rsid w:val="007B6CBB"/>
    <w:rsid w:val="007C4DB6"/>
    <w:rsid w:val="007E4A3F"/>
    <w:rsid w:val="007F3D38"/>
    <w:rsid w:val="007F6BB4"/>
    <w:rsid w:val="00812D4D"/>
    <w:rsid w:val="00821975"/>
    <w:rsid w:val="00822EEF"/>
    <w:rsid w:val="00824C1E"/>
    <w:rsid w:val="008256D0"/>
    <w:rsid w:val="0083325A"/>
    <w:rsid w:val="00833BD2"/>
    <w:rsid w:val="00837DB1"/>
    <w:rsid w:val="00857CC3"/>
    <w:rsid w:val="00862290"/>
    <w:rsid w:val="008806A8"/>
    <w:rsid w:val="00880BA4"/>
    <w:rsid w:val="00885093"/>
    <w:rsid w:val="00890203"/>
    <w:rsid w:val="008977DB"/>
    <w:rsid w:val="00897A8F"/>
    <w:rsid w:val="008B1854"/>
    <w:rsid w:val="008B1B17"/>
    <w:rsid w:val="008B420E"/>
    <w:rsid w:val="008B670A"/>
    <w:rsid w:val="008C34A2"/>
    <w:rsid w:val="008D426A"/>
    <w:rsid w:val="008D74D6"/>
    <w:rsid w:val="008E3FFA"/>
    <w:rsid w:val="008E7B6A"/>
    <w:rsid w:val="008F3285"/>
    <w:rsid w:val="00903D51"/>
    <w:rsid w:val="0091172F"/>
    <w:rsid w:val="009168D2"/>
    <w:rsid w:val="00920045"/>
    <w:rsid w:val="00932713"/>
    <w:rsid w:val="0093318B"/>
    <w:rsid w:val="0093488F"/>
    <w:rsid w:val="00940A77"/>
    <w:rsid w:val="00942767"/>
    <w:rsid w:val="009456F8"/>
    <w:rsid w:val="00963089"/>
    <w:rsid w:val="00965A26"/>
    <w:rsid w:val="0097579F"/>
    <w:rsid w:val="00977D52"/>
    <w:rsid w:val="00983544"/>
    <w:rsid w:val="0098670C"/>
    <w:rsid w:val="009A05EC"/>
    <w:rsid w:val="009A2858"/>
    <w:rsid w:val="009A2A6C"/>
    <w:rsid w:val="009A522D"/>
    <w:rsid w:val="009B009C"/>
    <w:rsid w:val="009B5059"/>
    <w:rsid w:val="009B536B"/>
    <w:rsid w:val="009C1C07"/>
    <w:rsid w:val="009C4146"/>
    <w:rsid w:val="009C7542"/>
    <w:rsid w:val="009D6D38"/>
    <w:rsid w:val="009E38AE"/>
    <w:rsid w:val="009F133A"/>
    <w:rsid w:val="009F6DDF"/>
    <w:rsid w:val="00A21E66"/>
    <w:rsid w:val="00A23141"/>
    <w:rsid w:val="00A2439E"/>
    <w:rsid w:val="00A42358"/>
    <w:rsid w:val="00A42671"/>
    <w:rsid w:val="00A5699D"/>
    <w:rsid w:val="00A64238"/>
    <w:rsid w:val="00A7538A"/>
    <w:rsid w:val="00A96759"/>
    <w:rsid w:val="00AA0980"/>
    <w:rsid w:val="00AA40C7"/>
    <w:rsid w:val="00AA6304"/>
    <w:rsid w:val="00AB6CFF"/>
    <w:rsid w:val="00AB76AB"/>
    <w:rsid w:val="00AC158E"/>
    <w:rsid w:val="00AC170A"/>
    <w:rsid w:val="00AD1F8A"/>
    <w:rsid w:val="00AD63EA"/>
    <w:rsid w:val="00AE0924"/>
    <w:rsid w:val="00AE5A3B"/>
    <w:rsid w:val="00AF0F54"/>
    <w:rsid w:val="00AF4E85"/>
    <w:rsid w:val="00B0505F"/>
    <w:rsid w:val="00B1353A"/>
    <w:rsid w:val="00B21858"/>
    <w:rsid w:val="00B251CA"/>
    <w:rsid w:val="00B27EFA"/>
    <w:rsid w:val="00B35DA5"/>
    <w:rsid w:val="00B4538A"/>
    <w:rsid w:val="00B568F4"/>
    <w:rsid w:val="00B677F5"/>
    <w:rsid w:val="00B74BB9"/>
    <w:rsid w:val="00B87903"/>
    <w:rsid w:val="00B9278A"/>
    <w:rsid w:val="00B94201"/>
    <w:rsid w:val="00B96053"/>
    <w:rsid w:val="00BA29E9"/>
    <w:rsid w:val="00BA7C1D"/>
    <w:rsid w:val="00BB4C84"/>
    <w:rsid w:val="00BC2691"/>
    <w:rsid w:val="00BC365C"/>
    <w:rsid w:val="00BD1AA6"/>
    <w:rsid w:val="00BE12B4"/>
    <w:rsid w:val="00C01ED6"/>
    <w:rsid w:val="00C10CEB"/>
    <w:rsid w:val="00C15B7D"/>
    <w:rsid w:val="00C1647A"/>
    <w:rsid w:val="00C358B0"/>
    <w:rsid w:val="00C4126B"/>
    <w:rsid w:val="00C41383"/>
    <w:rsid w:val="00C42D2D"/>
    <w:rsid w:val="00C43CBC"/>
    <w:rsid w:val="00C50E35"/>
    <w:rsid w:val="00C51B79"/>
    <w:rsid w:val="00C678A3"/>
    <w:rsid w:val="00C7423F"/>
    <w:rsid w:val="00C74F7B"/>
    <w:rsid w:val="00C773BA"/>
    <w:rsid w:val="00C80067"/>
    <w:rsid w:val="00C841EB"/>
    <w:rsid w:val="00C87334"/>
    <w:rsid w:val="00C87969"/>
    <w:rsid w:val="00CA16D5"/>
    <w:rsid w:val="00CA3AF6"/>
    <w:rsid w:val="00CA4F72"/>
    <w:rsid w:val="00CB7E4A"/>
    <w:rsid w:val="00CC224C"/>
    <w:rsid w:val="00CD1B62"/>
    <w:rsid w:val="00CD7350"/>
    <w:rsid w:val="00CD7CB0"/>
    <w:rsid w:val="00CF4F99"/>
    <w:rsid w:val="00CF5AC1"/>
    <w:rsid w:val="00D01F3D"/>
    <w:rsid w:val="00D037CC"/>
    <w:rsid w:val="00D11E64"/>
    <w:rsid w:val="00D13CC6"/>
    <w:rsid w:val="00D1464D"/>
    <w:rsid w:val="00D62F0D"/>
    <w:rsid w:val="00D75DC6"/>
    <w:rsid w:val="00D83EF9"/>
    <w:rsid w:val="00D845ED"/>
    <w:rsid w:val="00DA1A88"/>
    <w:rsid w:val="00DA4C6F"/>
    <w:rsid w:val="00DB34E8"/>
    <w:rsid w:val="00DB5FE9"/>
    <w:rsid w:val="00DC118E"/>
    <w:rsid w:val="00DD10C9"/>
    <w:rsid w:val="00DD1A46"/>
    <w:rsid w:val="00DD430C"/>
    <w:rsid w:val="00DF0B26"/>
    <w:rsid w:val="00DF1C50"/>
    <w:rsid w:val="00DF48F1"/>
    <w:rsid w:val="00DF4D04"/>
    <w:rsid w:val="00DF6953"/>
    <w:rsid w:val="00E00307"/>
    <w:rsid w:val="00E037D9"/>
    <w:rsid w:val="00E11CC6"/>
    <w:rsid w:val="00E201CA"/>
    <w:rsid w:val="00E355D6"/>
    <w:rsid w:val="00E50A79"/>
    <w:rsid w:val="00E50ABC"/>
    <w:rsid w:val="00E628DC"/>
    <w:rsid w:val="00E63A26"/>
    <w:rsid w:val="00E663C5"/>
    <w:rsid w:val="00E66E0E"/>
    <w:rsid w:val="00E67735"/>
    <w:rsid w:val="00E772E2"/>
    <w:rsid w:val="00E90088"/>
    <w:rsid w:val="00E91F6C"/>
    <w:rsid w:val="00E92C7C"/>
    <w:rsid w:val="00EA11F4"/>
    <w:rsid w:val="00EA6CBA"/>
    <w:rsid w:val="00EB0761"/>
    <w:rsid w:val="00EB44F4"/>
    <w:rsid w:val="00EC13A3"/>
    <w:rsid w:val="00ED0B63"/>
    <w:rsid w:val="00ED19E5"/>
    <w:rsid w:val="00ED3A65"/>
    <w:rsid w:val="00EF1EA7"/>
    <w:rsid w:val="00F006EE"/>
    <w:rsid w:val="00F02609"/>
    <w:rsid w:val="00F05598"/>
    <w:rsid w:val="00F10EB7"/>
    <w:rsid w:val="00F11922"/>
    <w:rsid w:val="00F2488B"/>
    <w:rsid w:val="00F2779E"/>
    <w:rsid w:val="00F40116"/>
    <w:rsid w:val="00F414C3"/>
    <w:rsid w:val="00F44592"/>
    <w:rsid w:val="00F51EF3"/>
    <w:rsid w:val="00F55463"/>
    <w:rsid w:val="00F55609"/>
    <w:rsid w:val="00F560D3"/>
    <w:rsid w:val="00F56462"/>
    <w:rsid w:val="00F61D19"/>
    <w:rsid w:val="00F74600"/>
    <w:rsid w:val="00F779F1"/>
    <w:rsid w:val="00F90C33"/>
    <w:rsid w:val="00F94E37"/>
    <w:rsid w:val="00FA20BE"/>
    <w:rsid w:val="00FA2FD7"/>
    <w:rsid w:val="00FB7BEE"/>
    <w:rsid w:val="00FC1A88"/>
    <w:rsid w:val="00FC2269"/>
    <w:rsid w:val="00FC57DC"/>
    <w:rsid w:val="00FC776C"/>
    <w:rsid w:val="00FC77B0"/>
    <w:rsid w:val="00FD2B98"/>
    <w:rsid w:val="00FD719B"/>
    <w:rsid w:val="00FE1CE9"/>
    <w:rsid w:val="00FF109D"/>
    <w:rsid w:val="00FF54A4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8F56D"/>
  <w15:chartTrackingRefBased/>
  <w15:docId w15:val="{6447D4AC-D1BB-4070-850C-E558C9D6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6DC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A8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761"/>
    <w:pPr>
      <w:keepNext/>
      <w:keepLines/>
      <w:spacing w:before="12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307"/>
    <w:pPr>
      <w:keepNext/>
      <w:keepLines/>
      <w:spacing w:before="40" w:after="0"/>
      <w:ind w:firstLine="7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7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761"/>
  </w:style>
  <w:style w:type="paragraph" w:styleId="Footer">
    <w:name w:val="footer"/>
    <w:basedOn w:val="Normal"/>
    <w:link w:val="FooterChar"/>
    <w:uiPriority w:val="99"/>
    <w:unhideWhenUsed/>
    <w:rsid w:val="00EB07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761"/>
  </w:style>
  <w:style w:type="character" w:customStyle="1" w:styleId="Heading2Char">
    <w:name w:val="Heading 2 Char"/>
    <w:basedOn w:val="DefaultParagraphFont"/>
    <w:link w:val="Heading2"/>
    <w:uiPriority w:val="9"/>
    <w:rsid w:val="00EB0761"/>
    <w:rPr>
      <w:rFonts w:ascii="Times New Roman" w:eastAsiaTheme="majorEastAsia" w:hAnsi="Times New Roman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C1A88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1A88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A88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0030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678A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table" w:styleId="TableGrid">
    <w:name w:val="Table Grid"/>
    <w:basedOn w:val="TableNormal"/>
    <w:uiPriority w:val="39"/>
    <w:rsid w:val="00FE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">
    <w:name w:val="Title page"/>
    <w:basedOn w:val="Title"/>
    <w:link w:val="TitlepageChar"/>
    <w:qFormat/>
    <w:rsid w:val="00FB7BEE"/>
    <w:pPr>
      <w:spacing w:line="360" w:lineRule="auto"/>
      <w:ind w:left="706" w:firstLine="0"/>
    </w:pPr>
    <w:rPr>
      <w:b/>
      <w:bCs/>
      <w:sz w:val="28"/>
      <w:lang w:val="ru-RU"/>
    </w:rPr>
  </w:style>
  <w:style w:type="character" w:customStyle="1" w:styleId="TitlepageChar">
    <w:name w:val="Title page Char"/>
    <w:basedOn w:val="TitleChar"/>
    <w:link w:val="Titlepage"/>
    <w:rsid w:val="00FB7BE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val="ru-RU"/>
    </w:rPr>
  </w:style>
  <w:style w:type="paragraph" w:styleId="NoSpacing">
    <w:name w:val="No Spacing"/>
    <w:uiPriority w:val="1"/>
    <w:qFormat/>
    <w:rsid w:val="00542E42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Code">
    <w:name w:val="Code"/>
    <w:basedOn w:val="Normal"/>
    <w:link w:val="CodeChar"/>
    <w:qFormat/>
    <w:rsid w:val="00774E91"/>
    <w:pPr>
      <w:spacing w:line="240" w:lineRule="auto"/>
      <w:ind w:firstLine="0"/>
    </w:pPr>
    <w:rPr>
      <w:b/>
      <w:sz w:val="20"/>
    </w:rPr>
  </w:style>
  <w:style w:type="character" w:customStyle="1" w:styleId="CodeChar">
    <w:name w:val="Code Char"/>
    <w:basedOn w:val="DefaultParagraphFont"/>
    <w:link w:val="Code"/>
    <w:rsid w:val="00774E91"/>
    <w:rPr>
      <w:rFonts w:ascii="Times New Roman" w:hAnsi="Times New Roman"/>
      <w:b/>
      <w:sz w:val="20"/>
    </w:rPr>
  </w:style>
  <w:style w:type="paragraph" w:styleId="ListParagraph">
    <w:name w:val="List Paragraph"/>
    <w:basedOn w:val="Normal"/>
    <w:uiPriority w:val="34"/>
    <w:qFormat/>
    <w:rsid w:val="003449F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1383"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821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&#1053;&#1072;&#1089;&#1090;&#1088;&#1072;&#1080;&#1074;&#1072;&#1077;&#1084;&#1099;&#1077;%20&#1096;&#1072;&#1073;&#1083;&#1086;&#1085;&#1099;%20Office\&#1055;&#1088;&#1072;&#1082;&#1090;&#1080;&#1095;&#1077;&#1089;&#1082;&#1072;&#1103;%20(&#1050;&#1069;&#105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9CEC174F2242F58FDD9495931C5D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D829E-4E71-4E6D-B345-5BCDB2E03B13}"/>
      </w:docPartPr>
      <w:docPartBody>
        <w:p w:rsidR="00B2581F" w:rsidRDefault="00B2581F">
          <w:pPr>
            <w:pStyle w:val="6B9CEC174F2242F58FDD9495931C5DD1"/>
          </w:pPr>
          <w:r w:rsidRPr="00FD298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1F"/>
    <w:rsid w:val="007371F2"/>
    <w:rsid w:val="007A5F27"/>
    <w:rsid w:val="00B2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paragraph" w:customStyle="1" w:styleId="6B9CEC174F2242F58FDD9495931C5DD1">
    <w:name w:val="6B9CEC174F2242F58FDD9495931C5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B3EC2-909A-4E40-A743-2A081B924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(КЭП).dotx</Template>
  <TotalTime>63</TotalTime>
  <Pages>15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156</cp:revision>
  <dcterms:created xsi:type="dcterms:W3CDTF">2024-09-27T08:57:00Z</dcterms:created>
  <dcterms:modified xsi:type="dcterms:W3CDTF">2024-09-27T11:12:00Z</dcterms:modified>
</cp:coreProperties>
</file>
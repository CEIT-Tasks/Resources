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4B69C7" w:rsidRPr="0088015F" w14:paraId="6727A4A7" w14:textId="77777777" w:rsidTr="0079157C">
        <w:tc>
          <w:tcPr>
            <w:tcW w:w="2616" w:type="dxa"/>
          </w:tcPr>
          <w:p w14:paraId="2A632ED6" w14:textId="77777777" w:rsidR="004B69C7" w:rsidRPr="0088015F" w:rsidRDefault="004B69C7" w:rsidP="00791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5D6386" wp14:editId="08BFE91E">
                  <wp:extent cx="1440180" cy="914802"/>
                  <wp:effectExtent l="0" t="0" r="7620" b="0"/>
                  <wp:docPr id="3" name="Рисунок 3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A089332" w14:textId="77777777" w:rsidR="004B69C7" w:rsidRPr="0088015F" w:rsidRDefault="004B69C7" w:rsidP="0079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sz w:val="24"/>
                <w:szCs w:val="24"/>
              </w:rPr>
              <w:t>Санкт-Петербургское государственное бюджетное</w:t>
            </w:r>
          </w:p>
          <w:p w14:paraId="7603BBA1" w14:textId="77777777" w:rsidR="004B69C7" w:rsidRPr="0088015F" w:rsidRDefault="004B69C7" w:rsidP="0079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образовательное учреждение</w:t>
            </w:r>
          </w:p>
          <w:p w14:paraId="084200DC" w14:textId="77777777" w:rsidR="004B69C7" w:rsidRPr="0088015F" w:rsidRDefault="004B69C7" w:rsidP="0079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sz w:val="24"/>
                <w:szCs w:val="24"/>
              </w:rPr>
              <w:t>"Колледж электроники и приборостроения"</w:t>
            </w:r>
          </w:p>
        </w:tc>
      </w:tr>
    </w:tbl>
    <w:p w14:paraId="76E4855D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D33CD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9126B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46FA2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B6EBE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F46783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3C310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F18AC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272DA" w14:textId="77777777" w:rsidR="004B69C7" w:rsidRDefault="004B69C7" w:rsidP="004B69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CCC1F" w14:textId="77777777" w:rsidR="004B69C7" w:rsidRDefault="004B69C7" w:rsidP="004B69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F7A36" w14:textId="77777777" w:rsidR="004B69C7" w:rsidRPr="0016305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B201EE4" w14:textId="6DF1B9A1" w:rsidR="004B69C7" w:rsidRPr="00564E4F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63057">
        <w:rPr>
          <w:rFonts w:ascii="Times New Roman" w:hAnsi="Times New Roman" w:cs="Times New Roman"/>
          <w:b/>
          <w:sz w:val="32"/>
          <w:szCs w:val="28"/>
        </w:rPr>
        <w:t xml:space="preserve">Отчёт о </w:t>
      </w:r>
      <w:r>
        <w:rPr>
          <w:rFonts w:ascii="Times New Roman" w:hAnsi="Times New Roman" w:cs="Times New Roman"/>
          <w:b/>
          <w:sz w:val="32"/>
          <w:szCs w:val="28"/>
        </w:rPr>
        <w:t xml:space="preserve">практической работе </w:t>
      </w:r>
      <w:r w:rsidRPr="00163057">
        <w:rPr>
          <w:rFonts w:ascii="Times New Roman" w:hAnsi="Times New Roman" w:cs="Times New Roman"/>
          <w:b/>
          <w:sz w:val="32"/>
          <w:szCs w:val="28"/>
        </w:rPr>
        <w:t xml:space="preserve">№ </w:t>
      </w:r>
      <w:r w:rsidR="00564E4F">
        <w:rPr>
          <w:rFonts w:ascii="Times New Roman" w:hAnsi="Times New Roman" w:cs="Times New Roman"/>
          <w:b/>
          <w:sz w:val="32"/>
          <w:szCs w:val="28"/>
        </w:rPr>
        <w:t>4</w:t>
      </w:r>
    </w:p>
    <w:p w14:paraId="7A4DF049" w14:textId="77777777" w:rsidR="004B69C7" w:rsidRPr="0016305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B080A19" w14:textId="07D983C3" w:rsidR="004B69C7" w:rsidRPr="000F37F3" w:rsidRDefault="002A6516" w:rsidP="004B69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="000F37F3" w:rsidRPr="000F37F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F37F3"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0F37F3" w:rsidRPr="000F37F3">
        <w:rPr>
          <w:rFonts w:ascii="Times New Roman" w:eastAsia="Calibri" w:hAnsi="Times New Roman" w:cs="Times New Roman"/>
          <w:b/>
          <w:sz w:val="28"/>
          <w:szCs w:val="28"/>
        </w:rPr>
        <w:t>одготовка проекта трудового договора и должностной инструкции</w:t>
      </w:r>
    </w:p>
    <w:p w14:paraId="1E781203" w14:textId="77777777" w:rsidR="004B69C7" w:rsidRPr="00E900EB" w:rsidRDefault="004B69C7" w:rsidP="004B69C7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7C804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A133DE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4FB392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A8E5C5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83889D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1CC4E8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BAB1E8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47B88B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7FA43A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CC2174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2C5DEC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1BE71A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D850B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65E478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FA9189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ADE241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CD94E8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94F368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1B56F5A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62FD8D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EF928A0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E528BF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D0F672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9950BF7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41C2247" w14:textId="77777777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9D65216" w14:textId="065BC594" w:rsidR="004B69C7" w:rsidRP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B27C4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0A9CFC3E" w14:textId="699B9840" w:rsidR="002B27C4" w:rsidRDefault="002B27C4" w:rsidP="002B27C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13 ИТ</w:t>
      </w:r>
    </w:p>
    <w:p w14:paraId="21E6B814" w14:textId="10BDDD4B" w:rsidR="002A6516" w:rsidRPr="00D538B3" w:rsidRDefault="002B27C4" w:rsidP="00D538B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Липинский Константин Станиславович</w:t>
      </w:r>
    </w:p>
    <w:p w14:paraId="2B308F3D" w14:textId="77777777" w:rsidR="002A6516" w:rsidRDefault="002A6516" w:rsidP="00237B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012D7B" w14:textId="6A475D03" w:rsidR="004B69C7" w:rsidRDefault="00237B1C" w:rsidP="002B083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="000A5EF3">
        <w:rPr>
          <w:rFonts w:ascii="Times New Roman" w:eastAsia="Calibri" w:hAnsi="Times New Roman" w:cs="Times New Roman"/>
          <w:sz w:val="28"/>
          <w:szCs w:val="28"/>
        </w:rPr>
        <w:t>: сформировать</w:t>
      </w:r>
      <w:r w:rsidR="002B0833" w:rsidRPr="002B0833">
        <w:rPr>
          <w:rFonts w:ascii="Times New Roman" w:eastAsia="Calibri" w:hAnsi="Times New Roman" w:cs="Times New Roman"/>
          <w:sz w:val="28"/>
          <w:szCs w:val="28"/>
        </w:rPr>
        <w:t xml:space="preserve"> умение составлять документы при устройстве на работу.</w:t>
      </w:r>
    </w:p>
    <w:p w14:paraId="5AE48D19" w14:textId="77777777" w:rsidR="002B0833" w:rsidRDefault="002B0833" w:rsidP="002B083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04D971" w14:textId="5F4E3980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Порядок выполнения </w:t>
      </w:r>
      <w:r w:rsidR="000A5EF3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="000A5EF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9167C52" w14:textId="77777777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Практическая работа содержит отчет. </w:t>
      </w:r>
    </w:p>
    <w:p w14:paraId="7EAC3F6F" w14:textId="77777777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должен содержать: </w:t>
      </w:r>
    </w:p>
    <w:p w14:paraId="310A89E0" w14:textId="77777777" w:rsidR="004B69C7" w:rsidRDefault="004B69C7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название и цель работы; </w:t>
      </w:r>
    </w:p>
    <w:p w14:paraId="7C581649" w14:textId="018A2115" w:rsidR="004B69C7" w:rsidRDefault="000D7EBE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 </w:t>
      </w:r>
      <w:r w:rsidR="00F9450B">
        <w:rPr>
          <w:rFonts w:ascii="Times New Roman" w:eastAsia="Calibri" w:hAnsi="Times New Roman" w:cs="Times New Roman"/>
          <w:sz w:val="28"/>
          <w:szCs w:val="28"/>
        </w:rPr>
        <w:t>№1-№6</w:t>
      </w:r>
    </w:p>
    <w:p w14:paraId="5A5BEC66" w14:textId="433342B6" w:rsidR="004B69C7" w:rsidRDefault="00DC2EF6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должностная инструкция</w:t>
      </w:r>
    </w:p>
    <w:p w14:paraId="1388E4E4" w14:textId="77777777" w:rsidR="004B69C7" w:rsidRDefault="004B69C7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вывод к практической работе; </w:t>
      </w:r>
    </w:p>
    <w:p w14:paraId="05C1BE85" w14:textId="77777777" w:rsidR="004B69C7" w:rsidRDefault="004B69C7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ответы на контрольные вопросы.</w:t>
      </w:r>
    </w:p>
    <w:p w14:paraId="74B6B6ED" w14:textId="77777777" w:rsidR="00387FD1" w:rsidRDefault="00387FD1" w:rsidP="00387FD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23B82C" w14:textId="2BCB9122" w:rsidR="00387FD1" w:rsidRDefault="002A3A59" w:rsidP="002A3A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1.</w:t>
      </w:r>
    </w:p>
    <w:p w14:paraId="6A09F0D9" w14:textId="6B207564" w:rsidR="0048742C" w:rsidRPr="0048742C" w:rsidRDefault="0048742C" w:rsidP="004874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Фамилия, имя, отчество </w:t>
      </w:r>
      <w:r w:rsidR="009A18F5" w:rsidRPr="00205BF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работника</w:t>
      </w: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 и наименование работодателя</w:t>
      </w:r>
    </w:p>
    <w:p w14:paraId="1A69A3BB" w14:textId="19373C79" w:rsidR="0048742C" w:rsidRPr="0048742C" w:rsidRDefault="0048742C" w:rsidP="004874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2. Сведения о </w:t>
      </w:r>
      <w:r w:rsidR="009A18F5" w:rsidRPr="00205BF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документах</w:t>
      </w:r>
      <w:r w:rsidRPr="0048742C">
        <w:rPr>
          <w:rFonts w:ascii="Times New Roman" w:eastAsia="Calibri" w:hAnsi="Times New Roman" w:cs="Times New Roman"/>
          <w:sz w:val="28"/>
          <w:szCs w:val="28"/>
        </w:rPr>
        <w:t>, удостоверяющих личность работника (паспорт, военный билет)</w:t>
      </w:r>
    </w:p>
    <w:p w14:paraId="61BAE9D0" w14:textId="6F1876D2" w:rsidR="0048742C" w:rsidRPr="00205BFD" w:rsidRDefault="0048742C" w:rsidP="0048742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3. Идентификационный номер </w:t>
      </w:r>
      <w:r w:rsidR="009A18F5" w:rsidRPr="00205BF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налогоплательщика (ИНН)</w:t>
      </w:r>
    </w:p>
    <w:p w14:paraId="5AA8C932" w14:textId="38F2E10E" w:rsidR="0048742C" w:rsidRPr="0048742C" w:rsidRDefault="0048742C" w:rsidP="004874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4. Сведения о представителе </w:t>
      </w:r>
      <w:r w:rsidR="00456803" w:rsidRPr="00205BF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работодателя</w:t>
      </w:r>
      <w:r w:rsidRPr="0048742C">
        <w:rPr>
          <w:rFonts w:ascii="Times New Roman" w:eastAsia="Calibri" w:hAnsi="Times New Roman" w:cs="Times New Roman"/>
          <w:sz w:val="28"/>
          <w:szCs w:val="28"/>
        </w:rPr>
        <w:t>, подписавшем трудовой договор</w:t>
      </w:r>
    </w:p>
    <w:p w14:paraId="73AC6BE5" w14:textId="1DF7FD69" w:rsidR="002A3A59" w:rsidRDefault="0048742C" w:rsidP="004874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5. Место и </w:t>
      </w:r>
      <w:r w:rsidR="00456803" w:rsidRPr="00205BF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дата</w:t>
      </w:r>
      <w:r w:rsidRPr="0048742C">
        <w:rPr>
          <w:rFonts w:ascii="Times New Roman" w:eastAsia="Calibri" w:hAnsi="Times New Roman" w:cs="Times New Roman"/>
          <w:sz w:val="28"/>
          <w:szCs w:val="28"/>
        </w:rPr>
        <w:t xml:space="preserve"> заключения трудового договора</w:t>
      </w:r>
    </w:p>
    <w:p w14:paraId="04AE4FB8" w14:textId="77777777" w:rsidR="00E5058C" w:rsidRDefault="00E5058C" w:rsidP="004874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9BAF80" w14:textId="3ECC2A85" w:rsidR="00E5058C" w:rsidRDefault="0059735B" w:rsidP="0048742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2.</w:t>
      </w:r>
    </w:p>
    <w:p w14:paraId="472685FC" w14:textId="6419D9C3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Место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735B">
        <w:rPr>
          <w:rFonts w:ascii="Times New Roman" w:eastAsia="Calibri" w:hAnsi="Times New Roman" w:cs="Times New Roman"/>
          <w:sz w:val="28"/>
          <w:szCs w:val="28"/>
        </w:rPr>
        <w:t>работы</w:t>
      </w:r>
    </w:p>
    <w:p w14:paraId="2BEEDCC8" w14:textId="772F247A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>2.</w:t>
      </w:r>
      <w:r w:rsidR="002618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Трудовая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функция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 (работа по должности в соответствии со штатным расписанием, профессии, специальности с указанием квалификации; конкретный вид поручаемой работнику работы)</w:t>
      </w:r>
    </w:p>
    <w:p w14:paraId="05989C08" w14:textId="650622AB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3. Дата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начала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 работы</w:t>
      </w:r>
    </w:p>
    <w:p w14:paraId="4AA69B4C" w14:textId="09572961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4. Условия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оплаты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 труда</w:t>
      </w:r>
    </w:p>
    <w:p w14:paraId="74A09BE1" w14:textId="59647FED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5. Режим рабочего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времени</w:t>
      </w:r>
      <w:r w:rsidR="002618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735B">
        <w:rPr>
          <w:rFonts w:ascii="Times New Roman" w:eastAsia="Calibri" w:hAnsi="Times New Roman" w:cs="Times New Roman"/>
          <w:sz w:val="28"/>
          <w:szCs w:val="28"/>
        </w:rPr>
        <w:t>и времени отдыха</w:t>
      </w:r>
    </w:p>
    <w:p w14:paraId="50890ECF" w14:textId="1C397E64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6. Гарантии и компенсации за работу с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вредными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 и (или) опасными условиями труда</w:t>
      </w:r>
    </w:p>
    <w:p w14:paraId="3509EFA5" w14:textId="5B997748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7. Условия, определяющие в необходимых случаях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характер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 работы</w:t>
      </w:r>
    </w:p>
    <w:p w14:paraId="593B5B9D" w14:textId="7B306DD9" w:rsidR="0059735B" w:rsidRP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8. Условия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труда</w:t>
      </w: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 на рабочем месте</w:t>
      </w:r>
    </w:p>
    <w:p w14:paraId="2FE9B583" w14:textId="01012BF4" w:rsidR="0059735B" w:rsidRDefault="0059735B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735B">
        <w:rPr>
          <w:rFonts w:ascii="Times New Roman" w:eastAsia="Calibri" w:hAnsi="Times New Roman" w:cs="Times New Roman"/>
          <w:sz w:val="28"/>
          <w:szCs w:val="28"/>
        </w:rPr>
        <w:t xml:space="preserve">9. Условия об обязательном </w:t>
      </w:r>
      <w:r w:rsidR="00261851" w:rsidRPr="00FC6D2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социальном</w:t>
      </w:r>
      <w:r w:rsidR="002618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735B">
        <w:rPr>
          <w:rFonts w:ascii="Times New Roman" w:eastAsia="Calibri" w:hAnsi="Times New Roman" w:cs="Times New Roman"/>
          <w:sz w:val="28"/>
          <w:szCs w:val="28"/>
        </w:rPr>
        <w:t>страховании работника</w:t>
      </w:r>
    </w:p>
    <w:p w14:paraId="027BBD09" w14:textId="77777777" w:rsidR="00666D41" w:rsidRDefault="00666D41" w:rsidP="005973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1DC227" w14:textId="5CFD49D9" w:rsidR="00666D41" w:rsidRDefault="00666D41" w:rsidP="0059735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3.</w:t>
      </w:r>
    </w:p>
    <w:p w14:paraId="64971A1A" w14:textId="7A9DF6A9" w:rsidR="00B12DDC" w:rsidRPr="00B12DDC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Об уточнении </w:t>
      </w:r>
      <w:r w:rsidR="000B6ED3" w:rsidRPr="000B6ED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места</w:t>
      </w: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 работы</w:t>
      </w:r>
    </w:p>
    <w:p w14:paraId="13D14AFD" w14:textId="04F41175" w:rsidR="00B12DDC" w:rsidRPr="00B12DDC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2. Об испытании и о неразглашении охраняемой законом </w:t>
      </w:r>
      <w:r w:rsidR="000B6ED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информации</w:t>
      </w:r>
    </w:p>
    <w:p w14:paraId="5F3682D5" w14:textId="27E2DC84" w:rsidR="00B12DDC" w:rsidRPr="00B12DDC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3. Об обязанности работника </w:t>
      </w:r>
      <w:r w:rsidR="000B6ED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продолжать работу</w:t>
      </w: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 после обучения не менее установленного договором срока, если обучение проводилось за счет средств работодателя</w:t>
      </w:r>
    </w:p>
    <w:p w14:paraId="494604B0" w14:textId="1D28F945" w:rsidR="00B12DDC" w:rsidRPr="00B12DDC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4. О видах и об условиях дополнительного </w:t>
      </w:r>
      <w:r w:rsidR="000B6ED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обучения</w:t>
      </w: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 работника</w:t>
      </w:r>
    </w:p>
    <w:p w14:paraId="1E2EAF94" w14:textId="7DC65965" w:rsidR="00B12DDC" w:rsidRPr="00B12DDC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5. Об улучшении социально-бытовых </w:t>
      </w:r>
      <w:r w:rsidR="000B6ED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условий</w:t>
      </w:r>
      <w:r w:rsidR="000B6E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12DDC">
        <w:rPr>
          <w:rFonts w:ascii="Times New Roman" w:eastAsia="Calibri" w:hAnsi="Times New Roman" w:cs="Times New Roman"/>
          <w:sz w:val="28"/>
          <w:szCs w:val="28"/>
        </w:rPr>
        <w:t>работника и членов его семьи</w:t>
      </w:r>
    </w:p>
    <w:p w14:paraId="001279DD" w14:textId="1E4CE190" w:rsidR="00B12DDC" w:rsidRPr="00B12DDC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6. Об уточнении применительно к условиям работы данного работника </w:t>
      </w:r>
      <w:r w:rsidR="007F46F5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прав</w:t>
      </w: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 и обязанностей работника и работодателя</w:t>
      </w:r>
    </w:p>
    <w:p w14:paraId="37C068EB" w14:textId="77777777" w:rsidR="00D30695" w:rsidRDefault="00B12DDC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2DD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7. О дополнительном негосударственном </w:t>
      </w:r>
      <w:r w:rsidR="007232A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пенсионном</w:t>
      </w:r>
      <w:r w:rsidRPr="00B12DDC">
        <w:rPr>
          <w:rFonts w:ascii="Times New Roman" w:eastAsia="Calibri" w:hAnsi="Times New Roman" w:cs="Times New Roman"/>
          <w:sz w:val="28"/>
          <w:szCs w:val="28"/>
        </w:rPr>
        <w:t xml:space="preserve"> обеспечении работника</w:t>
      </w:r>
    </w:p>
    <w:p w14:paraId="0510CAA7" w14:textId="77777777" w:rsidR="00D30695" w:rsidRDefault="00D30695" w:rsidP="00B12D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056593" w14:textId="77777777" w:rsidR="00D30695" w:rsidRDefault="00D30695" w:rsidP="00B12DD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4.</w:t>
      </w:r>
    </w:p>
    <w:p w14:paraId="2E535E4B" w14:textId="1BCADF4A" w:rsidR="00F926CF" w:rsidRDefault="00252FC0" w:rsidP="00252F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Обязательные условия:</w:t>
      </w:r>
    </w:p>
    <w:p w14:paraId="7716D807" w14:textId="3FFB8641" w:rsidR="00252FC0" w:rsidRPr="00F2636F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636F">
        <w:rPr>
          <w:rFonts w:ascii="Times New Roman" w:eastAsia="Calibri" w:hAnsi="Times New Roman" w:cs="Times New Roman"/>
          <w:sz w:val="28"/>
          <w:szCs w:val="28"/>
        </w:rPr>
        <w:t>Место работы</w:t>
      </w:r>
    </w:p>
    <w:p w14:paraId="3428F9A6" w14:textId="6CB4E419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Трудовая функция</w:t>
      </w:r>
    </w:p>
    <w:p w14:paraId="7950BD8F" w14:textId="7F3C1656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начала работы</w:t>
      </w:r>
    </w:p>
    <w:p w14:paraId="1680A5ED" w14:textId="0D8F02FE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Условия оплаты труда</w:t>
      </w:r>
    </w:p>
    <w:p w14:paraId="201907A2" w14:textId="10734632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Режим рабочего времени и времени отдыха</w:t>
      </w:r>
    </w:p>
    <w:p w14:paraId="2DC64C45" w14:textId="6F3C9B13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Условия, определяющие в необходимых случаях характер работы</w:t>
      </w:r>
    </w:p>
    <w:p w14:paraId="6F8FC8CC" w14:textId="06ECD745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Условие об обязательном социальном страховании работника</w:t>
      </w:r>
    </w:p>
    <w:p w14:paraId="2E53675A" w14:textId="7E3811B0" w:rsidR="009B73C0" w:rsidRDefault="009B73C0" w:rsidP="00F2636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Гарантии и компенсации за работу с вредными и (или) опасными условиями труда</w:t>
      </w:r>
    </w:p>
    <w:p w14:paraId="2BFB370F" w14:textId="724C94BD" w:rsidR="009D4D36" w:rsidRDefault="009D4D36" w:rsidP="00CE12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1212">
        <w:rPr>
          <w:rFonts w:ascii="Times New Roman" w:eastAsia="Calibri" w:hAnsi="Times New Roman" w:cs="Times New Roman"/>
          <w:sz w:val="28"/>
          <w:szCs w:val="28"/>
        </w:rPr>
        <w:t>Дополнительные условия:</w:t>
      </w:r>
    </w:p>
    <w:p w14:paraId="227AAC61" w14:textId="27692EE7" w:rsidR="00376862" w:rsidRPr="00625A9A" w:rsidRDefault="00625A9A" w:rsidP="00625A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376862" w:rsidRPr="00625A9A">
        <w:rPr>
          <w:rFonts w:ascii="Times New Roman" w:eastAsia="Calibri" w:hAnsi="Times New Roman" w:cs="Times New Roman"/>
          <w:sz w:val="28"/>
          <w:szCs w:val="28"/>
        </w:rPr>
        <w:t>б испытании</w:t>
      </w:r>
    </w:p>
    <w:p w14:paraId="5733B7E4" w14:textId="3B832041" w:rsidR="00376862" w:rsidRPr="00625A9A" w:rsidRDefault="00D67DB4" w:rsidP="00625A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376862" w:rsidRPr="00625A9A">
        <w:rPr>
          <w:rFonts w:ascii="Times New Roman" w:eastAsia="Calibri" w:hAnsi="Times New Roman" w:cs="Times New Roman"/>
          <w:sz w:val="28"/>
          <w:szCs w:val="28"/>
        </w:rPr>
        <w:t xml:space="preserve"> неразглашении охраняемой законом тайны</w:t>
      </w:r>
    </w:p>
    <w:p w14:paraId="76227792" w14:textId="33BBE10C" w:rsidR="00376862" w:rsidRPr="00D67DB4" w:rsidRDefault="00D67DB4" w:rsidP="00D67D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376862" w:rsidRPr="00D67DB4">
        <w:rPr>
          <w:rFonts w:ascii="Times New Roman" w:eastAsia="Calibri" w:hAnsi="Times New Roman" w:cs="Times New Roman"/>
          <w:sz w:val="28"/>
          <w:szCs w:val="28"/>
        </w:rPr>
        <w:t>б обязанности работника отработать после обучения не менее установленного договором срока, если обучение проводилось за счет средств работодателя</w:t>
      </w:r>
    </w:p>
    <w:p w14:paraId="235222C3" w14:textId="06D2A197" w:rsidR="00376862" w:rsidRPr="00D67DB4" w:rsidRDefault="00D67DB4" w:rsidP="00D67D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 </w:t>
      </w:r>
      <w:r w:rsidR="00376862" w:rsidRPr="00D67DB4">
        <w:rPr>
          <w:rFonts w:ascii="Times New Roman" w:eastAsia="Calibri" w:hAnsi="Times New Roman" w:cs="Times New Roman"/>
          <w:sz w:val="28"/>
          <w:szCs w:val="28"/>
        </w:rPr>
        <w:t>видах и об условиях дополнительного обучения работника</w:t>
      </w:r>
    </w:p>
    <w:p w14:paraId="210C5D19" w14:textId="325C47C4" w:rsidR="00376862" w:rsidRPr="00D67DB4" w:rsidRDefault="00D67DB4" w:rsidP="00D67D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376862" w:rsidRPr="00D67DB4">
        <w:rPr>
          <w:rFonts w:ascii="Times New Roman" w:eastAsia="Calibri" w:hAnsi="Times New Roman" w:cs="Times New Roman"/>
          <w:sz w:val="28"/>
          <w:szCs w:val="28"/>
        </w:rPr>
        <w:t>б улучшении социально-бытовых условий работника и членов его семьи</w:t>
      </w:r>
    </w:p>
    <w:p w14:paraId="725C3BC8" w14:textId="5F27A948" w:rsidR="00376862" w:rsidRPr="00D67DB4" w:rsidRDefault="00D67DB4" w:rsidP="00D67D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376862" w:rsidRPr="00D67DB4">
        <w:rPr>
          <w:rFonts w:ascii="Times New Roman" w:eastAsia="Calibri" w:hAnsi="Times New Roman" w:cs="Times New Roman"/>
          <w:sz w:val="28"/>
          <w:szCs w:val="28"/>
        </w:rPr>
        <w:t>б уточнении применительно к условиям работы данного работника прав и обязанностей работника и работодателя</w:t>
      </w:r>
    </w:p>
    <w:p w14:paraId="576E4E3B" w14:textId="1A09ED9E" w:rsidR="00376862" w:rsidRPr="00D67DB4" w:rsidRDefault="00D67DB4" w:rsidP="00D67D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 </w:t>
      </w:r>
      <w:r w:rsidR="00376862" w:rsidRPr="00D67DB4">
        <w:rPr>
          <w:rFonts w:ascii="Times New Roman" w:eastAsia="Calibri" w:hAnsi="Times New Roman" w:cs="Times New Roman"/>
          <w:sz w:val="28"/>
          <w:szCs w:val="28"/>
        </w:rPr>
        <w:t>видах и об условиях дополнительного страхования работника</w:t>
      </w:r>
    </w:p>
    <w:p w14:paraId="7F446A01" w14:textId="766C37EA" w:rsidR="00376862" w:rsidRDefault="00D67DB4" w:rsidP="00D67D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376862" w:rsidRPr="00D67DB4">
        <w:rPr>
          <w:rFonts w:ascii="Times New Roman" w:eastAsia="Calibri" w:hAnsi="Times New Roman" w:cs="Times New Roman"/>
          <w:sz w:val="28"/>
          <w:szCs w:val="28"/>
        </w:rPr>
        <w:t xml:space="preserve"> дополнительном негосударственном пенсионном обеспечении работника</w:t>
      </w:r>
    </w:p>
    <w:p w14:paraId="1B5B8851" w14:textId="77777777" w:rsidR="00E34EE8" w:rsidRDefault="00E34EE8" w:rsidP="00E34E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51DEA8" w14:textId="2AD93EF0" w:rsidR="00E34EE8" w:rsidRDefault="00E34EE8" w:rsidP="00E34EE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5.</w:t>
      </w:r>
    </w:p>
    <w:p w14:paraId="03080627" w14:textId="4284160D" w:rsidR="00E34EE8" w:rsidRDefault="0010158B" w:rsidP="00E34EE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10158B">
        <w:rPr>
          <w:rFonts w:ascii="Times New Roman" w:eastAsia="Calibri" w:hAnsi="Times New Roman" w:cs="Times New Roman"/>
          <w:sz w:val="28"/>
          <w:szCs w:val="28"/>
        </w:rPr>
        <w:t xml:space="preserve">Ирина заключила с компанией, предоставляющей юридические услуги, срочный трудовой договор на </w:t>
      </w:r>
      <w:r w:rsidR="00B00D43" w:rsidRPr="00B00D4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5</w:t>
      </w:r>
      <w:r w:rsidRPr="0010158B">
        <w:rPr>
          <w:rFonts w:ascii="Times New Roman" w:eastAsia="Calibri" w:hAnsi="Times New Roman" w:cs="Times New Roman"/>
          <w:sz w:val="28"/>
          <w:szCs w:val="28"/>
        </w:rPr>
        <w:t xml:space="preserve"> лет. </w:t>
      </w:r>
      <w:r w:rsidR="00EA26FF" w:rsidRPr="00EA26F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Дата начала работы Ирины – 01.10.2023</w:t>
      </w:r>
      <w:r w:rsidRPr="00EA26F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.</w:t>
      </w:r>
      <w:r w:rsidRPr="0010158B">
        <w:rPr>
          <w:rFonts w:ascii="Times New Roman" w:eastAsia="Calibri" w:hAnsi="Times New Roman" w:cs="Times New Roman"/>
          <w:sz w:val="28"/>
          <w:szCs w:val="28"/>
        </w:rPr>
        <w:t xml:space="preserve"> Как только Ирина приступила к работе, так сразу её трудовой договор вступил в силу. </w:t>
      </w:r>
      <w:r w:rsidR="0046688C" w:rsidRPr="0046688C">
        <w:rPr>
          <w:rFonts w:ascii="Times New Roman" w:eastAsia="Calibri" w:hAnsi="Times New Roman" w:cs="Times New Roman"/>
          <w:sz w:val="28"/>
          <w:szCs w:val="28"/>
        </w:rPr>
        <w:t xml:space="preserve">В числе обязательных условий в трудовой договор были включены </w:t>
      </w:r>
      <w:r w:rsidR="0046688C" w:rsidRPr="0046688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трудовая функция, условия оплаты труда, условия труда на рабочем месте, режим рабочего времени и отдыха, условие об обязательном социальном страховании работника и гарантии, и компенсации за работу с вредными и (или) опасными условиями труда.</w:t>
      </w:r>
      <w:r w:rsidR="00466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0647" w:rsidRPr="002A0647">
        <w:rPr>
          <w:rFonts w:ascii="Times New Roman" w:eastAsia="Calibri" w:hAnsi="Times New Roman" w:cs="Times New Roman"/>
          <w:sz w:val="28"/>
          <w:szCs w:val="28"/>
        </w:rPr>
        <w:t xml:space="preserve">В перечень дополнительных условий вошли </w:t>
      </w:r>
      <w:r w:rsidR="002A0647" w:rsidRPr="002A0647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информация об испытании и о неразглашении охраняемой законом тайны.</w:t>
      </w:r>
    </w:p>
    <w:p w14:paraId="25AF47B6" w14:textId="77777777" w:rsidR="00FB2A14" w:rsidRDefault="00FB2A14" w:rsidP="00E34EE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54831B59" w14:textId="77777777" w:rsidR="00FB2A14" w:rsidRDefault="00FB2A14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2911FE2" w14:textId="27ED452A" w:rsidR="00FB2A14" w:rsidRPr="00FB2A14" w:rsidRDefault="00FB2A14" w:rsidP="00E34E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 6.</w:t>
      </w:r>
    </w:p>
    <w:p w14:paraId="4329A0AA" w14:textId="37E19BE1" w:rsidR="001D6687" w:rsidRPr="00FF5764" w:rsidRDefault="005B7A45" w:rsidP="00FF57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1D6687" w:rsidRPr="00FF5764">
        <w:rPr>
          <w:rFonts w:ascii="Times New Roman" w:eastAsia="Calibri" w:hAnsi="Times New Roman" w:cs="Times New Roman"/>
          <w:sz w:val="28"/>
          <w:szCs w:val="28"/>
        </w:rPr>
        <w:t>рудовой договор по общему правилу заключается с лицами, достигшими возраста шестнадцати лет, за исключением случаев, предусмотренных настоящим Кодексом, другими федеральными законами.</w:t>
      </w:r>
    </w:p>
    <w:p w14:paraId="2F056AAF" w14:textId="2ECFFBAF" w:rsidR="001D6687" w:rsidRPr="00FF5764" w:rsidRDefault="001D6687" w:rsidP="00FF57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5764">
        <w:rPr>
          <w:rFonts w:ascii="Times New Roman" w:eastAsia="Calibri" w:hAnsi="Times New Roman" w:cs="Times New Roman"/>
          <w:sz w:val="28"/>
          <w:szCs w:val="28"/>
        </w:rPr>
        <w:t>Ситуация не верна, так как Надя не достигла возраста шестнадцати лет, а также работает в ночное время, что запрещено для несовершеннолетних работников</w:t>
      </w:r>
      <w:r w:rsidR="00224DD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DA75A4" w14:textId="549FDD0B" w:rsidR="001D6687" w:rsidRPr="00FF5764" w:rsidRDefault="001D6687" w:rsidP="00FF576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5764">
        <w:rPr>
          <w:rFonts w:ascii="Times New Roman" w:eastAsia="Calibri" w:hAnsi="Times New Roman" w:cs="Times New Roman"/>
          <w:sz w:val="28"/>
          <w:szCs w:val="28"/>
        </w:rPr>
        <w:t>Ситуация не верна, так как Артём не имеет права бросить школу до получения основного общего образования, а также должен получить письменное согласие своих родителей и органа опеки и попечительства для заключения трудового договора</w:t>
      </w:r>
      <w:r w:rsidR="00FC0F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47363A" w14:textId="37B62809" w:rsidR="006C7C2B" w:rsidRDefault="001D6687" w:rsidP="006C7C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5764">
        <w:rPr>
          <w:rFonts w:ascii="Times New Roman" w:eastAsia="Calibri" w:hAnsi="Times New Roman" w:cs="Times New Roman"/>
          <w:sz w:val="28"/>
          <w:szCs w:val="28"/>
        </w:rPr>
        <w:t>В организациях кинематографии, театрах, театральных и концертных организациях, цирках допускается с согласия одного из родителей (опекуна) и разрешения органа опеки и попечительства заключение трудового договора с лицами, не достигшими возраста четырнадцати лет, для участия в создании и (или) исполнении (экспонировании) произведений без ущерба здоровью и нравственному развитию</w:t>
      </w:r>
      <w:r w:rsidR="0059623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D962B0" w14:textId="77777777" w:rsidR="006C7C2B" w:rsidRDefault="006C7C2B" w:rsidP="006C7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DF59C4" w14:textId="14B886DC" w:rsidR="006C7C2B" w:rsidRDefault="006C7C2B" w:rsidP="006C7C2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Должностная инструкция.</w:t>
      </w:r>
    </w:p>
    <w:p w14:paraId="7E26212B" w14:textId="0B43ABC3" w:rsidR="001D6851" w:rsidRPr="008B70B5" w:rsidRDefault="008B70B5" w:rsidP="006C7C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hyperlink r:id="rId6" w:history="1">
        <w:r w:rsidR="003011C7" w:rsidRPr="008B70B5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См. отдельный файл.</w:t>
        </w:r>
      </w:hyperlink>
    </w:p>
    <w:p w14:paraId="34631A99" w14:textId="77777777" w:rsidR="00501E5F" w:rsidRDefault="00501E5F" w:rsidP="00501E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137E92" w14:textId="68E77674" w:rsidR="00501E5F" w:rsidRDefault="00501E5F" w:rsidP="00501E5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Вывод.</w:t>
      </w:r>
    </w:p>
    <w:p w14:paraId="3D64915D" w14:textId="50534B50" w:rsidR="00501E5F" w:rsidRPr="00501E5F" w:rsidRDefault="00CC3999" w:rsidP="00501E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C3999"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практической работы </w:t>
      </w:r>
      <w:r w:rsidR="00CC4111">
        <w:rPr>
          <w:rFonts w:ascii="Times New Roman" w:eastAsia="Calibri" w:hAnsi="Times New Roman" w:cs="Times New Roman"/>
          <w:sz w:val="28"/>
          <w:szCs w:val="28"/>
        </w:rPr>
        <w:t>были изучены</w:t>
      </w:r>
      <w:r w:rsidRPr="00CC3999">
        <w:rPr>
          <w:rFonts w:ascii="Times New Roman" w:eastAsia="Calibri" w:hAnsi="Times New Roman" w:cs="Times New Roman"/>
          <w:sz w:val="28"/>
          <w:szCs w:val="28"/>
        </w:rPr>
        <w:t xml:space="preserve"> основные положения Трудового кодекса Российской Федерации, касающиеся трудового договора, его заключения, изменения и расторжения. </w:t>
      </w:r>
      <w:r w:rsidR="00DC08BA">
        <w:rPr>
          <w:rFonts w:ascii="Times New Roman" w:eastAsia="Calibri" w:hAnsi="Times New Roman" w:cs="Times New Roman"/>
          <w:sz w:val="28"/>
          <w:szCs w:val="28"/>
        </w:rPr>
        <w:t>Были приобретены навыки составления должностных</w:t>
      </w:r>
      <w:r w:rsidRPr="00CC3999">
        <w:rPr>
          <w:rFonts w:ascii="Times New Roman" w:eastAsia="Calibri" w:hAnsi="Times New Roman" w:cs="Times New Roman"/>
          <w:sz w:val="28"/>
          <w:szCs w:val="28"/>
        </w:rPr>
        <w:t xml:space="preserve"> инструкци</w:t>
      </w:r>
      <w:r w:rsidR="00DC08BA">
        <w:rPr>
          <w:rFonts w:ascii="Times New Roman" w:eastAsia="Calibri" w:hAnsi="Times New Roman" w:cs="Times New Roman"/>
          <w:sz w:val="28"/>
          <w:szCs w:val="28"/>
        </w:rPr>
        <w:t>й</w:t>
      </w:r>
      <w:r w:rsidRPr="00CC3999">
        <w:rPr>
          <w:rFonts w:ascii="Times New Roman" w:eastAsia="Calibri" w:hAnsi="Times New Roman" w:cs="Times New Roman"/>
          <w:sz w:val="28"/>
          <w:szCs w:val="28"/>
        </w:rPr>
        <w:t xml:space="preserve">. Эти навыки </w:t>
      </w:r>
      <w:r w:rsidR="004F20DB">
        <w:rPr>
          <w:rFonts w:ascii="Times New Roman" w:eastAsia="Calibri" w:hAnsi="Times New Roman" w:cs="Times New Roman"/>
          <w:sz w:val="28"/>
          <w:szCs w:val="28"/>
        </w:rPr>
        <w:t xml:space="preserve">могут помочь в </w:t>
      </w:r>
      <w:r w:rsidRPr="00CC3999">
        <w:rPr>
          <w:rFonts w:ascii="Times New Roman" w:eastAsia="Calibri" w:hAnsi="Times New Roman" w:cs="Times New Roman"/>
          <w:sz w:val="28"/>
          <w:szCs w:val="28"/>
        </w:rPr>
        <w:t>будущем при поиске работы, оформлении трудовых отношений и выполнении своих обязанностей.</w:t>
      </w:r>
    </w:p>
    <w:sectPr w:rsidR="00501E5F" w:rsidRPr="00501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9BC"/>
    <w:multiLevelType w:val="hybridMultilevel"/>
    <w:tmpl w:val="A34E58F6"/>
    <w:lvl w:ilvl="0" w:tplc="485C46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9F040F"/>
    <w:multiLevelType w:val="hybridMultilevel"/>
    <w:tmpl w:val="5106D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4633"/>
    <w:multiLevelType w:val="hybridMultilevel"/>
    <w:tmpl w:val="6A6E7B7E"/>
    <w:lvl w:ilvl="0" w:tplc="A3F696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190FEC"/>
    <w:multiLevelType w:val="hybridMultilevel"/>
    <w:tmpl w:val="CB48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400"/>
    <w:multiLevelType w:val="hybridMultilevel"/>
    <w:tmpl w:val="E7AC616A"/>
    <w:lvl w:ilvl="0" w:tplc="58F2AC80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93449"/>
    <w:multiLevelType w:val="hybridMultilevel"/>
    <w:tmpl w:val="483A5D38"/>
    <w:lvl w:ilvl="0" w:tplc="CA2EC2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C33214C"/>
    <w:multiLevelType w:val="hybridMultilevel"/>
    <w:tmpl w:val="D0B8C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6538E"/>
    <w:multiLevelType w:val="hybridMultilevel"/>
    <w:tmpl w:val="9BC8EFA2"/>
    <w:lvl w:ilvl="0" w:tplc="DDEC23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710156"/>
    <w:multiLevelType w:val="multilevel"/>
    <w:tmpl w:val="EBB8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B21734"/>
    <w:multiLevelType w:val="hybridMultilevel"/>
    <w:tmpl w:val="C748B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4497"/>
    <w:multiLevelType w:val="hybridMultilevel"/>
    <w:tmpl w:val="1FD4772E"/>
    <w:lvl w:ilvl="0" w:tplc="DDEC23E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36C62"/>
    <w:multiLevelType w:val="hybridMultilevel"/>
    <w:tmpl w:val="C7302110"/>
    <w:lvl w:ilvl="0" w:tplc="4F50129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06B42"/>
    <w:multiLevelType w:val="hybridMultilevel"/>
    <w:tmpl w:val="CDC0E87A"/>
    <w:lvl w:ilvl="0" w:tplc="2218665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7F3"/>
    <w:rsid w:val="00015DFA"/>
    <w:rsid w:val="0007667F"/>
    <w:rsid w:val="000A5EF3"/>
    <w:rsid w:val="000B6ED3"/>
    <w:rsid w:val="000D7EBE"/>
    <w:rsid w:val="000F37F3"/>
    <w:rsid w:val="0010158B"/>
    <w:rsid w:val="001D6687"/>
    <w:rsid w:val="001D6851"/>
    <w:rsid w:val="001F3CAB"/>
    <w:rsid w:val="00205BFD"/>
    <w:rsid w:val="00224DDD"/>
    <w:rsid w:val="00237B1C"/>
    <w:rsid w:val="00252FC0"/>
    <w:rsid w:val="00261851"/>
    <w:rsid w:val="002A0647"/>
    <w:rsid w:val="002A3A59"/>
    <w:rsid w:val="002A6516"/>
    <w:rsid w:val="002B0833"/>
    <w:rsid w:val="002B27C4"/>
    <w:rsid w:val="003011C7"/>
    <w:rsid w:val="0030407A"/>
    <w:rsid w:val="00353ADA"/>
    <w:rsid w:val="00376862"/>
    <w:rsid w:val="00387FD1"/>
    <w:rsid w:val="00456803"/>
    <w:rsid w:val="0046688C"/>
    <w:rsid w:val="0048742C"/>
    <w:rsid w:val="004B69C7"/>
    <w:rsid w:val="004F20DB"/>
    <w:rsid w:val="00501E5F"/>
    <w:rsid w:val="00547B74"/>
    <w:rsid w:val="00564E4F"/>
    <w:rsid w:val="00596230"/>
    <w:rsid w:val="0059735B"/>
    <w:rsid w:val="005B7A45"/>
    <w:rsid w:val="005E1D51"/>
    <w:rsid w:val="00612A33"/>
    <w:rsid w:val="00625A9A"/>
    <w:rsid w:val="00666D41"/>
    <w:rsid w:val="00667232"/>
    <w:rsid w:val="00690AB5"/>
    <w:rsid w:val="006C7C2B"/>
    <w:rsid w:val="007232AB"/>
    <w:rsid w:val="0072486C"/>
    <w:rsid w:val="00792217"/>
    <w:rsid w:val="007F46F5"/>
    <w:rsid w:val="00813B32"/>
    <w:rsid w:val="008B70B5"/>
    <w:rsid w:val="009A18F5"/>
    <w:rsid w:val="009B73C0"/>
    <w:rsid w:val="009D4D36"/>
    <w:rsid w:val="00A52CD1"/>
    <w:rsid w:val="00AA5F8F"/>
    <w:rsid w:val="00AD4744"/>
    <w:rsid w:val="00B00D43"/>
    <w:rsid w:val="00B12DDC"/>
    <w:rsid w:val="00BB5C2E"/>
    <w:rsid w:val="00BF761F"/>
    <w:rsid w:val="00C53F0A"/>
    <w:rsid w:val="00CC3999"/>
    <w:rsid w:val="00CC4111"/>
    <w:rsid w:val="00CE1212"/>
    <w:rsid w:val="00D30695"/>
    <w:rsid w:val="00D40F8C"/>
    <w:rsid w:val="00D538B3"/>
    <w:rsid w:val="00D66D26"/>
    <w:rsid w:val="00D67DB4"/>
    <w:rsid w:val="00D8470D"/>
    <w:rsid w:val="00DC08BA"/>
    <w:rsid w:val="00DC2EF6"/>
    <w:rsid w:val="00E34EE8"/>
    <w:rsid w:val="00E5058C"/>
    <w:rsid w:val="00EA26FF"/>
    <w:rsid w:val="00F2636F"/>
    <w:rsid w:val="00F83BC5"/>
    <w:rsid w:val="00F926CF"/>
    <w:rsid w:val="00F9450B"/>
    <w:rsid w:val="00FB2A14"/>
    <w:rsid w:val="00FC0F31"/>
    <w:rsid w:val="00FC6D26"/>
    <w:rsid w:val="00FD693A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CE0D"/>
  <w15:chartTrackingRefBased/>
  <w15:docId w15:val="{26BDCEF4-5CE0-4927-BFA4-9145D329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B74"/>
    <w:pPr>
      <w:spacing w:after="200" w:line="276" w:lineRule="auto"/>
    </w:pPr>
  </w:style>
  <w:style w:type="paragraph" w:styleId="Heading5">
    <w:name w:val="heading 5"/>
    <w:basedOn w:val="Normal"/>
    <w:link w:val="Heading5Char"/>
    <w:uiPriority w:val="9"/>
    <w:qFormat/>
    <w:rsid w:val="00237B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B1C"/>
    <w:pPr>
      <w:spacing w:after="0" w:line="240" w:lineRule="auto"/>
    </w:pPr>
  </w:style>
  <w:style w:type="table" w:styleId="TableGrid">
    <w:name w:val="Table Grid"/>
    <w:basedOn w:val="TableNormal"/>
    <w:uiPriority w:val="59"/>
    <w:rsid w:val="00237B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37B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52FC0"/>
    <w:pPr>
      <w:ind w:left="720"/>
      <w:contextualSpacing/>
    </w:pPr>
  </w:style>
  <w:style w:type="numbering" w:customStyle="1" w:styleId="CurrentList1">
    <w:name w:val="Current List1"/>
    <w:uiPriority w:val="99"/>
    <w:rsid w:val="00FF5764"/>
  </w:style>
  <w:style w:type="character" w:styleId="Hyperlink">
    <w:name w:val="Hyperlink"/>
    <w:basedOn w:val="DefaultParagraphFont"/>
    <w:uiPriority w:val="99"/>
    <w:unhideWhenUsed/>
    <w:rsid w:val="008B7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uvSN7c8fwERjW5ePIVOG9xVRTNj?e=OwDuC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Documents\Custom%20Office%20Templates\&#1055;&#1088;&#1072;&#1082;&#1090;&#1080;&#1095;&#1077;&#1089;&#1082;&#1072;&#1103;%20(&#1057;&#1090;&#1072;&#1085;&#1076;&#1072;&#1088;&#1090;&#1080;&#1079;&#1072;&#1094;&#1080;&#1103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(Стандартизация).dotx</Template>
  <TotalTime>38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68</cp:revision>
  <dcterms:created xsi:type="dcterms:W3CDTF">2023-11-20T06:23:00Z</dcterms:created>
  <dcterms:modified xsi:type="dcterms:W3CDTF">2023-11-20T07:19:00Z</dcterms:modified>
</cp:coreProperties>
</file>
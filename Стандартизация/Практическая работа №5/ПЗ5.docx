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4B69C7" w:rsidRPr="0088015F" w14:paraId="2CC2048A" w14:textId="77777777" w:rsidTr="0079157C">
        <w:tc>
          <w:tcPr>
            <w:tcW w:w="2616" w:type="dxa"/>
          </w:tcPr>
          <w:p w14:paraId="4A58CA9F" w14:textId="77777777" w:rsidR="004B69C7" w:rsidRPr="0088015F" w:rsidRDefault="004B69C7" w:rsidP="00791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drawing>
                <wp:inline distT="0" distB="0" distL="0" distR="0" wp14:anchorId="520E5617" wp14:editId="0B0989C0">
                  <wp:extent cx="1440180" cy="914802"/>
                  <wp:effectExtent l="0" t="0" r="7620" b="0"/>
                  <wp:docPr id="3" name="Рисунок 3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B620DBA" w14:textId="77777777" w:rsidR="004B69C7" w:rsidRPr="0088015F" w:rsidRDefault="004B69C7" w:rsidP="0079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sz w:val="24"/>
                <w:szCs w:val="24"/>
              </w:rPr>
              <w:t>Санкт-Петербургское государственное бюджетное</w:t>
            </w:r>
          </w:p>
          <w:p w14:paraId="0BB57BDB" w14:textId="77777777" w:rsidR="004B69C7" w:rsidRPr="0088015F" w:rsidRDefault="004B69C7" w:rsidP="0079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образовательное учреждение</w:t>
            </w:r>
          </w:p>
          <w:p w14:paraId="4C5D2785" w14:textId="77777777" w:rsidR="004B69C7" w:rsidRPr="0088015F" w:rsidRDefault="004B69C7" w:rsidP="00791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15F">
              <w:rPr>
                <w:rFonts w:ascii="Times New Roman" w:hAnsi="Times New Roman" w:cs="Times New Roman"/>
                <w:sz w:val="24"/>
                <w:szCs w:val="24"/>
              </w:rPr>
              <w:t>"Колледж электроники и приборостроения"</w:t>
            </w:r>
          </w:p>
        </w:tc>
      </w:tr>
    </w:tbl>
    <w:p w14:paraId="2A34F933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48F5EA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EEA6D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417F5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581355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A8210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C8603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FE1800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B9BF4" w14:textId="77777777" w:rsidR="004B69C7" w:rsidRDefault="004B69C7" w:rsidP="004B69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CAC551" w14:textId="77777777" w:rsidR="004B69C7" w:rsidRDefault="004B69C7" w:rsidP="004B69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00A0ED" w14:textId="77777777" w:rsidR="004B69C7" w:rsidRPr="0016305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A2A582C" w14:textId="453060CC" w:rsidR="004B69C7" w:rsidRPr="007226F4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63057">
        <w:rPr>
          <w:rFonts w:ascii="Times New Roman" w:hAnsi="Times New Roman" w:cs="Times New Roman"/>
          <w:b/>
          <w:sz w:val="32"/>
          <w:szCs w:val="28"/>
        </w:rPr>
        <w:t xml:space="preserve">Отчёт о </w:t>
      </w:r>
      <w:r>
        <w:rPr>
          <w:rFonts w:ascii="Times New Roman" w:hAnsi="Times New Roman" w:cs="Times New Roman"/>
          <w:b/>
          <w:sz w:val="32"/>
          <w:szCs w:val="28"/>
        </w:rPr>
        <w:t xml:space="preserve">практической работе </w:t>
      </w:r>
      <w:r w:rsidRPr="00163057">
        <w:rPr>
          <w:rFonts w:ascii="Times New Roman" w:hAnsi="Times New Roman" w:cs="Times New Roman"/>
          <w:b/>
          <w:sz w:val="32"/>
          <w:szCs w:val="28"/>
        </w:rPr>
        <w:t xml:space="preserve">№ </w:t>
      </w:r>
      <w:r w:rsidR="007226F4">
        <w:rPr>
          <w:rFonts w:ascii="Times New Roman" w:hAnsi="Times New Roman" w:cs="Times New Roman"/>
          <w:b/>
          <w:sz w:val="32"/>
          <w:szCs w:val="28"/>
        </w:rPr>
        <w:t>5</w:t>
      </w:r>
    </w:p>
    <w:p w14:paraId="5585730A" w14:textId="77777777" w:rsidR="004B69C7" w:rsidRPr="0016305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1EE5529" w14:textId="1C9674A8" w:rsidR="00605414" w:rsidRPr="00605414" w:rsidRDefault="002A6516" w:rsidP="004B69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="00605414" w:rsidRPr="0060541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75D5C"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="00605414" w:rsidRPr="00605414">
        <w:rPr>
          <w:rFonts w:ascii="Times New Roman" w:eastAsia="Calibri" w:hAnsi="Times New Roman" w:cs="Times New Roman"/>
          <w:b/>
          <w:sz w:val="28"/>
          <w:szCs w:val="28"/>
        </w:rPr>
        <w:t>формление документации для убытия в командировку и подготовка отчёта по командировке</w:t>
      </w:r>
    </w:p>
    <w:p w14:paraId="0D69C365" w14:textId="77777777" w:rsidR="004B69C7" w:rsidRPr="00E900EB" w:rsidRDefault="004B69C7" w:rsidP="004B69C7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79AA2C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822178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4AB703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5BAD55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15550A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6C658F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80DB6A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6E61C0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A8E07D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B8D7CD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3BBCBF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C4CD2C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FFC609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5D11D2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819B3A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2CD651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269786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8FCF0F" w14:textId="7299B824" w:rsidR="004B69C7" w:rsidRDefault="00894C9E" w:rsidP="0077620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Подготовил: студент</w:t>
      </w:r>
    </w:p>
    <w:p w14:paraId="6776B121" w14:textId="71C22FA9" w:rsidR="00894C9E" w:rsidRDefault="00894C9E" w:rsidP="0077620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группы 13 ИТ</w:t>
      </w:r>
    </w:p>
    <w:p w14:paraId="67387101" w14:textId="57801713" w:rsidR="00894C9E" w:rsidRDefault="00894C9E" w:rsidP="0077620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Липинский Константин Станиславович</w:t>
      </w:r>
    </w:p>
    <w:p w14:paraId="06077B6C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169335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1A4234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6A9897" w14:textId="77777777" w:rsidR="004B69C7" w:rsidRDefault="004B69C7" w:rsidP="004B69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6C8835" w14:textId="77777777" w:rsidR="004B69C7" w:rsidRDefault="004B69C7" w:rsidP="004B69C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251AA" w14:textId="77777777" w:rsidR="004B69C7" w:rsidRDefault="004B69C7" w:rsidP="004B69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F3BCA0" w14:textId="77777777" w:rsidR="004B69C7" w:rsidRDefault="004B69C7" w:rsidP="00237B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98261D" w14:textId="77777777" w:rsidR="00237B1C" w:rsidRDefault="00237B1C" w:rsidP="00237B1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FACDCC" w14:textId="77777777" w:rsidR="002A6516" w:rsidRDefault="002A6516" w:rsidP="00237B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B5EBD8" w14:textId="77777777" w:rsidR="002A6516" w:rsidRDefault="002A6516" w:rsidP="00237B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47C49C" w14:textId="43D543A2" w:rsidR="00237B1C" w:rsidRDefault="00237B1C" w:rsidP="006054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549C9" w:rsidRPr="000549C9">
        <w:rPr>
          <w:rFonts w:ascii="Times New Roman" w:eastAsia="Calibri" w:hAnsi="Times New Roman" w:cs="Times New Roman"/>
          <w:sz w:val="28"/>
          <w:szCs w:val="28"/>
        </w:rPr>
        <w:t>формировать умение составлять документы для убытия в командировку.</w:t>
      </w:r>
    </w:p>
    <w:p w14:paraId="644E5F00" w14:textId="77777777" w:rsidR="004B69C7" w:rsidRDefault="004B69C7" w:rsidP="00237B1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9F6409" w14:textId="77777777" w:rsidR="004B69C7" w:rsidRDefault="004B69C7" w:rsidP="004B69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Порядок выполнения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6CD695C" w14:textId="77777777" w:rsidR="004B69C7" w:rsidRDefault="004B69C7" w:rsidP="004B69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4FE230" w14:textId="77777777" w:rsidR="004B69C7" w:rsidRDefault="004B69C7" w:rsidP="004B69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Практическая работа содержит отчет. </w:t>
      </w:r>
    </w:p>
    <w:p w14:paraId="10A51745" w14:textId="77777777" w:rsidR="004B69C7" w:rsidRDefault="004B69C7" w:rsidP="004B69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должен содержать: </w:t>
      </w:r>
    </w:p>
    <w:p w14:paraId="287A5EA7" w14:textId="06173999" w:rsidR="004B69C7" w:rsidRDefault="00D84697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4B69C7">
        <w:rPr>
          <w:rFonts w:ascii="Times New Roman" w:eastAsia="Calibri" w:hAnsi="Times New Roman" w:cs="Times New Roman"/>
          <w:sz w:val="28"/>
          <w:szCs w:val="28"/>
        </w:rPr>
        <w:t xml:space="preserve">азвание и цель работы; </w:t>
      </w:r>
    </w:p>
    <w:p w14:paraId="798DE310" w14:textId="4C4CA40F" w:rsidR="004B69C7" w:rsidRDefault="00DA1AA6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Ответы на контрольные вопросы</w:t>
      </w:r>
    </w:p>
    <w:p w14:paraId="534CD812" w14:textId="3D3A07B2" w:rsidR="004B69C7" w:rsidRDefault="0060208A" w:rsidP="004B69C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Заполненный бланк отчёта о командиров</w:t>
      </w:r>
      <w:r w:rsidR="004558B5">
        <w:rPr>
          <w:rFonts w:ascii="Times New Roman" w:eastAsia="Calibri" w:hAnsi="Times New Roman" w:cs="Times New Roman"/>
          <w:sz w:val="28"/>
          <w:szCs w:val="28"/>
        </w:rPr>
        <w:t>ке</w:t>
      </w:r>
    </w:p>
    <w:p w14:paraId="08319C1B" w14:textId="556B075E" w:rsidR="004B69C7" w:rsidRDefault="00C069E7" w:rsidP="00C069E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к практической работе</w:t>
      </w:r>
    </w:p>
    <w:p w14:paraId="110B8EDD" w14:textId="77777777" w:rsidR="0046352E" w:rsidRDefault="0046352E" w:rsidP="004635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654972" w14:textId="0A449243" w:rsidR="0046352E" w:rsidRDefault="0046352E" w:rsidP="0046352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 работы.</w:t>
      </w:r>
    </w:p>
    <w:p w14:paraId="41A65236" w14:textId="77777777" w:rsidR="004F564E" w:rsidRDefault="004F564E" w:rsidP="0046352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F2079FA" w14:textId="14635451" w:rsidR="0046352E" w:rsidRPr="004F564E" w:rsidRDefault="004F564E" w:rsidP="0046352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Контрольные вопросы.</w:t>
      </w:r>
    </w:p>
    <w:p w14:paraId="2C7E5E2F" w14:textId="2179FF6B" w:rsidR="004C659E" w:rsidRPr="004C659E" w:rsidRDefault="004C659E" w:rsidP="004C6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Этапы оформления командировки включа</w:t>
      </w:r>
      <w:r w:rsidR="00AE5039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4C65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F005AC" w14:textId="77777777" w:rsidR="004C659E" w:rsidRPr="004C659E" w:rsidRDefault="004C659E" w:rsidP="004C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Подачу заявки на командировку: сотрудник заполняет форму заявки, указывает цель командировки, даты и место, а также ожидаемые расходы.</w:t>
      </w:r>
    </w:p>
    <w:p w14:paraId="41164DBC" w14:textId="77777777" w:rsidR="004C659E" w:rsidRPr="004C659E" w:rsidRDefault="004C659E" w:rsidP="004C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Утверждение заявки: заявка проходит процесс утверждения начальником или уполномоченным лицом.</w:t>
      </w:r>
    </w:p>
    <w:p w14:paraId="0FB0EC42" w14:textId="77777777" w:rsidR="004C659E" w:rsidRPr="004C659E" w:rsidRDefault="004C659E" w:rsidP="004C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Подготовка документов: сотрудник оформляет все необходимые документы, такие как приказ на командировку, бронирование жилья и билетов и т.д.</w:t>
      </w:r>
    </w:p>
    <w:p w14:paraId="116453FB" w14:textId="77777777" w:rsidR="004C659E" w:rsidRPr="004C659E" w:rsidRDefault="004C659E" w:rsidP="004C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Получение аванса: сотрудник может получить аванс на командировку для покрытия расходов.</w:t>
      </w:r>
    </w:p>
    <w:p w14:paraId="50F679E8" w14:textId="77777777" w:rsidR="004C659E" w:rsidRPr="004C659E" w:rsidRDefault="004C659E" w:rsidP="004C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Выполнение командировки: сотрудник отправляется в командировку, выполняет свои обязанности и ведет учет расходов.</w:t>
      </w:r>
    </w:p>
    <w:p w14:paraId="1AAF9C30" w14:textId="77777777" w:rsidR="004C659E" w:rsidRPr="004C659E" w:rsidRDefault="004C659E" w:rsidP="004C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Подготовка отчета: по возвращении сотрудник готовит отчет о командировке и предоставляет все необходимые документы и расходы.</w:t>
      </w:r>
    </w:p>
    <w:p w14:paraId="5E07AE49" w14:textId="77777777" w:rsidR="004C659E" w:rsidRPr="004C659E" w:rsidRDefault="004C659E" w:rsidP="004C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Расчет сотрудника: на основе отчета и предоставленных документов производится расчет командировочных расходов и возмещение сотруднику.</w:t>
      </w:r>
    </w:p>
    <w:p w14:paraId="22B39D2C" w14:textId="47A8DFC2" w:rsidR="00EA0F82" w:rsidRPr="00EA0F82" w:rsidRDefault="00171B2F" w:rsidP="00EA0F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1D3C">
        <w:rPr>
          <w:rFonts w:ascii="Times New Roman" w:eastAsia="Times New Roman" w:hAnsi="Times New Roman" w:cs="Times New Roman"/>
          <w:sz w:val="28"/>
          <w:szCs w:val="28"/>
        </w:rPr>
        <w:t>В к</w:t>
      </w:r>
      <w:r w:rsidR="004C659E" w:rsidRPr="001C1D3C">
        <w:rPr>
          <w:rFonts w:ascii="Times New Roman" w:eastAsia="Times New Roman" w:hAnsi="Times New Roman" w:cs="Times New Roman"/>
          <w:sz w:val="28"/>
          <w:szCs w:val="28"/>
        </w:rPr>
        <w:t>омандировку нельзя отправлять лиц, находящихся в отпуске по беременности и родам, а также при наличии медицинских противопоказаний или других ограничений, указанных в законах или внутренних правилах компании.</w:t>
      </w:r>
    </w:p>
    <w:p w14:paraId="4C2A3BBD" w14:textId="0E6DBB35" w:rsidR="004C659E" w:rsidRPr="004C659E" w:rsidRDefault="004C659E" w:rsidP="001C1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Ограничения при направлении в командировку могут включать:</w:t>
      </w:r>
    </w:p>
    <w:p w14:paraId="0B42AFA9" w14:textId="77777777" w:rsidR="004C659E" w:rsidRPr="004C659E" w:rsidRDefault="004C659E" w:rsidP="004C65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Ограничение на максимальную продолжительность командировки.</w:t>
      </w:r>
    </w:p>
    <w:p w14:paraId="18598C63" w14:textId="77777777" w:rsidR="004C659E" w:rsidRPr="004C659E" w:rsidRDefault="004C659E" w:rsidP="004C65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Ограничение на максимальные расходы или лимиты, которые могут быть возмещены.</w:t>
      </w:r>
    </w:p>
    <w:p w14:paraId="3E6B68F6" w14:textId="6482CDB4" w:rsidR="004C659E" w:rsidRPr="004C659E" w:rsidRDefault="004C659E" w:rsidP="004C65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 xml:space="preserve">Требование предоставления подробного отчета о расходах и </w:t>
      </w:r>
      <w:r w:rsidR="0052657D" w:rsidRPr="004C659E">
        <w:rPr>
          <w:rFonts w:ascii="Times New Roman" w:eastAsia="Times New Roman" w:hAnsi="Times New Roman" w:cs="Times New Roman"/>
          <w:sz w:val="28"/>
          <w:szCs w:val="28"/>
        </w:rPr>
        <w:t>документов,</w:t>
      </w:r>
      <w:r w:rsidRPr="004C659E">
        <w:rPr>
          <w:rFonts w:ascii="Times New Roman" w:eastAsia="Times New Roman" w:hAnsi="Times New Roman" w:cs="Times New Roman"/>
          <w:sz w:val="28"/>
          <w:szCs w:val="28"/>
        </w:rPr>
        <w:t xml:space="preserve"> подтверждающих их.</w:t>
      </w:r>
    </w:p>
    <w:p w14:paraId="39A68BA5" w14:textId="77777777" w:rsidR="004C659E" w:rsidRPr="004C659E" w:rsidRDefault="004C659E" w:rsidP="004C6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Приказ на командировку составляется начальником или уполномоченным лицом и содержит информацию о сотруднике, цели командировки, датах и месте, а также обязательствах и правах сотрудника и работодателя во время командировки.</w:t>
      </w:r>
    </w:p>
    <w:p w14:paraId="45481075" w14:textId="77777777" w:rsidR="004C659E" w:rsidRPr="004C659E" w:rsidRDefault="004C659E" w:rsidP="004C6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Бронирование жилья и билетов может происходить через специальные сервисы или агентства, которые предоставляют услуги по бронированию. Сотрудник указывает свои предпочтения и требования, и бронирование осуществляется в соответствии с этими параметрами.</w:t>
      </w:r>
    </w:p>
    <w:p w14:paraId="78AC3856" w14:textId="6B8D8BED" w:rsidR="004C659E" w:rsidRPr="004C659E" w:rsidRDefault="004C659E" w:rsidP="004C6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 xml:space="preserve">Суточные </w:t>
      </w:r>
      <w:r w:rsidR="006C428B" w:rsidRPr="004C659E">
        <w:rPr>
          <w:rFonts w:ascii="Times New Roman" w:eastAsia="Times New Roman" w:hAnsi="Times New Roman" w:cs="Times New Roman"/>
          <w:sz w:val="28"/>
          <w:szCs w:val="28"/>
        </w:rPr>
        <w:t>— это</w:t>
      </w:r>
      <w:r w:rsidRPr="004C659E">
        <w:rPr>
          <w:rFonts w:ascii="Times New Roman" w:eastAsia="Times New Roman" w:hAnsi="Times New Roman" w:cs="Times New Roman"/>
          <w:sz w:val="28"/>
          <w:szCs w:val="28"/>
        </w:rPr>
        <w:t xml:space="preserve"> денежная компенсация, выплачиваемая сотруднику во время командировки для покрытия расходов на питание, проживание и другие расходы. Размер суточных может быть установлен законодательством или внутренними правилами компании и может различаться в зависимости от страны или региона. Нюансы выплаты суточных могут различаться в разных компаниях, так как могут существовать правила по использованию, предоставлению отчетности и другим аспектам.</w:t>
      </w:r>
    </w:p>
    <w:p w14:paraId="01FA214C" w14:textId="77777777" w:rsidR="004C659E" w:rsidRPr="004C659E" w:rsidRDefault="004C659E" w:rsidP="004C6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 xml:space="preserve">Отчет о командировке и расходах по командировке оформляется сотрудником после возвращения из командировки. Отчет включает информацию о проделанной работе, расходах на проживание, питание, транспорт и другие расходы. </w:t>
      </w:r>
      <w:r w:rsidRPr="004C659E">
        <w:rPr>
          <w:rFonts w:ascii="Times New Roman" w:eastAsia="Times New Roman" w:hAnsi="Times New Roman" w:cs="Times New Roman"/>
          <w:sz w:val="28"/>
          <w:szCs w:val="28"/>
          <w:lang w:val="en-US"/>
        </w:rPr>
        <w:t>Отчет сопровождается приложением документов, подтверждающих расходы.</w:t>
      </w:r>
    </w:p>
    <w:p w14:paraId="73DC235E" w14:textId="77777777" w:rsidR="004C659E" w:rsidRPr="004C659E" w:rsidRDefault="004C659E" w:rsidP="004C6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В перечень отчетных документов для сотрудников могут входить:</w:t>
      </w:r>
    </w:p>
    <w:p w14:paraId="5F45C748" w14:textId="77777777" w:rsidR="004C659E" w:rsidRPr="004C659E" w:rsidRDefault="004C659E" w:rsidP="004C6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59E">
        <w:rPr>
          <w:rFonts w:ascii="Times New Roman" w:eastAsia="Times New Roman" w:hAnsi="Times New Roman" w:cs="Times New Roman"/>
          <w:sz w:val="28"/>
          <w:szCs w:val="28"/>
          <w:lang w:val="en-US"/>
        </w:rPr>
        <w:t>Заявка на командировку.</w:t>
      </w:r>
    </w:p>
    <w:p w14:paraId="12FB08EC" w14:textId="77777777" w:rsidR="004C659E" w:rsidRPr="004C659E" w:rsidRDefault="004C659E" w:rsidP="004C6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59E">
        <w:rPr>
          <w:rFonts w:ascii="Times New Roman" w:eastAsia="Times New Roman" w:hAnsi="Times New Roman" w:cs="Times New Roman"/>
          <w:sz w:val="28"/>
          <w:szCs w:val="28"/>
          <w:lang w:val="en-US"/>
        </w:rPr>
        <w:t>Приказ на командировку.</w:t>
      </w:r>
    </w:p>
    <w:p w14:paraId="43921190" w14:textId="77777777" w:rsidR="004C659E" w:rsidRPr="004C659E" w:rsidRDefault="004C659E" w:rsidP="004C6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59E">
        <w:rPr>
          <w:rFonts w:ascii="Times New Roman" w:eastAsia="Times New Roman" w:hAnsi="Times New Roman" w:cs="Times New Roman"/>
          <w:sz w:val="28"/>
          <w:szCs w:val="28"/>
          <w:lang w:val="en-US"/>
        </w:rPr>
        <w:t>Бронирование жилья и билетов.</w:t>
      </w:r>
    </w:p>
    <w:p w14:paraId="55B89442" w14:textId="77777777" w:rsidR="004C659E" w:rsidRPr="004C659E" w:rsidRDefault="004C659E" w:rsidP="004C6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Отчет о командировке и расходах.</w:t>
      </w:r>
    </w:p>
    <w:p w14:paraId="251C84BD" w14:textId="77777777" w:rsidR="004C659E" w:rsidRDefault="004C659E" w:rsidP="004C6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59E">
        <w:rPr>
          <w:rFonts w:ascii="Times New Roman" w:eastAsia="Times New Roman" w:hAnsi="Times New Roman" w:cs="Times New Roman"/>
          <w:sz w:val="28"/>
          <w:szCs w:val="28"/>
        </w:rPr>
        <w:t>Документы, подтверждающие расходы (например, квитанции, счета, расписки и т.д.).</w:t>
      </w:r>
    </w:p>
    <w:p w14:paraId="5E0D0906" w14:textId="204EE02D" w:rsidR="00A40EC1" w:rsidRPr="007E7C88" w:rsidRDefault="007E7C88" w:rsidP="00A40EC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Бланк отчёта в отдельном файле</w:t>
      </w:r>
    </w:p>
    <w:p w14:paraId="756D83A7" w14:textId="0F4E6FD8" w:rsidR="007E7C88" w:rsidRPr="000621FA" w:rsidRDefault="007E7C88" w:rsidP="000621F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Вывод:</w:t>
      </w:r>
    </w:p>
    <w:p w14:paraId="6A28435E" w14:textId="581328DC" w:rsidR="000621FA" w:rsidRPr="000621FA" w:rsidRDefault="00436C2C" w:rsidP="000621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 данной практической были получены навыки </w:t>
      </w:r>
      <w:r w:rsidR="0040357F">
        <w:rPr>
          <w:rFonts w:ascii="Times New Roman" w:eastAsia="Times New Roman" w:hAnsi="Times New Roman" w:cs="Times New Roman"/>
          <w:sz w:val="28"/>
          <w:szCs w:val="28"/>
          <w:lang w:val="en-US"/>
        </w:rPr>
        <w:t>составления документов для отбытия в командировку</w:t>
      </w:r>
    </w:p>
    <w:p w14:paraId="723E692F" w14:textId="478986E3" w:rsidR="00387FD1" w:rsidRPr="004F564E" w:rsidRDefault="00387FD1" w:rsidP="004F564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5624D0" w14:textId="77777777" w:rsidR="00387FD1" w:rsidRDefault="00387FD1" w:rsidP="00387FD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CF1968" w14:textId="77777777" w:rsidR="00387FD1" w:rsidRDefault="00387FD1" w:rsidP="00387FD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87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9B2"/>
    <w:multiLevelType w:val="multilevel"/>
    <w:tmpl w:val="508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90FEC"/>
    <w:multiLevelType w:val="hybridMultilevel"/>
    <w:tmpl w:val="CB48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3555"/>
    <w:multiLevelType w:val="multilevel"/>
    <w:tmpl w:val="9024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3214C"/>
    <w:multiLevelType w:val="hybridMultilevel"/>
    <w:tmpl w:val="D0B8C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717E7"/>
    <w:multiLevelType w:val="multilevel"/>
    <w:tmpl w:val="3ED4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A6AF8"/>
    <w:multiLevelType w:val="multilevel"/>
    <w:tmpl w:val="0C9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F28CE"/>
    <w:multiLevelType w:val="multilevel"/>
    <w:tmpl w:val="544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351E1"/>
    <w:multiLevelType w:val="multilevel"/>
    <w:tmpl w:val="F448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21734"/>
    <w:multiLevelType w:val="hybridMultilevel"/>
    <w:tmpl w:val="C748B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6C62"/>
    <w:multiLevelType w:val="hybridMultilevel"/>
    <w:tmpl w:val="C7302110"/>
    <w:lvl w:ilvl="0" w:tplc="4F50129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832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17885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7805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0557616">
    <w:abstractNumId w:val="9"/>
  </w:num>
  <w:num w:numId="5" w16cid:durableId="1976182177">
    <w:abstractNumId w:val="2"/>
  </w:num>
  <w:num w:numId="6" w16cid:durableId="1869642478">
    <w:abstractNumId w:val="0"/>
  </w:num>
  <w:num w:numId="7" w16cid:durableId="1128668493">
    <w:abstractNumId w:val="7"/>
  </w:num>
  <w:num w:numId="8" w16cid:durableId="1963684297">
    <w:abstractNumId w:val="4"/>
  </w:num>
  <w:num w:numId="9" w16cid:durableId="1661734259">
    <w:abstractNumId w:val="5"/>
  </w:num>
  <w:num w:numId="10" w16cid:durableId="477649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414"/>
    <w:rsid w:val="00015DFA"/>
    <w:rsid w:val="000549C9"/>
    <w:rsid w:val="000621FA"/>
    <w:rsid w:val="00171B2F"/>
    <w:rsid w:val="00175D5C"/>
    <w:rsid w:val="001C1D3C"/>
    <w:rsid w:val="00237B1C"/>
    <w:rsid w:val="002A6516"/>
    <w:rsid w:val="00353ADA"/>
    <w:rsid w:val="00387FD1"/>
    <w:rsid w:val="0040357F"/>
    <w:rsid w:val="00436C2C"/>
    <w:rsid w:val="004558B5"/>
    <w:rsid w:val="0046352E"/>
    <w:rsid w:val="004B69C7"/>
    <w:rsid w:val="004C659E"/>
    <w:rsid w:val="004F564E"/>
    <w:rsid w:val="0052657D"/>
    <w:rsid w:val="00547B74"/>
    <w:rsid w:val="0060208A"/>
    <w:rsid w:val="00605414"/>
    <w:rsid w:val="00612A33"/>
    <w:rsid w:val="006C428B"/>
    <w:rsid w:val="007226F4"/>
    <w:rsid w:val="0077620B"/>
    <w:rsid w:val="00792217"/>
    <w:rsid w:val="007E7C88"/>
    <w:rsid w:val="00813B32"/>
    <w:rsid w:val="00894C9E"/>
    <w:rsid w:val="0091485C"/>
    <w:rsid w:val="00A40EC1"/>
    <w:rsid w:val="00AE5039"/>
    <w:rsid w:val="00B4396E"/>
    <w:rsid w:val="00BF761F"/>
    <w:rsid w:val="00C069E7"/>
    <w:rsid w:val="00D40F8C"/>
    <w:rsid w:val="00D66D26"/>
    <w:rsid w:val="00D84697"/>
    <w:rsid w:val="00D8470D"/>
    <w:rsid w:val="00DA1AA6"/>
    <w:rsid w:val="00DF27BC"/>
    <w:rsid w:val="00EA0F82"/>
    <w:rsid w:val="00F83BC5"/>
    <w:rsid w:val="00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7CCB"/>
  <w15:chartTrackingRefBased/>
  <w15:docId w15:val="{E516C9DF-22BE-4BA2-8F28-1D235F3E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B74"/>
    <w:pPr>
      <w:spacing w:after="200" w:line="276" w:lineRule="auto"/>
    </w:pPr>
  </w:style>
  <w:style w:type="paragraph" w:styleId="Heading5">
    <w:name w:val="heading 5"/>
    <w:basedOn w:val="Normal"/>
    <w:link w:val="Heading5Char"/>
    <w:uiPriority w:val="9"/>
    <w:qFormat/>
    <w:rsid w:val="00237B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B1C"/>
    <w:pPr>
      <w:spacing w:after="0" w:line="240" w:lineRule="auto"/>
    </w:pPr>
  </w:style>
  <w:style w:type="table" w:styleId="TableGrid">
    <w:name w:val="Table Grid"/>
    <w:basedOn w:val="TableNormal"/>
    <w:uiPriority w:val="59"/>
    <w:rsid w:val="00237B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37B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C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Documents\Custom%20Office%20Templates\&#1055;&#1088;&#1072;&#1082;&#1090;&#1080;&#1095;&#1077;&#1089;&#1082;&#1072;&#1103;%20(&#1057;&#1090;&#1072;&#1085;&#1076;&#1072;&#1088;&#1090;&#1080;&#1079;&#1072;&#1094;&#1080;&#1103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(Стандартизация).dotx</Template>
  <TotalTime>10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Konstantin Lipinskiy</cp:lastModifiedBy>
  <cp:revision>27</cp:revision>
  <dcterms:created xsi:type="dcterms:W3CDTF">2023-11-26T06:22:00Z</dcterms:created>
  <dcterms:modified xsi:type="dcterms:W3CDTF">2024-11-18T00:57:00Z</dcterms:modified>
</cp:coreProperties>
</file>
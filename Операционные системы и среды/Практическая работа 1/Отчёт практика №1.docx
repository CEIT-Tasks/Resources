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XSpec="center" w:tblpY="5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4786"/>
      </w:tblGrid>
      <w:tr w:rsidR="0096314D" w:rsidRPr="0096314D" w14:paraId="66C44A99" w14:textId="77777777" w:rsidTr="00E75716">
        <w:tc>
          <w:tcPr>
            <w:tcW w:w="2616" w:type="dxa"/>
          </w:tcPr>
          <w:p w14:paraId="0B13164F" w14:textId="77777777" w:rsidR="003C53C1" w:rsidRPr="0096314D" w:rsidRDefault="003C53C1" w:rsidP="00E75716">
            <w:r w:rsidRPr="0096314D">
              <w:rPr>
                <w:noProof/>
              </w:rPr>
              <w:drawing>
                <wp:inline distT="0" distB="0" distL="0" distR="0" wp14:anchorId="2B680FB0" wp14:editId="522EA608">
                  <wp:extent cx="1440180" cy="914802"/>
                  <wp:effectExtent l="0" t="0" r="7620" b="0"/>
                  <wp:docPr id="1" name="Рисунок 1" descr="http://www.pl130.ru/doc/index/%D0%9B%D0%BE%D0%B3%D0%BE%D1%82%D0%B8%D0%BF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l130.ru/doc/index/%D0%9B%D0%BE%D0%B3%D0%BE%D1%82%D0%B8%D0%BF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91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64B8793" w14:textId="77777777" w:rsidR="003C53C1" w:rsidRPr="0096314D" w:rsidRDefault="003C53C1" w:rsidP="00E75716">
            <w:pPr>
              <w:jc w:val="center"/>
            </w:pPr>
            <w:r w:rsidRPr="0096314D">
              <w:t>Санкт-Петербургское государственное бюджетное</w:t>
            </w:r>
          </w:p>
          <w:p w14:paraId="4A9CF90E" w14:textId="77777777" w:rsidR="003C53C1" w:rsidRPr="0096314D" w:rsidRDefault="003C53C1" w:rsidP="00E75716">
            <w:pPr>
              <w:jc w:val="center"/>
            </w:pPr>
            <w:r w:rsidRPr="0096314D">
              <w:t>профессиональное образовательное учреждение</w:t>
            </w:r>
          </w:p>
          <w:p w14:paraId="030B623C" w14:textId="77777777" w:rsidR="003C53C1" w:rsidRPr="0096314D" w:rsidRDefault="003C53C1" w:rsidP="00E75716">
            <w:pPr>
              <w:jc w:val="center"/>
            </w:pPr>
            <w:r w:rsidRPr="0096314D">
              <w:t>"Колледж электроники и приборостроения"</w:t>
            </w:r>
          </w:p>
        </w:tc>
      </w:tr>
    </w:tbl>
    <w:p w14:paraId="136EAF45" w14:textId="77777777" w:rsidR="00D44D14" w:rsidRPr="0096314D" w:rsidRDefault="00D44D14">
      <w:pPr>
        <w:spacing w:line="360" w:lineRule="auto"/>
        <w:jc w:val="center"/>
        <w:rPr>
          <w:b/>
          <w:caps/>
          <w:sz w:val="28"/>
          <w:szCs w:val="28"/>
        </w:rPr>
      </w:pPr>
    </w:p>
    <w:p w14:paraId="1846B2D3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6B470A70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1F6856F6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00DCE0FB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34AFA6D8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51A08602" w14:textId="77777777" w:rsidR="003C53C1" w:rsidRPr="0096314D" w:rsidRDefault="003C53C1">
      <w:pPr>
        <w:spacing w:line="360" w:lineRule="auto"/>
        <w:jc w:val="center"/>
        <w:rPr>
          <w:sz w:val="28"/>
          <w:szCs w:val="28"/>
        </w:rPr>
      </w:pPr>
    </w:p>
    <w:p w14:paraId="1641E265" w14:textId="77777777" w:rsidR="003C53C1" w:rsidRPr="0096314D" w:rsidRDefault="003C53C1">
      <w:pPr>
        <w:spacing w:line="360" w:lineRule="auto"/>
        <w:jc w:val="center"/>
        <w:rPr>
          <w:sz w:val="28"/>
          <w:szCs w:val="28"/>
        </w:rPr>
      </w:pPr>
    </w:p>
    <w:p w14:paraId="7896E872" w14:textId="77777777" w:rsidR="003C53C1" w:rsidRPr="0096314D" w:rsidRDefault="003C53C1">
      <w:pPr>
        <w:spacing w:line="360" w:lineRule="auto"/>
        <w:jc w:val="center"/>
        <w:rPr>
          <w:sz w:val="28"/>
          <w:szCs w:val="28"/>
        </w:rPr>
      </w:pPr>
    </w:p>
    <w:p w14:paraId="5060609D" w14:textId="77777777" w:rsidR="003C53C1" w:rsidRPr="0096314D" w:rsidRDefault="003C53C1">
      <w:pPr>
        <w:spacing w:line="360" w:lineRule="auto"/>
        <w:jc w:val="center"/>
        <w:rPr>
          <w:sz w:val="28"/>
          <w:szCs w:val="28"/>
        </w:rPr>
      </w:pPr>
    </w:p>
    <w:p w14:paraId="40811F6D" w14:textId="77777777" w:rsidR="00D44D14" w:rsidRPr="0096314D" w:rsidRDefault="00D44D14" w:rsidP="0096314D">
      <w:pPr>
        <w:spacing w:line="360" w:lineRule="auto"/>
        <w:rPr>
          <w:sz w:val="28"/>
          <w:szCs w:val="28"/>
        </w:rPr>
      </w:pPr>
    </w:p>
    <w:p w14:paraId="349F71B0" w14:textId="77777777" w:rsidR="00D44D14" w:rsidRPr="0096314D" w:rsidRDefault="00DB667C">
      <w:pPr>
        <w:pStyle w:val="Times1420"/>
        <w:spacing w:line="360" w:lineRule="auto"/>
        <w:ind w:firstLine="0"/>
        <w:jc w:val="center"/>
        <w:rPr>
          <w:rStyle w:val="BookTitle"/>
          <w:caps/>
          <w:szCs w:val="28"/>
        </w:rPr>
      </w:pPr>
      <w:r w:rsidRPr="0096314D">
        <w:rPr>
          <w:rStyle w:val="BookTitle"/>
          <w:caps/>
          <w:szCs w:val="28"/>
        </w:rPr>
        <w:t>отчет</w:t>
      </w:r>
    </w:p>
    <w:p w14:paraId="63D945A7" w14:textId="790D87A4" w:rsidR="00D44D14" w:rsidRPr="0096314D" w:rsidRDefault="00DB667C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96314D">
        <w:rPr>
          <w:b/>
          <w:sz w:val="28"/>
          <w:szCs w:val="28"/>
        </w:rPr>
        <w:t xml:space="preserve">по </w:t>
      </w:r>
      <w:r w:rsidR="00EA2808" w:rsidRPr="0096314D">
        <w:rPr>
          <w:b/>
          <w:sz w:val="28"/>
          <w:szCs w:val="28"/>
        </w:rPr>
        <w:t xml:space="preserve">практической </w:t>
      </w:r>
      <w:r w:rsidRPr="0096314D">
        <w:rPr>
          <w:b/>
          <w:sz w:val="28"/>
          <w:szCs w:val="28"/>
        </w:rPr>
        <w:t>работе №</w:t>
      </w:r>
      <w:r w:rsidR="0096314D">
        <w:rPr>
          <w:b/>
          <w:sz w:val="28"/>
          <w:szCs w:val="28"/>
          <w:lang w:val="en-US"/>
        </w:rPr>
        <w:t>1</w:t>
      </w:r>
    </w:p>
    <w:p w14:paraId="2151F3E8" w14:textId="11FDC84C" w:rsidR="00D44D14" w:rsidRPr="0096314D" w:rsidRDefault="00DB667C">
      <w:pPr>
        <w:spacing w:line="360" w:lineRule="auto"/>
        <w:jc w:val="center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t>по дисциплине «</w:t>
      </w:r>
      <w:r w:rsidR="0096314D">
        <w:rPr>
          <w:b/>
          <w:sz w:val="28"/>
          <w:szCs w:val="28"/>
        </w:rPr>
        <w:t>Операционные системы и среды</w:t>
      </w:r>
      <w:r w:rsidRPr="0096314D">
        <w:rPr>
          <w:b/>
          <w:sz w:val="28"/>
          <w:szCs w:val="28"/>
        </w:rPr>
        <w:t>»</w:t>
      </w:r>
    </w:p>
    <w:p w14:paraId="6006D5C2" w14:textId="22221B74" w:rsidR="00D44D14" w:rsidRPr="0096314D" w:rsidRDefault="00DB667C">
      <w:pPr>
        <w:spacing w:line="360" w:lineRule="auto"/>
        <w:jc w:val="center"/>
        <w:rPr>
          <w:sz w:val="28"/>
          <w:szCs w:val="28"/>
        </w:rPr>
      </w:pPr>
      <w:r w:rsidRPr="0096314D">
        <w:rPr>
          <w:rStyle w:val="BookTitle"/>
          <w:smallCaps w:val="0"/>
          <w:sz w:val="28"/>
          <w:szCs w:val="28"/>
        </w:rPr>
        <w:t xml:space="preserve">Тема: </w:t>
      </w:r>
      <w:r w:rsidR="0096314D">
        <w:rPr>
          <w:rStyle w:val="BookTitle"/>
          <w:smallCaps w:val="0"/>
          <w:sz w:val="28"/>
          <w:szCs w:val="28"/>
        </w:rPr>
        <w:t>Использование сервисных программ поддержки интерфейсов. Настройка рабочего стола</w:t>
      </w:r>
    </w:p>
    <w:p w14:paraId="01436273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112489A2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41C0B3A4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18B86ADE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75E87EFE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735CC6E3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p w14:paraId="4946F2F7" w14:textId="77777777" w:rsidR="00D44D14" w:rsidRPr="0096314D" w:rsidRDefault="00D44D14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96314D" w:rsidRPr="0096314D" w14:paraId="4F92E6FB" w14:textId="77777777">
        <w:trPr>
          <w:trHeight w:val="614"/>
        </w:trPr>
        <w:tc>
          <w:tcPr>
            <w:tcW w:w="4252" w:type="dxa"/>
            <w:vAlign w:val="bottom"/>
          </w:tcPr>
          <w:p w14:paraId="41E3DB5A" w14:textId="5D79C7FA" w:rsidR="00D44D14" w:rsidRPr="0096314D" w:rsidRDefault="00DB667C">
            <w:pPr>
              <w:rPr>
                <w:sz w:val="28"/>
                <w:szCs w:val="28"/>
              </w:rPr>
            </w:pPr>
            <w:r w:rsidRPr="0096314D">
              <w:rPr>
                <w:sz w:val="28"/>
                <w:szCs w:val="28"/>
              </w:rPr>
              <w:t xml:space="preserve">Студент гр. </w:t>
            </w:r>
            <w:r w:rsidR="0096314D">
              <w:rPr>
                <w:sz w:val="28"/>
                <w:szCs w:val="28"/>
              </w:rPr>
              <w:t>13</w:t>
            </w:r>
            <w:r w:rsidR="003C53C1" w:rsidRPr="0096314D">
              <w:rPr>
                <w:sz w:val="28"/>
                <w:szCs w:val="28"/>
              </w:rPr>
              <w:t xml:space="preserve"> </w:t>
            </w:r>
            <w:r w:rsidR="0096314D">
              <w:rPr>
                <w:sz w:val="28"/>
                <w:szCs w:val="28"/>
              </w:rPr>
              <w:t>ИТ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vAlign w:val="bottom"/>
          </w:tcPr>
          <w:p w14:paraId="5D62DB91" w14:textId="77777777" w:rsidR="00D44D14" w:rsidRPr="0096314D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348E3BA5" w14:textId="2D25E540" w:rsidR="00D44D14" w:rsidRPr="0096314D" w:rsidRDefault="0096314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Липинский К.С.</w:t>
            </w:r>
          </w:p>
        </w:tc>
      </w:tr>
      <w:tr w:rsidR="00D44D14" w:rsidRPr="0096314D" w14:paraId="1F5FEE16" w14:textId="77777777">
        <w:trPr>
          <w:trHeight w:val="614"/>
        </w:trPr>
        <w:tc>
          <w:tcPr>
            <w:tcW w:w="4252" w:type="dxa"/>
            <w:vAlign w:val="bottom"/>
          </w:tcPr>
          <w:p w14:paraId="51B4144F" w14:textId="77777777" w:rsidR="00D44D14" w:rsidRPr="0096314D" w:rsidRDefault="00DB667C">
            <w:pPr>
              <w:rPr>
                <w:sz w:val="28"/>
                <w:szCs w:val="28"/>
              </w:rPr>
            </w:pPr>
            <w:r w:rsidRPr="0096314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552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047BEE79" w14:textId="77777777" w:rsidR="00D44D14" w:rsidRPr="0096314D" w:rsidRDefault="00D44D14">
            <w:pPr>
              <w:rPr>
                <w:sz w:val="28"/>
                <w:szCs w:val="28"/>
              </w:rPr>
            </w:pPr>
          </w:p>
        </w:tc>
        <w:tc>
          <w:tcPr>
            <w:tcW w:w="2834" w:type="dxa"/>
            <w:vAlign w:val="bottom"/>
          </w:tcPr>
          <w:p w14:paraId="21784E48" w14:textId="4211EFCF" w:rsidR="00D44D14" w:rsidRPr="0096314D" w:rsidRDefault="0096314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Сучков А.И.</w:t>
            </w:r>
          </w:p>
        </w:tc>
      </w:tr>
    </w:tbl>
    <w:p w14:paraId="3E3D71DF" w14:textId="77777777" w:rsidR="00D44D14" w:rsidRPr="0096314D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56465479" w14:textId="77777777" w:rsidR="00D44D14" w:rsidRPr="0096314D" w:rsidRDefault="00D44D14">
      <w:pPr>
        <w:spacing w:line="360" w:lineRule="auto"/>
        <w:jc w:val="center"/>
        <w:rPr>
          <w:bCs/>
          <w:sz w:val="28"/>
          <w:szCs w:val="28"/>
        </w:rPr>
      </w:pPr>
    </w:p>
    <w:p w14:paraId="63238557" w14:textId="77777777" w:rsidR="00D44D14" w:rsidRPr="0096314D" w:rsidRDefault="00DB667C">
      <w:pPr>
        <w:spacing w:line="360" w:lineRule="auto"/>
        <w:jc w:val="center"/>
        <w:rPr>
          <w:bCs/>
          <w:sz w:val="28"/>
          <w:szCs w:val="28"/>
        </w:rPr>
      </w:pPr>
      <w:r w:rsidRPr="0096314D">
        <w:rPr>
          <w:bCs/>
          <w:sz w:val="28"/>
          <w:szCs w:val="28"/>
        </w:rPr>
        <w:t>Санкт-Петербург</w:t>
      </w:r>
    </w:p>
    <w:p w14:paraId="64BF3D36" w14:textId="78881539" w:rsidR="00D44D14" w:rsidRPr="0096314D" w:rsidRDefault="00DB667C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96314D">
        <w:rPr>
          <w:bCs/>
          <w:sz w:val="28"/>
          <w:szCs w:val="28"/>
        </w:rPr>
        <w:t>20</w:t>
      </w:r>
      <w:r w:rsidR="0096314D">
        <w:rPr>
          <w:bCs/>
          <w:sz w:val="28"/>
          <w:szCs w:val="28"/>
        </w:rPr>
        <w:t>23</w:t>
      </w:r>
      <w:r w:rsidRPr="0096314D">
        <w:br w:type="page"/>
      </w:r>
    </w:p>
    <w:p w14:paraId="179C1BF5" w14:textId="77777777" w:rsidR="00D44D14" w:rsidRPr="0096314D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lastRenderedPageBreak/>
        <w:t>Цель работы.</w:t>
      </w:r>
    </w:p>
    <w:p w14:paraId="42B8F98D" w14:textId="5E74DACF" w:rsidR="00D44D14" w:rsidRDefault="0096314D" w:rsidP="007A12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96314D">
        <w:rPr>
          <w:sz w:val="28"/>
          <w:szCs w:val="28"/>
        </w:rPr>
        <w:t>ассмотреть сервисные программы поддержки интерфейсов ОС;</w:t>
      </w:r>
      <w:r w:rsidR="007A12D1" w:rsidRPr="007A12D1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96314D">
        <w:rPr>
          <w:sz w:val="28"/>
          <w:szCs w:val="28"/>
        </w:rPr>
        <w:t>ассмотреть основные настройки рабочего стола ОС.</w:t>
      </w:r>
    </w:p>
    <w:p w14:paraId="1F858F2C" w14:textId="77777777" w:rsidR="0096314D" w:rsidRPr="0096314D" w:rsidRDefault="0096314D" w:rsidP="0096314D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4D4A6BF1" w14:textId="77777777" w:rsidR="00D44D14" w:rsidRPr="0096314D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t>Основные теоретические положения.</w:t>
      </w:r>
    </w:p>
    <w:p w14:paraId="7B71513E" w14:textId="77777777" w:rsidR="00483052" w:rsidRDefault="00CB6DC2" w:rsidP="0048305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Связь с пользователем ЭВМ включает:</w:t>
      </w:r>
    </w:p>
    <w:p w14:paraId="199535FB" w14:textId="48FBB591" w:rsidR="00CB6DC2" w:rsidRPr="00483052" w:rsidRDefault="00CB6DC2" w:rsidP="00483052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  <w:sz w:val="28"/>
          <w:szCs w:val="28"/>
        </w:rPr>
      </w:pPr>
      <w:r w:rsidRPr="00483052">
        <w:rPr>
          <w:bCs/>
          <w:sz w:val="28"/>
          <w:szCs w:val="28"/>
        </w:rPr>
        <w:t>командный (или иной) интерфейс по управлению системными процессами в вычислительной системе (функции оператора ОС). Пользователь (привилегированный) осуществляет запуск-остановку программ, подключение – отключение устройств и прочие релевантные операции;</w:t>
      </w:r>
    </w:p>
    <w:p w14:paraId="4157C6BE" w14:textId="2833696F" w:rsidR="00CB6DC2" w:rsidRPr="004B58C6" w:rsidRDefault="00CB6DC2" w:rsidP="004B58C6">
      <w:pPr>
        <w:pStyle w:val="ListParagraph"/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bCs/>
          <w:sz w:val="28"/>
          <w:szCs w:val="28"/>
        </w:rPr>
      </w:pPr>
      <w:r w:rsidRPr="004B58C6">
        <w:rPr>
          <w:bCs/>
          <w:sz w:val="28"/>
          <w:szCs w:val="28"/>
        </w:rPr>
        <w:t>интерфейс по управлению пользовательскими процессами (контроль состояния процесса, ввод-вывод данных в процесс / из процесса).</w:t>
      </w:r>
      <w:r w:rsidR="004B58C6" w:rsidRPr="004B58C6">
        <w:rPr>
          <w:bCs/>
          <w:sz w:val="28"/>
          <w:szCs w:val="28"/>
        </w:rPr>
        <w:t xml:space="preserve"> </w:t>
      </w:r>
      <w:r w:rsidRPr="004B58C6">
        <w:rPr>
          <w:bCs/>
          <w:sz w:val="28"/>
          <w:szCs w:val="28"/>
        </w:rPr>
        <w:t>В состав пользователей в общем случае включаются следующие группы лиц, контактирующих с системой:</w:t>
      </w:r>
    </w:p>
    <w:p w14:paraId="5F7040F0" w14:textId="77777777" w:rsidR="00CB6DC2" w:rsidRDefault="00CB6DC2" w:rsidP="006A3366">
      <w:pPr>
        <w:pStyle w:val="ListParagraph"/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bCs/>
          <w:sz w:val="28"/>
          <w:szCs w:val="28"/>
        </w:rPr>
      </w:pPr>
      <w:r w:rsidRPr="004642D8">
        <w:rPr>
          <w:bCs/>
          <w:sz w:val="28"/>
          <w:szCs w:val="28"/>
        </w:rPr>
        <w:t>администратор системы лицо или группа, отвечающая за сопровождение данных, назначение уровней доступа, включение/исключение пользователей;</w:t>
      </w:r>
    </w:p>
    <w:p w14:paraId="70780FD3" w14:textId="77777777" w:rsidR="00CB6DC2" w:rsidRDefault="00CB6DC2" w:rsidP="006A3366">
      <w:pPr>
        <w:pStyle w:val="ListParagraph"/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bCs/>
          <w:sz w:val="28"/>
          <w:szCs w:val="28"/>
        </w:rPr>
      </w:pPr>
      <w:r w:rsidRPr="004642D8">
        <w:rPr>
          <w:bCs/>
          <w:sz w:val="28"/>
          <w:szCs w:val="28"/>
        </w:rPr>
        <w:t>оператор системы, осуществляющий сопровождение вычислительного процесса;</w:t>
      </w:r>
    </w:p>
    <w:p w14:paraId="49040D49" w14:textId="77777777" w:rsidR="00CB6DC2" w:rsidRPr="006A3366" w:rsidRDefault="00CB6DC2" w:rsidP="006A3366">
      <w:pPr>
        <w:pStyle w:val="ListParagraph"/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bCs/>
          <w:sz w:val="28"/>
          <w:szCs w:val="28"/>
        </w:rPr>
      </w:pPr>
      <w:r w:rsidRPr="006A3366">
        <w:rPr>
          <w:bCs/>
          <w:sz w:val="28"/>
          <w:szCs w:val="28"/>
        </w:rPr>
        <w:t>прочие пользователи (не обладающие привилегиями доступа к данным).</w:t>
      </w:r>
    </w:p>
    <w:p w14:paraId="3B7E7845" w14:textId="40D95C88" w:rsidR="00CB6DC2" w:rsidRDefault="00CB6DC2" w:rsidP="00CB6DC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Оператор ЭВМ является естественным пользователем ОС, все же прочие</w:t>
      </w:r>
      <w:r w:rsidR="005A3A8C" w:rsidRPr="005A3A8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пользователи становятся таковыми лишь вследствие расширения функций</w:t>
      </w:r>
      <w:r w:rsidR="005A3A8C" w:rsidRPr="005A3A8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пользователя в связи с интеграцией (особенно в случае персональных ЭВМ)</w:t>
      </w:r>
      <w:r w:rsidR="005A3A8C" w:rsidRPr="005A3A8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функции конечного пользователя, администратора системы и оператора.</w:t>
      </w:r>
    </w:p>
    <w:p w14:paraId="7DD8C53B" w14:textId="77777777" w:rsidR="00CB6DC2" w:rsidRDefault="00CB6DC2" w:rsidP="00CB6DC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Интерфейс – это способ общения пользователя с персональным компьютером, пользователя с прикладными программами и программ между собой. Интерфейс служит для удобства управления программным обеспечением компьютера. Интерфейсы бывают однозадачные и многозадачные, однопользовательские и многопользовательские.</w:t>
      </w:r>
    </w:p>
    <w:p w14:paraId="2C5F76AC" w14:textId="40DBF83D" w:rsidR="00A74DF6" w:rsidRPr="00F13C41" w:rsidRDefault="00CB6DC2" w:rsidP="00F13C4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Интерфейсы отличаются между собой по удобству управления программным обеспечением, то есть по способу запуска программ.</w:t>
      </w:r>
    </w:p>
    <w:p w14:paraId="4AA1F677" w14:textId="77777777" w:rsidR="00D44D14" w:rsidRPr="0096314D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t>Постановка задачи.</w:t>
      </w:r>
    </w:p>
    <w:p w14:paraId="39FFB150" w14:textId="0ED72B3F" w:rsidR="00D44D14" w:rsidRPr="00B87317" w:rsidRDefault="00F13C41" w:rsidP="00B87317">
      <w:pPr>
        <w:spacing w:line="360" w:lineRule="auto"/>
        <w:ind w:firstLine="709"/>
        <w:jc w:val="both"/>
        <w:rPr>
          <w:sz w:val="28"/>
          <w:szCs w:val="28"/>
        </w:rPr>
      </w:pPr>
      <w:r w:rsidRPr="002C0221">
        <w:rPr>
          <w:sz w:val="28"/>
          <w:szCs w:val="28"/>
        </w:rPr>
        <w:t xml:space="preserve">Ознакомиться с панелью управления ОС </w:t>
      </w:r>
      <w:r w:rsidRPr="002C0221">
        <w:rPr>
          <w:sz w:val="28"/>
          <w:szCs w:val="28"/>
          <w:lang w:val="en-US"/>
        </w:rPr>
        <w:t>Windows</w:t>
      </w:r>
      <w:r w:rsidRPr="002C0221">
        <w:rPr>
          <w:sz w:val="28"/>
          <w:szCs w:val="28"/>
        </w:rPr>
        <w:t>. Настроить манипулятор «мышь», «клавиатура»,</w:t>
      </w:r>
      <w:r>
        <w:rPr>
          <w:sz w:val="28"/>
          <w:szCs w:val="28"/>
        </w:rPr>
        <w:t xml:space="preserve"> познакомиться с программами</w:t>
      </w:r>
      <w:r w:rsidRPr="002C0221">
        <w:rPr>
          <w:sz w:val="28"/>
          <w:szCs w:val="28"/>
        </w:rPr>
        <w:t xml:space="preserve"> «элементы оформления экрана», «панель задач» и меню «Пуск». Настроить</w:t>
      </w:r>
      <w:r>
        <w:rPr>
          <w:sz w:val="28"/>
          <w:szCs w:val="28"/>
        </w:rPr>
        <w:t xml:space="preserve"> язык, дату и время. Полученные результаты содержательно проинтерпретировать.</w:t>
      </w:r>
    </w:p>
    <w:p w14:paraId="128898C9" w14:textId="77777777" w:rsidR="00F13C41" w:rsidRPr="0096314D" w:rsidRDefault="00F13C41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214227F3" w14:textId="0A320045" w:rsidR="00D44D14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t>Выполнение работы.</w:t>
      </w:r>
    </w:p>
    <w:p w14:paraId="3B410539" w14:textId="52CCB590" w:rsidR="005D45C0" w:rsidRPr="005D45C0" w:rsidRDefault="005D45C0" w:rsidP="0048305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Знакомство с программой «Панель управления» (рис. 1)</w:t>
      </w:r>
    </w:p>
    <w:p w14:paraId="4960C3F4" w14:textId="77777777" w:rsidR="003D5F16" w:rsidRDefault="003D5F16" w:rsidP="003D5F1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6687BB1" wp14:editId="6A9E642B">
            <wp:extent cx="4971442" cy="253420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25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709" w14:textId="212C55B9" w:rsidR="00230087" w:rsidRPr="007A12D1" w:rsidRDefault="003D5F16" w:rsidP="00483052">
      <w:pPr>
        <w:pStyle w:val="Caption"/>
        <w:ind w:firstLine="0"/>
        <w:jc w:val="center"/>
      </w:pPr>
      <w:r>
        <w:t xml:space="preserve">Рисунок </w:t>
      </w:r>
      <w:fldSimple w:instr=" SEQ Рисунок \* ARABIC ">
        <w:r w:rsidR="0092789D">
          <w:rPr>
            <w:noProof/>
          </w:rPr>
          <w:t>1</w:t>
        </w:r>
      </w:fldSimple>
      <w:r w:rsidR="007A12D1" w:rsidRPr="007A12D1">
        <w:rPr>
          <w:noProof/>
        </w:rPr>
        <w:t xml:space="preserve"> </w:t>
      </w:r>
      <w:r w:rsidR="007A12D1">
        <w:rPr>
          <w:noProof/>
        </w:rPr>
        <w:t>–</w:t>
      </w:r>
      <w:r w:rsidR="007A12D1" w:rsidRPr="007A12D1">
        <w:rPr>
          <w:noProof/>
        </w:rPr>
        <w:t xml:space="preserve"> </w:t>
      </w:r>
      <w:r w:rsidR="007A12D1">
        <w:rPr>
          <w:noProof/>
        </w:rPr>
        <w:t>Панель управления</w:t>
      </w:r>
    </w:p>
    <w:p w14:paraId="7BCD7E5D" w14:textId="36695BE2" w:rsidR="003D5F16" w:rsidRDefault="00825B0C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14:paraId="02F6B3FD" w14:textId="2BB0D2AC" w:rsidR="00825B0C" w:rsidRDefault="007A12D1" w:rsidP="0042424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Манипулятор «мышь» и её н</w:t>
      </w:r>
      <w:r w:rsidR="00825B0C">
        <w:rPr>
          <w:bCs/>
          <w:sz w:val="28"/>
          <w:szCs w:val="28"/>
        </w:rPr>
        <w:t>астройки</w:t>
      </w:r>
      <w:r>
        <w:rPr>
          <w:bCs/>
          <w:sz w:val="28"/>
          <w:szCs w:val="28"/>
        </w:rPr>
        <w:t xml:space="preserve"> </w:t>
      </w:r>
      <w:r w:rsidR="00825B0C">
        <w:rPr>
          <w:bCs/>
          <w:sz w:val="28"/>
          <w:szCs w:val="28"/>
        </w:rPr>
        <w:t>(рис. 2)</w:t>
      </w:r>
    </w:p>
    <w:p w14:paraId="4E59653E" w14:textId="77777777" w:rsidR="00825B0C" w:rsidRDefault="00825B0C" w:rsidP="00BF5663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2AF3844" wp14:editId="047FE2A3">
            <wp:extent cx="2045960" cy="2419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6375" cy="24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6D6B" w14:textId="2EC0CFBA" w:rsidR="00825B0C" w:rsidRPr="00825B0C" w:rsidRDefault="00825B0C" w:rsidP="00825B0C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2</w:t>
        </w:r>
      </w:fldSimple>
      <w:r w:rsidR="00E000C9">
        <w:rPr>
          <w:noProof/>
        </w:rPr>
        <w:t xml:space="preserve"> – настройки манипулятора «Мышь»</w:t>
      </w:r>
    </w:p>
    <w:p w14:paraId="1223EA63" w14:textId="77777777" w:rsidR="00EB7006" w:rsidRDefault="00EB7006" w:rsidP="000430ED">
      <w:pPr>
        <w:spacing w:line="360" w:lineRule="auto"/>
        <w:jc w:val="both"/>
        <w:rPr>
          <w:b/>
          <w:sz w:val="28"/>
          <w:szCs w:val="28"/>
        </w:rPr>
      </w:pPr>
    </w:p>
    <w:p w14:paraId="65B099F5" w14:textId="437CCEFB" w:rsidR="00EB7006" w:rsidRDefault="004A5E02" w:rsidP="007A12D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Было инвертировано назначение кнопок мыши. Работать стало непривычно, т.к. теперь левая кнопка мыши исполняет функции правой кнопки мыши, и наоборот (рис. 3)</w:t>
      </w:r>
    </w:p>
    <w:p w14:paraId="4B7B5602" w14:textId="77777777" w:rsidR="004A5E02" w:rsidRDefault="004A5E02" w:rsidP="004A5E02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72B4DC6" wp14:editId="635371CE">
            <wp:extent cx="3514725" cy="1152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FA1" w14:textId="48EB86AD" w:rsidR="004A5E02" w:rsidRPr="004A5E02" w:rsidRDefault="004A5E02" w:rsidP="004A5E02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3</w:t>
        </w:r>
      </w:fldSimple>
      <w:r w:rsidR="00E000C9">
        <w:rPr>
          <w:noProof/>
        </w:rPr>
        <w:t xml:space="preserve"> – настройка обмена назначения кнопок мыши</w:t>
      </w:r>
    </w:p>
    <w:p w14:paraId="3ABDB804" w14:textId="77777777" w:rsidR="00EB7006" w:rsidRDefault="00EB700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91FFF2A" w14:textId="720E7839" w:rsidR="004A5E02" w:rsidRDefault="00EC65B8" w:rsidP="00FE1F3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Изменена скорость двойного щелчка до минимальной и максимальной</w:t>
      </w:r>
      <w:r w:rsidR="00FE1F38">
        <w:rPr>
          <w:bCs/>
          <w:sz w:val="28"/>
          <w:szCs w:val="28"/>
        </w:rPr>
        <w:t>. При низкой скорости для открытия папок достаточно очень медленно два раза щёлкнуть, а при высокой скорости данное действие становится сложнее</w:t>
      </w:r>
      <w:r w:rsidR="00FE1F38" w:rsidRPr="00FE1F3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(рис. 4</w:t>
      </w:r>
      <w:r w:rsidR="005843A9">
        <w:rPr>
          <w:bCs/>
          <w:sz w:val="28"/>
          <w:szCs w:val="28"/>
        </w:rPr>
        <w:t xml:space="preserve"> и рис. 5 </w:t>
      </w:r>
      <w:r w:rsidR="00F80C88">
        <w:rPr>
          <w:bCs/>
          <w:sz w:val="28"/>
          <w:szCs w:val="28"/>
        </w:rPr>
        <w:t>соответственно</w:t>
      </w:r>
      <w:r>
        <w:rPr>
          <w:bCs/>
          <w:sz w:val="28"/>
          <w:szCs w:val="28"/>
        </w:rPr>
        <w:t>)</w:t>
      </w:r>
    </w:p>
    <w:p w14:paraId="21535814" w14:textId="77777777" w:rsidR="005843A9" w:rsidRDefault="00EC65B8" w:rsidP="005843A9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957B79A" wp14:editId="252B457F">
            <wp:extent cx="2485714" cy="4095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BCBA" w14:textId="41CD6037" w:rsidR="005843A9" w:rsidRDefault="005843A9" w:rsidP="005843A9">
      <w:pPr>
        <w:pStyle w:val="Caption"/>
        <w:jc w:val="center"/>
      </w:pPr>
      <w:r>
        <w:t xml:space="preserve">Рисунок </w:t>
      </w:r>
      <w:fldSimple w:instr=" SEQ Рисунок \* ARABIC ">
        <w:r w:rsidR="0092789D">
          <w:rPr>
            <w:noProof/>
          </w:rPr>
          <w:t>4</w:t>
        </w:r>
      </w:fldSimple>
      <w:r w:rsidR="00C3147E">
        <w:rPr>
          <w:noProof/>
        </w:rPr>
        <w:t xml:space="preserve"> – скорость двойного щелчка - низкая</w:t>
      </w:r>
    </w:p>
    <w:p w14:paraId="222F6D5B" w14:textId="77777777" w:rsidR="005843A9" w:rsidRPr="005843A9" w:rsidRDefault="005843A9" w:rsidP="005843A9"/>
    <w:p w14:paraId="071B285D" w14:textId="77777777" w:rsidR="005843A9" w:rsidRDefault="00EC65B8" w:rsidP="005843A9">
      <w:pPr>
        <w:keepNext/>
        <w:spacing w:line="360" w:lineRule="auto"/>
        <w:ind w:firstLine="709"/>
        <w:jc w:val="center"/>
      </w:pPr>
      <w:r w:rsidRPr="00EC65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16F71D" wp14:editId="47131ADB">
            <wp:extent cx="2543175" cy="4286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17DE" w14:textId="73426075" w:rsidR="00EC65B8" w:rsidRPr="00EC65B8" w:rsidRDefault="005843A9" w:rsidP="005843A9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5</w:t>
        </w:r>
      </w:fldSimple>
      <w:r w:rsidR="00C3147E">
        <w:rPr>
          <w:noProof/>
        </w:rPr>
        <w:t xml:space="preserve"> – скорость двойного щелчка - высокая</w:t>
      </w:r>
    </w:p>
    <w:p w14:paraId="2294BC61" w14:textId="77777777" w:rsidR="004A5E02" w:rsidRDefault="004A5E0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D15535D" w14:textId="0BF1804B" w:rsidR="002C431D" w:rsidRDefault="002C431D" w:rsidP="002C431D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Вид указателя мыши был изменён на классический</w:t>
      </w:r>
      <w:r w:rsidR="000F3B36">
        <w:rPr>
          <w:bCs/>
          <w:sz w:val="28"/>
          <w:szCs w:val="28"/>
        </w:rPr>
        <w:t xml:space="preserve">. Он стал длиннее и утратил сглаживание </w:t>
      </w:r>
      <w:r>
        <w:rPr>
          <w:bCs/>
          <w:sz w:val="28"/>
          <w:szCs w:val="28"/>
        </w:rPr>
        <w:t>(рис. 6)</w:t>
      </w:r>
    </w:p>
    <w:p w14:paraId="569F4B1A" w14:textId="77777777" w:rsidR="002C431D" w:rsidRDefault="002C431D" w:rsidP="002C431D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1AC0E76" wp14:editId="60B3987C">
            <wp:extent cx="3619500" cy="866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3EFE" w14:textId="2326CC42" w:rsidR="002C431D" w:rsidRPr="002C431D" w:rsidRDefault="002C431D" w:rsidP="002C431D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6</w:t>
        </w:r>
      </w:fldSimple>
    </w:p>
    <w:p w14:paraId="55DF299F" w14:textId="7557F636" w:rsidR="002C431D" w:rsidRDefault="002C431D" w:rsidP="00026075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2CBAB954" w14:textId="77777777" w:rsidR="000F3B36" w:rsidRDefault="000F3B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A8D71EC" w14:textId="4AD3719F" w:rsidR="00026075" w:rsidRDefault="00026075" w:rsidP="0002607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Вид курсора до изменения (рис. 7)</w:t>
      </w:r>
    </w:p>
    <w:p w14:paraId="1F5CDCAC" w14:textId="77777777" w:rsidR="00026075" w:rsidRDefault="00026075" w:rsidP="00026075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9138EB8" wp14:editId="1E56FA12">
            <wp:extent cx="3648075" cy="981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39F" w14:textId="15417C7B" w:rsidR="00026075" w:rsidRPr="00026075" w:rsidRDefault="00026075" w:rsidP="00026075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7</w:t>
        </w:r>
      </w:fldSimple>
    </w:p>
    <w:p w14:paraId="2617AD16" w14:textId="77777777" w:rsidR="00026075" w:rsidRDefault="00026075" w:rsidP="002C431D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14:paraId="19FCC68C" w14:textId="47456281" w:rsidR="002C431D" w:rsidRDefault="002C431D" w:rsidP="00F0049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Включено залипание кнопок</w:t>
      </w:r>
      <w:r w:rsidR="00F0049E">
        <w:rPr>
          <w:bCs/>
          <w:sz w:val="28"/>
          <w:szCs w:val="28"/>
        </w:rPr>
        <w:t xml:space="preserve"> мыш</w:t>
      </w:r>
      <w:r w:rsidR="008065FD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. При этом для выполнения действий, требующих удержания кнопки мыши, достаточно </w:t>
      </w:r>
      <w:r w:rsidR="00DC717F">
        <w:rPr>
          <w:bCs/>
          <w:sz w:val="28"/>
          <w:szCs w:val="28"/>
        </w:rPr>
        <w:t>две</w:t>
      </w:r>
      <w:r>
        <w:rPr>
          <w:bCs/>
          <w:sz w:val="28"/>
          <w:szCs w:val="28"/>
        </w:rPr>
        <w:t xml:space="preserve"> секунды её задержать на нужном элементе, после чего ОС эмулирует её зажатие (рис. </w:t>
      </w:r>
      <w:r w:rsidR="006B7784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>)</w:t>
      </w:r>
    </w:p>
    <w:p w14:paraId="225DC833" w14:textId="77777777" w:rsidR="002C431D" w:rsidRDefault="002C431D" w:rsidP="002C431D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14D086D" wp14:editId="2348F38C">
            <wp:extent cx="3533775" cy="1047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19A8" w14:textId="30C4B500" w:rsidR="002C431D" w:rsidRPr="002C431D" w:rsidRDefault="002C431D" w:rsidP="002C431D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8</w:t>
        </w:r>
      </w:fldSimple>
    </w:p>
    <w:p w14:paraId="6BBA7F55" w14:textId="77777777" w:rsidR="002C431D" w:rsidRDefault="002C431D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D2883F0" w14:textId="4F15DD72" w:rsidR="002C431D" w:rsidRDefault="004B39AD" w:rsidP="00714614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Изменены параметры прокрутки. Увеличено значение вертикальной прокрутки. Теперь, вместо четырёх строк по умолчанию, прокручивается восемь (рис. 9)</w:t>
      </w:r>
    </w:p>
    <w:p w14:paraId="1A28FC1E" w14:textId="77777777" w:rsidR="00152284" w:rsidRDefault="004B39AD" w:rsidP="00152284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DCAA9B5" wp14:editId="52DD444B">
            <wp:extent cx="3590925" cy="12573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0E39" w14:textId="00571D8C" w:rsidR="004B39AD" w:rsidRPr="004B39AD" w:rsidRDefault="00152284" w:rsidP="0015228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9</w:t>
        </w:r>
      </w:fldSimple>
      <w:r w:rsidR="005379CE">
        <w:rPr>
          <w:noProof/>
        </w:rPr>
        <w:t xml:space="preserve"> – параметры вертикальной прокрутки</w:t>
      </w:r>
    </w:p>
    <w:p w14:paraId="55B17D88" w14:textId="77777777" w:rsidR="004B39AD" w:rsidRDefault="004B39AD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93C45BE" w14:textId="5036880B" w:rsidR="007F3FF8" w:rsidRDefault="007F3FF8" w:rsidP="0069519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Все изменения были возвращены в исходное положение.</w:t>
      </w:r>
    </w:p>
    <w:p w14:paraId="570DE630" w14:textId="4B449142" w:rsidR="007F3FF8" w:rsidRDefault="007F3FF8" w:rsidP="00695199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085784E" w14:textId="77216353" w:rsidR="007F3FF8" w:rsidRDefault="002C3704" w:rsidP="0069519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Скорость повтора вводимого символа была уменьшен</w:t>
      </w:r>
      <w:r w:rsidR="002F4262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>. Теперь требуется меньше времени для того, чтобы символ повторялся при зажатии клавиши на клавиатуре (рис. 10)</w:t>
      </w:r>
    </w:p>
    <w:p w14:paraId="2F38DED1" w14:textId="77777777" w:rsidR="002C3704" w:rsidRDefault="002C3704" w:rsidP="00CE54DA">
      <w:pPr>
        <w:keepNext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0A4E287" wp14:editId="40932092">
            <wp:extent cx="3267075" cy="819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58C8" w14:textId="09D3A6A2" w:rsidR="001E5FD6" w:rsidRPr="001E5FD6" w:rsidRDefault="002C3704" w:rsidP="001E5FD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10</w:t>
        </w:r>
      </w:fldSimple>
      <w:r w:rsidR="00A40C83">
        <w:rPr>
          <w:noProof/>
        </w:rPr>
        <w:t xml:space="preserve"> – настройки скорости повтора клавиатуры</w:t>
      </w:r>
    </w:p>
    <w:p w14:paraId="1D56CD91" w14:textId="31547734" w:rsidR="001E5FD6" w:rsidRDefault="001E5FD6">
      <w:pPr>
        <w:rPr>
          <w:bCs/>
          <w:sz w:val="28"/>
          <w:szCs w:val="28"/>
        </w:rPr>
      </w:pPr>
    </w:p>
    <w:p w14:paraId="3C62F3B0" w14:textId="524B6C35" w:rsidR="001E5FD6" w:rsidRDefault="001E5FD6" w:rsidP="0041275F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Скорость мерцания курсора было увеличена на максимум</w:t>
      </w:r>
      <w:r w:rsidR="00641F9D">
        <w:rPr>
          <w:bCs/>
          <w:sz w:val="28"/>
          <w:szCs w:val="28"/>
        </w:rPr>
        <w:t>. Теперь он мерцает очень часто</w:t>
      </w:r>
      <w:r>
        <w:rPr>
          <w:bCs/>
          <w:sz w:val="28"/>
          <w:szCs w:val="28"/>
        </w:rPr>
        <w:t xml:space="preserve"> (рис. 11)</w:t>
      </w:r>
    </w:p>
    <w:p w14:paraId="610561D6" w14:textId="77777777" w:rsidR="001E5FD6" w:rsidRDefault="001E5FD6" w:rsidP="001E5FD6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426FE4B" wp14:editId="46F66DCB">
            <wp:extent cx="3543300" cy="828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E956" w14:textId="4420F476" w:rsidR="001E5FD6" w:rsidRPr="001E5FD6" w:rsidRDefault="001E5FD6" w:rsidP="001E5FD6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11</w:t>
        </w:r>
      </w:fldSimple>
    </w:p>
    <w:p w14:paraId="5AF8F4E3" w14:textId="1BD791D1" w:rsidR="001E5FD6" w:rsidRDefault="001E5FD6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801C13D" w14:textId="342CFE2D" w:rsidR="001E5FD6" w:rsidRDefault="00C14132" w:rsidP="0041275F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Все изменения были откатаны к стандартным значениям</w:t>
      </w:r>
    </w:p>
    <w:p w14:paraId="3D1FCC34" w14:textId="07E9C827" w:rsidR="00C14132" w:rsidRDefault="00C14132" w:rsidP="00C14132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14:paraId="2EB02ACE" w14:textId="4A62DA9C" w:rsidR="00C14132" w:rsidRDefault="00C14132" w:rsidP="00847B1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Стандартный вид рабочего стола (рис. 12)</w:t>
      </w:r>
    </w:p>
    <w:p w14:paraId="252C7756" w14:textId="77777777" w:rsidR="00C14132" w:rsidRDefault="00C14132" w:rsidP="00C14132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3E56E3D" wp14:editId="6296E6FB">
            <wp:extent cx="5578226" cy="3137535"/>
            <wp:effectExtent l="0" t="0" r="381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708" cy="314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6697" w14:textId="0431BDD2" w:rsidR="00C14132" w:rsidRPr="00847B19" w:rsidRDefault="00C14132" w:rsidP="00C14132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12</w:t>
        </w:r>
      </w:fldSimple>
      <w:r w:rsidR="00847B19">
        <w:rPr>
          <w:noProof/>
        </w:rPr>
        <w:t xml:space="preserve"> – стандартный рабочий стол </w:t>
      </w:r>
      <w:r w:rsidR="00847B19">
        <w:rPr>
          <w:noProof/>
          <w:lang w:val="en-US"/>
        </w:rPr>
        <w:t>Windows</w:t>
      </w:r>
      <w:r w:rsidR="00847B19" w:rsidRPr="00847B19">
        <w:rPr>
          <w:noProof/>
        </w:rPr>
        <w:t xml:space="preserve"> 10</w:t>
      </w:r>
    </w:p>
    <w:p w14:paraId="15EC8607" w14:textId="20FF9ACE" w:rsidR="00C14132" w:rsidRDefault="00C1413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08E2A0F0" w14:textId="2F50C7B7" w:rsidR="00C14132" w:rsidRDefault="00C14132" w:rsidP="00ED192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Вид рабочего стола </w:t>
      </w:r>
      <w:r w:rsidR="00ED192C">
        <w:rPr>
          <w:bCs/>
          <w:sz w:val="28"/>
          <w:szCs w:val="28"/>
        </w:rPr>
        <w:t xml:space="preserve">при изменении темы на </w:t>
      </w:r>
      <w:r>
        <w:rPr>
          <w:bCs/>
          <w:sz w:val="28"/>
          <w:szCs w:val="28"/>
        </w:rPr>
        <w:t>«Цветы»</w:t>
      </w:r>
      <w:r w:rsidR="00323BF8">
        <w:rPr>
          <w:bCs/>
          <w:sz w:val="28"/>
          <w:szCs w:val="28"/>
        </w:rPr>
        <w:t xml:space="preserve"> (рис. 13)</w:t>
      </w:r>
    </w:p>
    <w:p w14:paraId="6AFDF7A1" w14:textId="77777777" w:rsidR="00C14132" w:rsidRDefault="00C14132" w:rsidP="0035117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634550" wp14:editId="2A55292D">
            <wp:extent cx="612013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2B07" w14:textId="59BADD21" w:rsidR="00C14132" w:rsidRPr="00ED192C" w:rsidRDefault="00C14132" w:rsidP="00C14132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13</w:t>
        </w:r>
      </w:fldSimple>
      <w:r w:rsidR="00ED192C">
        <w:rPr>
          <w:noProof/>
        </w:rPr>
        <w:t xml:space="preserve"> – рабочий стол </w:t>
      </w:r>
      <w:r w:rsidR="00ED192C">
        <w:rPr>
          <w:noProof/>
          <w:lang w:val="en-US"/>
        </w:rPr>
        <w:t>Windows</w:t>
      </w:r>
      <w:r w:rsidR="00ED192C" w:rsidRPr="00ED192C">
        <w:rPr>
          <w:noProof/>
        </w:rPr>
        <w:t xml:space="preserve"> 10 </w:t>
      </w:r>
      <w:r w:rsidR="00ED192C">
        <w:rPr>
          <w:noProof/>
        </w:rPr>
        <w:t>с темой «Цветы»</w:t>
      </w:r>
    </w:p>
    <w:p w14:paraId="6308C85C" w14:textId="77777777" w:rsidR="00C14132" w:rsidRDefault="00C1413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FF89EB0" w14:textId="0797442E" w:rsidR="00C14132" w:rsidRDefault="00BB6037" w:rsidP="00CC4B7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Изменён фон</w:t>
      </w:r>
      <w:r w:rsidR="00CC4B72">
        <w:rPr>
          <w:bCs/>
          <w:sz w:val="28"/>
          <w:szCs w:val="28"/>
        </w:rPr>
        <w:t xml:space="preserve"> рабочего стола. Рисунок поменялся</w:t>
      </w:r>
      <w:r>
        <w:rPr>
          <w:bCs/>
          <w:sz w:val="28"/>
          <w:szCs w:val="28"/>
        </w:rPr>
        <w:t xml:space="preserve"> (рис. 14)</w:t>
      </w:r>
    </w:p>
    <w:p w14:paraId="48DE3C07" w14:textId="15EDD970" w:rsidR="00BB6037" w:rsidRPr="00351179" w:rsidRDefault="00351179" w:rsidP="0035117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0BB6B89" wp14:editId="6940A39A">
            <wp:extent cx="6164158" cy="34671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754" cy="34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5C1B" w14:textId="63980FE9" w:rsidR="00BB6037" w:rsidRPr="00903A11" w:rsidRDefault="00BB6037" w:rsidP="00BB6037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14</w:t>
        </w:r>
      </w:fldSimple>
      <w:r w:rsidR="00903A11" w:rsidRPr="00903A11">
        <w:rPr>
          <w:noProof/>
        </w:rPr>
        <w:t xml:space="preserve"> – </w:t>
      </w:r>
      <w:r w:rsidR="00903A11">
        <w:rPr>
          <w:noProof/>
        </w:rPr>
        <w:t xml:space="preserve">рабочий стол </w:t>
      </w:r>
      <w:r w:rsidR="00903A11">
        <w:rPr>
          <w:noProof/>
          <w:lang w:val="en-US"/>
        </w:rPr>
        <w:t>Windows</w:t>
      </w:r>
      <w:r w:rsidR="00903A11" w:rsidRPr="00903A11">
        <w:rPr>
          <w:noProof/>
        </w:rPr>
        <w:t xml:space="preserve"> 10 </w:t>
      </w:r>
      <w:r w:rsidR="00903A11">
        <w:rPr>
          <w:noProof/>
        </w:rPr>
        <w:t>с изменённым фоновым рисунком</w:t>
      </w:r>
    </w:p>
    <w:p w14:paraId="7414F9FA" w14:textId="77777777" w:rsidR="00BB6037" w:rsidRDefault="00BB60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23797831" w14:textId="77777777" w:rsidR="007442F7" w:rsidRDefault="007442F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A81959F" w14:textId="4C243105" w:rsidR="007442F7" w:rsidRDefault="007442F7" w:rsidP="007B59E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Экранная заставка изменена на мыльные пузыри. Через минуту бездействие она появляется (рис. 15)</w:t>
      </w:r>
    </w:p>
    <w:p w14:paraId="11AC3363" w14:textId="77777777" w:rsidR="00494C25" w:rsidRDefault="007442F7" w:rsidP="00494C25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5989504" wp14:editId="202BCF7C">
            <wp:extent cx="3002280" cy="3307048"/>
            <wp:effectExtent l="0" t="0" r="762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0593" cy="33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F8B0" w14:textId="590B3F0C" w:rsidR="007442F7" w:rsidRPr="007442F7" w:rsidRDefault="00494C25" w:rsidP="00494C25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15</w:t>
        </w:r>
      </w:fldSimple>
      <w:r w:rsidR="007B59E2">
        <w:rPr>
          <w:noProof/>
        </w:rPr>
        <w:t xml:space="preserve"> – параметры экранной заставки</w:t>
      </w:r>
    </w:p>
    <w:p w14:paraId="7F614ECC" w14:textId="77777777" w:rsidR="00494C25" w:rsidRDefault="00494C25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B78AF1F" w14:textId="009821BE" w:rsidR="00494C25" w:rsidRDefault="00494C25" w:rsidP="007B59E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Размер текста </w:t>
      </w:r>
      <w:r w:rsidR="007B59E2">
        <w:rPr>
          <w:bCs/>
          <w:sz w:val="28"/>
          <w:szCs w:val="28"/>
        </w:rPr>
        <w:t xml:space="preserve">был </w:t>
      </w:r>
      <w:r>
        <w:rPr>
          <w:bCs/>
          <w:sz w:val="28"/>
          <w:szCs w:val="28"/>
        </w:rPr>
        <w:t>увеличен на 30%. Те</w:t>
      </w:r>
      <w:r w:rsidR="007B59E2">
        <w:rPr>
          <w:bCs/>
          <w:sz w:val="28"/>
          <w:szCs w:val="28"/>
        </w:rPr>
        <w:t xml:space="preserve">перь он крупнее и </w:t>
      </w:r>
      <w:r>
        <w:rPr>
          <w:bCs/>
          <w:sz w:val="28"/>
          <w:szCs w:val="28"/>
        </w:rPr>
        <w:t>читабельнее</w:t>
      </w:r>
    </w:p>
    <w:p w14:paraId="698BFAD2" w14:textId="77777777" w:rsidR="00494C25" w:rsidRDefault="00494C25" w:rsidP="00494C25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D4E67FD" wp14:editId="23F83F29">
            <wp:extent cx="4181475" cy="2457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092" w14:textId="06733D6E" w:rsidR="00494C25" w:rsidRPr="00494C25" w:rsidRDefault="00494C25" w:rsidP="00494C25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16</w:t>
        </w:r>
      </w:fldSimple>
      <w:r w:rsidR="00FD59CB">
        <w:rPr>
          <w:noProof/>
        </w:rPr>
        <w:t xml:space="preserve"> – параметры размера текста</w:t>
      </w:r>
    </w:p>
    <w:p w14:paraId="0D1CF1DC" w14:textId="77777777" w:rsidR="00494C25" w:rsidRDefault="00494C25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D30F668" w14:textId="113BAC61" w:rsidR="008051E5" w:rsidRDefault="00494C25" w:rsidP="00005EC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Все изменения были откатаны к стандартным значениям</w:t>
      </w:r>
    </w:p>
    <w:p w14:paraId="3950D2CA" w14:textId="77777777" w:rsidR="008051E5" w:rsidRDefault="008051E5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7B83FADB" w14:textId="52B5DEAE" w:rsidR="00494C25" w:rsidRDefault="00B213B3" w:rsidP="0087292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Все п</w:t>
      </w:r>
      <w:r w:rsidR="00566481">
        <w:rPr>
          <w:bCs/>
          <w:sz w:val="28"/>
          <w:szCs w:val="28"/>
        </w:rPr>
        <w:t>араметры панели задач (рис. 17)</w:t>
      </w:r>
    </w:p>
    <w:p w14:paraId="4C3F615B" w14:textId="77777777" w:rsidR="00566481" w:rsidRDefault="00566481" w:rsidP="00566481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D8E640D" wp14:editId="5E317C00">
            <wp:extent cx="2515246" cy="3905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8" cy="39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B74C" w14:textId="3C0A07B4" w:rsidR="00566481" w:rsidRPr="00494C25" w:rsidRDefault="00566481" w:rsidP="00566481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17</w:t>
        </w:r>
      </w:fldSimple>
      <w:r w:rsidR="008328BC">
        <w:rPr>
          <w:noProof/>
        </w:rPr>
        <w:t xml:space="preserve"> – параметры панели задач</w:t>
      </w:r>
    </w:p>
    <w:p w14:paraId="2824F09F" w14:textId="69AF0273" w:rsidR="0003113C" w:rsidRDefault="0003113C" w:rsidP="0003113C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9FDE9B0" w14:textId="49B4B099" w:rsidR="0003113C" w:rsidRDefault="0003113C" w:rsidP="00872922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Все параметры меню «Пуск» (рис. 18)</w:t>
      </w:r>
    </w:p>
    <w:p w14:paraId="4F3FDC7F" w14:textId="77777777" w:rsidR="0003113C" w:rsidRDefault="0003113C" w:rsidP="0003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A258E4F" wp14:editId="4298167F">
            <wp:extent cx="2434153" cy="36099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8903" cy="361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BCFB" w14:textId="6647D658" w:rsidR="0003113C" w:rsidRPr="0003113C" w:rsidRDefault="0003113C" w:rsidP="0003113C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18</w:t>
        </w:r>
      </w:fldSimple>
      <w:r w:rsidR="008328BC">
        <w:rPr>
          <w:noProof/>
        </w:rPr>
        <w:t xml:space="preserve"> – параметры меню «Пуск»</w:t>
      </w:r>
    </w:p>
    <w:p w14:paraId="404D1189" w14:textId="77777777" w:rsidR="0003113C" w:rsidRDefault="0003113C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2FAE2257" w14:textId="4CDE1E01" w:rsidR="005868C4" w:rsidRDefault="005868C4" w:rsidP="000D30E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Региональные стандарты были </w:t>
      </w:r>
      <w:r w:rsidR="000D30E6">
        <w:rPr>
          <w:bCs/>
          <w:sz w:val="28"/>
          <w:szCs w:val="28"/>
        </w:rPr>
        <w:t xml:space="preserve">изменены на </w:t>
      </w:r>
      <w:r>
        <w:rPr>
          <w:bCs/>
          <w:sz w:val="28"/>
          <w:szCs w:val="28"/>
        </w:rPr>
        <w:t>«Английский (США)» (рис. 19)</w:t>
      </w:r>
    </w:p>
    <w:p w14:paraId="374E428E" w14:textId="77777777" w:rsidR="005868C4" w:rsidRDefault="005868C4" w:rsidP="005868C4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1BEB367" wp14:editId="0DAEF87C">
            <wp:extent cx="3295650" cy="338270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7947" cy="33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09A9" w14:textId="4976DEC0" w:rsidR="005868C4" w:rsidRPr="005868C4" w:rsidRDefault="005868C4" w:rsidP="005868C4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19</w:t>
        </w:r>
      </w:fldSimple>
      <w:r w:rsidR="003D6A43">
        <w:rPr>
          <w:noProof/>
        </w:rPr>
        <w:t xml:space="preserve"> – настройки региональных стандартов</w:t>
      </w:r>
    </w:p>
    <w:p w14:paraId="28438D80" w14:textId="77777777" w:rsidR="005868C4" w:rsidRDefault="005868C4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D22C498" w14:textId="10E81F90" w:rsidR="00373C3F" w:rsidRDefault="003D6A43" w:rsidP="003D6A4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Установлен м</w:t>
      </w:r>
      <w:r w:rsidR="00B91D0C">
        <w:rPr>
          <w:bCs/>
          <w:sz w:val="28"/>
          <w:szCs w:val="28"/>
        </w:rPr>
        <w:t>етод ввода по умолчанию</w:t>
      </w:r>
      <w:r w:rsidR="00136761">
        <w:rPr>
          <w:bCs/>
          <w:sz w:val="28"/>
          <w:szCs w:val="28"/>
        </w:rPr>
        <w:t xml:space="preserve"> </w:t>
      </w:r>
      <w:r w:rsidR="00B91D0C">
        <w:rPr>
          <w:bCs/>
          <w:sz w:val="28"/>
          <w:szCs w:val="28"/>
        </w:rPr>
        <w:t>«Английский (США) – США» вместо «Русский – Русская» (рис. 20)</w:t>
      </w:r>
    </w:p>
    <w:p w14:paraId="5F1AA496" w14:textId="77777777" w:rsidR="00B91D0C" w:rsidRDefault="00B91D0C" w:rsidP="00B91D0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46925D36" wp14:editId="780EB0A3">
            <wp:extent cx="4581525" cy="1533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5F49" w14:textId="73B2259C" w:rsidR="00B91D0C" w:rsidRPr="00B91D0C" w:rsidRDefault="00B91D0C" w:rsidP="00B91D0C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20</w:t>
        </w:r>
      </w:fldSimple>
      <w:r w:rsidR="008D57F5">
        <w:rPr>
          <w:noProof/>
        </w:rPr>
        <w:t xml:space="preserve"> – параметры метода ввода по умолчанию</w:t>
      </w:r>
    </w:p>
    <w:p w14:paraId="71E7772E" w14:textId="77777777" w:rsidR="00373C3F" w:rsidRDefault="00373C3F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3FA552E" w14:textId="77777777" w:rsidR="003A3BC9" w:rsidRDefault="003A3BC9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695302F" w14:textId="5FA08F08" w:rsidR="003A3BC9" w:rsidRDefault="003A3BC9" w:rsidP="00583938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Дата </w:t>
      </w:r>
      <w:r w:rsidR="00583938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>изменена на 30 декабря 2022 года (рис. 21)</w:t>
      </w:r>
    </w:p>
    <w:p w14:paraId="72E69F53" w14:textId="428818BD" w:rsidR="00C93E88" w:rsidRDefault="00997E37" w:rsidP="00C93E88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A29D0CA" wp14:editId="4DCC619E">
            <wp:extent cx="4215130" cy="245044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1649" cy="24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819" w14:textId="0882E5A9" w:rsidR="003A3BC9" w:rsidRPr="003A3BC9" w:rsidRDefault="00C93E88" w:rsidP="00C93E88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 w:rsidR="0092789D">
          <w:rPr>
            <w:noProof/>
          </w:rPr>
          <w:t>21</w:t>
        </w:r>
      </w:fldSimple>
      <w:r w:rsidR="00344B2D">
        <w:rPr>
          <w:noProof/>
        </w:rPr>
        <w:t xml:space="preserve"> – настройка даты и времени</w:t>
      </w:r>
    </w:p>
    <w:p w14:paraId="55F3D9BF" w14:textId="77777777" w:rsidR="003A3BC9" w:rsidRDefault="003A3BC9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C799A2A" w14:textId="1654C40D" w:rsidR="00FB1D8E" w:rsidRDefault="00FB1D8E" w:rsidP="00344B2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Часовой пояс изменён на Баку. Теперь время смещается на 4 часа вперёд относительно </w:t>
      </w:r>
      <w:r>
        <w:rPr>
          <w:bCs/>
          <w:sz w:val="28"/>
          <w:szCs w:val="28"/>
          <w:lang w:val="en-US"/>
        </w:rPr>
        <w:t>UTC</w:t>
      </w:r>
      <w:r w:rsidR="0092789D" w:rsidRPr="0092789D">
        <w:rPr>
          <w:bCs/>
          <w:sz w:val="28"/>
          <w:szCs w:val="28"/>
        </w:rPr>
        <w:t xml:space="preserve"> (</w:t>
      </w:r>
      <w:r w:rsidR="0092789D">
        <w:rPr>
          <w:bCs/>
          <w:sz w:val="28"/>
          <w:szCs w:val="28"/>
        </w:rPr>
        <w:t>всемирное скоординированное время) (рис. 22)</w:t>
      </w:r>
    </w:p>
    <w:p w14:paraId="284FB73D" w14:textId="77777777" w:rsidR="0092789D" w:rsidRDefault="0092789D" w:rsidP="0092789D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29506B7" wp14:editId="2A2F4AD9">
            <wp:extent cx="4486275" cy="8191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ED9B" w14:textId="62A89402" w:rsidR="0092789D" w:rsidRPr="0092789D" w:rsidRDefault="0092789D" w:rsidP="0092789D">
      <w:pPr>
        <w:pStyle w:val="Caption"/>
        <w:jc w:val="center"/>
        <w:rPr>
          <w:bCs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 w:rsidR="00344B2D">
        <w:rPr>
          <w:noProof/>
        </w:rPr>
        <w:t xml:space="preserve"> – настройка часового пояса</w:t>
      </w:r>
    </w:p>
    <w:p w14:paraId="3D25747E" w14:textId="05BD8E3B" w:rsidR="00FB1D8E" w:rsidRDefault="00FB1D8E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54063331" w14:textId="53EAE9AE" w:rsidR="00AD47AD" w:rsidRPr="00AD47AD" w:rsidRDefault="00AD47AD" w:rsidP="00344B2D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Все изменения были откатаны к стандартным значениям</w:t>
      </w:r>
    </w:p>
    <w:p w14:paraId="5426FE94" w14:textId="77777777" w:rsidR="00EB6D1F" w:rsidRDefault="00EB6D1F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BAA6C1C" w14:textId="77777777" w:rsidR="00AB18EC" w:rsidRDefault="00AB18E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6025210" w14:textId="58609113" w:rsidR="00D44D14" w:rsidRPr="0096314D" w:rsidRDefault="00DB667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6314D">
        <w:rPr>
          <w:b/>
          <w:sz w:val="28"/>
          <w:szCs w:val="28"/>
        </w:rPr>
        <w:lastRenderedPageBreak/>
        <w:t>Выводы.</w:t>
      </w:r>
    </w:p>
    <w:p w14:paraId="0006BE00" w14:textId="5EA7899A" w:rsidR="006A492C" w:rsidRPr="003D7CF8" w:rsidRDefault="006A492C" w:rsidP="006A492C">
      <w:pPr>
        <w:spacing w:line="360" w:lineRule="auto"/>
        <w:ind w:firstLine="709"/>
        <w:jc w:val="both"/>
        <w:rPr>
          <w:rStyle w:val="BookTitle"/>
          <w:b w:val="0"/>
          <w:bCs w:val="0"/>
          <w:smallCaps w:val="0"/>
          <w:spacing w:val="0"/>
          <w:sz w:val="28"/>
          <w:szCs w:val="28"/>
        </w:rPr>
      </w:pPr>
      <w:r>
        <w:rPr>
          <w:sz w:val="28"/>
          <w:szCs w:val="28"/>
        </w:rPr>
        <w:t>Было изучено использование меню «Пуск», программы «Панель управления»,</w:t>
      </w:r>
      <w:r w:rsidR="00D307DD">
        <w:rPr>
          <w:sz w:val="28"/>
          <w:szCs w:val="28"/>
        </w:rPr>
        <w:t xml:space="preserve"> </w:t>
      </w:r>
      <w:r>
        <w:rPr>
          <w:sz w:val="28"/>
          <w:szCs w:val="28"/>
        </w:rPr>
        <w:t>манипулятор</w:t>
      </w:r>
      <w:r w:rsidR="00D307DD">
        <w:rPr>
          <w:sz w:val="28"/>
          <w:szCs w:val="28"/>
        </w:rPr>
        <w:t>ы</w:t>
      </w:r>
      <w:r>
        <w:rPr>
          <w:sz w:val="28"/>
          <w:szCs w:val="28"/>
        </w:rPr>
        <w:t xml:space="preserve"> «Мышь», «Клавиатура». Получилось изменить фон и тему экрана. При изучении появились трудности после изменения некоторых параметров. Это указало на то, что программы </w:t>
      </w:r>
      <w:r w:rsidR="005A65A8">
        <w:rPr>
          <w:sz w:val="28"/>
          <w:szCs w:val="28"/>
        </w:rPr>
        <w:t>подстраиваются</w:t>
      </w:r>
      <w:r>
        <w:rPr>
          <w:sz w:val="28"/>
          <w:szCs w:val="28"/>
        </w:rPr>
        <w:t xml:space="preserve"> индивидуально. При выполнении задани</w:t>
      </w:r>
      <w:r w:rsidR="0041777B">
        <w:rPr>
          <w:sz w:val="28"/>
          <w:szCs w:val="28"/>
        </w:rPr>
        <w:t>й трудностей не появилось</w:t>
      </w:r>
      <w:r>
        <w:rPr>
          <w:sz w:val="28"/>
          <w:szCs w:val="28"/>
        </w:rPr>
        <w:t>. Было интересно узнать, как манипуляторы и программы могут вести себя в разных состояниях изменений. Не менее интересно было изучить настройки программ и узнать, как изменения могут влиять на комфорт взаимодействия с компьютером.</w:t>
      </w:r>
    </w:p>
    <w:p w14:paraId="10FB6B1C" w14:textId="2FBD003E" w:rsidR="00D44D14" w:rsidRPr="0096314D" w:rsidRDefault="00D44D14">
      <w:pPr>
        <w:spacing w:line="360" w:lineRule="auto"/>
        <w:ind w:firstLine="709"/>
        <w:jc w:val="both"/>
        <w:rPr>
          <w:sz w:val="28"/>
          <w:szCs w:val="28"/>
        </w:rPr>
      </w:pPr>
    </w:p>
    <w:sectPr w:rsidR="00D44D14" w:rsidRPr="0096314D">
      <w:headerReference w:type="default" r:id="rId31"/>
      <w:footerReference w:type="default" r:id="rId32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A317E" w14:textId="77777777" w:rsidR="003A394C" w:rsidRDefault="003A394C">
      <w:r>
        <w:separator/>
      </w:r>
    </w:p>
  </w:endnote>
  <w:endnote w:type="continuationSeparator" w:id="0">
    <w:p w14:paraId="623C255D" w14:textId="77777777" w:rsidR="003A394C" w:rsidRDefault="003A39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1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1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1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DCAB7" w14:textId="77777777" w:rsidR="00D44D14" w:rsidRDefault="00DB667C">
    <w:pPr>
      <w:pStyle w:val="Footer"/>
      <w:tabs>
        <w:tab w:val="clear" w:pos="9355"/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  <w:p w14:paraId="4AE69344" w14:textId="77777777" w:rsidR="00D44D14" w:rsidRDefault="00D44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CB64F" w14:textId="77777777" w:rsidR="003A394C" w:rsidRDefault="003A394C">
      <w:r>
        <w:separator/>
      </w:r>
    </w:p>
  </w:footnote>
  <w:footnote w:type="continuationSeparator" w:id="0">
    <w:p w14:paraId="1B20432F" w14:textId="77777777" w:rsidR="003A394C" w:rsidRDefault="003A39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6CE6D" w14:textId="77777777" w:rsidR="00D44D14" w:rsidRDefault="00DB667C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06129C"/>
    <w:multiLevelType w:val="hybridMultilevel"/>
    <w:tmpl w:val="73E82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0F2E9B"/>
    <w:multiLevelType w:val="hybridMultilevel"/>
    <w:tmpl w:val="6EF40D18"/>
    <w:lvl w:ilvl="0" w:tplc="678E1DB8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D21E6D"/>
    <w:multiLevelType w:val="hybridMultilevel"/>
    <w:tmpl w:val="D1F09E20"/>
    <w:lvl w:ilvl="0" w:tplc="678E1DB8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14D"/>
    <w:rsid w:val="00005ECB"/>
    <w:rsid w:val="00013114"/>
    <w:rsid w:val="00026075"/>
    <w:rsid w:val="0003113C"/>
    <w:rsid w:val="000430ED"/>
    <w:rsid w:val="000D30E6"/>
    <w:rsid w:val="000E166B"/>
    <w:rsid w:val="000F3B36"/>
    <w:rsid w:val="00136761"/>
    <w:rsid w:val="00152284"/>
    <w:rsid w:val="001A018B"/>
    <w:rsid w:val="001E5FD6"/>
    <w:rsid w:val="00230087"/>
    <w:rsid w:val="00293799"/>
    <w:rsid w:val="002A269F"/>
    <w:rsid w:val="002A78BF"/>
    <w:rsid w:val="002C3704"/>
    <w:rsid w:val="002C431D"/>
    <w:rsid w:val="002F4262"/>
    <w:rsid w:val="00323BF8"/>
    <w:rsid w:val="00344B2D"/>
    <w:rsid w:val="00351179"/>
    <w:rsid w:val="00363180"/>
    <w:rsid w:val="00373C3F"/>
    <w:rsid w:val="00384328"/>
    <w:rsid w:val="003A394C"/>
    <w:rsid w:val="003A3BC9"/>
    <w:rsid w:val="003C53C1"/>
    <w:rsid w:val="003D5F16"/>
    <w:rsid w:val="003D6A43"/>
    <w:rsid w:val="003E60E1"/>
    <w:rsid w:val="003F3E3B"/>
    <w:rsid w:val="0041275F"/>
    <w:rsid w:val="0041777B"/>
    <w:rsid w:val="00424246"/>
    <w:rsid w:val="00483052"/>
    <w:rsid w:val="00494C25"/>
    <w:rsid w:val="004A5012"/>
    <w:rsid w:val="004A5E02"/>
    <w:rsid w:val="004B39AD"/>
    <w:rsid w:val="004B58C6"/>
    <w:rsid w:val="005379CE"/>
    <w:rsid w:val="00566481"/>
    <w:rsid w:val="00583938"/>
    <w:rsid w:val="005843A9"/>
    <w:rsid w:val="005868C4"/>
    <w:rsid w:val="005A3A8C"/>
    <w:rsid w:val="005A65A8"/>
    <w:rsid w:val="005D45C0"/>
    <w:rsid w:val="00606B58"/>
    <w:rsid w:val="00641F9D"/>
    <w:rsid w:val="00695199"/>
    <w:rsid w:val="006A3366"/>
    <w:rsid w:val="006A492C"/>
    <w:rsid w:val="006B0ACD"/>
    <w:rsid w:val="006B7784"/>
    <w:rsid w:val="00714614"/>
    <w:rsid w:val="007442F7"/>
    <w:rsid w:val="007529AC"/>
    <w:rsid w:val="007A12D1"/>
    <w:rsid w:val="007B59E2"/>
    <w:rsid w:val="007C686F"/>
    <w:rsid w:val="007F3FF8"/>
    <w:rsid w:val="008051E5"/>
    <w:rsid w:val="008065FD"/>
    <w:rsid w:val="00825B0C"/>
    <w:rsid w:val="008328BC"/>
    <w:rsid w:val="00847B19"/>
    <w:rsid w:val="00872922"/>
    <w:rsid w:val="008A6023"/>
    <w:rsid w:val="008D57F5"/>
    <w:rsid w:val="00903A11"/>
    <w:rsid w:val="0092789D"/>
    <w:rsid w:val="0096314D"/>
    <w:rsid w:val="00997E37"/>
    <w:rsid w:val="009E1F5F"/>
    <w:rsid w:val="00A40C83"/>
    <w:rsid w:val="00A73380"/>
    <w:rsid w:val="00A74DF6"/>
    <w:rsid w:val="00AB18EC"/>
    <w:rsid w:val="00AD47AD"/>
    <w:rsid w:val="00B213B3"/>
    <w:rsid w:val="00B7230D"/>
    <w:rsid w:val="00B87317"/>
    <w:rsid w:val="00B91D0C"/>
    <w:rsid w:val="00BB6037"/>
    <w:rsid w:val="00BF5663"/>
    <w:rsid w:val="00C14132"/>
    <w:rsid w:val="00C3147E"/>
    <w:rsid w:val="00C93E88"/>
    <w:rsid w:val="00CB6DC2"/>
    <w:rsid w:val="00CC4B72"/>
    <w:rsid w:val="00CE54DA"/>
    <w:rsid w:val="00D307DD"/>
    <w:rsid w:val="00D44D14"/>
    <w:rsid w:val="00D537DF"/>
    <w:rsid w:val="00DB0EE0"/>
    <w:rsid w:val="00DB667C"/>
    <w:rsid w:val="00DC717F"/>
    <w:rsid w:val="00E000C9"/>
    <w:rsid w:val="00E03837"/>
    <w:rsid w:val="00E4239E"/>
    <w:rsid w:val="00E64115"/>
    <w:rsid w:val="00EA2808"/>
    <w:rsid w:val="00EB6D1F"/>
    <w:rsid w:val="00EB7006"/>
    <w:rsid w:val="00EC65B8"/>
    <w:rsid w:val="00ED192C"/>
    <w:rsid w:val="00F0049E"/>
    <w:rsid w:val="00F13C41"/>
    <w:rsid w:val="00F80C88"/>
    <w:rsid w:val="00FB1D8E"/>
    <w:rsid w:val="00FD59CB"/>
    <w:rsid w:val="00FE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050F5"/>
  <w15:docId w15:val="{46F605A7-F3E7-4037-98A1-8C6B5701C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uiPriority w:val="99"/>
    <w:qFormat/>
    <w:rsid w:val="00467347"/>
    <w:pPr>
      <w:keepNext/>
      <w:jc w:val="both"/>
      <w:outlineLvl w:val="0"/>
    </w:pPr>
    <w:rPr>
      <w:i/>
    </w:rPr>
  </w:style>
  <w:style w:type="paragraph" w:styleId="Heading2">
    <w:name w:val="heading 2"/>
    <w:basedOn w:val="Normal"/>
    <w:next w:val="Normal"/>
    <w:link w:val="Heading2Char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a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Heading4Char">
    <w:name w:val="Heading 4 Char"/>
    <w:basedOn w:val="DefaultParagraphFont"/>
    <w:link w:val="Heading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">
    <w:name w:val="Название Знак"/>
    <w:basedOn w:val="DefaultParagraphFont"/>
    <w:link w:val="1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0">
    <w:name w:val="Основной текст с отступом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1">
    <w:name w:val="Подзаголовок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2">
    <w:name w:val="Основной текст Знак"/>
    <w:basedOn w:val="DefaultParagraphFont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">
    <w:name w:val="Основной текст с отступом 2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">
    <w:name w:val="Основной текст с отступом 3 Знак"/>
    <w:basedOn w:val="DefaultParagraphFont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3">
    <w:name w:val="Нижний колонтитул Знак"/>
    <w:basedOn w:val="DefaultParagraphFont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4">
    <w:name w:val="Знак Знак"/>
    <w:basedOn w:val="DefaultParagraphFont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5">
    <w:name w:val="Верхний колонтитул Знак"/>
    <w:basedOn w:val="DefaultParagraphFont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0">
    <w:name w:val="Основной текст (2)"/>
    <w:basedOn w:val="BodyTextIndent2Char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1">
    <w:name w:val="Основной текст (2) + Полужирный"/>
    <w:basedOn w:val="BodyTextIndent2Char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qFormat/>
    <w:rsid w:val="00274DEB"/>
    <w:rPr>
      <w:rFonts w:cs="Times New Roman"/>
    </w:rPr>
  </w:style>
  <w:style w:type="character" w:customStyle="1" w:styleId="-">
    <w:name w:val="Интернет-ссылка"/>
    <w:basedOn w:val="DefaultParagraphFont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">
    <w:name w:val="Заголовок №2 (2)_"/>
    <w:basedOn w:val="DefaultParagraphFont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3">
    <w:name w:val="Основной текст 2 Знак"/>
    <w:basedOn w:val="DefaultParagraphFont"/>
    <w:link w:val="24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0">
    <w:name w:val="Основной текст 3 Знак"/>
    <w:basedOn w:val="DefaultParagraphFont"/>
    <w:link w:val="31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DefaultParagraphFont"/>
    <w:uiPriority w:val="99"/>
    <w:qFormat/>
    <w:rsid w:val="00FE0AF3"/>
    <w:rPr>
      <w:rFonts w:cs="Times New Roman"/>
    </w:rPr>
  </w:style>
  <w:style w:type="character" w:customStyle="1" w:styleId="hps">
    <w:name w:val="hps"/>
    <w:basedOn w:val="DefaultParagraphFont"/>
    <w:qFormat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DefaultParagraphFont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0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6">
    <w:name w:val="Текст Знак"/>
    <w:basedOn w:val="DefaultParagraphFont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qFormat/>
    <w:rsid w:val="00754D5D"/>
    <w:rPr>
      <w:rFonts w:cs="Times New Roman"/>
    </w:rPr>
  </w:style>
  <w:style w:type="character" w:customStyle="1" w:styleId="translation">
    <w:name w:val="translation"/>
    <w:basedOn w:val="DefaultParagraphFont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DefaultParagraphFont"/>
    <w:qFormat/>
    <w:rsid w:val="00921219"/>
  </w:style>
  <w:style w:type="character" w:customStyle="1" w:styleId="times1404200418041e2char">
    <w:name w:val="times14___0420_0418_041e2__char"/>
    <w:basedOn w:val="DefaultParagraphFont"/>
    <w:qFormat/>
    <w:rsid w:val="00921219"/>
  </w:style>
  <w:style w:type="character" w:customStyle="1" w:styleId="Times142">
    <w:name w:val="Times14_РИО2 Знак"/>
    <w:basedOn w:val="DefaultParagraphFont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qFormat/>
    <w:rsid w:val="00921219"/>
  </w:style>
  <w:style w:type="character" w:styleId="HTMLCite">
    <w:name w:val="HTML Cite"/>
    <w:basedOn w:val="DefaultParagraphFont"/>
    <w:uiPriority w:val="99"/>
    <w:semiHidden/>
    <w:unhideWhenUsed/>
    <w:qFormat/>
    <w:locked/>
    <w:rsid w:val="00656EC5"/>
    <w:rPr>
      <w:i/>
      <w:iCs/>
    </w:rPr>
  </w:style>
  <w:style w:type="character" w:customStyle="1" w:styleId="10">
    <w:name w:val="Основной шрифт абзаца1"/>
    <w:qFormat/>
    <w:rsid w:val="00F93888"/>
  </w:style>
  <w:style w:type="character" w:customStyle="1" w:styleId="a7">
    <w:name w:val="Текст выноски Знак"/>
    <w:basedOn w:val="DefaultParagraphFont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qFormat/>
    <w:rsid w:val="00F56A6D"/>
  </w:style>
  <w:style w:type="character" w:customStyle="1" w:styleId="31">
    <w:name w:val="Заголовок 3 Знак"/>
    <w:basedOn w:val="DefaultParagraphFont"/>
    <w:link w:val="30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8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eastAsia="Noto Sans CJK SC" w:cs="Lohit Devanagari"/>
      <w:sz w:val="28"/>
      <w:szCs w:val="28"/>
    </w:rPr>
  </w:style>
  <w:style w:type="paragraph" w:styleId="BodyText">
    <w:name w:val="Body Text"/>
    <w:basedOn w:val="Normal"/>
    <w:uiPriority w:val="99"/>
    <w:rsid w:val="00467347"/>
    <w:pPr>
      <w:jc w:val="center"/>
      <w:outlineLvl w:val="2"/>
    </w:pPr>
    <w:rPr>
      <w:b/>
      <w:sz w:val="28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customStyle="1" w:styleId="11">
    <w:name w:val="Название1"/>
    <w:basedOn w:val="Normal"/>
    <w:uiPriority w:val="99"/>
    <w:qFormat/>
    <w:rsid w:val="00467347"/>
    <w:pPr>
      <w:jc w:val="center"/>
    </w:pPr>
    <w:rPr>
      <w:b/>
      <w:sz w:val="22"/>
    </w:rPr>
  </w:style>
  <w:style w:type="paragraph" w:styleId="BodyTextIndent">
    <w:name w:val="Body Text Indent"/>
    <w:basedOn w:val="Normal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9">
    <w:name w:val="список с точками"/>
    <w:basedOn w:val="Normal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a">
    <w:name w:val="Для таблиц"/>
    <w:basedOn w:val="Normal"/>
    <w:qFormat/>
    <w:rsid w:val="00467347"/>
  </w:style>
  <w:style w:type="paragraph" w:styleId="NormalWeb">
    <w:name w:val="Normal (Web)"/>
    <w:basedOn w:val="Normal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Subtitle">
    <w:name w:val="Subtitle"/>
    <w:basedOn w:val="Normal"/>
    <w:uiPriority w:val="99"/>
    <w:qFormat/>
    <w:rsid w:val="00467347"/>
    <w:pPr>
      <w:jc w:val="center"/>
    </w:pPr>
    <w:rPr>
      <w:b/>
      <w:bCs/>
      <w:smallCaps/>
    </w:rPr>
  </w:style>
  <w:style w:type="paragraph" w:styleId="BodyTextIndent2">
    <w:name w:val="Body Text Indent 2"/>
    <w:basedOn w:val="Normal"/>
    <w:link w:val="BodyTextIndent2Char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BodyTextIndent3">
    <w:name w:val="Body Text Indent 3"/>
    <w:basedOn w:val="Normal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Normal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b">
    <w:name w:val="По центру"/>
    <w:basedOn w:val="Normal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c">
    <w:name w:val="Без отступа"/>
    <w:basedOn w:val="Normal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Normal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Верхний и нижний колонтитулы"/>
    <w:basedOn w:val="Normal"/>
    <w:qFormat/>
  </w:style>
  <w:style w:type="paragraph" w:styleId="Footer">
    <w:name w:val="footer"/>
    <w:basedOn w:val="Normal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Normal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Header">
    <w:name w:val="header"/>
    <w:basedOn w:val="Normal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3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paragraph" w:customStyle="1" w:styleId="220">
    <w:name w:val="Заголовок №2 (2)"/>
    <w:basedOn w:val="Normal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qFormat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e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vertAlign w:val="subscript"/>
      <w:lang w:val="en-US"/>
    </w:rPr>
  </w:style>
  <w:style w:type="paragraph" w:styleId="BodyText2">
    <w:name w:val="Body Text 2"/>
    <w:basedOn w:val="Normal"/>
    <w:link w:val="BodyText2Char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BodyText3">
    <w:name w:val="Body Text 3"/>
    <w:basedOn w:val="Normal"/>
    <w:link w:val="BodyText3Char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5">
    <w:name w:val="Абзац списка1"/>
    <w:basedOn w:val="Normal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Normal"/>
    <w:uiPriority w:val="99"/>
    <w:qFormat/>
    <w:rsid w:val="00FE0AF3"/>
    <w:pPr>
      <w:spacing w:beforeAutospacing="1" w:afterAutospacing="1"/>
    </w:pPr>
  </w:style>
  <w:style w:type="paragraph" w:styleId="ListBullet">
    <w:name w:val="List Bullet"/>
    <w:basedOn w:val="Normal"/>
    <w:qFormat/>
    <w:rsid w:val="00FE0AF3"/>
    <w:pPr>
      <w:tabs>
        <w:tab w:val="left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Normal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4">
    <w:name w:val="Абзац списка2"/>
    <w:basedOn w:val="Normal"/>
    <w:link w:val="23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Normal"/>
    <w:uiPriority w:val="99"/>
    <w:qFormat/>
    <w:rsid w:val="001F2933"/>
    <w:pPr>
      <w:widowControl w:val="0"/>
    </w:pPr>
    <w:rPr>
      <w:rFonts w:eastAsia="Calibri"/>
    </w:rPr>
  </w:style>
  <w:style w:type="paragraph" w:styleId="PlainText">
    <w:name w:val="Plain Text"/>
    <w:basedOn w:val="Normal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BodyText3Char">
    <w:name w:val="Body Text 3 Char"/>
    <w:basedOn w:val="Normal"/>
    <w:link w:val="BodyText3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1">
    <w:name w:val="Абзац списка4"/>
    <w:basedOn w:val="Normal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Normal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Normal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Normal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Normal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qFormat/>
    <w:rsid w:val="00921219"/>
    <w:pPr>
      <w:spacing w:beforeAutospacing="1" w:afterAutospacing="1"/>
    </w:pPr>
  </w:style>
  <w:style w:type="paragraph" w:customStyle="1" w:styleId="5">
    <w:name w:val="Абзац списка5"/>
    <w:basedOn w:val="Normal"/>
    <w:qFormat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">
    <w:name w:val="Абзац списка6"/>
    <w:basedOn w:val="Normal"/>
    <w:qFormat/>
    <w:rsid w:val="007036CF"/>
    <w:pPr>
      <w:ind w:left="720"/>
      <w:contextualSpacing/>
    </w:pPr>
    <w:rPr>
      <w:rFonts w:eastAsia="Calibri"/>
    </w:rPr>
  </w:style>
  <w:style w:type="paragraph" w:customStyle="1" w:styleId="a8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numbering" w:customStyle="1" w:styleId="BodyText2Char">
    <w:name w:val="Body Text 2 Char"/>
    <w:link w:val="BodyText2"/>
    <w:qFormat/>
    <w:rsid w:val="000C4C6E"/>
  </w:style>
  <w:style w:type="table" w:styleId="TableGrid">
    <w:name w:val="Table Grid"/>
    <w:basedOn w:val="TableNormal"/>
    <w:uiPriority w:val="5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nstantin\OneDrive\&#1044;&#1086;&#1082;&#1091;&#1084;&#1077;&#1085;&#1090;&#1099;\Custom%20Office%20Templates\&#1055;&#1088;&#1072;&#1082;&#1090;&#1080;&#1095;&#1077;&#1089;&#1082;&#1072;&#1103;%20(&#1050;&#1069;&#1055;)%20-%20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9D663-72A9-44CF-A76B-0A624D61A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Практическая (КЭП) - шаблон.dotx</Template>
  <TotalTime>63</TotalTime>
  <Pages>12</Pages>
  <Words>985</Words>
  <Characters>5615</Characters>
  <Application>Microsoft Office Word</Application>
  <DocSecurity>0</DocSecurity>
  <Lines>46</Lines>
  <Paragraphs>13</Paragraphs>
  <ScaleCrop>false</ScaleCrop>
  <Company>ETU</Company>
  <LinksUpToDate>false</LinksUpToDate>
  <CharactersWithSpaces>6587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Константин Липинский</dc:creator>
  <dc:description/>
  <cp:lastModifiedBy>Константин Липинский</cp:lastModifiedBy>
  <cp:revision>105</cp:revision>
  <cp:lastPrinted>2015-07-17T09:06:00Z</cp:lastPrinted>
  <dcterms:created xsi:type="dcterms:W3CDTF">2023-10-26T17:36:00Z</dcterms:created>
  <dcterms:modified xsi:type="dcterms:W3CDTF">2023-10-31T17:27:00Z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
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pPr w:leftFromText="180" w:rightFromText="180" w:horzAnchor="margin" w:tblpXSpec="center" w:tblpY="5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4786"/>
      </w:tblGrid>
      <w:tr w:rsidR="00635EF6" w:rsidRPr="00BE7CE6" w14:paraId="4F6F9DA4" w14:textId="77777777" w:rsidTr="00CC7C5E">
        <w:tc>
          <w:tcPr>
            <w:tcW w:w="2616" w:type="dxa"/>
          </w:tcPr>
          <w:p w14:paraId="714E76C8" w14:textId="77777777" w:rsidR="00635EF6" w:rsidRPr="00BE7CE6" w:rsidRDefault="00635EF6" w:rsidP="00635EF6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7CE6">
              <w:rPr>
                <w:rFonts w:ascii="Times New Roman" w:eastAsia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4AE8000" wp14:editId="45715DA9">
                  <wp:extent cx="1440180" cy="914802"/>
                  <wp:effectExtent l="0" t="0" r="7620" b="0"/>
                  <wp:docPr id="2" name="Рисунок 2" descr="http://www.pl130.ru/doc/index/%D0%9B%D0%BE%D0%B3%D0%BE%D1%82%D0%B8%D0%BF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l130.ru/doc/index/%D0%9B%D0%BE%D0%B3%D0%BE%D1%82%D0%B8%D0%BF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91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6A2FDB47" w14:textId="77777777" w:rsidR="00635EF6" w:rsidRPr="00BE7CE6" w:rsidRDefault="00635EF6" w:rsidP="00635EF6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7CE6">
              <w:rPr>
                <w:rFonts w:ascii="Times New Roman" w:eastAsia="Times New Roman" w:hAnsi="Times New Roman"/>
                <w:sz w:val="24"/>
                <w:szCs w:val="24"/>
              </w:rPr>
              <w:t>Санкт-Петербургское государственное бюджетное</w:t>
            </w:r>
          </w:p>
          <w:p w14:paraId="48FC201D" w14:textId="77777777" w:rsidR="00635EF6" w:rsidRPr="00BE7CE6" w:rsidRDefault="00635EF6" w:rsidP="00635EF6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7CE6">
              <w:rPr>
                <w:rFonts w:ascii="Times New Roman" w:eastAsia="Times New Roman" w:hAnsi="Times New Roman"/>
                <w:sz w:val="24"/>
                <w:szCs w:val="24"/>
              </w:rPr>
              <w:t>профессиональное образовательное учреждение</w:t>
            </w:r>
          </w:p>
          <w:p w14:paraId="0B68D2E7" w14:textId="77777777" w:rsidR="00635EF6" w:rsidRPr="00BE7CE6" w:rsidRDefault="00635EF6" w:rsidP="00635EF6">
            <w:pPr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7CE6">
              <w:rPr>
                <w:rFonts w:ascii="Times New Roman" w:eastAsia="Times New Roman" w:hAnsi="Times New Roman"/>
                <w:sz w:val="24"/>
                <w:szCs w:val="24"/>
              </w:rPr>
              <w:t>"Колледж электроники и приборостроения"</w:t>
            </w:r>
          </w:p>
        </w:tc>
      </w:tr>
    </w:tbl>
    <w:p w14:paraId="07FF7F7D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</w:p>
    <w:p w14:paraId="6FCA88E4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F292A8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F10C60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749472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6F9D87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FAFBCB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9A539E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86A912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10E038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76A587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B8F613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C4FC10" w14:textId="77777777" w:rsidR="00635EF6" w:rsidRPr="00BE7CE6" w:rsidRDefault="00635EF6" w:rsidP="00635EF6">
      <w:pPr>
        <w:tabs>
          <w:tab w:val="left" w:pos="709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smallCaps/>
          <w:spacing w:val="5"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bCs/>
          <w:caps/>
          <w:smallCaps/>
          <w:spacing w:val="5"/>
          <w:sz w:val="28"/>
          <w:szCs w:val="28"/>
        </w:rPr>
        <w:t>отчет</w:t>
      </w:r>
    </w:p>
    <w:p w14:paraId="1D06BE64" w14:textId="77777777" w:rsidR="00635EF6" w:rsidRPr="00BE7CE6" w:rsidRDefault="00D4120C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по практической работе №</w:t>
      </w:r>
      <w:r w:rsidRPr="00BE7CE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3</w:t>
      </w:r>
    </w:p>
    <w:p w14:paraId="26C2CE3B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r w:rsidR="00D4120C" w:rsidRPr="00BE7CE6">
        <w:rPr>
          <w:rFonts w:ascii="Times New Roman" w:eastAsia="Times New Roman" w:hAnsi="Times New Roman" w:cs="Times New Roman"/>
          <w:b/>
          <w:sz w:val="28"/>
          <w:szCs w:val="28"/>
        </w:rPr>
        <w:t xml:space="preserve"> дисциплине «Операционные системы и среды</w:t>
      </w: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1A6E875A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bCs/>
          <w:smallCaps/>
          <w:spacing w:val="5"/>
          <w:sz w:val="28"/>
          <w:szCs w:val="28"/>
        </w:rPr>
        <w:t xml:space="preserve">Тема: </w:t>
      </w:r>
      <w:r w:rsidR="00D4120C" w:rsidRPr="00BE7CE6">
        <w:rPr>
          <w:rFonts w:ascii="Times New Roman" w:eastAsia="Times New Roman" w:hAnsi="Times New Roman" w:cs="Times New Roman"/>
          <w:b/>
          <w:bCs/>
          <w:smallCaps/>
          <w:spacing w:val="5"/>
          <w:sz w:val="28"/>
          <w:szCs w:val="28"/>
        </w:rPr>
        <w:t>Управление памятью</w:t>
      </w:r>
    </w:p>
    <w:p w14:paraId="1D4B39FA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FBDAB9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02E02B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5EC037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00DBB8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F9DE3D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CF8D13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347"/>
        <w:gridCol w:w="2609"/>
        <w:gridCol w:w="2898"/>
      </w:tblGrid>
      <w:tr w:rsidR="00635EF6" w:rsidRPr="00BE7CE6" w14:paraId="6FB2A5F6" w14:textId="77777777" w:rsidTr="00CC7C5E">
        <w:trPr>
          <w:trHeight w:val="614"/>
        </w:trPr>
        <w:tc>
          <w:tcPr>
            <w:tcW w:w="4252" w:type="dxa"/>
            <w:vAlign w:val="bottom"/>
          </w:tcPr>
          <w:p w14:paraId="6963D8BF" w14:textId="77777777" w:rsidR="00635EF6" w:rsidRPr="00BE7CE6" w:rsidRDefault="00635EF6" w:rsidP="00D4120C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7CE6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  <w:r w:rsidR="00D4120C" w:rsidRPr="00BE7C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гр. 13 ИТ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vAlign w:val="bottom"/>
          </w:tcPr>
          <w:p w14:paraId="367EFA71" w14:textId="77777777" w:rsidR="00635EF6" w:rsidRPr="00BE7CE6" w:rsidRDefault="00635EF6" w:rsidP="00635EF6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405A9FD6" w14:textId="77777777" w:rsidR="00635EF6" w:rsidRPr="00BE7CE6" w:rsidRDefault="00D4120C" w:rsidP="00635EF6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7CE6">
              <w:rPr>
                <w:rFonts w:ascii="Times New Roman" w:eastAsia="Times New Roman" w:hAnsi="Times New Roman" w:cs="Times New Roman"/>
                <w:sz w:val="28"/>
                <w:szCs w:val="28"/>
              </w:rPr>
              <w:t>Липинский К.С.</w:t>
            </w:r>
          </w:p>
        </w:tc>
      </w:tr>
      <w:tr w:rsidR="00635EF6" w:rsidRPr="00BE7CE6" w14:paraId="3E9873CD" w14:textId="77777777" w:rsidTr="00CC7C5E">
        <w:trPr>
          <w:trHeight w:val="614"/>
        </w:trPr>
        <w:tc>
          <w:tcPr>
            <w:tcW w:w="4252" w:type="dxa"/>
            <w:vAlign w:val="bottom"/>
          </w:tcPr>
          <w:p w14:paraId="3395CAAD" w14:textId="77777777" w:rsidR="00635EF6" w:rsidRPr="00BE7CE6" w:rsidRDefault="00635EF6" w:rsidP="00635EF6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7CE6">
              <w:rPr>
                <w:rFonts w:ascii="Times New Roman" w:eastAsia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552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148D0F84" w14:textId="77777777" w:rsidR="00635EF6" w:rsidRPr="00BE7CE6" w:rsidRDefault="00635EF6" w:rsidP="00635EF6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0298E511" w14:textId="77777777" w:rsidR="00635EF6" w:rsidRPr="00BE7CE6" w:rsidRDefault="00D4120C" w:rsidP="00635EF6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7CE6">
              <w:rPr>
                <w:rFonts w:ascii="Times New Roman" w:eastAsia="Times New Roman" w:hAnsi="Times New Roman" w:cs="Times New Roman"/>
                <w:sz w:val="28"/>
                <w:szCs w:val="28"/>
              </w:rPr>
              <w:t>Сучков А.И.</w:t>
            </w:r>
          </w:p>
        </w:tc>
      </w:tr>
    </w:tbl>
    <w:p w14:paraId="799F42E8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DD6C167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2C687D3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Cs/>
          <w:sz w:val="28"/>
          <w:szCs w:val="28"/>
        </w:rPr>
        <w:t>Санкт-Петербург</w:t>
      </w:r>
    </w:p>
    <w:p w14:paraId="755589C8" w14:textId="77777777" w:rsidR="00635EF6" w:rsidRPr="00BE7CE6" w:rsidRDefault="00635EF6" w:rsidP="00635EF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highlight w:val="yellow"/>
        </w:rPr>
      </w:pPr>
      <w:r w:rsidRPr="00BE7CE6">
        <w:rPr>
          <w:rFonts w:ascii="Times New Roman" w:eastAsia="Times New Roman" w:hAnsi="Times New Roman" w:cs="Times New Roman"/>
          <w:bCs/>
          <w:sz w:val="28"/>
          <w:szCs w:val="28"/>
        </w:rPr>
        <w:t>20</w:t>
      </w:r>
      <w:r w:rsidR="0079249D" w:rsidRPr="00BE7CE6">
        <w:rPr>
          <w:rFonts w:ascii="Times New Roman" w:eastAsia="Times New Roman" w:hAnsi="Times New Roman" w:cs="Times New Roman"/>
          <w:bCs/>
          <w:sz w:val="28"/>
          <w:szCs w:val="28"/>
        </w:rPr>
        <w:t>23</w:t>
      </w:r>
      <w:r w:rsidRPr="00BE7CE6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D93BF94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Цель работы.</w:t>
      </w:r>
    </w:p>
    <w:p w14:paraId="58298FC5" w14:textId="77777777" w:rsidR="00635EF6" w:rsidRPr="00BE7CE6" w:rsidRDefault="00B3785A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sz w:val="28"/>
          <w:szCs w:val="28"/>
        </w:rPr>
        <w:t xml:space="preserve">Освоить управление памятью в операционных системах </w:t>
      </w:r>
      <w:r w:rsidRPr="00BE7CE6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BE7CE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7D4DE9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22B936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Основные теоретические положения.</w:t>
      </w:r>
    </w:p>
    <w:p w14:paraId="5E283717" w14:textId="77777777" w:rsidR="00BE7CE6" w:rsidRPr="00BE7CE6" w:rsidRDefault="00BE7CE6" w:rsidP="00BE7C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>Диспетчер задач – это системная программа, предназначенная для комплексного мониторинга и управления работающими программами и сетевой активности. С его помощью можно управлять любым процессом, происходящим в компьютере.</w:t>
      </w:r>
    </w:p>
    <w:p w14:paraId="47D64B77" w14:textId="77777777" w:rsidR="00BE7CE6" w:rsidRPr="00BE7CE6" w:rsidRDefault="00BE7CE6" w:rsidP="00BE7CE6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E7CE6">
        <w:rPr>
          <w:rFonts w:ascii="Times New Roman" w:hAnsi="Times New Roman" w:cs="Times New Roman"/>
          <w:b/>
          <w:sz w:val="28"/>
          <w:szCs w:val="28"/>
        </w:rPr>
        <w:t>Способы запуска Диспетчера задач:</w:t>
      </w:r>
    </w:p>
    <w:p w14:paraId="0319F378" w14:textId="77777777" w:rsidR="00BE7CE6" w:rsidRPr="00BE7CE6" w:rsidRDefault="00BE7CE6" w:rsidP="00BE7C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 xml:space="preserve">1) нажмите комбинацию клавиш </w:t>
      </w:r>
      <w:proofErr w:type="spellStart"/>
      <w:r w:rsidRPr="00BE7CE6">
        <w:rPr>
          <w:rFonts w:ascii="Times New Roman" w:hAnsi="Times New Roman" w:cs="Times New Roman"/>
          <w:sz w:val="28"/>
          <w:szCs w:val="28"/>
        </w:rPr>
        <w:t>Ctrl+Shift+Esc</w:t>
      </w:r>
      <w:proofErr w:type="spellEnd"/>
      <w:r w:rsidRPr="00BE7CE6">
        <w:rPr>
          <w:rFonts w:ascii="Times New Roman" w:hAnsi="Times New Roman" w:cs="Times New Roman"/>
          <w:sz w:val="28"/>
          <w:szCs w:val="28"/>
        </w:rPr>
        <w:t>;</w:t>
      </w:r>
    </w:p>
    <w:p w14:paraId="159DF0E7" w14:textId="77777777" w:rsidR="00BE7CE6" w:rsidRPr="00BE7CE6" w:rsidRDefault="00BE7CE6" w:rsidP="00BE7C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 xml:space="preserve">2) нажмите комбинацию клавиш </w:t>
      </w:r>
      <w:proofErr w:type="spellStart"/>
      <w:r w:rsidRPr="00BE7CE6">
        <w:rPr>
          <w:rFonts w:ascii="Times New Roman" w:hAnsi="Times New Roman" w:cs="Times New Roman"/>
          <w:sz w:val="28"/>
          <w:szCs w:val="28"/>
        </w:rPr>
        <w:t>Ctrl+Alt+Delete</w:t>
      </w:r>
      <w:proofErr w:type="spellEnd"/>
      <w:r w:rsidRPr="00BE7CE6">
        <w:rPr>
          <w:rFonts w:ascii="Times New Roman" w:hAnsi="Times New Roman" w:cs="Times New Roman"/>
          <w:sz w:val="28"/>
          <w:szCs w:val="28"/>
        </w:rPr>
        <w:t>, в списке выберите Диспетчер задач;</w:t>
      </w:r>
    </w:p>
    <w:p w14:paraId="672F8B22" w14:textId="77777777" w:rsidR="00BE7CE6" w:rsidRPr="00BE7CE6" w:rsidRDefault="00BE7CE6" w:rsidP="00BE7C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>3) вызовите контекстное меню на панели задач, выберите Диспетчер задач.</w:t>
      </w:r>
    </w:p>
    <w:p w14:paraId="25F9978E" w14:textId="77777777" w:rsidR="00BE7CE6" w:rsidRPr="0009432A" w:rsidRDefault="00BE7CE6" w:rsidP="00BE7CE6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7337F441" w14:textId="77777777" w:rsidR="00BE7CE6" w:rsidRPr="0009432A" w:rsidRDefault="00BE7CE6" w:rsidP="00BE7CE6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E7CE6">
        <w:rPr>
          <w:rFonts w:ascii="Times New Roman" w:hAnsi="Times New Roman" w:cs="Times New Roman"/>
          <w:b/>
          <w:i/>
          <w:sz w:val="28"/>
          <w:szCs w:val="28"/>
        </w:rPr>
        <w:t>Добавление счетчика</w:t>
      </w:r>
    </w:p>
    <w:p w14:paraId="44A2615E" w14:textId="77777777" w:rsidR="00BE7CE6" w:rsidRPr="00BE7CE6" w:rsidRDefault="00BE7CE6" w:rsidP="00BE7CE6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>Чтобы добавить столбцы со сведениями, выберите пункт меню «Вид» и выберите команду «Выбрать столбцы». Установите флажки для счетчиков, которые нужно отображать, и нажмите кнопку ОК.</w:t>
      </w:r>
    </w:p>
    <w:p w14:paraId="247E2173" w14:textId="77777777" w:rsidR="00BE7CE6" w:rsidRPr="00BE7CE6" w:rsidRDefault="00BE7CE6" w:rsidP="00BE7CE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E7CE6">
        <w:rPr>
          <w:rFonts w:ascii="Times New Roman" w:hAnsi="Times New Roman" w:cs="Times New Roman"/>
          <w:b/>
          <w:sz w:val="28"/>
          <w:szCs w:val="28"/>
        </w:rPr>
        <w:t>Виды счетчиков.</w:t>
      </w:r>
    </w:p>
    <w:p w14:paraId="15D60B80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ИД процесса (PID) – число, уникально идентифицирующее выполняющийся процесс.</w:t>
      </w:r>
    </w:p>
    <w:p w14:paraId="4F83F55B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Пользователь – учетная запись пользователя, в которой выполняется процесс.</w:t>
      </w:r>
    </w:p>
    <w:p w14:paraId="14688552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Код сеанса – число, идентифицирующее владельца процесса. Если несколько пользователей осуществили вход в систему, каждому пользователю присваивается свой уникальный код сеанса.</w:t>
      </w:r>
    </w:p>
    <w:p w14:paraId="08CF456D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lastRenderedPageBreak/>
        <w:t>Загрузка ЦП – процент времени, в течение которого процессом использовался ЦП со времени последнего обновления (отображается как ЦП в заголовке столбца).</w:t>
      </w:r>
    </w:p>
    <w:p w14:paraId="12A727A3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Время ЦП – Общее время процессора в секундах, выделенное процессу с начала его работы.</w:t>
      </w:r>
    </w:p>
    <w:p w14:paraId="31A8652B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Память – рабочий набор – объем памяти в частном рабочем наборе плюс объем памяти, используемой процессом, которую нельзя использовать совместно с другими процессами.</w:t>
      </w:r>
    </w:p>
    <w:p w14:paraId="243DEB01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Память – выделенная память – объем виртуальной памяти, выделенной процессу.</w:t>
      </w:r>
    </w:p>
    <w:p w14:paraId="766D4AAB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Память – выгружаемый пул – объем страничной виртуальной памяти ядра, выделенной ядром или драйверами процессу. Страничная виртуальная память – это память, которую можно переписать на другой носитель, например жесткий диск.</w:t>
      </w:r>
    </w:p>
    <w:p w14:paraId="59D682FF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Память – невыгружаемый пул – объем невыгружаемой памяти ядра, выделенной ядром или драйверами процессу. Невыгружаемая память – это память, которую нельзя переписать на другой носитель.</w:t>
      </w:r>
    </w:p>
    <w:p w14:paraId="156C5AAA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Базовый приоритет – ранжирование приоритетов, определяющее порядок обработки потоков процесса.</w:t>
      </w:r>
    </w:p>
    <w:p w14:paraId="78DEE00E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Дескрипторы – количество дескрипторов объектов в таблице объектов процесса.</w:t>
      </w:r>
    </w:p>
    <w:p w14:paraId="1946710C" w14:textId="77777777" w:rsidR="00BE7CE6" w:rsidRPr="00BE7CE6" w:rsidRDefault="00BE7CE6" w:rsidP="00BE7CE6">
      <w:pPr>
        <w:pStyle w:val="aa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Счетчик потоков – количество выполняющихся потоков процесса.</w:t>
      </w:r>
    </w:p>
    <w:p w14:paraId="3E6BABDB" w14:textId="77777777" w:rsidR="005515E8" w:rsidRPr="0009432A" w:rsidRDefault="005515E8" w:rsidP="00BE7CE6">
      <w:pPr>
        <w:pStyle w:val="aa"/>
        <w:spacing w:line="360" w:lineRule="auto"/>
        <w:jc w:val="both"/>
        <w:rPr>
          <w:b/>
          <w:i/>
          <w:sz w:val="28"/>
          <w:szCs w:val="28"/>
        </w:rPr>
      </w:pPr>
    </w:p>
    <w:p w14:paraId="43ACC9E0" w14:textId="77777777" w:rsidR="00BE7CE6" w:rsidRPr="00BE7CE6" w:rsidRDefault="00BE7CE6" w:rsidP="00BE7CE6">
      <w:pPr>
        <w:pStyle w:val="aa"/>
        <w:spacing w:line="360" w:lineRule="auto"/>
        <w:jc w:val="both"/>
        <w:rPr>
          <w:sz w:val="28"/>
          <w:szCs w:val="28"/>
        </w:rPr>
      </w:pPr>
      <w:r w:rsidRPr="00BE7CE6">
        <w:rPr>
          <w:b/>
          <w:i/>
          <w:sz w:val="28"/>
          <w:szCs w:val="28"/>
        </w:rPr>
        <w:t>Команды для управления процессами в режиме командной строки:</w:t>
      </w:r>
    </w:p>
    <w:p w14:paraId="56C95DA1" w14:textId="77777777" w:rsidR="00BE7CE6" w:rsidRPr="00BE7CE6" w:rsidRDefault="00BE7CE6" w:rsidP="00551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7CE6">
        <w:rPr>
          <w:rFonts w:ascii="Times New Roman" w:hAnsi="Times New Roman" w:cs="Times New Roman"/>
          <w:b/>
          <w:sz w:val="28"/>
          <w:szCs w:val="28"/>
        </w:rPr>
        <w:t>Schtasks</w:t>
      </w:r>
      <w:proofErr w:type="spellEnd"/>
      <w:r w:rsidRPr="00BE7CE6">
        <w:rPr>
          <w:rFonts w:ascii="Times New Roman" w:hAnsi="Times New Roman" w:cs="Times New Roman"/>
          <w:sz w:val="28"/>
          <w:szCs w:val="28"/>
        </w:rPr>
        <w:t xml:space="preserve"> – выводит выполнение команд по расписанию;</w:t>
      </w:r>
    </w:p>
    <w:p w14:paraId="0619DFBB" w14:textId="77777777" w:rsidR="00BE7CE6" w:rsidRPr="00BE7CE6" w:rsidRDefault="00BE7CE6" w:rsidP="00551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b/>
          <w:sz w:val="28"/>
          <w:szCs w:val="28"/>
        </w:rPr>
        <w:t>Start</w:t>
      </w:r>
      <w:r w:rsidRPr="00BE7CE6">
        <w:rPr>
          <w:rFonts w:ascii="Times New Roman" w:hAnsi="Times New Roman" w:cs="Times New Roman"/>
          <w:sz w:val="28"/>
          <w:szCs w:val="28"/>
        </w:rPr>
        <w:t xml:space="preserve"> – запускает определенную программу или команду в отдельном окне;</w:t>
      </w:r>
    </w:p>
    <w:p w14:paraId="29A8AE2D" w14:textId="77777777" w:rsidR="00BE7CE6" w:rsidRPr="00BE7CE6" w:rsidRDefault="00BE7CE6" w:rsidP="00551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7CE6">
        <w:rPr>
          <w:rFonts w:ascii="Times New Roman" w:hAnsi="Times New Roman" w:cs="Times New Roman"/>
          <w:b/>
          <w:sz w:val="28"/>
          <w:szCs w:val="28"/>
        </w:rPr>
        <w:t>Taskkill</w:t>
      </w:r>
      <w:proofErr w:type="spellEnd"/>
      <w:r w:rsidRPr="00BE7CE6">
        <w:rPr>
          <w:rFonts w:ascii="Times New Roman" w:hAnsi="Times New Roman" w:cs="Times New Roman"/>
          <w:sz w:val="28"/>
          <w:szCs w:val="28"/>
        </w:rPr>
        <w:t xml:space="preserve"> – завершает процесс;</w:t>
      </w:r>
    </w:p>
    <w:p w14:paraId="472EB263" w14:textId="77777777" w:rsidR="00BE7CE6" w:rsidRPr="00BE7CE6" w:rsidRDefault="00BE7CE6" w:rsidP="005515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7CE6">
        <w:rPr>
          <w:rFonts w:ascii="Times New Roman" w:hAnsi="Times New Roman" w:cs="Times New Roman"/>
          <w:b/>
          <w:sz w:val="28"/>
          <w:szCs w:val="28"/>
        </w:rPr>
        <w:t>Tasklist</w:t>
      </w:r>
      <w:proofErr w:type="spellEnd"/>
      <w:r w:rsidRPr="00BE7CE6">
        <w:rPr>
          <w:rFonts w:ascii="Times New Roman" w:hAnsi="Times New Roman" w:cs="Times New Roman"/>
          <w:sz w:val="28"/>
          <w:szCs w:val="28"/>
        </w:rPr>
        <w:t xml:space="preserve"> – выводит информацию о работающих процессах</w:t>
      </w:r>
    </w:p>
    <w:p w14:paraId="657E6916" w14:textId="77777777" w:rsidR="00BE7CE6" w:rsidRPr="005515E8" w:rsidRDefault="00BE7CE6" w:rsidP="00BE7CE6">
      <w:pPr>
        <w:spacing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5515E8">
        <w:rPr>
          <w:rFonts w:ascii="Times New Roman" w:hAnsi="Times New Roman" w:cs="Times New Roman"/>
          <w:b/>
          <w:i/>
          <w:sz w:val="28"/>
          <w:szCs w:val="28"/>
        </w:rPr>
        <w:lastRenderedPageBreak/>
        <w:t>Дескрипторы и счетчики потоков</w:t>
      </w:r>
    </w:p>
    <w:p w14:paraId="3D926B20" w14:textId="77777777" w:rsidR="00BE7CE6" w:rsidRPr="00BE7CE6" w:rsidRDefault="00BE7CE6" w:rsidP="00BE7C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b/>
          <w:sz w:val="28"/>
          <w:szCs w:val="28"/>
        </w:rPr>
        <w:t>Дескриптор</w:t>
      </w:r>
      <w:r w:rsidRPr="00BE7CE6">
        <w:rPr>
          <w:rFonts w:ascii="Times New Roman" w:hAnsi="Times New Roman" w:cs="Times New Roman"/>
          <w:sz w:val="28"/>
          <w:szCs w:val="28"/>
        </w:rPr>
        <w:t xml:space="preserve"> – специальная информационная структура, которая создается для каждого процесса (описатель задачи, блок управления задачей).</w:t>
      </w:r>
    </w:p>
    <w:p w14:paraId="35248750" w14:textId="77777777" w:rsidR="00BE7CE6" w:rsidRPr="00BE7CE6" w:rsidRDefault="00BE7CE6" w:rsidP="00BE7C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CE6">
        <w:rPr>
          <w:rFonts w:ascii="Times New Roman" w:hAnsi="Times New Roman" w:cs="Times New Roman"/>
          <w:sz w:val="28"/>
          <w:szCs w:val="28"/>
        </w:rPr>
        <w:t>В общем случае дескриптор содержит следующую информацию:</w:t>
      </w:r>
    </w:p>
    <w:p w14:paraId="5567D5FD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Идентификатор процесса.</w:t>
      </w:r>
    </w:p>
    <w:p w14:paraId="0B892128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Тип (или класс) процесса, который определяет для супервизора некоторые правила предоставления ресурсов.</w:t>
      </w:r>
    </w:p>
    <w:p w14:paraId="26C9B1A2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Приоритет процесса.</w:t>
      </w:r>
    </w:p>
    <w:p w14:paraId="22B04CE0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Переменную состояния, которая определяет, в каком состоянии находится процесс (готов к работе, в состоянии выполнения, ожидание устройства ввода-вывода и т.д.).</w:t>
      </w:r>
    </w:p>
    <w:p w14:paraId="6081E99E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Защищенную область памяти (или адрес такой зоны), в которой хранятся текущие значения регистров процессора, если процесс прерывается, не закончив работы. Эта информация называется контекстом задачи.</w:t>
      </w:r>
    </w:p>
    <w:p w14:paraId="72EC2DBC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Информацию о ресурсах, которыми процесс владеет и/или имеет право пользоваться (указатели на открытые файлы, информация о незавершенных операциях ввода/вывода и т.п.).</w:t>
      </w:r>
    </w:p>
    <w:p w14:paraId="69A36F3E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Место (или его адрес) для организации общения с другими процессами.</w:t>
      </w:r>
    </w:p>
    <w:p w14:paraId="3DEF97BB" w14:textId="77777777" w:rsidR="00BE7CE6" w:rsidRPr="00BE7CE6" w:rsidRDefault="00BE7CE6" w:rsidP="00BE7CE6">
      <w:pPr>
        <w:pStyle w:val="aa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BE7CE6">
        <w:rPr>
          <w:sz w:val="28"/>
          <w:szCs w:val="28"/>
        </w:rPr>
        <w:t>Параметры времени запуска (момент времени, когда процесс должен активизироваться, и периодичность этой процедуры).</w:t>
      </w:r>
    </w:p>
    <w:p w14:paraId="2B9CC497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2E9EA9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Постановка задачи.</w:t>
      </w:r>
    </w:p>
    <w:p w14:paraId="6F899002" w14:textId="77777777" w:rsidR="00635EF6" w:rsidRPr="001E458A" w:rsidRDefault="001E458A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58A">
        <w:rPr>
          <w:rFonts w:ascii="Times New Roman" w:eastAsia="Times New Roman" w:hAnsi="Times New Roman" w:cs="Times New Roman"/>
          <w:sz w:val="28"/>
          <w:szCs w:val="28"/>
        </w:rPr>
        <w:t xml:space="preserve">Освоить управление памятью в операционных системах </w:t>
      </w:r>
      <w:r w:rsidRPr="001E458A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1E45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69C09" w14:textId="77777777" w:rsidR="001E458A" w:rsidRPr="001E458A" w:rsidRDefault="001E458A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7CA9C2" w14:textId="77777777" w:rsidR="005904A6" w:rsidRDefault="005904A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B8962ED" w14:textId="77777777" w:rsidR="00635EF6" w:rsidRPr="00BE7CE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Выполнение работы.</w:t>
      </w:r>
    </w:p>
    <w:p w14:paraId="00A4E3DC" w14:textId="77777777" w:rsidR="00D50592" w:rsidRPr="003A6656" w:rsidRDefault="00275BAF" w:rsidP="003A665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Задание 1.</w:t>
      </w:r>
    </w:p>
    <w:p w14:paraId="50C62685" w14:textId="77777777" w:rsidR="009E2E8F" w:rsidRDefault="00D50592" w:rsidP="009E2E8F">
      <w:pPr>
        <w:keepNext/>
        <w:suppressAutoHyphens/>
        <w:spacing w:after="0" w:line="360" w:lineRule="auto"/>
        <w:jc w:val="center"/>
      </w:pPr>
      <w:r>
        <w:rPr>
          <w:noProof/>
        </w:rPr>
        <w:drawing>
          <wp:inline distT="0" distB="0" distL="0" distR="0" wp14:anchorId="2922F82F" wp14:editId="3D97EA1B">
            <wp:extent cx="4272087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1925" cy="307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8D9D" w14:textId="4CBB34BF" w:rsidR="00D50592" w:rsidRPr="00817E65" w:rsidRDefault="009E2E8F" w:rsidP="009E2E8F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E2E8F">
        <w:rPr>
          <w:rFonts w:ascii="Times New Roman" w:hAnsi="Times New Roman" w:cs="Times New Roman"/>
          <w:color w:val="auto"/>
        </w:rPr>
        <w:t xml:space="preserve">Рисунок </w:t>
      </w:r>
      <w:r w:rsidRPr="009E2E8F">
        <w:rPr>
          <w:rFonts w:ascii="Times New Roman" w:hAnsi="Times New Roman" w:cs="Times New Roman"/>
          <w:color w:val="auto"/>
        </w:rPr>
        <w:fldChar w:fldCharType="begin"/>
      </w:r>
      <w:r w:rsidRPr="009E2E8F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9E2E8F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</w:t>
      </w:r>
      <w:r w:rsidRPr="009E2E8F">
        <w:rPr>
          <w:rFonts w:ascii="Times New Roman" w:hAnsi="Times New Roman" w:cs="Times New Roman"/>
          <w:color w:val="auto"/>
        </w:rPr>
        <w:fldChar w:fldCharType="end"/>
      </w:r>
    </w:p>
    <w:p w14:paraId="6205A869" w14:textId="77777777" w:rsidR="0009432A" w:rsidRDefault="00332DCE" w:rsidP="007056EB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Процессов в системе – 156</w:t>
      </w:r>
      <w:r w:rsidR="00B15D04" w:rsidRPr="00B15D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15D04">
        <w:rPr>
          <w:rFonts w:ascii="Times New Roman" w:eastAsia="Times New Roman" w:hAnsi="Times New Roman" w:cs="Times New Roman"/>
          <w:sz w:val="28"/>
          <w:szCs w:val="28"/>
        </w:rPr>
        <w:t xml:space="preserve">их количество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 временем </w:t>
      </w:r>
      <w:r w:rsidR="00B15D04">
        <w:rPr>
          <w:rFonts w:ascii="Times New Roman" w:eastAsia="Times New Roman" w:hAnsi="Times New Roman" w:cs="Times New Roman"/>
          <w:sz w:val="28"/>
          <w:szCs w:val="28"/>
        </w:rPr>
        <w:t>не меняется</w:t>
      </w:r>
      <w:r w:rsidR="007056EB">
        <w:rPr>
          <w:rFonts w:ascii="Times New Roman" w:eastAsia="Times New Roman" w:hAnsi="Times New Roman" w:cs="Times New Roman"/>
          <w:sz w:val="28"/>
          <w:szCs w:val="28"/>
        </w:rPr>
        <w:t>, Ц</w:t>
      </w:r>
      <w:r w:rsidR="00074E5C">
        <w:rPr>
          <w:rFonts w:ascii="Times New Roman" w:eastAsia="Times New Roman" w:hAnsi="Times New Roman" w:cs="Times New Roman"/>
          <w:sz w:val="28"/>
          <w:szCs w:val="28"/>
        </w:rPr>
        <w:t>П загружен на 18%, память – на 32</w:t>
      </w:r>
      <w:r w:rsidR="007056EB">
        <w:rPr>
          <w:rFonts w:ascii="Times New Roman" w:eastAsia="Times New Roman" w:hAnsi="Times New Roman" w:cs="Times New Roman"/>
          <w:sz w:val="28"/>
          <w:szCs w:val="28"/>
        </w:rPr>
        <w:t>%</w:t>
      </w:r>
      <w:r w:rsidR="00CC226F">
        <w:rPr>
          <w:rFonts w:ascii="Times New Roman" w:eastAsia="Times New Roman" w:hAnsi="Times New Roman" w:cs="Times New Roman"/>
          <w:sz w:val="28"/>
          <w:szCs w:val="28"/>
        </w:rPr>
        <w:t xml:space="preserve"> (рисунок 1).</w:t>
      </w:r>
    </w:p>
    <w:p w14:paraId="0E1A9EF6" w14:textId="77777777" w:rsidR="00817E65" w:rsidRPr="00D50592" w:rsidRDefault="00817E65" w:rsidP="007056EB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50FC8A" w14:textId="77777777" w:rsidR="00D50592" w:rsidRDefault="00D50592" w:rsidP="007056EB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запуска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PowerPoint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Word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Paint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D5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7E65">
        <w:rPr>
          <w:rFonts w:ascii="Times New Roman" w:eastAsia="Times New Roman" w:hAnsi="Times New Roman" w:cs="Times New Roman"/>
          <w:sz w:val="28"/>
          <w:szCs w:val="28"/>
        </w:rPr>
        <w:t xml:space="preserve">браузера </w:t>
      </w:r>
      <w:r w:rsidR="00817E65">
        <w:rPr>
          <w:rFonts w:ascii="Times New Roman" w:eastAsia="Times New Roman" w:hAnsi="Times New Roman" w:cs="Times New Roman"/>
          <w:sz w:val="28"/>
          <w:szCs w:val="28"/>
          <w:lang w:val="en-US"/>
        </w:rPr>
        <w:t>Vivaldi</w:t>
      </w:r>
      <w:r w:rsidR="00817E65" w:rsidRPr="00817E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0396C">
        <w:rPr>
          <w:rFonts w:ascii="Times New Roman" w:eastAsia="Times New Roman" w:hAnsi="Times New Roman" w:cs="Times New Roman"/>
          <w:sz w:val="28"/>
          <w:szCs w:val="28"/>
        </w:rPr>
        <w:t>количество процессо</w:t>
      </w:r>
      <w:r>
        <w:rPr>
          <w:rFonts w:ascii="Times New Roman" w:eastAsia="Times New Roman" w:hAnsi="Times New Roman" w:cs="Times New Roman"/>
          <w:sz w:val="28"/>
          <w:szCs w:val="28"/>
        </w:rPr>
        <w:t>в увеличилось до 183</w:t>
      </w:r>
      <w:r w:rsidR="004C5C2C">
        <w:rPr>
          <w:rFonts w:ascii="Times New Roman" w:eastAsia="Times New Roman" w:hAnsi="Times New Roman" w:cs="Times New Roman"/>
          <w:sz w:val="28"/>
          <w:szCs w:val="28"/>
        </w:rPr>
        <w:t>. В остальном, всё осталось так же</w:t>
      </w:r>
      <w:r w:rsidR="00CC226F">
        <w:rPr>
          <w:rFonts w:ascii="Times New Roman" w:eastAsia="Times New Roman" w:hAnsi="Times New Roman" w:cs="Times New Roman"/>
          <w:sz w:val="28"/>
          <w:szCs w:val="28"/>
        </w:rPr>
        <w:t xml:space="preserve"> (рисунок 2)</w:t>
      </w:r>
    </w:p>
    <w:p w14:paraId="73F5044F" w14:textId="77777777" w:rsidR="009E2E8F" w:rsidRDefault="00D50592" w:rsidP="009E2E8F">
      <w:pPr>
        <w:keepNext/>
        <w:suppressAutoHyphens/>
        <w:spacing w:after="0" w:line="360" w:lineRule="auto"/>
        <w:jc w:val="center"/>
      </w:pPr>
      <w:r>
        <w:rPr>
          <w:noProof/>
        </w:rPr>
        <w:drawing>
          <wp:inline distT="0" distB="0" distL="0" distR="0" wp14:anchorId="07FCEF25" wp14:editId="0D6F100C">
            <wp:extent cx="4438650" cy="3186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5563" cy="31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4429" w14:textId="258FD261" w:rsidR="00D50592" w:rsidRPr="009E2E8F" w:rsidRDefault="009E2E8F" w:rsidP="009E2E8F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E2E8F">
        <w:rPr>
          <w:rFonts w:ascii="Times New Roman" w:hAnsi="Times New Roman" w:cs="Times New Roman"/>
          <w:color w:val="auto"/>
        </w:rPr>
        <w:t xml:space="preserve">Рисунок </w:t>
      </w:r>
      <w:r w:rsidRPr="009E2E8F">
        <w:rPr>
          <w:rFonts w:ascii="Times New Roman" w:hAnsi="Times New Roman" w:cs="Times New Roman"/>
          <w:color w:val="auto"/>
        </w:rPr>
        <w:fldChar w:fldCharType="begin"/>
      </w:r>
      <w:r w:rsidRPr="009E2E8F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9E2E8F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2</w:t>
      </w:r>
      <w:r w:rsidRPr="009E2E8F">
        <w:rPr>
          <w:rFonts w:ascii="Times New Roman" w:hAnsi="Times New Roman" w:cs="Times New Roman"/>
          <w:color w:val="auto"/>
        </w:rPr>
        <w:fldChar w:fldCharType="end"/>
      </w:r>
    </w:p>
    <w:p w14:paraId="0D4A9D4F" w14:textId="77777777" w:rsidR="00E608F5" w:rsidRDefault="00E608F5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Активизация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Paint</w:t>
      </w:r>
      <w:r w:rsidRPr="00E608F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 помощью диспетчера задач (рисунок 3).</w:t>
      </w:r>
    </w:p>
    <w:p w14:paraId="02818CF6" w14:textId="77777777" w:rsidR="00E608F5" w:rsidRDefault="00E608F5" w:rsidP="00E608F5">
      <w:pPr>
        <w:keepNext/>
        <w:suppressAutoHyphens/>
        <w:spacing w:after="0" w:line="360" w:lineRule="auto"/>
        <w:jc w:val="center"/>
      </w:pPr>
      <w:r w:rsidRPr="00E608F5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8C75946" wp14:editId="12B8C61F">
            <wp:extent cx="4930044" cy="1572790"/>
            <wp:effectExtent l="0" t="0" r="444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610" cy="15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61C1" w14:textId="25EDE579" w:rsidR="00E608F5" w:rsidRPr="00A170B1" w:rsidRDefault="00E608F5" w:rsidP="00A170B1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E608F5">
        <w:rPr>
          <w:rFonts w:ascii="Times New Roman" w:hAnsi="Times New Roman" w:cs="Times New Roman"/>
          <w:color w:val="auto"/>
        </w:rPr>
        <w:t xml:space="preserve">Рисунок </w:t>
      </w:r>
      <w:r w:rsidRPr="00E608F5">
        <w:rPr>
          <w:rFonts w:ascii="Times New Roman" w:hAnsi="Times New Roman" w:cs="Times New Roman"/>
          <w:color w:val="auto"/>
        </w:rPr>
        <w:fldChar w:fldCharType="begin"/>
      </w:r>
      <w:r w:rsidRPr="00E608F5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E608F5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3</w:t>
      </w:r>
      <w:r w:rsidRPr="00E608F5">
        <w:rPr>
          <w:rFonts w:ascii="Times New Roman" w:hAnsi="Times New Roman" w:cs="Times New Roman"/>
          <w:color w:val="auto"/>
        </w:rPr>
        <w:fldChar w:fldCharType="end"/>
      </w:r>
    </w:p>
    <w:p w14:paraId="65F7FF48" w14:textId="77777777" w:rsidR="007056EB" w:rsidRDefault="00817E65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17E65">
        <w:rPr>
          <w:rFonts w:ascii="Times New Roman" w:eastAsia="Times New Roman" w:hAnsi="Times New Roman" w:cs="Times New Roman"/>
          <w:bCs/>
          <w:sz w:val="28"/>
          <w:szCs w:val="28"/>
        </w:rPr>
        <w:t>З</w:t>
      </w:r>
      <w:r w:rsidR="003C043C">
        <w:rPr>
          <w:rFonts w:ascii="Times New Roman" w:eastAsia="Times New Roman" w:hAnsi="Times New Roman" w:cs="Times New Roman"/>
          <w:bCs/>
          <w:sz w:val="28"/>
          <w:szCs w:val="28"/>
        </w:rPr>
        <w:t>авершение</w:t>
      </w:r>
      <w:r w:rsidRPr="00817E65">
        <w:rPr>
          <w:rFonts w:ascii="Times New Roman" w:eastAsia="Times New Roman" w:hAnsi="Times New Roman" w:cs="Times New Roman"/>
          <w:bCs/>
          <w:sz w:val="28"/>
          <w:szCs w:val="28"/>
        </w:rPr>
        <w:t xml:space="preserve"> работы </w:t>
      </w:r>
      <w:r w:rsidRPr="00817E6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Paint</w:t>
      </w:r>
      <w:r w:rsidRPr="00817E65">
        <w:rPr>
          <w:rFonts w:ascii="Times New Roman" w:eastAsia="Times New Roman" w:hAnsi="Times New Roman" w:cs="Times New Roman"/>
          <w:bCs/>
          <w:sz w:val="28"/>
          <w:szCs w:val="28"/>
        </w:rPr>
        <w:t xml:space="preserve"> с помощью диспетчера задач (</w:t>
      </w:r>
      <w:r w:rsidR="00E608F5">
        <w:rPr>
          <w:rFonts w:ascii="Times New Roman" w:eastAsia="Times New Roman" w:hAnsi="Times New Roman" w:cs="Times New Roman"/>
          <w:bCs/>
          <w:sz w:val="28"/>
          <w:szCs w:val="28"/>
        </w:rPr>
        <w:t>рисунок 4</w:t>
      </w:r>
      <w:r w:rsidRPr="00817E65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760959A6" w14:textId="77777777" w:rsidR="00817E65" w:rsidRDefault="00817E65" w:rsidP="00817E65">
      <w:pPr>
        <w:keepNext/>
        <w:suppressAutoHyphens/>
        <w:spacing w:after="0" w:line="360" w:lineRule="auto"/>
        <w:jc w:val="center"/>
      </w:pPr>
      <w:r w:rsidRPr="00817E65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595581F" wp14:editId="5D627454">
            <wp:extent cx="4972050" cy="15841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6432" cy="15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361B" w14:textId="3C4B30F8" w:rsidR="00817E65" w:rsidRPr="00817E65" w:rsidRDefault="00817E65" w:rsidP="00817E65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817E65">
        <w:rPr>
          <w:rFonts w:ascii="Times New Roman" w:hAnsi="Times New Roman" w:cs="Times New Roman"/>
          <w:color w:val="auto"/>
        </w:rPr>
        <w:t xml:space="preserve">Рисунок </w:t>
      </w:r>
      <w:r w:rsidRPr="00817E65">
        <w:rPr>
          <w:rFonts w:ascii="Times New Roman" w:hAnsi="Times New Roman" w:cs="Times New Roman"/>
          <w:color w:val="auto"/>
        </w:rPr>
        <w:fldChar w:fldCharType="begin"/>
      </w:r>
      <w:r w:rsidRPr="00817E65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817E65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4</w:t>
      </w:r>
      <w:r w:rsidRPr="00817E65">
        <w:rPr>
          <w:rFonts w:ascii="Times New Roman" w:hAnsi="Times New Roman" w:cs="Times New Roman"/>
          <w:color w:val="auto"/>
        </w:rPr>
        <w:fldChar w:fldCharType="end"/>
      </w:r>
    </w:p>
    <w:p w14:paraId="12458CF1" w14:textId="77777777" w:rsidR="000A10C2" w:rsidRDefault="000A10C2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Переключение на программу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PowerPoint</w:t>
      </w:r>
      <w:r w:rsidRPr="000A10C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0A10C2">
        <w:rPr>
          <w:rFonts w:ascii="Times New Roman" w:eastAsia="Times New Roman" w:hAnsi="Times New Roman" w:cs="Times New Roman"/>
          <w:bCs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5).</w:t>
      </w:r>
    </w:p>
    <w:p w14:paraId="113CB8F1" w14:textId="77777777" w:rsidR="000A10C2" w:rsidRDefault="000A10C2" w:rsidP="000A10C2">
      <w:pPr>
        <w:keepNext/>
        <w:suppressAutoHyphens/>
        <w:spacing w:after="0" w:line="360" w:lineRule="auto"/>
        <w:jc w:val="center"/>
      </w:pPr>
      <w:r w:rsidRPr="000A10C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1596E7" wp14:editId="484AF455">
            <wp:extent cx="4738702" cy="15430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589" cy="15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C2A6" w14:textId="7F7B3A6F" w:rsidR="000A10C2" w:rsidRPr="00C6050E" w:rsidRDefault="000A10C2" w:rsidP="00C6050E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0A10C2">
        <w:rPr>
          <w:rFonts w:ascii="Times New Roman" w:hAnsi="Times New Roman" w:cs="Times New Roman"/>
          <w:color w:val="auto"/>
        </w:rPr>
        <w:t xml:space="preserve">Рисунок </w:t>
      </w:r>
      <w:r w:rsidRPr="000A10C2">
        <w:rPr>
          <w:rFonts w:ascii="Times New Roman" w:hAnsi="Times New Roman" w:cs="Times New Roman"/>
          <w:color w:val="auto"/>
        </w:rPr>
        <w:fldChar w:fldCharType="begin"/>
      </w:r>
      <w:r w:rsidRPr="000A10C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0A10C2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5</w:t>
      </w:r>
      <w:r w:rsidRPr="000A10C2">
        <w:rPr>
          <w:rFonts w:ascii="Times New Roman" w:hAnsi="Times New Roman" w:cs="Times New Roman"/>
          <w:color w:val="auto"/>
        </w:rPr>
        <w:fldChar w:fldCharType="end"/>
      </w:r>
    </w:p>
    <w:p w14:paraId="632B56FC" w14:textId="77777777" w:rsidR="009E2E8F" w:rsidRPr="00233433" w:rsidRDefault="009121CF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33433">
        <w:rPr>
          <w:rFonts w:ascii="Times New Roman" w:eastAsia="Times New Roman" w:hAnsi="Times New Roman" w:cs="Times New Roman"/>
          <w:bCs/>
          <w:sz w:val="28"/>
          <w:szCs w:val="28"/>
        </w:rPr>
        <w:t xml:space="preserve">Запуск Блокнота с помощью диспетчера задач (рисунок </w:t>
      </w:r>
      <w:r w:rsidR="000A10C2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Pr="00233433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10B4E4FB" w14:textId="77777777" w:rsidR="009121CF" w:rsidRDefault="009121CF" w:rsidP="009121CF">
      <w:pPr>
        <w:keepNext/>
        <w:suppressAutoHyphens/>
        <w:spacing w:after="0" w:line="360" w:lineRule="auto"/>
        <w:jc w:val="center"/>
      </w:pPr>
      <w:r w:rsidRPr="009121CF">
        <w:rPr>
          <w:rFonts w:ascii="Times New Roman" w:eastAsia="Times New Roman" w:hAnsi="Times New Roman" w:cs="Times New Roman"/>
          <w:bCs/>
          <w:noProof/>
          <w:color w:val="4F81BD" w:themeColor="accent1"/>
          <w:sz w:val="28"/>
          <w:szCs w:val="28"/>
        </w:rPr>
        <w:drawing>
          <wp:inline distT="0" distB="0" distL="0" distR="0" wp14:anchorId="7E8C479A" wp14:editId="66A3E045">
            <wp:extent cx="3352799" cy="1618057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2616" w14:textId="467235F9" w:rsidR="009121CF" w:rsidRPr="00E635B4" w:rsidRDefault="009121CF" w:rsidP="009121CF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E635B4">
        <w:rPr>
          <w:rFonts w:ascii="Times New Roman" w:hAnsi="Times New Roman" w:cs="Times New Roman"/>
          <w:color w:val="auto"/>
        </w:rPr>
        <w:t xml:space="preserve">Рисунок </w:t>
      </w:r>
      <w:r w:rsidRPr="00E635B4">
        <w:rPr>
          <w:rFonts w:ascii="Times New Roman" w:hAnsi="Times New Roman" w:cs="Times New Roman"/>
          <w:color w:val="auto"/>
        </w:rPr>
        <w:fldChar w:fldCharType="begin"/>
      </w:r>
      <w:r w:rsidRPr="00E635B4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E635B4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6</w:t>
      </w:r>
      <w:r w:rsidRPr="00E635B4">
        <w:rPr>
          <w:rFonts w:ascii="Times New Roman" w:hAnsi="Times New Roman" w:cs="Times New Roman"/>
          <w:color w:val="auto"/>
        </w:rPr>
        <w:fldChar w:fldCharType="end"/>
      </w:r>
    </w:p>
    <w:p w14:paraId="3ADED69C" w14:textId="77777777" w:rsidR="00014DB4" w:rsidRPr="00014DB4" w:rsidRDefault="00014DB4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DBF67E" w14:textId="77777777" w:rsidR="00014DB4" w:rsidRDefault="005E3329" w:rsidP="005E3329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2.</w:t>
      </w:r>
    </w:p>
    <w:p w14:paraId="3E8BEEC1" w14:textId="77777777" w:rsidR="005E3329" w:rsidRDefault="00856AE6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диспетчера задач отобразили активные процессы (рисунок 7).</w:t>
      </w:r>
    </w:p>
    <w:p w14:paraId="195337AF" w14:textId="77777777" w:rsidR="00856AE6" w:rsidRDefault="00856AE6" w:rsidP="00856AE6">
      <w:pPr>
        <w:keepNext/>
        <w:suppressAutoHyphens/>
        <w:spacing w:after="0" w:line="360" w:lineRule="auto"/>
        <w:jc w:val="center"/>
      </w:pPr>
      <w:r w:rsidRPr="00856AE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DFA4B0" wp14:editId="19BDC3D0">
            <wp:extent cx="6120130" cy="4393810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8B0" w14:textId="32EDD6DE" w:rsidR="00856AE6" w:rsidRDefault="00856AE6" w:rsidP="00856AE6">
      <w:pPr>
        <w:pStyle w:val="ab"/>
        <w:jc w:val="center"/>
        <w:rPr>
          <w:rFonts w:ascii="Times New Roman" w:hAnsi="Times New Roman" w:cs="Times New Roman"/>
          <w:color w:val="auto"/>
        </w:rPr>
      </w:pPr>
      <w:r w:rsidRPr="00856AE6">
        <w:rPr>
          <w:rFonts w:ascii="Times New Roman" w:hAnsi="Times New Roman" w:cs="Times New Roman"/>
          <w:color w:val="auto"/>
        </w:rPr>
        <w:t xml:space="preserve">Рисунок </w:t>
      </w:r>
      <w:r w:rsidRPr="00856AE6">
        <w:rPr>
          <w:rFonts w:ascii="Times New Roman" w:hAnsi="Times New Roman" w:cs="Times New Roman"/>
          <w:color w:val="auto"/>
        </w:rPr>
        <w:fldChar w:fldCharType="begin"/>
      </w:r>
      <w:r w:rsidRPr="00856AE6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856AE6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7</w:t>
      </w:r>
      <w:r w:rsidRPr="00856AE6">
        <w:rPr>
          <w:rFonts w:ascii="Times New Roman" w:hAnsi="Times New Roman" w:cs="Times New Roman"/>
          <w:color w:val="auto"/>
        </w:rPr>
        <w:fldChar w:fldCharType="end"/>
      </w:r>
    </w:p>
    <w:p w14:paraId="1CD02FB0" w14:textId="77777777" w:rsidR="007669CB" w:rsidRDefault="007669CB" w:rsidP="007669CB"/>
    <w:p w14:paraId="79C22BCE" w14:textId="77777777" w:rsidR="007669CB" w:rsidRPr="007669CB" w:rsidRDefault="007669CB" w:rsidP="007669CB">
      <w:pPr>
        <w:tabs>
          <w:tab w:val="left" w:pos="1134"/>
        </w:tabs>
        <w:rPr>
          <w:rFonts w:ascii="Times New Roman" w:hAnsi="Times New Roman" w:cs="Times New Roman"/>
          <w:sz w:val="28"/>
        </w:rPr>
      </w:pPr>
      <w:r w:rsidRPr="007669CB">
        <w:rPr>
          <w:rFonts w:ascii="Times New Roman" w:hAnsi="Times New Roman" w:cs="Times New Roman"/>
          <w:sz w:val="28"/>
        </w:rPr>
        <w:t xml:space="preserve">На таблице 1 представлена информация о процессах </w:t>
      </w:r>
      <w:r w:rsidRPr="007669CB">
        <w:rPr>
          <w:rFonts w:ascii="Times New Roman" w:hAnsi="Times New Roman" w:cs="Times New Roman"/>
          <w:sz w:val="28"/>
          <w:lang w:val="en-US"/>
        </w:rPr>
        <w:t>explorer</w:t>
      </w:r>
      <w:r w:rsidRPr="007669CB">
        <w:rPr>
          <w:rFonts w:ascii="Times New Roman" w:hAnsi="Times New Roman" w:cs="Times New Roman"/>
          <w:sz w:val="28"/>
        </w:rPr>
        <w:t>.</w:t>
      </w:r>
      <w:r w:rsidRPr="007669CB">
        <w:rPr>
          <w:rFonts w:ascii="Times New Roman" w:hAnsi="Times New Roman" w:cs="Times New Roman"/>
          <w:sz w:val="28"/>
          <w:lang w:val="en-US"/>
        </w:rPr>
        <w:t>exe</w:t>
      </w:r>
      <w:r w:rsidRPr="007669CB">
        <w:rPr>
          <w:rFonts w:ascii="Times New Roman" w:hAnsi="Times New Roman" w:cs="Times New Roman"/>
          <w:sz w:val="28"/>
        </w:rPr>
        <w:t xml:space="preserve">, winword.exe, powerpnt.exe и </w:t>
      </w:r>
      <w:r w:rsidRPr="007669CB">
        <w:rPr>
          <w:rFonts w:ascii="Times New Roman" w:hAnsi="Times New Roman" w:cs="Times New Roman"/>
          <w:sz w:val="28"/>
          <w:lang w:val="en-US"/>
        </w:rPr>
        <w:t>notepad</w:t>
      </w:r>
      <w:r w:rsidRPr="007669CB">
        <w:rPr>
          <w:rFonts w:ascii="Times New Roman" w:hAnsi="Times New Roman" w:cs="Times New Roman"/>
          <w:sz w:val="28"/>
        </w:rPr>
        <w:t>.</w:t>
      </w:r>
      <w:r w:rsidRPr="007669CB">
        <w:rPr>
          <w:rFonts w:ascii="Times New Roman" w:hAnsi="Times New Roman" w:cs="Times New Roman"/>
          <w:sz w:val="28"/>
          <w:lang w:val="en-US"/>
        </w:rPr>
        <w:t>exe</w:t>
      </w:r>
      <w:r w:rsidRPr="007669CB">
        <w:rPr>
          <w:rFonts w:ascii="Times New Roman" w:hAnsi="Times New Roman" w:cs="Times New Roman"/>
          <w:sz w:val="28"/>
        </w:rPr>
        <w:t>.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733"/>
        <w:gridCol w:w="919"/>
        <w:gridCol w:w="1005"/>
        <w:gridCol w:w="1378"/>
        <w:gridCol w:w="888"/>
        <w:gridCol w:w="1082"/>
        <w:gridCol w:w="1325"/>
        <w:gridCol w:w="636"/>
        <w:gridCol w:w="888"/>
      </w:tblGrid>
      <w:tr w:rsidR="005C1A37" w14:paraId="2C3CC142" w14:textId="77777777" w:rsidTr="005C4538">
        <w:trPr>
          <w:cantSplit/>
          <w:trHeight w:val="2192"/>
        </w:trPr>
        <w:tc>
          <w:tcPr>
            <w:tcW w:w="1733" w:type="dxa"/>
            <w:textDirection w:val="btLr"/>
          </w:tcPr>
          <w:p w14:paraId="291778DF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Процесс</w:t>
            </w:r>
          </w:p>
        </w:tc>
        <w:tc>
          <w:tcPr>
            <w:tcW w:w="919" w:type="dxa"/>
            <w:textDirection w:val="btLr"/>
          </w:tcPr>
          <w:p w14:paraId="0484C062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ИД</w:t>
            </w:r>
          </w:p>
        </w:tc>
        <w:tc>
          <w:tcPr>
            <w:tcW w:w="1005" w:type="dxa"/>
            <w:textDirection w:val="btLr"/>
          </w:tcPr>
          <w:p w14:paraId="73D51A02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1378" w:type="dxa"/>
            <w:textDirection w:val="btLr"/>
          </w:tcPr>
          <w:p w14:paraId="5153B796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Приоритет</w:t>
            </w:r>
          </w:p>
        </w:tc>
        <w:tc>
          <w:tcPr>
            <w:tcW w:w="888" w:type="dxa"/>
            <w:textDirection w:val="btLr"/>
          </w:tcPr>
          <w:p w14:paraId="13B6CEE2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Загрузка ЦП</w:t>
            </w:r>
          </w:p>
        </w:tc>
        <w:tc>
          <w:tcPr>
            <w:tcW w:w="1082" w:type="dxa"/>
            <w:textDirection w:val="btLr"/>
          </w:tcPr>
          <w:p w14:paraId="672B8253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Время ЦП</w:t>
            </w:r>
          </w:p>
        </w:tc>
        <w:tc>
          <w:tcPr>
            <w:tcW w:w="1325" w:type="dxa"/>
            <w:textDirection w:val="btLr"/>
          </w:tcPr>
          <w:p w14:paraId="0B339C46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Память (рабочий набор)</w:t>
            </w:r>
          </w:p>
        </w:tc>
        <w:tc>
          <w:tcPr>
            <w:tcW w:w="636" w:type="dxa"/>
            <w:textDirection w:val="btLr"/>
          </w:tcPr>
          <w:p w14:paraId="55FECF0B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Потоки</w:t>
            </w:r>
          </w:p>
        </w:tc>
        <w:tc>
          <w:tcPr>
            <w:tcW w:w="888" w:type="dxa"/>
            <w:textDirection w:val="btLr"/>
          </w:tcPr>
          <w:p w14:paraId="2B59B9E1" w14:textId="77777777" w:rsidR="00F94E89" w:rsidRDefault="00F94E89" w:rsidP="00F94E89">
            <w:pPr>
              <w:spacing w:line="360" w:lineRule="auto"/>
              <w:ind w:left="113" w:right="113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Дескрипторы</w:t>
            </w:r>
          </w:p>
        </w:tc>
      </w:tr>
      <w:tr w:rsidR="005C1A37" w14:paraId="0D4A2A83" w14:textId="77777777" w:rsidTr="005C4538">
        <w:tc>
          <w:tcPr>
            <w:tcW w:w="1733" w:type="dxa"/>
          </w:tcPr>
          <w:p w14:paraId="31CED69F" w14:textId="77777777" w:rsidR="00F94E89" w:rsidRPr="00F94E89" w:rsidRDefault="00F94E8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explorer.exe</w:t>
            </w:r>
          </w:p>
        </w:tc>
        <w:tc>
          <w:tcPr>
            <w:tcW w:w="919" w:type="dxa"/>
          </w:tcPr>
          <w:p w14:paraId="670C5CD6" w14:textId="77777777" w:rsidR="00F94E89" w:rsidRPr="005C1A37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5320</w:t>
            </w:r>
          </w:p>
        </w:tc>
        <w:tc>
          <w:tcPr>
            <w:tcW w:w="1005" w:type="dxa"/>
          </w:tcPr>
          <w:p w14:paraId="60527E18" w14:textId="77777777" w:rsidR="00F94E89" w:rsidRPr="005C1A37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378" w:type="dxa"/>
          </w:tcPr>
          <w:p w14:paraId="57BC3E53" w14:textId="77777777" w:rsidR="00F94E89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Обычный</w:t>
            </w:r>
          </w:p>
        </w:tc>
        <w:tc>
          <w:tcPr>
            <w:tcW w:w="888" w:type="dxa"/>
          </w:tcPr>
          <w:p w14:paraId="6BAFEDA9" w14:textId="77777777" w:rsidR="00F94E89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01</w:t>
            </w:r>
          </w:p>
        </w:tc>
        <w:tc>
          <w:tcPr>
            <w:tcW w:w="1082" w:type="dxa"/>
          </w:tcPr>
          <w:p w14:paraId="573D61BB" w14:textId="77777777" w:rsidR="00F94E89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0:00:32</w:t>
            </w:r>
          </w:p>
        </w:tc>
        <w:tc>
          <w:tcPr>
            <w:tcW w:w="1325" w:type="dxa"/>
          </w:tcPr>
          <w:p w14:paraId="68DB2E27" w14:textId="77777777" w:rsidR="00F94E89" w:rsidRDefault="005C1A37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169</w:t>
            </w:r>
            <w:r w:rsidR="005C4538">
              <w:rPr>
                <w:rFonts w:ascii="Times New Roman" w:eastAsia="Times New Roman" w:hAnsi="Times New Roman"/>
                <w:sz w:val="28"/>
                <w:szCs w:val="28"/>
              </w:rPr>
              <w:t xml:space="preserve">776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К</w:t>
            </w:r>
          </w:p>
        </w:tc>
        <w:tc>
          <w:tcPr>
            <w:tcW w:w="636" w:type="dxa"/>
          </w:tcPr>
          <w:p w14:paraId="3B868B99" w14:textId="77777777" w:rsidR="00F94E89" w:rsidRDefault="00F37FB1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86</w:t>
            </w:r>
          </w:p>
        </w:tc>
        <w:tc>
          <w:tcPr>
            <w:tcW w:w="888" w:type="dxa"/>
          </w:tcPr>
          <w:p w14:paraId="33A648F8" w14:textId="77777777" w:rsidR="00F94E89" w:rsidRDefault="00F37FB1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2938</w:t>
            </w:r>
          </w:p>
        </w:tc>
      </w:tr>
      <w:tr w:rsidR="005C1A37" w14:paraId="53FAEB98" w14:textId="77777777" w:rsidTr="005C4538">
        <w:tc>
          <w:tcPr>
            <w:tcW w:w="1733" w:type="dxa"/>
          </w:tcPr>
          <w:p w14:paraId="714DA3F3" w14:textId="77777777" w:rsidR="00F94E89" w:rsidRPr="00F94E89" w:rsidRDefault="00F94E8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winword.exe</w:t>
            </w:r>
          </w:p>
        </w:tc>
        <w:tc>
          <w:tcPr>
            <w:tcW w:w="919" w:type="dxa"/>
          </w:tcPr>
          <w:p w14:paraId="4A97A29A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11736</w:t>
            </w:r>
          </w:p>
        </w:tc>
        <w:tc>
          <w:tcPr>
            <w:tcW w:w="1005" w:type="dxa"/>
          </w:tcPr>
          <w:p w14:paraId="3645DB91" w14:textId="77777777" w:rsidR="00F94E89" w:rsidRPr="00343D9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378" w:type="dxa"/>
          </w:tcPr>
          <w:p w14:paraId="3105198D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Обычный</w:t>
            </w:r>
          </w:p>
        </w:tc>
        <w:tc>
          <w:tcPr>
            <w:tcW w:w="888" w:type="dxa"/>
          </w:tcPr>
          <w:p w14:paraId="2BB201D4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00</w:t>
            </w:r>
          </w:p>
        </w:tc>
        <w:tc>
          <w:tcPr>
            <w:tcW w:w="1082" w:type="dxa"/>
          </w:tcPr>
          <w:p w14:paraId="66FCE00E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0:01:11</w:t>
            </w:r>
          </w:p>
        </w:tc>
        <w:tc>
          <w:tcPr>
            <w:tcW w:w="1325" w:type="dxa"/>
          </w:tcPr>
          <w:p w14:paraId="0E2C6237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115440К</w:t>
            </w:r>
          </w:p>
        </w:tc>
        <w:tc>
          <w:tcPr>
            <w:tcW w:w="636" w:type="dxa"/>
          </w:tcPr>
          <w:p w14:paraId="57C08563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888" w:type="dxa"/>
          </w:tcPr>
          <w:p w14:paraId="0FCA03A8" w14:textId="77777777" w:rsidR="00F94E89" w:rsidRDefault="00343D9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742</w:t>
            </w:r>
          </w:p>
        </w:tc>
      </w:tr>
      <w:tr w:rsidR="005C1A37" w14:paraId="186FC48D" w14:textId="77777777" w:rsidTr="005C4538">
        <w:tc>
          <w:tcPr>
            <w:tcW w:w="1733" w:type="dxa"/>
          </w:tcPr>
          <w:p w14:paraId="5C2CFC76" w14:textId="77777777" w:rsidR="00F94E89" w:rsidRPr="00F94E89" w:rsidRDefault="00F94E8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powerpnt.exe</w:t>
            </w:r>
          </w:p>
        </w:tc>
        <w:tc>
          <w:tcPr>
            <w:tcW w:w="919" w:type="dxa"/>
          </w:tcPr>
          <w:p w14:paraId="44DE1754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8540</w:t>
            </w:r>
          </w:p>
        </w:tc>
        <w:tc>
          <w:tcPr>
            <w:tcW w:w="1005" w:type="dxa"/>
          </w:tcPr>
          <w:p w14:paraId="1731D0E7" w14:textId="77777777" w:rsidR="00F94E89" w:rsidRPr="007842AB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378" w:type="dxa"/>
          </w:tcPr>
          <w:p w14:paraId="6D27EA28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Обычный</w:t>
            </w:r>
          </w:p>
        </w:tc>
        <w:tc>
          <w:tcPr>
            <w:tcW w:w="888" w:type="dxa"/>
          </w:tcPr>
          <w:p w14:paraId="2F4F023C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00</w:t>
            </w:r>
          </w:p>
        </w:tc>
        <w:tc>
          <w:tcPr>
            <w:tcW w:w="1082" w:type="dxa"/>
          </w:tcPr>
          <w:p w14:paraId="05157B76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0:00:00</w:t>
            </w:r>
          </w:p>
        </w:tc>
        <w:tc>
          <w:tcPr>
            <w:tcW w:w="1325" w:type="dxa"/>
          </w:tcPr>
          <w:p w14:paraId="242E122B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51180К</w:t>
            </w:r>
          </w:p>
        </w:tc>
        <w:tc>
          <w:tcPr>
            <w:tcW w:w="636" w:type="dxa"/>
          </w:tcPr>
          <w:p w14:paraId="167BCD39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888" w:type="dxa"/>
          </w:tcPr>
          <w:p w14:paraId="267CAFC4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636</w:t>
            </w:r>
          </w:p>
        </w:tc>
      </w:tr>
      <w:tr w:rsidR="005C1A37" w14:paraId="34A5A7BC" w14:textId="77777777" w:rsidTr="005C4538">
        <w:tc>
          <w:tcPr>
            <w:tcW w:w="1733" w:type="dxa"/>
          </w:tcPr>
          <w:p w14:paraId="12D4209B" w14:textId="77777777" w:rsidR="00F94E89" w:rsidRPr="00F94E89" w:rsidRDefault="00F94E89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notepad.exe</w:t>
            </w:r>
          </w:p>
        </w:tc>
        <w:tc>
          <w:tcPr>
            <w:tcW w:w="919" w:type="dxa"/>
          </w:tcPr>
          <w:p w14:paraId="6EF38371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7352</w:t>
            </w:r>
          </w:p>
        </w:tc>
        <w:tc>
          <w:tcPr>
            <w:tcW w:w="1005" w:type="dxa"/>
          </w:tcPr>
          <w:p w14:paraId="0F067B8B" w14:textId="77777777" w:rsidR="00F94E89" w:rsidRPr="007842AB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378" w:type="dxa"/>
          </w:tcPr>
          <w:p w14:paraId="06BE2FC8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Обычный</w:t>
            </w:r>
          </w:p>
        </w:tc>
        <w:tc>
          <w:tcPr>
            <w:tcW w:w="888" w:type="dxa"/>
          </w:tcPr>
          <w:p w14:paraId="493BCC8B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00</w:t>
            </w:r>
          </w:p>
        </w:tc>
        <w:tc>
          <w:tcPr>
            <w:tcW w:w="1082" w:type="dxa"/>
          </w:tcPr>
          <w:p w14:paraId="1622D5E0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0:00:00</w:t>
            </w:r>
          </w:p>
        </w:tc>
        <w:tc>
          <w:tcPr>
            <w:tcW w:w="1325" w:type="dxa"/>
          </w:tcPr>
          <w:p w14:paraId="5173C2FF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14328К</w:t>
            </w:r>
          </w:p>
        </w:tc>
        <w:tc>
          <w:tcPr>
            <w:tcW w:w="636" w:type="dxa"/>
          </w:tcPr>
          <w:p w14:paraId="610C9B8F" w14:textId="77777777" w:rsidR="00F94E89" w:rsidRDefault="007842AB" w:rsidP="009E2E8F">
            <w:pPr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2</w:t>
            </w:r>
          </w:p>
        </w:tc>
        <w:tc>
          <w:tcPr>
            <w:tcW w:w="888" w:type="dxa"/>
          </w:tcPr>
          <w:p w14:paraId="3BB89E82" w14:textId="77777777" w:rsidR="00F94E89" w:rsidRDefault="007842AB" w:rsidP="00B67B4D">
            <w:pPr>
              <w:keepNext/>
              <w:spacing w:line="36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240</w:t>
            </w:r>
          </w:p>
        </w:tc>
      </w:tr>
    </w:tbl>
    <w:p w14:paraId="5220AE37" w14:textId="77777777" w:rsidR="005E3329" w:rsidRPr="00B67B4D" w:rsidRDefault="00B67B4D" w:rsidP="00B67B4D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B67B4D">
        <w:rPr>
          <w:rFonts w:ascii="Times New Roman" w:hAnsi="Times New Roman" w:cs="Times New Roman"/>
          <w:color w:val="auto"/>
        </w:rPr>
        <w:t xml:space="preserve">Таблица </w:t>
      </w:r>
      <w:r w:rsidRPr="00B67B4D">
        <w:rPr>
          <w:rFonts w:ascii="Times New Roman" w:hAnsi="Times New Roman" w:cs="Times New Roman"/>
          <w:color w:val="auto"/>
        </w:rPr>
        <w:fldChar w:fldCharType="begin"/>
      </w:r>
      <w:r w:rsidRPr="00B67B4D">
        <w:rPr>
          <w:rFonts w:ascii="Times New Roman" w:hAnsi="Times New Roman" w:cs="Times New Roman"/>
          <w:color w:val="auto"/>
        </w:rPr>
        <w:instrText xml:space="preserve"> SEQ Таблица \* ARABIC </w:instrText>
      </w:r>
      <w:r w:rsidRPr="00B67B4D">
        <w:rPr>
          <w:rFonts w:ascii="Times New Roman" w:hAnsi="Times New Roman" w:cs="Times New Roman"/>
          <w:color w:val="auto"/>
        </w:rPr>
        <w:fldChar w:fldCharType="separate"/>
      </w:r>
      <w:r w:rsidRPr="00B67B4D">
        <w:rPr>
          <w:rFonts w:ascii="Times New Roman" w:hAnsi="Times New Roman" w:cs="Times New Roman"/>
          <w:noProof/>
          <w:color w:val="auto"/>
        </w:rPr>
        <w:t>1</w:t>
      </w:r>
      <w:r w:rsidRPr="00B67B4D">
        <w:rPr>
          <w:rFonts w:ascii="Times New Roman" w:hAnsi="Times New Roman" w:cs="Times New Roman"/>
          <w:color w:val="auto"/>
        </w:rPr>
        <w:fldChar w:fldCharType="end"/>
      </w:r>
    </w:p>
    <w:p w14:paraId="4AC8426E" w14:textId="77777777" w:rsidR="00D046D9" w:rsidRDefault="00444AFA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4AFA">
        <w:rPr>
          <w:rFonts w:ascii="Times New Roman" w:eastAsia="Times New Roman" w:hAnsi="Times New Roman" w:cs="Times New Roman"/>
          <w:sz w:val="28"/>
          <w:szCs w:val="28"/>
        </w:rPr>
        <w:lastRenderedPageBreak/>
        <w:t>Щелкая по названиям ст</w:t>
      </w:r>
      <w:r>
        <w:rPr>
          <w:rFonts w:ascii="Times New Roman" w:eastAsia="Times New Roman" w:hAnsi="Times New Roman" w:cs="Times New Roman"/>
          <w:sz w:val="28"/>
          <w:szCs w:val="28"/>
        </w:rPr>
        <w:t>олбцов, процессы были поочерёдно отсортированы</w:t>
      </w:r>
      <w:r w:rsidRPr="00444AFA">
        <w:rPr>
          <w:rFonts w:ascii="Times New Roman" w:eastAsia="Times New Roman" w:hAnsi="Times New Roman" w:cs="Times New Roman"/>
          <w:sz w:val="28"/>
          <w:szCs w:val="28"/>
        </w:rPr>
        <w:t xml:space="preserve"> п</w:t>
      </w:r>
      <w:r w:rsidR="00D41420">
        <w:rPr>
          <w:rFonts w:ascii="Times New Roman" w:eastAsia="Times New Roman" w:hAnsi="Times New Roman" w:cs="Times New Roman"/>
          <w:sz w:val="28"/>
          <w:szCs w:val="28"/>
        </w:rPr>
        <w:t>о следующим столбцам: Имя</w:t>
      </w:r>
      <w:r w:rsidRPr="00444AFA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</w:t>
      </w:r>
      <w:r w:rsidRPr="00444AFA">
        <w:rPr>
          <w:rFonts w:ascii="Times New Roman" w:eastAsia="Times New Roman" w:hAnsi="Times New Roman" w:cs="Times New Roman"/>
          <w:sz w:val="28"/>
          <w:szCs w:val="28"/>
        </w:rPr>
        <w:t>абочий набор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(память)</w:t>
      </w:r>
      <w:r w:rsidRPr="00444AFA">
        <w:rPr>
          <w:rFonts w:ascii="Times New Roman" w:eastAsia="Times New Roman" w:hAnsi="Times New Roman" w:cs="Times New Roman"/>
          <w:sz w:val="28"/>
          <w:szCs w:val="28"/>
        </w:rPr>
        <w:t xml:space="preserve">, Базовый приоритет,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4AFA">
        <w:rPr>
          <w:rFonts w:ascii="Times New Roman" w:eastAsia="Times New Roman" w:hAnsi="Times New Roman" w:cs="Times New Roman"/>
          <w:sz w:val="28"/>
          <w:szCs w:val="28"/>
        </w:rPr>
        <w:t>Дескрипторы</w:t>
      </w:r>
      <w:r w:rsidR="00D046D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A9569D" w14:textId="77777777" w:rsidR="00D046D9" w:rsidRDefault="00D046D9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6CD161" w14:textId="77777777" w:rsidR="00D046D9" w:rsidRDefault="00D046D9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Задание  3.</w:t>
      </w:r>
    </w:p>
    <w:p w14:paraId="4FA931F5" w14:textId="77777777" w:rsidR="00D046D9" w:rsidRDefault="00D046D9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Наиболее требовательные процессы:</w:t>
      </w:r>
    </w:p>
    <w:p w14:paraId="28EE54EE" w14:textId="77777777" w:rsidR="00D046D9" w:rsidRDefault="00D046D9" w:rsidP="009E2E8F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Высокий приоритет:</w:t>
      </w:r>
    </w:p>
    <w:p w14:paraId="5A3CE887" w14:textId="77777777" w:rsidR="00D046D9" w:rsidRPr="00F7494A" w:rsidRDefault="00A66866" w:rsidP="00D046D9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="00D046D9">
        <w:rPr>
          <w:sz w:val="28"/>
          <w:szCs w:val="28"/>
          <w:lang w:val="en-US"/>
        </w:rPr>
        <w:t>rss.exe</w:t>
      </w:r>
    </w:p>
    <w:p w14:paraId="6DB17A7A" w14:textId="77777777" w:rsidR="00F7494A" w:rsidRPr="00F7494A" w:rsidRDefault="00F7494A" w:rsidP="00D046D9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ctfmon.exe</w:t>
      </w:r>
    </w:p>
    <w:p w14:paraId="4CB488B0" w14:textId="77777777" w:rsidR="00F7494A" w:rsidRPr="00F7494A" w:rsidRDefault="00F7494A" w:rsidP="00D046D9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winlogon.exe</w:t>
      </w:r>
    </w:p>
    <w:p w14:paraId="44ECB735" w14:textId="77777777" w:rsidR="00F7494A" w:rsidRPr="00D046D9" w:rsidRDefault="00F7494A" w:rsidP="00D046D9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wininit.exe</w:t>
      </w:r>
    </w:p>
    <w:p w14:paraId="483D3BFA" w14:textId="77777777" w:rsidR="00444AFA" w:rsidRPr="00D046D9" w:rsidRDefault="00A66866" w:rsidP="009E2E8F">
      <w:pPr>
        <w:pStyle w:val="aa"/>
        <w:numPr>
          <w:ilvl w:val="0"/>
          <w:numId w:val="3"/>
        </w:num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  <w:lang w:val="en-US"/>
        </w:rPr>
        <w:t>d</w:t>
      </w:r>
      <w:r w:rsidR="00D046D9" w:rsidRPr="00D046D9">
        <w:rPr>
          <w:sz w:val="28"/>
          <w:szCs w:val="28"/>
          <w:lang w:val="en-US"/>
        </w:rPr>
        <w:t>wm.exe</w:t>
      </w:r>
    </w:p>
    <w:p w14:paraId="7032C9D9" w14:textId="77777777" w:rsidR="00F7494A" w:rsidRPr="00F7494A" w:rsidRDefault="00A66866" w:rsidP="00F7494A">
      <w:pPr>
        <w:pStyle w:val="aa"/>
        <w:numPr>
          <w:ilvl w:val="0"/>
          <w:numId w:val="3"/>
        </w:num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  <w:lang w:val="en-US"/>
        </w:rPr>
        <w:t>s</w:t>
      </w:r>
      <w:r w:rsidR="00D046D9">
        <w:rPr>
          <w:sz w:val="28"/>
          <w:szCs w:val="28"/>
          <w:lang w:val="en-US"/>
        </w:rPr>
        <w:t>mss.exe</w:t>
      </w:r>
    </w:p>
    <w:p w14:paraId="6776767A" w14:textId="77777777" w:rsidR="00D046D9" w:rsidRPr="00A66866" w:rsidRDefault="00A66866" w:rsidP="00A66866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6866">
        <w:rPr>
          <w:rFonts w:ascii="Times New Roman" w:eastAsia="Times New Roman" w:hAnsi="Times New Roman" w:cs="Times New Roman"/>
          <w:sz w:val="28"/>
          <w:szCs w:val="28"/>
        </w:rPr>
        <w:t>Память:</w:t>
      </w:r>
    </w:p>
    <w:p w14:paraId="46AC0ED8" w14:textId="77777777" w:rsidR="00A66866" w:rsidRPr="00A66866" w:rsidRDefault="00A66866" w:rsidP="00A66866">
      <w:pPr>
        <w:pStyle w:val="aa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MsMpEng.exe</w:t>
      </w:r>
    </w:p>
    <w:p w14:paraId="51C25D38" w14:textId="77777777" w:rsidR="00A66866" w:rsidRPr="00A66866" w:rsidRDefault="00A66866" w:rsidP="00A66866">
      <w:pPr>
        <w:pStyle w:val="aa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SearchApp.exe</w:t>
      </w:r>
    </w:p>
    <w:p w14:paraId="287F04A3" w14:textId="77777777" w:rsidR="00A66866" w:rsidRPr="00A66866" w:rsidRDefault="00A66866" w:rsidP="00A66866">
      <w:pPr>
        <w:pStyle w:val="aa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vivaldi.exe</w:t>
      </w:r>
    </w:p>
    <w:p w14:paraId="2BE1AC25" w14:textId="77777777" w:rsidR="009C35B0" w:rsidRPr="00CC59D3" w:rsidRDefault="00CC59D3" w:rsidP="00CC59D3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C59D3">
        <w:rPr>
          <w:rFonts w:ascii="Times New Roman" w:eastAsia="Times New Roman" w:hAnsi="Times New Roman" w:cs="Times New Roman"/>
          <w:sz w:val="28"/>
          <w:szCs w:val="28"/>
        </w:rPr>
        <w:t>Дескрипторы:</w:t>
      </w:r>
    </w:p>
    <w:p w14:paraId="0B95D37F" w14:textId="77777777" w:rsidR="00CC59D3" w:rsidRPr="00CC59D3" w:rsidRDefault="00CC59D3" w:rsidP="00CC59D3">
      <w:pPr>
        <w:pStyle w:val="aa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C59D3">
        <w:rPr>
          <w:sz w:val="28"/>
          <w:szCs w:val="28"/>
          <w:lang w:val="en-US"/>
        </w:rPr>
        <w:t>System</w:t>
      </w:r>
    </w:p>
    <w:p w14:paraId="0DDF70A1" w14:textId="77777777" w:rsidR="00CC59D3" w:rsidRPr="00CC59D3" w:rsidRDefault="00CC59D3" w:rsidP="00CC59D3">
      <w:pPr>
        <w:pStyle w:val="aa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CC59D3">
        <w:rPr>
          <w:sz w:val="28"/>
          <w:szCs w:val="28"/>
          <w:lang w:val="en-US"/>
        </w:rPr>
        <w:t>explorer.exe</w:t>
      </w:r>
    </w:p>
    <w:p w14:paraId="4FF07A86" w14:textId="77777777" w:rsidR="00CC59D3" w:rsidRPr="00BE642C" w:rsidRDefault="00BE642C" w:rsidP="00BE642C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642C">
        <w:rPr>
          <w:rFonts w:ascii="Times New Roman" w:eastAsia="Times New Roman" w:hAnsi="Times New Roman" w:cs="Times New Roman"/>
          <w:sz w:val="28"/>
          <w:szCs w:val="28"/>
        </w:rPr>
        <w:t>Потоки:</w:t>
      </w:r>
    </w:p>
    <w:p w14:paraId="57993CB2" w14:textId="77777777" w:rsidR="00BE642C" w:rsidRPr="00BE642C" w:rsidRDefault="00BE642C" w:rsidP="00BE642C">
      <w:pPr>
        <w:pStyle w:val="aa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BE642C">
        <w:rPr>
          <w:sz w:val="28"/>
          <w:szCs w:val="28"/>
          <w:lang w:val="en-US"/>
        </w:rPr>
        <w:t>System</w:t>
      </w:r>
    </w:p>
    <w:p w14:paraId="2CBA6696" w14:textId="77777777" w:rsidR="00CC59D3" w:rsidRPr="00F779BB" w:rsidRDefault="00BE642C" w:rsidP="00CC59D3">
      <w:pPr>
        <w:pStyle w:val="aa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BE642C">
        <w:rPr>
          <w:sz w:val="28"/>
          <w:szCs w:val="28"/>
          <w:lang w:val="en-US"/>
        </w:rPr>
        <w:t>sqlservr.exe</w:t>
      </w:r>
    </w:p>
    <w:p w14:paraId="05FE4DE1" w14:textId="77777777" w:rsidR="00F779BB" w:rsidRDefault="00F779BB" w:rsidP="00F779BB">
      <w:pPr>
        <w:spacing w:after="0" w:line="360" w:lineRule="auto"/>
        <w:jc w:val="both"/>
        <w:rPr>
          <w:rFonts w:eastAsia="Times New Roman"/>
          <w:sz w:val="28"/>
          <w:szCs w:val="28"/>
          <w:lang w:val="en-US"/>
        </w:rPr>
      </w:pPr>
    </w:p>
    <w:p w14:paraId="07FE6BDC" w14:textId="77777777" w:rsidR="00F779BB" w:rsidRDefault="00F779BB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br w:type="page"/>
      </w:r>
    </w:p>
    <w:p w14:paraId="467C9676" w14:textId="77777777" w:rsidR="00F779BB" w:rsidRPr="00F779BB" w:rsidRDefault="00F779BB" w:rsidP="00F779B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9B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 помощью контекстного меню посмотрели свойства файла </w:t>
      </w:r>
      <w:r w:rsidRPr="00F779BB">
        <w:rPr>
          <w:rFonts w:ascii="Times New Roman" w:eastAsia="Times New Roman" w:hAnsi="Times New Roman" w:cs="Times New Roman"/>
          <w:sz w:val="28"/>
          <w:szCs w:val="28"/>
          <w:lang w:val="en-US"/>
        </w:rPr>
        <w:t>powerpnt</w:t>
      </w:r>
      <w:r w:rsidRPr="00F779BB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779BB">
        <w:rPr>
          <w:rFonts w:ascii="Times New Roman" w:eastAsia="Times New Roman" w:hAnsi="Times New Roman" w:cs="Times New Roman"/>
          <w:sz w:val="28"/>
          <w:szCs w:val="28"/>
          <w:lang w:val="en-US"/>
        </w:rPr>
        <w:t>exe</w:t>
      </w:r>
      <w:r w:rsidRPr="00F779BB">
        <w:rPr>
          <w:rFonts w:ascii="Times New Roman" w:eastAsia="Times New Roman" w:hAnsi="Times New Roman" w:cs="Times New Roman"/>
          <w:sz w:val="28"/>
          <w:szCs w:val="28"/>
        </w:rPr>
        <w:t xml:space="preserve"> (рисунок 8)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A507E8" w14:textId="77777777" w:rsidR="00F779BB" w:rsidRDefault="00F779BB" w:rsidP="00F779BB">
      <w:pPr>
        <w:keepNext/>
        <w:spacing w:after="0" w:line="360" w:lineRule="auto"/>
        <w:jc w:val="center"/>
      </w:pPr>
      <w:r w:rsidRPr="00F779BB">
        <w:rPr>
          <w:rFonts w:eastAsia="Times New Roman"/>
          <w:noProof/>
          <w:sz w:val="28"/>
          <w:szCs w:val="28"/>
        </w:rPr>
        <w:drawing>
          <wp:inline distT="0" distB="0" distL="0" distR="0" wp14:anchorId="200DCE2B" wp14:editId="4CAB05A9">
            <wp:extent cx="2857500" cy="3616836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2001" cy="36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D5B" w14:textId="1A4B1CFE" w:rsidR="00F779BB" w:rsidRPr="00F779BB" w:rsidRDefault="00F779BB" w:rsidP="00F779BB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F779BB">
        <w:rPr>
          <w:rFonts w:ascii="Times New Roman" w:hAnsi="Times New Roman" w:cs="Times New Roman"/>
          <w:color w:val="auto"/>
        </w:rPr>
        <w:t xml:space="preserve">Рисунок </w:t>
      </w:r>
      <w:r w:rsidRPr="00F779BB">
        <w:rPr>
          <w:rFonts w:ascii="Times New Roman" w:hAnsi="Times New Roman" w:cs="Times New Roman"/>
          <w:color w:val="auto"/>
        </w:rPr>
        <w:fldChar w:fldCharType="begin"/>
      </w:r>
      <w:r w:rsidRPr="00F779BB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779BB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8</w:t>
      </w:r>
      <w:r w:rsidRPr="00F779BB">
        <w:rPr>
          <w:rFonts w:ascii="Times New Roman" w:hAnsi="Times New Roman" w:cs="Times New Roman"/>
          <w:color w:val="auto"/>
        </w:rPr>
        <w:fldChar w:fldCharType="end"/>
      </w:r>
    </w:p>
    <w:p w14:paraId="6FCC103C" w14:textId="77777777" w:rsidR="00274EFA" w:rsidRDefault="00274EFA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Все службы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274E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во вкладке службы (рисунок 9).</w:t>
      </w:r>
    </w:p>
    <w:p w14:paraId="0297C862" w14:textId="77777777" w:rsidR="00274EFA" w:rsidRDefault="00274EFA" w:rsidP="00274EFA">
      <w:pPr>
        <w:keepNext/>
        <w:suppressAutoHyphens/>
        <w:spacing w:after="0" w:line="360" w:lineRule="auto"/>
        <w:ind w:firstLine="709"/>
        <w:jc w:val="center"/>
      </w:pPr>
      <w:r w:rsidRPr="00274EF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050D85" wp14:editId="54E47B16">
            <wp:extent cx="4882576" cy="396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3249" cy="397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1160" w14:textId="03135083" w:rsidR="00274EFA" w:rsidRPr="00274EFA" w:rsidRDefault="00274EFA" w:rsidP="00274EFA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74EFA">
        <w:rPr>
          <w:rFonts w:ascii="Times New Roman" w:hAnsi="Times New Roman" w:cs="Times New Roman"/>
          <w:color w:val="auto"/>
        </w:rPr>
        <w:t xml:space="preserve">Рисунок </w:t>
      </w:r>
      <w:r w:rsidRPr="00274EFA">
        <w:rPr>
          <w:rFonts w:ascii="Times New Roman" w:hAnsi="Times New Roman" w:cs="Times New Roman"/>
          <w:color w:val="auto"/>
        </w:rPr>
        <w:fldChar w:fldCharType="begin"/>
      </w:r>
      <w:r w:rsidRPr="00274EFA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274EFA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9</w:t>
      </w:r>
      <w:r w:rsidRPr="00274EFA">
        <w:rPr>
          <w:rFonts w:ascii="Times New Roman" w:hAnsi="Times New Roman" w:cs="Times New Roman"/>
          <w:color w:val="auto"/>
        </w:rPr>
        <w:fldChar w:fldCharType="end"/>
      </w:r>
    </w:p>
    <w:p w14:paraId="557A4513" w14:textId="77777777" w:rsidR="00274EFA" w:rsidRDefault="00137131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37131">
        <w:rPr>
          <w:rFonts w:ascii="Times New Roman" w:eastAsia="Times New Roman" w:hAnsi="Times New Roman" w:cs="Times New Roman"/>
          <w:sz w:val="28"/>
          <w:szCs w:val="28"/>
        </w:rPr>
        <w:lastRenderedPageBreak/>
        <w:t>Кликнув по столбу «Состояние» службы были отсортированы по состоянию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B8D965" w14:textId="77777777" w:rsidR="00137131" w:rsidRDefault="00137131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78DC52" w14:textId="77777777" w:rsidR="00137131" w:rsidRDefault="00190107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Вкладка «Быстродействие»</w:t>
      </w:r>
      <w:r w:rsidR="00B364B7">
        <w:rPr>
          <w:rFonts w:ascii="Times New Roman" w:eastAsia="Times New Roman" w:hAnsi="Times New Roman" w:cs="Times New Roman"/>
          <w:sz w:val="28"/>
          <w:szCs w:val="28"/>
        </w:rPr>
        <w:t xml:space="preserve"> - загрузка ЦП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10).</w:t>
      </w:r>
    </w:p>
    <w:p w14:paraId="4BA90D74" w14:textId="77777777" w:rsidR="00190107" w:rsidRDefault="00190107" w:rsidP="00190107">
      <w:pPr>
        <w:keepNext/>
        <w:suppressAutoHyphens/>
        <w:spacing w:after="0" w:line="360" w:lineRule="auto"/>
        <w:ind w:firstLine="709"/>
        <w:jc w:val="center"/>
      </w:pPr>
      <w:r w:rsidRPr="0019010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52D7AD" wp14:editId="7128FC22">
            <wp:extent cx="5072760" cy="41167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904" cy="412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08E9" w14:textId="7B0147D8" w:rsidR="00190107" w:rsidRPr="00B364B7" w:rsidRDefault="00190107" w:rsidP="00B364B7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90107">
        <w:rPr>
          <w:rFonts w:ascii="Times New Roman" w:hAnsi="Times New Roman" w:cs="Times New Roman"/>
          <w:color w:val="auto"/>
        </w:rPr>
        <w:t xml:space="preserve">Рисунок </w:t>
      </w:r>
      <w:r w:rsidRPr="00190107">
        <w:rPr>
          <w:rFonts w:ascii="Times New Roman" w:hAnsi="Times New Roman" w:cs="Times New Roman"/>
          <w:color w:val="auto"/>
        </w:rPr>
        <w:fldChar w:fldCharType="begin"/>
      </w:r>
      <w:r w:rsidRPr="00190107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190107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10</w:t>
      </w:r>
      <w:r w:rsidRPr="00190107">
        <w:rPr>
          <w:rFonts w:ascii="Times New Roman" w:hAnsi="Times New Roman" w:cs="Times New Roman"/>
          <w:color w:val="auto"/>
        </w:rPr>
        <w:fldChar w:fldCharType="end"/>
      </w:r>
    </w:p>
    <w:p w14:paraId="5E40B074" w14:textId="77777777" w:rsidR="00B125BE" w:rsidRDefault="00B125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2BE3BDD" w14:textId="77777777" w:rsidR="00B364B7" w:rsidRDefault="00B364B7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Вкладка «Быстродействие» - загрузка памяти (рисунок 11).</w:t>
      </w:r>
    </w:p>
    <w:p w14:paraId="070B7271" w14:textId="77777777" w:rsidR="00B125BE" w:rsidRDefault="00B125BE" w:rsidP="00B125BE">
      <w:pPr>
        <w:keepNext/>
        <w:suppressAutoHyphens/>
        <w:spacing w:after="0" w:line="360" w:lineRule="auto"/>
        <w:ind w:firstLine="709"/>
        <w:jc w:val="center"/>
      </w:pPr>
      <w:r w:rsidRPr="00B125B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5DA0F5" wp14:editId="3EF4B38A">
            <wp:extent cx="4981575" cy="404274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190" cy="40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14EB" w14:textId="4429F81E" w:rsidR="00B125BE" w:rsidRPr="00B125BE" w:rsidRDefault="00B125BE" w:rsidP="00B125BE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B125BE">
        <w:rPr>
          <w:rFonts w:ascii="Times New Roman" w:hAnsi="Times New Roman" w:cs="Times New Roman"/>
          <w:color w:val="auto"/>
        </w:rPr>
        <w:t xml:space="preserve">Рисунок </w:t>
      </w:r>
      <w:r w:rsidRPr="00B125BE">
        <w:rPr>
          <w:rFonts w:ascii="Times New Roman" w:hAnsi="Times New Roman" w:cs="Times New Roman"/>
          <w:color w:val="auto"/>
        </w:rPr>
        <w:fldChar w:fldCharType="begin"/>
      </w:r>
      <w:r w:rsidRPr="00B125BE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B125BE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11</w:t>
      </w:r>
      <w:r w:rsidRPr="00B125BE">
        <w:rPr>
          <w:rFonts w:ascii="Times New Roman" w:hAnsi="Times New Roman" w:cs="Times New Roman"/>
          <w:color w:val="auto"/>
        </w:rPr>
        <w:fldChar w:fldCharType="end"/>
      </w:r>
    </w:p>
    <w:p w14:paraId="65595A3A" w14:textId="77777777" w:rsidR="00B364B7" w:rsidRDefault="00646313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Объём физической памяти:</w:t>
      </w:r>
    </w:p>
    <w:p w14:paraId="2FE761A0" w14:textId="77777777" w:rsidR="00646313" w:rsidRDefault="00646313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Всего: 8,0 Гб</w:t>
      </w:r>
    </w:p>
    <w:p w14:paraId="5A9908F2" w14:textId="77777777" w:rsidR="00646313" w:rsidRDefault="00646313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Кэшировано: 2,8 Гб</w:t>
      </w:r>
    </w:p>
    <w:p w14:paraId="3BF9133E" w14:textId="77777777" w:rsidR="00646313" w:rsidRDefault="00646313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Доступно: 4,5 Гб</w:t>
      </w:r>
    </w:p>
    <w:p w14:paraId="5D63F781" w14:textId="77777777" w:rsidR="009867F6" w:rsidRDefault="009867F6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Свободно: 4,5 Гб</w:t>
      </w:r>
    </w:p>
    <w:p w14:paraId="5F1B02BA" w14:textId="77777777" w:rsidR="009867F6" w:rsidRDefault="009867F6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Невыгружаемый пул: 125 Мб</w:t>
      </w:r>
    </w:p>
    <w:p w14:paraId="2A4484DF" w14:textId="77777777" w:rsidR="009867F6" w:rsidRDefault="009867F6" w:rsidP="00646313">
      <w:pPr>
        <w:pStyle w:val="aa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Выгружаемый пул: 173 Мб</w:t>
      </w:r>
    </w:p>
    <w:p w14:paraId="21AA16B0" w14:textId="77777777" w:rsidR="009867F6" w:rsidRPr="00101B98" w:rsidRDefault="00101B98" w:rsidP="00101B98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01B98">
        <w:rPr>
          <w:rFonts w:ascii="Times New Roman" w:eastAsia="Times New Roman" w:hAnsi="Times New Roman" w:cs="Times New Roman"/>
          <w:sz w:val="28"/>
          <w:szCs w:val="28"/>
        </w:rPr>
        <w:t>Дескрипторов: 68264</w:t>
      </w:r>
    </w:p>
    <w:p w14:paraId="15350FD8" w14:textId="77777777" w:rsidR="00F5269B" w:rsidRDefault="00101B98" w:rsidP="00E55FF3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01B98">
        <w:rPr>
          <w:rFonts w:ascii="Times New Roman" w:eastAsia="Times New Roman" w:hAnsi="Times New Roman" w:cs="Times New Roman"/>
          <w:sz w:val="28"/>
          <w:szCs w:val="28"/>
        </w:rPr>
        <w:t>Потоков: 1855</w:t>
      </w:r>
    </w:p>
    <w:p w14:paraId="2FAD83E6" w14:textId="77777777" w:rsidR="00F5269B" w:rsidRDefault="00F5269B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закрытия программ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PowerPoint</w:t>
      </w:r>
      <w:r w:rsidRPr="00F526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Vivaldi</w:t>
      </w:r>
      <w:r w:rsidRPr="00F526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график ЦП устремился вниз, память освободилась на </w:t>
      </w:r>
      <w:r w:rsidRPr="00F5269B">
        <w:rPr>
          <w:rFonts w:ascii="Times New Roman" w:eastAsia="Times New Roman" w:hAnsi="Times New Roman" w:cs="Times New Roman"/>
          <w:sz w:val="28"/>
          <w:szCs w:val="28"/>
        </w:rPr>
        <w:t>~</w:t>
      </w:r>
      <w:r>
        <w:rPr>
          <w:rFonts w:ascii="Times New Roman" w:eastAsia="Times New Roman" w:hAnsi="Times New Roman" w:cs="Times New Roman"/>
          <w:sz w:val="28"/>
          <w:szCs w:val="28"/>
        </w:rPr>
        <w:t>500 Мб.</w:t>
      </w:r>
    </w:p>
    <w:p w14:paraId="2EA9CB66" w14:textId="77777777" w:rsidR="003F25D8" w:rsidRDefault="003F25D8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ECCE6A" w14:textId="77777777" w:rsidR="003F25D8" w:rsidRDefault="003F25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1B7817E" w14:textId="77777777" w:rsidR="003F25D8" w:rsidRDefault="003F25D8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4.</w:t>
      </w:r>
    </w:p>
    <w:p w14:paraId="47EF6F1A" w14:textId="66B6564E" w:rsidR="003F25D8" w:rsidRPr="00CB616E" w:rsidRDefault="00AD3471" w:rsidP="005E579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Синтаксис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Start</w:t>
      </w:r>
      <w:r w:rsidR="00CB616E">
        <w:rPr>
          <w:rFonts w:ascii="Times New Roman" w:eastAsia="Times New Roman" w:hAnsi="Times New Roman" w:cs="Times New Roman"/>
          <w:sz w:val="28"/>
          <w:szCs w:val="28"/>
        </w:rPr>
        <w:t xml:space="preserve"> (рисунок 12)</w:t>
      </w:r>
    </w:p>
    <w:p w14:paraId="17EBD98E" w14:textId="77777777" w:rsidR="00E512A7" w:rsidRDefault="00AD3471" w:rsidP="00E512A7">
      <w:pPr>
        <w:keepNext/>
        <w:spacing w:after="0" w:line="360" w:lineRule="auto"/>
        <w:jc w:val="center"/>
      </w:pPr>
      <w:r w:rsidRPr="00AD3471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304FEB04" wp14:editId="6762E880">
            <wp:extent cx="6120130" cy="355790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057F" w14:textId="0A2010CE" w:rsidR="00AD3471" w:rsidRPr="00E512A7" w:rsidRDefault="00E512A7" w:rsidP="00E512A7">
      <w:pPr>
        <w:pStyle w:val="ab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E512A7">
        <w:rPr>
          <w:rFonts w:ascii="Times New Roman" w:hAnsi="Times New Roman" w:cs="Times New Roman"/>
          <w:color w:val="auto"/>
        </w:rPr>
        <w:t xml:space="preserve">Рисунок </w:t>
      </w:r>
      <w:r w:rsidRPr="00E512A7">
        <w:rPr>
          <w:rFonts w:ascii="Times New Roman" w:hAnsi="Times New Roman" w:cs="Times New Roman"/>
          <w:color w:val="auto"/>
        </w:rPr>
        <w:fldChar w:fldCharType="begin"/>
      </w:r>
      <w:r w:rsidRPr="00E512A7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E512A7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12</w:t>
      </w:r>
      <w:r w:rsidRPr="00E512A7">
        <w:rPr>
          <w:rFonts w:ascii="Times New Roman" w:hAnsi="Times New Roman" w:cs="Times New Roman"/>
          <w:color w:val="auto"/>
        </w:rPr>
        <w:fldChar w:fldCharType="end"/>
      </w:r>
    </w:p>
    <w:p w14:paraId="4786185A" w14:textId="05D89A3C" w:rsidR="003F25D8" w:rsidRDefault="00E512A7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Как можно понять, с помощью данной команды можно запускать процессы с разными параметрами (приоритет, запуск без окна, свой заголовок окна и т.д.)</w:t>
      </w:r>
    </w:p>
    <w:p w14:paraId="61A1A598" w14:textId="115AA218" w:rsidR="00E512A7" w:rsidRDefault="00E512A7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CB5AF3" w14:textId="77777777" w:rsidR="00E512A7" w:rsidRDefault="00E512A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5D093F72" w14:textId="07736018" w:rsidR="00E512A7" w:rsidRPr="00CB616E" w:rsidRDefault="00E512A7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Синтаксис команды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Taskkill</w:t>
      </w:r>
      <w:proofErr w:type="spellEnd"/>
      <w:r w:rsidR="00CB616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(</w:t>
      </w:r>
      <w:r w:rsidR="00CB616E">
        <w:rPr>
          <w:rFonts w:ascii="Times New Roman" w:eastAsia="Times New Roman" w:hAnsi="Times New Roman" w:cs="Times New Roman"/>
          <w:bCs/>
          <w:sz w:val="28"/>
          <w:szCs w:val="28"/>
        </w:rPr>
        <w:t>рисунок 13)</w:t>
      </w:r>
    </w:p>
    <w:p w14:paraId="7FABB051" w14:textId="77777777" w:rsidR="00E512A7" w:rsidRDefault="00E512A7" w:rsidP="00E512A7">
      <w:pPr>
        <w:keepNext/>
        <w:spacing w:after="0" w:line="360" w:lineRule="auto"/>
        <w:ind w:left="708"/>
      </w:pPr>
      <w:r w:rsidRPr="00E512A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5BEF2BB0" wp14:editId="1F02DC0C">
            <wp:extent cx="5563980" cy="3234591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0294" cy="3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21B6" w14:textId="2DEE225F" w:rsidR="003F25D8" w:rsidRPr="00CB616E" w:rsidRDefault="00E512A7" w:rsidP="00CB616E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en-US"/>
        </w:rPr>
      </w:pPr>
      <w:r w:rsidRPr="00E512A7">
        <w:rPr>
          <w:rFonts w:ascii="Times New Roman" w:hAnsi="Times New Roman" w:cs="Times New Roman"/>
          <w:color w:val="auto"/>
        </w:rPr>
        <w:t xml:space="preserve">Рисунок </w:t>
      </w:r>
      <w:r w:rsidRPr="00E512A7">
        <w:rPr>
          <w:rFonts w:ascii="Times New Roman" w:hAnsi="Times New Roman" w:cs="Times New Roman"/>
          <w:color w:val="auto"/>
        </w:rPr>
        <w:fldChar w:fldCharType="begin"/>
      </w:r>
      <w:r w:rsidRPr="00E512A7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E512A7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13</w:t>
      </w:r>
      <w:r w:rsidRPr="00E512A7">
        <w:rPr>
          <w:rFonts w:ascii="Times New Roman" w:hAnsi="Times New Roman" w:cs="Times New Roman"/>
          <w:color w:val="auto"/>
        </w:rPr>
        <w:fldChar w:fldCharType="end"/>
      </w:r>
    </w:p>
    <w:p w14:paraId="4D6A1709" w14:textId="1EF12DAA" w:rsidR="00CB616E" w:rsidRPr="00790014" w:rsidRDefault="00F136E5" w:rsidP="00F136E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Данная команда позволяет убить какой-либо процесс, в т.ч. с дополнительными параметрами (контекст, фильтр, убийство дочерних процессов и т.д.)</w:t>
      </w:r>
    </w:p>
    <w:p w14:paraId="4DAE29E1" w14:textId="0B5A7133" w:rsidR="00CB616E" w:rsidRDefault="00CB616E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B57650" w14:textId="6F04E425" w:rsidR="00790014" w:rsidRDefault="00790014" w:rsidP="007A3F7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Синтаксис команды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Tasklist</w:t>
      </w:r>
      <w:proofErr w:type="spellEnd"/>
      <w:r w:rsidRPr="00790014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служит для вывода списка процессов)</w:t>
      </w:r>
      <w:r w:rsidR="00DA4849" w:rsidRPr="00DA484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(рисунок 14)</w:t>
      </w:r>
    </w:p>
    <w:p w14:paraId="1D4B5D1E" w14:textId="77777777" w:rsidR="00790014" w:rsidRDefault="00790014" w:rsidP="00790014">
      <w:pPr>
        <w:keepNext/>
        <w:spacing w:after="0" w:line="360" w:lineRule="auto"/>
        <w:ind w:left="708"/>
      </w:pPr>
      <w:r w:rsidRPr="0079001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1F49FCA4" wp14:editId="66BC2E88">
            <wp:extent cx="5429885" cy="31566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825" cy="315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A295" w14:textId="18352B84" w:rsidR="00790014" w:rsidRPr="00EB5E53" w:rsidRDefault="00790014" w:rsidP="00790014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790014">
        <w:rPr>
          <w:rFonts w:ascii="Times New Roman" w:hAnsi="Times New Roman" w:cs="Times New Roman"/>
          <w:color w:val="auto"/>
        </w:rPr>
        <w:t xml:space="preserve">Рисунок </w:t>
      </w:r>
      <w:r w:rsidRPr="00790014">
        <w:rPr>
          <w:rFonts w:ascii="Times New Roman" w:hAnsi="Times New Roman" w:cs="Times New Roman"/>
          <w:color w:val="auto"/>
        </w:rPr>
        <w:fldChar w:fldCharType="begin"/>
      </w:r>
      <w:r w:rsidRPr="00790014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790014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14</w:t>
      </w:r>
      <w:r w:rsidRPr="00790014">
        <w:rPr>
          <w:rFonts w:ascii="Times New Roman" w:hAnsi="Times New Roman" w:cs="Times New Roman"/>
          <w:color w:val="auto"/>
        </w:rPr>
        <w:fldChar w:fldCharType="end"/>
      </w:r>
    </w:p>
    <w:p w14:paraId="2CA2C338" w14:textId="0A8E7EB2" w:rsidR="00EB5E53" w:rsidRPr="00EB5E53" w:rsidRDefault="00EB5E53" w:rsidP="00EB5E53">
      <w:pPr>
        <w:spacing w:after="0" w:line="360" w:lineRule="auto"/>
        <w:ind w:left="708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Запущен блокнот в развёрнутом виде с помощью команды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start</w:t>
      </w:r>
      <w:r w:rsidRPr="00EB5E53">
        <w:rPr>
          <w:rFonts w:ascii="Times New Roman" w:eastAsia="Times New Roman" w:hAnsi="Times New Roman" w:cs="Times New Roman"/>
          <w:bCs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MAX</w:t>
      </w:r>
      <w:r w:rsidRPr="00EB5E53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15)</w:t>
      </w:r>
    </w:p>
    <w:p w14:paraId="25299C45" w14:textId="77777777" w:rsidR="00F618B4" w:rsidRDefault="00EB5E53" w:rsidP="00F618B4">
      <w:pPr>
        <w:keepNext/>
        <w:spacing w:after="0" w:line="360" w:lineRule="auto"/>
        <w:ind w:left="708"/>
      </w:pPr>
      <w:r w:rsidRPr="00EB5E53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144BD30" wp14:editId="7F0042D0">
            <wp:extent cx="5368239" cy="3019425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471" cy="30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8C0" w14:textId="5A1EB98E" w:rsidR="00CB616E" w:rsidRPr="00F618B4" w:rsidRDefault="00F618B4" w:rsidP="00F618B4">
      <w:pPr>
        <w:pStyle w:val="ab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r w:rsidRPr="00F618B4">
        <w:rPr>
          <w:rFonts w:ascii="Times New Roman" w:hAnsi="Times New Roman" w:cs="Times New Roman"/>
          <w:color w:val="auto"/>
        </w:rPr>
        <w:t xml:space="preserve">Рисунок </w:t>
      </w:r>
      <w:r w:rsidRPr="00F618B4">
        <w:rPr>
          <w:rFonts w:ascii="Times New Roman" w:hAnsi="Times New Roman" w:cs="Times New Roman"/>
          <w:color w:val="auto"/>
        </w:rPr>
        <w:fldChar w:fldCharType="begin"/>
      </w:r>
      <w:r w:rsidRPr="00F618B4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618B4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15</w:t>
      </w:r>
      <w:r w:rsidRPr="00F618B4">
        <w:rPr>
          <w:rFonts w:ascii="Times New Roman" w:hAnsi="Times New Roman" w:cs="Times New Roman"/>
          <w:color w:val="auto"/>
        </w:rPr>
        <w:fldChar w:fldCharType="end"/>
      </w:r>
    </w:p>
    <w:p w14:paraId="34485ADE" w14:textId="48E8BD9F" w:rsidR="00F618B4" w:rsidRDefault="00F618B4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Запущен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Paint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 максимальным приоритетом с помощью команды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start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HIGH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16)</w:t>
      </w:r>
    </w:p>
    <w:p w14:paraId="2D249A74" w14:textId="77777777" w:rsidR="00F618B4" w:rsidRDefault="00F618B4" w:rsidP="00F618B4">
      <w:pPr>
        <w:keepNext/>
        <w:suppressAutoHyphens/>
        <w:spacing w:after="0" w:line="360" w:lineRule="auto"/>
        <w:ind w:firstLine="709"/>
      </w:pP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1F948D3E" wp14:editId="3E07553B">
            <wp:extent cx="5385175" cy="302895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514" cy="30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5986" w14:textId="31B32A71" w:rsidR="00F618B4" w:rsidRPr="00F618B4" w:rsidRDefault="00F618B4" w:rsidP="00F618B4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F618B4">
        <w:rPr>
          <w:rFonts w:ascii="Times New Roman" w:hAnsi="Times New Roman" w:cs="Times New Roman"/>
          <w:color w:val="auto"/>
        </w:rPr>
        <w:t xml:space="preserve">Рисунок </w:t>
      </w:r>
      <w:r w:rsidRPr="00F618B4">
        <w:rPr>
          <w:rFonts w:ascii="Times New Roman" w:hAnsi="Times New Roman" w:cs="Times New Roman"/>
          <w:color w:val="auto"/>
        </w:rPr>
        <w:fldChar w:fldCharType="begin"/>
      </w:r>
      <w:r w:rsidRPr="00F618B4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618B4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16</w:t>
      </w:r>
      <w:r w:rsidRPr="00F618B4">
        <w:rPr>
          <w:rFonts w:ascii="Times New Roman" w:hAnsi="Times New Roman" w:cs="Times New Roman"/>
          <w:color w:val="auto"/>
        </w:rPr>
        <w:fldChar w:fldCharType="end"/>
      </w:r>
    </w:p>
    <w:p w14:paraId="59089D95" w14:textId="77777777" w:rsidR="00281B4A" w:rsidRDefault="00281B4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C95CB1F" w14:textId="1F74A5C8" w:rsidR="00F618B4" w:rsidRDefault="00F618B4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С помощью диспетчера задач определили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pid</w:t>
      </w:r>
      <w:proofErr w:type="spellEnd"/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процесса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paint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exe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и завершили его с помощью команды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taskkill</w:t>
      </w:r>
      <w:proofErr w:type="spellEnd"/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</w:t>
      </w:r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281B4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pid</w:t>
      </w:r>
      <w:proofErr w:type="spellEnd"/>
      <w:r w:rsidRPr="00F618B4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17)</w:t>
      </w:r>
    </w:p>
    <w:p w14:paraId="4DE8C2E7" w14:textId="77777777" w:rsidR="00281B4A" w:rsidRDefault="00281B4A" w:rsidP="00281B4A">
      <w:pPr>
        <w:keepNext/>
        <w:suppressAutoHyphens/>
        <w:spacing w:after="0" w:line="360" w:lineRule="auto"/>
        <w:ind w:firstLine="709"/>
      </w:pPr>
      <w:r w:rsidRPr="00281B4A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78885D78" wp14:editId="2276C240">
            <wp:extent cx="5458587" cy="65731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6D8A" w14:textId="020FB5AC" w:rsidR="00281B4A" w:rsidRPr="00281B4A" w:rsidRDefault="00281B4A" w:rsidP="00281B4A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281B4A">
        <w:rPr>
          <w:rFonts w:ascii="Times New Roman" w:hAnsi="Times New Roman" w:cs="Times New Roman"/>
          <w:color w:val="auto"/>
        </w:rPr>
        <w:t xml:space="preserve">Рисунок </w:t>
      </w:r>
      <w:r w:rsidRPr="00281B4A">
        <w:rPr>
          <w:rFonts w:ascii="Times New Roman" w:hAnsi="Times New Roman" w:cs="Times New Roman"/>
          <w:color w:val="auto"/>
        </w:rPr>
        <w:fldChar w:fldCharType="begin"/>
      </w:r>
      <w:r w:rsidRPr="00281B4A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281B4A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17</w:t>
      </w:r>
      <w:r w:rsidRPr="00281B4A">
        <w:rPr>
          <w:rFonts w:ascii="Times New Roman" w:hAnsi="Times New Roman" w:cs="Times New Roman"/>
          <w:color w:val="auto"/>
        </w:rPr>
        <w:fldChar w:fldCharType="end"/>
      </w:r>
    </w:p>
    <w:p w14:paraId="7645669E" w14:textId="545CD599" w:rsidR="00F618B4" w:rsidRDefault="006522C2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За</w:t>
      </w:r>
      <w:r w:rsidR="001254A9">
        <w:rPr>
          <w:rFonts w:ascii="Times New Roman" w:eastAsia="Times New Roman" w:hAnsi="Times New Roman" w:cs="Times New Roman"/>
          <w:bCs/>
          <w:sz w:val="28"/>
          <w:szCs w:val="28"/>
        </w:rPr>
        <w:t xml:space="preserve">вершён процесс </w:t>
      </w:r>
      <w:r w:rsidR="001254A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notepad</w:t>
      </w:r>
      <w:r w:rsidR="001254A9" w:rsidRPr="001254A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1254A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exe</w:t>
      </w:r>
      <w:r w:rsidR="001254A9" w:rsidRPr="001254A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254A9">
        <w:rPr>
          <w:rFonts w:ascii="Times New Roman" w:eastAsia="Times New Roman" w:hAnsi="Times New Roman" w:cs="Times New Roman"/>
          <w:bCs/>
          <w:sz w:val="28"/>
          <w:szCs w:val="28"/>
        </w:rPr>
        <w:t>по имени образа (рисунок 18)</w:t>
      </w:r>
    </w:p>
    <w:p w14:paraId="63DF3A80" w14:textId="77777777" w:rsidR="00E547C4" w:rsidRDefault="001254A9" w:rsidP="00E547C4">
      <w:pPr>
        <w:keepNext/>
        <w:suppressAutoHyphens/>
        <w:spacing w:after="0" w:line="360" w:lineRule="auto"/>
        <w:ind w:firstLine="709"/>
        <w:jc w:val="center"/>
      </w:pPr>
      <w:r w:rsidRPr="001254A9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2151E694" wp14:editId="601B34FB">
            <wp:extent cx="5529580" cy="469309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3580" cy="4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2919" w14:textId="729F6C55" w:rsidR="001254A9" w:rsidRPr="00E547C4" w:rsidRDefault="00E547C4" w:rsidP="00E547C4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E547C4">
        <w:rPr>
          <w:rFonts w:ascii="Times New Roman" w:hAnsi="Times New Roman" w:cs="Times New Roman"/>
          <w:color w:val="auto"/>
        </w:rPr>
        <w:t xml:space="preserve">Рисунок </w:t>
      </w:r>
      <w:r w:rsidRPr="00E547C4">
        <w:rPr>
          <w:rFonts w:ascii="Times New Roman" w:hAnsi="Times New Roman" w:cs="Times New Roman"/>
          <w:color w:val="auto"/>
        </w:rPr>
        <w:fldChar w:fldCharType="begin"/>
      </w:r>
      <w:r w:rsidRPr="00E547C4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E547C4">
        <w:rPr>
          <w:rFonts w:ascii="Times New Roman" w:hAnsi="Times New Roman" w:cs="Times New Roman"/>
          <w:color w:val="auto"/>
        </w:rPr>
        <w:fldChar w:fldCharType="separate"/>
      </w:r>
      <w:r w:rsidR="00FF44B3">
        <w:rPr>
          <w:rFonts w:ascii="Times New Roman" w:hAnsi="Times New Roman" w:cs="Times New Roman"/>
          <w:noProof/>
          <w:color w:val="auto"/>
        </w:rPr>
        <w:t>18</w:t>
      </w:r>
      <w:r w:rsidRPr="00E547C4">
        <w:rPr>
          <w:rFonts w:ascii="Times New Roman" w:hAnsi="Times New Roman" w:cs="Times New Roman"/>
          <w:color w:val="auto"/>
        </w:rPr>
        <w:fldChar w:fldCharType="end"/>
      </w:r>
    </w:p>
    <w:p w14:paraId="4BE380A0" w14:textId="5041858D" w:rsidR="00F618B4" w:rsidRDefault="00FF44B3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 помощью команды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start</w:t>
      </w:r>
      <w:r w:rsidRPr="00FF44B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запустили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Word</w:t>
      </w:r>
      <w:r w:rsidRPr="00FF44B3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19)</w:t>
      </w:r>
    </w:p>
    <w:p w14:paraId="406D484A" w14:textId="77777777" w:rsidR="00FF44B3" w:rsidRDefault="00FF44B3" w:rsidP="00FF44B3">
      <w:pPr>
        <w:keepNext/>
        <w:suppressAutoHyphens/>
        <w:spacing w:after="0" w:line="360" w:lineRule="auto"/>
        <w:ind w:firstLine="709"/>
        <w:jc w:val="center"/>
      </w:pPr>
      <w:r w:rsidRPr="00FF44B3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1D46F160" wp14:editId="423CC1B0">
            <wp:extent cx="5681980" cy="3195893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6145" cy="3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5161" w14:textId="5A8F4553" w:rsidR="00FF44B3" w:rsidRPr="00FF44B3" w:rsidRDefault="00FF44B3" w:rsidP="00FF44B3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FF44B3">
        <w:rPr>
          <w:rFonts w:ascii="Times New Roman" w:hAnsi="Times New Roman" w:cs="Times New Roman"/>
          <w:color w:val="auto"/>
        </w:rPr>
        <w:t xml:space="preserve">Рисунок </w:t>
      </w:r>
      <w:r w:rsidRPr="00FF44B3">
        <w:rPr>
          <w:rFonts w:ascii="Times New Roman" w:hAnsi="Times New Roman" w:cs="Times New Roman"/>
          <w:color w:val="auto"/>
        </w:rPr>
        <w:fldChar w:fldCharType="begin"/>
      </w:r>
      <w:r w:rsidRPr="00FF44B3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F44B3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19</w:t>
      </w:r>
      <w:r w:rsidRPr="00FF44B3">
        <w:rPr>
          <w:rFonts w:ascii="Times New Roman" w:hAnsi="Times New Roman" w:cs="Times New Roman"/>
          <w:color w:val="auto"/>
        </w:rPr>
        <w:fldChar w:fldCharType="end"/>
      </w:r>
    </w:p>
    <w:p w14:paraId="778AE1CB" w14:textId="77777777" w:rsidR="00FF44B3" w:rsidRDefault="00FF44B3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E045A94" w14:textId="7B61F1EC" w:rsidR="00FF44B3" w:rsidRDefault="00FF44B3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Информация о рабочих процессах (рисунок 20)</w:t>
      </w:r>
    </w:p>
    <w:p w14:paraId="180F83F5" w14:textId="77777777" w:rsidR="00FF44B3" w:rsidRDefault="00FF44B3" w:rsidP="00FF44B3">
      <w:pPr>
        <w:keepNext/>
        <w:suppressAutoHyphens/>
        <w:spacing w:after="0" w:line="360" w:lineRule="auto"/>
        <w:ind w:firstLine="709"/>
        <w:jc w:val="center"/>
      </w:pPr>
      <w:r w:rsidRPr="00FF44B3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22E937DB" wp14:editId="35D0FA41">
            <wp:extent cx="5734550" cy="3333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369" cy="33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4C5C" w14:textId="1163297B" w:rsidR="00FF44B3" w:rsidRPr="00FF44B3" w:rsidRDefault="00FF44B3" w:rsidP="00FF44B3">
      <w:pPr>
        <w:pStyle w:val="ab"/>
        <w:jc w:val="center"/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</w:pPr>
      <w:r w:rsidRPr="00FF44B3">
        <w:rPr>
          <w:rFonts w:ascii="Times New Roman" w:hAnsi="Times New Roman" w:cs="Times New Roman"/>
          <w:color w:val="auto"/>
        </w:rPr>
        <w:t xml:space="preserve">Рисунок </w:t>
      </w:r>
      <w:r w:rsidRPr="00FF44B3">
        <w:rPr>
          <w:rFonts w:ascii="Times New Roman" w:hAnsi="Times New Roman" w:cs="Times New Roman"/>
          <w:color w:val="auto"/>
        </w:rPr>
        <w:fldChar w:fldCharType="begin"/>
      </w:r>
      <w:r w:rsidRPr="00FF44B3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F44B3">
        <w:rPr>
          <w:rFonts w:ascii="Times New Roman" w:hAnsi="Times New Roman" w:cs="Times New Roman"/>
          <w:color w:val="auto"/>
        </w:rPr>
        <w:fldChar w:fldCharType="separate"/>
      </w:r>
      <w:r w:rsidRPr="00FF44B3">
        <w:rPr>
          <w:rFonts w:ascii="Times New Roman" w:hAnsi="Times New Roman" w:cs="Times New Roman"/>
          <w:noProof/>
          <w:color w:val="auto"/>
        </w:rPr>
        <w:t>20</w:t>
      </w:r>
      <w:r w:rsidRPr="00FF44B3">
        <w:rPr>
          <w:rFonts w:ascii="Times New Roman" w:hAnsi="Times New Roman" w:cs="Times New Roman"/>
          <w:color w:val="auto"/>
        </w:rPr>
        <w:fldChar w:fldCharType="end"/>
      </w:r>
    </w:p>
    <w:p w14:paraId="6F574E55" w14:textId="243B1818" w:rsidR="00635EF6" w:rsidRDefault="00635EF6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E7CE6">
        <w:rPr>
          <w:rFonts w:ascii="Times New Roman" w:eastAsia="Times New Roman" w:hAnsi="Times New Roman" w:cs="Times New Roman"/>
          <w:b/>
          <w:sz w:val="28"/>
          <w:szCs w:val="28"/>
        </w:rPr>
        <w:t>Выводы.</w:t>
      </w:r>
    </w:p>
    <w:p w14:paraId="0A182458" w14:textId="4FB2A6E5" w:rsidR="00FF44B3" w:rsidRPr="00FF44B3" w:rsidRDefault="00FF44B3" w:rsidP="00635E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 данной практической работе были получены навыки работы с процессами с помощью встроенных средств ОС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Windows</w:t>
      </w:r>
      <w:r w:rsidRPr="00FF44B3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таких как диспетчер задач и командная строка</w:t>
      </w:r>
      <w:r w:rsidR="005A2CE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364FF9B" w14:textId="61D0FA6C" w:rsidR="00B434EA" w:rsidRPr="00014DB4" w:rsidRDefault="00B434EA" w:rsidP="00DA1404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sectPr w:rsidR="00B434EA" w:rsidRPr="00014DB4">
      <w:headerReference w:type="default" r:id="rId27"/>
      <w:footerReference w:type="default" r:id="rId28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37333" w14:textId="77777777" w:rsidR="00325383" w:rsidRDefault="00325383">
      <w:pPr>
        <w:spacing w:after="0" w:line="240" w:lineRule="auto"/>
      </w:pPr>
      <w:r>
        <w:separator/>
      </w:r>
    </w:p>
  </w:endnote>
  <w:endnote w:type="continuationSeparator" w:id="0">
    <w:p w14:paraId="6E212877" w14:textId="77777777" w:rsidR="00325383" w:rsidRDefault="00325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359FF" w14:textId="77777777" w:rsidR="00D44D14" w:rsidRDefault="0087696B">
    <w:pPr>
      <w:pStyle w:val="a3"/>
      <w:tabs>
        <w:tab w:val="clear" w:pos="9355"/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 w:rsidR="005E5796">
      <w:rPr>
        <w:noProof/>
      </w:rPr>
      <w:t>12</w:t>
    </w:r>
    <w:r>
      <w:fldChar w:fldCharType="end"/>
    </w:r>
  </w:p>
  <w:p w14:paraId="0EE03453" w14:textId="77777777" w:rsidR="00D44D14" w:rsidRDefault="0032538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2E6A7" w14:textId="77777777" w:rsidR="00325383" w:rsidRDefault="00325383">
      <w:pPr>
        <w:spacing w:after="0" w:line="240" w:lineRule="auto"/>
      </w:pPr>
      <w:r>
        <w:separator/>
      </w:r>
    </w:p>
  </w:footnote>
  <w:footnote w:type="continuationSeparator" w:id="0">
    <w:p w14:paraId="78C62AEE" w14:textId="77777777" w:rsidR="00325383" w:rsidRDefault="003253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9AF43" w14:textId="77777777" w:rsidR="00D44D14" w:rsidRDefault="0087696B">
    <w:pPr>
      <w:pStyle w:val="a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E6507"/>
    <w:multiLevelType w:val="hybridMultilevel"/>
    <w:tmpl w:val="2262534E"/>
    <w:lvl w:ilvl="0" w:tplc="9DEAC0A0">
      <w:start w:val="1"/>
      <w:numFmt w:val="bullet"/>
      <w:lvlText w:val="-"/>
      <w:lvlJc w:val="left"/>
      <w:pPr>
        <w:ind w:left="1428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7F2234B"/>
    <w:multiLevelType w:val="hybridMultilevel"/>
    <w:tmpl w:val="D0921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BC3F58"/>
    <w:multiLevelType w:val="hybridMultilevel"/>
    <w:tmpl w:val="A8E4AD20"/>
    <w:lvl w:ilvl="0" w:tplc="9DEAC0A0">
      <w:start w:val="1"/>
      <w:numFmt w:val="bullet"/>
      <w:lvlText w:val="-"/>
      <w:lvlJc w:val="left"/>
      <w:pPr>
        <w:ind w:left="1425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455A4BDE"/>
    <w:multiLevelType w:val="hybridMultilevel"/>
    <w:tmpl w:val="86FCD094"/>
    <w:lvl w:ilvl="0" w:tplc="9DEAC0A0">
      <w:start w:val="1"/>
      <w:numFmt w:val="bullet"/>
      <w:lvlText w:val="-"/>
      <w:lvlJc w:val="left"/>
      <w:pPr>
        <w:ind w:left="1428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B26166D"/>
    <w:multiLevelType w:val="hybridMultilevel"/>
    <w:tmpl w:val="06D2E470"/>
    <w:lvl w:ilvl="0" w:tplc="9DEAC0A0">
      <w:start w:val="1"/>
      <w:numFmt w:val="bullet"/>
      <w:lvlText w:val="-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3E46916"/>
    <w:multiLevelType w:val="hybridMultilevel"/>
    <w:tmpl w:val="63A2D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B632E9"/>
    <w:multiLevelType w:val="hybridMultilevel"/>
    <w:tmpl w:val="A68E299A"/>
    <w:lvl w:ilvl="0" w:tplc="9DEAC0A0">
      <w:start w:val="1"/>
      <w:numFmt w:val="bullet"/>
      <w:lvlText w:val="-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120C"/>
    <w:rsid w:val="00014DB4"/>
    <w:rsid w:val="00074E5C"/>
    <w:rsid w:val="0009432A"/>
    <w:rsid w:val="000A10C2"/>
    <w:rsid w:val="000C16C6"/>
    <w:rsid w:val="00101B98"/>
    <w:rsid w:val="0010396C"/>
    <w:rsid w:val="001254A9"/>
    <w:rsid w:val="00134843"/>
    <w:rsid w:val="00137131"/>
    <w:rsid w:val="00190107"/>
    <w:rsid w:val="001E458A"/>
    <w:rsid w:val="00233433"/>
    <w:rsid w:val="00274EFA"/>
    <w:rsid w:val="00275BAF"/>
    <w:rsid w:val="00281B4A"/>
    <w:rsid w:val="00325383"/>
    <w:rsid w:val="003256AF"/>
    <w:rsid w:val="00332DCE"/>
    <w:rsid w:val="00343D99"/>
    <w:rsid w:val="003464F0"/>
    <w:rsid w:val="003A6656"/>
    <w:rsid w:val="003C043C"/>
    <w:rsid w:val="003F08C3"/>
    <w:rsid w:val="003F25D8"/>
    <w:rsid w:val="00444AFA"/>
    <w:rsid w:val="00496553"/>
    <w:rsid w:val="004C5C2C"/>
    <w:rsid w:val="00502FB6"/>
    <w:rsid w:val="005515E8"/>
    <w:rsid w:val="00564CEC"/>
    <w:rsid w:val="00585FC9"/>
    <w:rsid w:val="005904A6"/>
    <w:rsid w:val="005A2CE0"/>
    <w:rsid w:val="005C1A37"/>
    <w:rsid w:val="005C4538"/>
    <w:rsid w:val="005E0160"/>
    <w:rsid w:val="005E3329"/>
    <w:rsid w:val="005E5796"/>
    <w:rsid w:val="00625AE3"/>
    <w:rsid w:val="00635EF6"/>
    <w:rsid w:val="00646313"/>
    <w:rsid w:val="006522C2"/>
    <w:rsid w:val="00686094"/>
    <w:rsid w:val="007056EB"/>
    <w:rsid w:val="00740CFE"/>
    <w:rsid w:val="007669CB"/>
    <w:rsid w:val="007842AB"/>
    <w:rsid w:val="00790014"/>
    <w:rsid w:val="0079249D"/>
    <w:rsid w:val="007A3F7E"/>
    <w:rsid w:val="00804E27"/>
    <w:rsid w:val="00817E65"/>
    <w:rsid w:val="00856AE6"/>
    <w:rsid w:val="00866869"/>
    <w:rsid w:val="0087696B"/>
    <w:rsid w:val="009121CF"/>
    <w:rsid w:val="009867F6"/>
    <w:rsid w:val="009C35B0"/>
    <w:rsid w:val="009E2E8F"/>
    <w:rsid w:val="00A170B1"/>
    <w:rsid w:val="00A66866"/>
    <w:rsid w:val="00AD3471"/>
    <w:rsid w:val="00B125BE"/>
    <w:rsid w:val="00B15D04"/>
    <w:rsid w:val="00B364B7"/>
    <w:rsid w:val="00B3785A"/>
    <w:rsid w:val="00B434EA"/>
    <w:rsid w:val="00B67B4D"/>
    <w:rsid w:val="00BE642C"/>
    <w:rsid w:val="00BE7CE6"/>
    <w:rsid w:val="00C05CC1"/>
    <w:rsid w:val="00C6050E"/>
    <w:rsid w:val="00CB616E"/>
    <w:rsid w:val="00CC226F"/>
    <w:rsid w:val="00CC59D3"/>
    <w:rsid w:val="00D046D9"/>
    <w:rsid w:val="00D4120C"/>
    <w:rsid w:val="00D41420"/>
    <w:rsid w:val="00D50592"/>
    <w:rsid w:val="00DA1404"/>
    <w:rsid w:val="00DA4849"/>
    <w:rsid w:val="00E512A7"/>
    <w:rsid w:val="00E547C4"/>
    <w:rsid w:val="00E55FF3"/>
    <w:rsid w:val="00E608F5"/>
    <w:rsid w:val="00E635B4"/>
    <w:rsid w:val="00EB5E53"/>
    <w:rsid w:val="00F136E5"/>
    <w:rsid w:val="00F37FB1"/>
    <w:rsid w:val="00F5269B"/>
    <w:rsid w:val="00F618B4"/>
    <w:rsid w:val="00F7494A"/>
    <w:rsid w:val="00F779BB"/>
    <w:rsid w:val="00F94E89"/>
    <w:rsid w:val="00FF4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35B3C"/>
  <w15:docId w15:val="{1753F44B-F851-4AFF-8498-E120496A9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635EF6"/>
    <w:pPr>
      <w:tabs>
        <w:tab w:val="center" w:pos="4677"/>
        <w:tab w:val="right" w:pos="9355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635EF6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header"/>
    <w:basedOn w:val="a"/>
    <w:link w:val="a6"/>
    <w:uiPriority w:val="99"/>
    <w:rsid w:val="00635EF6"/>
    <w:pPr>
      <w:tabs>
        <w:tab w:val="center" w:pos="4677"/>
        <w:tab w:val="right" w:pos="9355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Верхний колонтитул Знак"/>
    <w:basedOn w:val="a0"/>
    <w:link w:val="a5"/>
    <w:uiPriority w:val="99"/>
    <w:rsid w:val="00635EF6"/>
    <w:rPr>
      <w:rFonts w:ascii="Times New Roman" w:eastAsia="Times New Roman" w:hAnsi="Times New Roman" w:cs="Times New Roman"/>
      <w:sz w:val="24"/>
      <w:szCs w:val="24"/>
    </w:rPr>
  </w:style>
  <w:style w:type="table" w:styleId="a7">
    <w:name w:val="Table Grid"/>
    <w:basedOn w:val="a1"/>
    <w:uiPriority w:val="59"/>
    <w:rsid w:val="00635EF6"/>
    <w:pPr>
      <w:suppressAutoHyphens/>
      <w:spacing w:after="0" w:line="240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635E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35EF6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BE7CE6"/>
    <w:pPr>
      <w:suppressAutoHyphens/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caption"/>
    <w:basedOn w:val="a"/>
    <w:next w:val="a"/>
    <w:uiPriority w:val="35"/>
    <w:unhideWhenUsed/>
    <w:qFormat/>
    <w:rsid w:val="00585FC9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&#1064;&#1072;&#1073;&#1083;&#1086;&#1085;&#1099;\&#1055;&#1088;&#1072;&#1082;&#1090;&#1080;&#1095;&#1077;&#1089;&#1082;&#1072;&#1103;%20&#1088;&#1072;&#1073;&#1086;&#1090;&#1072;%20(&#1050;&#1069;&#1055;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Практическая работа (КЭП).dotx</Template>
  <TotalTime>141</TotalTime>
  <Pages>16</Pages>
  <Words>1179</Words>
  <Characters>6725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Константин Липинский</cp:lastModifiedBy>
  <cp:revision>86</cp:revision>
  <dcterms:created xsi:type="dcterms:W3CDTF">2023-11-30T07:58:00Z</dcterms:created>
  <dcterms:modified xsi:type="dcterms:W3CDTF">2023-12-09T07:41:00Z</dcterms:modified>
</cp:coreProperties>
</file>
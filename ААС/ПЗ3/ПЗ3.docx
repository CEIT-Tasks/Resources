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33EEC00E" w14:textId="77777777" w:rsidTr="00E75716">
        <w:tc>
          <w:tcPr>
            <w:tcW w:w="2616" w:type="dxa"/>
          </w:tcPr>
          <w:p w14:paraId="4CC94F44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026B3D2E" wp14:editId="6716B57F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61F2C6AF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39BCFF64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229E74AC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694A9D32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6E7D6546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BA30DAA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950078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E3CA40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76E457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C6AB4CE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74A6F183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438C3503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74DA88D5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7EC03DEC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0149254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03E6347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14736E91" w14:textId="6948C067" w:rsidR="00D44D14" w:rsidRPr="00F73518" w:rsidRDefault="0085340C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F73518">
        <w:rPr>
          <w:b/>
          <w:sz w:val="28"/>
          <w:szCs w:val="28"/>
          <w:lang w:val="en-US"/>
        </w:rPr>
        <w:t>3</w:t>
      </w:r>
    </w:p>
    <w:p w14:paraId="2B656700" w14:textId="10D88713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73518">
        <w:rPr>
          <w:b/>
          <w:sz w:val="28"/>
          <w:szCs w:val="28"/>
        </w:rPr>
        <w:t>Архитектура аппаратных средств</w:t>
      </w:r>
      <w:r>
        <w:rPr>
          <w:b/>
          <w:color w:val="000000"/>
          <w:sz w:val="28"/>
          <w:szCs w:val="28"/>
        </w:rPr>
        <w:t>»</w:t>
      </w:r>
    </w:p>
    <w:p w14:paraId="6C2D38EC" w14:textId="77777777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</w:p>
    <w:p w14:paraId="1DEDB25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2DF9024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5A99B6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6BCA97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EBD562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09DF00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60F082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2790D675" w14:textId="77777777">
        <w:trPr>
          <w:trHeight w:val="614"/>
        </w:trPr>
        <w:tc>
          <w:tcPr>
            <w:tcW w:w="4252" w:type="dxa"/>
            <w:vAlign w:val="bottom"/>
          </w:tcPr>
          <w:p w14:paraId="79B97DF0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C2146F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3AD39D8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10E03DA7" w14:textId="77777777">
        <w:trPr>
          <w:trHeight w:val="614"/>
        </w:trPr>
        <w:tc>
          <w:tcPr>
            <w:tcW w:w="4252" w:type="dxa"/>
            <w:vAlign w:val="bottom"/>
          </w:tcPr>
          <w:p w14:paraId="7A8008D0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DF0A40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399084D" w14:textId="77777777" w:rsidR="00D44D14" w:rsidRDefault="00D44D1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A9F4AE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641C75D9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2E20057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333E2C6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188F7F41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3301CFC" w14:textId="43D99F9D" w:rsidR="00D44D14" w:rsidRPr="00F73518" w:rsidRDefault="00F73518" w:rsidP="00F7351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Ознакомление с основами работы в системах программирования Ассемблера, ознакомление с основными командами Ассемблера.</w:t>
      </w:r>
    </w:p>
    <w:p w14:paraId="43C05069" w14:textId="77777777" w:rsidR="00F73518" w:rsidRDefault="00F7351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7D4EF74" w14:textId="0ECD313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452DF595" w14:textId="43E2AF9D" w:rsidR="00153F3F" w:rsidRDefault="00153F3F" w:rsidP="004F77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4E79C0">
        <w:rPr>
          <w:b/>
          <w:sz w:val="28"/>
          <w:szCs w:val="28"/>
        </w:rPr>
        <w:t xml:space="preserve"> (Оценка «3</w:t>
      </w:r>
      <w:r w:rsidR="001C7715">
        <w:rPr>
          <w:b/>
          <w:sz w:val="28"/>
          <w:szCs w:val="28"/>
        </w:rPr>
        <w:t>»</w:t>
      </w:r>
      <w:r w:rsidR="004E79C0">
        <w:rPr>
          <w:b/>
          <w:sz w:val="28"/>
          <w:szCs w:val="28"/>
        </w:rPr>
        <w:t>).</w:t>
      </w:r>
    </w:p>
    <w:p w14:paraId="1196314D" w14:textId="42EE0994" w:rsidR="00153F3F" w:rsidRPr="004E79C0" w:rsidRDefault="00153F3F" w:rsidP="00153F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Скомпилировали объектный файл из </w:t>
      </w:r>
      <w:r>
        <w:rPr>
          <w:bCs/>
          <w:sz w:val="28"/>
          <w:szCs w:val="28"/>
          <w:lang w:val="en-US"/>
        </w:rPr>
        <w:t>test</w:t>
      </w:r>
      <w:r w:rsidRPr="00153F3F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asm</w:t>
      </w:r>
    </w:p>
    <w:p w14:paraId="2BC7B898" w14:textId="3271494E" w:rsidR="00153F3F" w:rsidRPr="00153F3F" w:rsidRDefault="00153F3F" w:rsidP="00153F3F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153F3F">
        <w:rPr>
          <w:bCs/>
          <w:sz w:val="28"/>
          <w:szCs w:val="28"/>
        </w:rPr>
        <w:drawing>
          <wp:inline distT="0" distB="0" distL="0" distR="0" wp14:anchorId="3F161385" wp14:editId="4DD999E7">
            <wp:extent cx="4886960" cy="38364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8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2B86" w14:textId="77777777" w:rsidR="00C72C1C" w:rsidRDefault="00C72C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38499CF" w14:textId="446E3C7C" w:rsidR="000D30A3" w:rsidRDefault="00D71DA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Объектный файл скомпоновали и получился исполняемый файл</w:t>
      </w:r>
    </w:p>
    <w:p w14:paraId="25C4434D" w14:textId="69CED97E" w:rsidR="00D71DA8" w:rsidRDefault="00D71DA8" w:rsidP="00D71DA8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71DA8">
        <w:rPr>
          <w:bCs/>
          <w:sz w:val="28"/>
          <w:szCs w:val="28"/>
        </w:rPr>
        <w:drawing>
          <wp:inline distT="0" distB="0" distL="0" distR="0" wp14:anchorId="3F7AA01F" wp14:editId="2624305E">
            <wp:extent cx="5039006" cy="395585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616" cy="39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C3E" w14:textId="77777777" w:rsidR="00DE3CEB" w:rsidRDefault="00DE3CEB" w:rsidP="00D71DA8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D3E9DAE" w14:textId="6260E27B" w:rsidR="00DE3CEB" w:rsidRDefault="00DE3CEB" w:rsidP="00DE3CEB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 (Оценка «4»).</w:t>
      </w:r>
    </w:p>
    <w:p w14:paraId="42734847" w14:textId="7ABD4DE8" w:rsidR="00F172CE" w:rsidRPr="00F172CE" w:rsidRDefault="00F172CE" w:rsidP="00F172C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3E98" w14:paraId="3E02A165" w14:textId="77777777" w:rsidTr="002B3E98">
        <w:tc>
          <w:tcPr>
            <w:tcW w:w="3209" w:type="dxa"/>
          </w:tcPr>
          <w:p w14:paraId="4AC54E6C" w14:textId="27064C4E" w:rsidR="002B3E98" w:rsidRPr="002B3E98" w:rsidRDefault="002B3E98" w:rsidP="00DE3CE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команды</w:t>
            </w:r>
            <w:r>
              <w:rPr>
                <w:b/>
                <w:sz w:val="28"/>
                <w:szCs w:val="28"/>
                <w:lang w:val="en-US"/>
              </w:rPr>
              <w:t>/</w:t>
            </w:r>
            <w:r>
              <w:rPr>
                <w:b/>
                <w:sz w:val="28"/>
                <w:szCs w:val="28"/>
              </w:rPr>
              <w:t>директивы</w:t>
            </w:r>
          </w:p>
        </w:tc>
        <w:tc>
          <w:tcPr>
            <w:tcW w:w="3209" w:type="dxa"/>
          </w:tcPr>
          <w:p w14:paraId="0E5E5303" w14:textId="259219F3" w:rsidR="002B3E98" w:rsidRPr="002B3E98" w:rsidRDefault="002B3E98" w:rsidP="00DE3CE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 команды</w:t>
            </w:r>
          </w:p>
        </w:tc>
        <w:tc>
          <w:tcPr>
            <w:tcW w:w="3210" w:type="dxa"/>
          </w:tcPr>
          <w:p w14:paraId="53A36265" w14:textId="4C34B893" w:rsidR="002B3E98" w:rsidRPr="00D53434" w:rsidRDefault="00D53434" w:rsidP="00DE3CEB">
            <w:pPr>
              <w:spacing w:line="360" w:lineRule="auto"/>
              <w:rPr>
                <w:b/>
                <w:sz w:val="28"/>
                <w:szCs w:val="28"/>
              </w:rPr>
            </w:pPr>
            <w:r w:rsidRPr="00D53434">
              <w:rPr>
                <w:b/>
                <w:sz w:val="28"/>
                <w:szCs w:val="28"/>
              </w:rPr>
              <w:t>Выполнение команды</w:t>
            </w:r>
          </w:p>
        </w:tc>
      </w:tr>
      <w:tr w:rsidR="002B3E98" w14:paraId="611BE83B" w14:textId="77777777" w:rsidTr="002B3E98">
        <w:tc>
          <w:tcPr>
            <w:tcW w:w="3209" w:type="dxa"/>
          </w:tcPr>
          <w:p w14:paraId="05F67E54" w14:textId="622A86A5" w:rsidR="002B3E98" w:rsidRPr="000C5BCC" w:rsidRDefault="000C5BCC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.model tiny</w:t>
            </w:r>
          </w:p>
        </w:tc>
        <w:tc>
          <w:tcPr>
            <w:tcW w:w="3209" w:type="dxa"/>
          </w:tcPr>
          <w:p w14:paraId="5C591FCD" w14:textId="42D4E234" w:rsidR="002B3E98" w:rsidRDefault="000C5BCC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Указывает, что нужно использовать плоский тип памяти</w:t>
            </w:r>
          </w:p>
        </w:tc>
        <w:tc>
          <w:tcPr>
            <w:tcW w:w="3210" w:type="dxa"/>
          </w:tcPr>
          <w:p w14:paraId="6225D9A8" w14:textId="287755D9" w:rsidR="000C5BCC" w:rsidRDefault="000C5BCC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0C5BCC" w14:paraId="3E8F36FD" w14:textId="77777777" w:rsidTr="002B3E98">
        <w:tc>
          <w:tcPr>
            <w:tcW w:w="3209" w:type="dxa"/>
          </w:tcPr>
          <w:p w14:paraId="778678C7" w14:textId="1BFA3E98" w:rsidR="000C5BCC" w:rsidRDefault="000C5BCC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.code</w:t>
            </w:r>
          </w:p>
        </w:tc>
        <w:tc>
          <w:tcPr>
            <w:tcW w:w="3209" w:type="dxa"/>
          </w:tcPr>
          <w:p w14:paraId="7CD46579" w14:textId="1C533181" w:rsidR="000C5BCC" w:rsidRDefault="000C5BCC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Указывает на начало </w:t>
            </w:r>
            <w:r w:rsidR="001D7510">
              <w:rPr>
                <w:bCs/>
                <w:sz w:val="28"/>
                <w:szCs w:val="28"/>
              </w:rPr>
              <w:t>сегмента кода</w:t>
            </w:r>
          </w:p>
        </w:tc>
        <w:tc>
          <w:tcPr>
            <w:tcW w:w="3210" w:type="dxa"/>
          </w:tcPr>
          <w:p w14:paraId="7B45C478" w14:textId="3E9EEB98" w:rsidR="000C5BCC" w:rsidRDefault="001D7510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1D7510" w14:paraId="3DBED371" w14:textId="77777777" w:rsidTr="002B3E98">
        <w:tc>
          <w:tcPr>
            <w:tcW w:w="3209" w:type="dxa"/>
          </w:tcPr>
          <w:p w14:paraId="56D6180F" w14:textId="4AFF48C0" w:rsidR="001D7510" w:rsidRDefault="00B009CC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o</w:t>
            </w:r>
            <w:r w:rsidR="001D7510">
              <w:rPr>
                <w:bCs/>
                <w:sz w:val="28"/>
                <w:szCs w:val="28"/>
                <w:lang w:val="en-US"/>
              </w:rPr>
              <w:t>rg</w:t>
            </w:r>
          </w:p>
        </w:tc>
        <w:tc>
          <w:tcPr>
            <w:tcW w:w="3209" w:type="dxa"/>
          </w:tcPr>
          <w:p w14:paraId="6E65CD8A" w14:textId="644200F5" w:rsidR="001D7510" w:rsidRDefault="001D7510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Смещает начало программы на 256 байт</w:t>
            </w:r>
          </w:p>
        </w:tc>
        <w:tc>
          <w:tcPr>
            <w:tcW w:w="3210" w:type="dxa"/>
          </w:tcPr>
          <w:p w14:paraId="528B1C05" w14:textId="0DFA6DBF" w:rsidR="001D7510" w:rsidRDefault="00B009CC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B009CC" w14:paraId="7731A8B5" w14:textId="77777777" w:rsidTr="002B3E98">
        <w:tc>
          <w:tcPr>
            <w:tcW w:w="3209" w:type="dxa"/>
          </w:tcPr>
          <w:p w14:paraId="54DF281C" w14:textId="14C44BCD" w:rsidR="00B009CC" w:rsidRDefault="00B009CC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Begin</w:t>
            </w:r>
          </w:p>
        </w:tc>
        <w:tc>
          <w:tcPr>
            <w:tcW w:w="3209" w:type="dxa"/>
          </w:tcPr>
          <w:p w14:paraId="1012A83F" w14:textId="6A3C27CA" w:rsidR="00B009CC" w:rsidRDefault="00B009CC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Указывает на начало программы</w:t>
            </w:r>
          </w:p>
        </w:tc>
        <w:tc>
          <w:tcPr>
            <w:tcW w:w="3210" w:type="dxa"/>
          </w:tcPr>
          <w:p w14:paraId="36CD25D8" w14:textId="29C4DAFC" w:rsidR="00B009CC" w:rsidRDefault="00C468EA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C468EA" w14:paraId="5EE4F75B" w14:textId="77777777" w:rsidTr="002B3E98">
        <w:tc>
          <w:tcPr>
            <w:tcW w:w="3209" w:type="dxa"/>
          </w:tcPr>
          <w:p w14:paraId="768221E9" w14:textId="4579C2B9" w:rsidR="00C468EA" w:rsidRDefault="00C468EA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mov</w:t>
            </w:r>
          </w:p>
        </w:tc>
        <w:tc>
          <w:tcPr>
            <w:tcW w:w="3209" w:type="dxa"/>
          </w:tcPr>
          <w:p w14:paraId="795BD317" w14:textId="3832839F" w:rsidR="00C468EA" w:rsidRDefault="00C468EA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Запись значения в ре</w:t>
            </w:r>
            <w:r w:rsidR="00115476">
              <w:rPr>
                <w:bCs/>
                <w:sz w:val="28"/>
                <w:szCs w:val="28"/>
              </w:rPr>
              <w:t>гистр</w:t>
            </w:r>
          </w:p>
        </w:tc>
        <w:tc>
          <w:tcPr>
            <w:tcW w:w="3210" w:type="dxa"/>
          </w:tcPr>
          <w:p w14:paraId="52BE057A" w14:textId="675F8CC1" w:rsidR="00C468EA" w:rsidRDefault="00C468EA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C468EA" w14:paraId="526EC2C7" w14:textId="77777777" w:rsidTr="002B3E98">
        <w:tc>
          <w:tcPr>
            <w:tcW w:w="3209" w:type="dxa"/>
          </w:tcPr>
          <w:p w14:paraId="69929C1C" w14:textId="61765FBD" w:rsidR="00C468EA" w:rsidRDefault="007818E2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  <w:r w:rsidR="001B45C7">
              <w:rPr>
                <w:bCs/>
                <w:sz w:val="28"/>
                <w:szCs w:val="28"/>
                <w:lang w:val="en-US"/>
              </w:rPr>
              <w:t xml:space="preserve"> 21h</w:t>
            </w:r>
          </w:p>
        </w:tc>
        <w:tc>
          <w:tcPr>
            <w:tcW w:w="3209" w:type="dxa"/>
          </w:tcPr>
          <w:p w14:paraId="387BD888" w14:textId="49600299" w:rsidR="00C468EA" w:rsidRPr="001B45C7" w:rsidRDefault="001B45C7" w:rsidP="001D7510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Запрос прерывания </w:t>
            </w:r>
            <w:r>
              <w:rPr>
                <w:bCs/>
                <w:sz w:val="28"/>
                <w:szCs w:val="28"/>
                <w:lang w:val="en-US"/>
              </w:rPr>
              <w:t>MS-DOS</w:t>
            </w:r>
          </w:p>
        </w:tc>
        <w:tc>
          <w:tcPr>
            <w:tcW w:w="3210" w:type="dxa"/>
          </w:tcPr>
          <w:p w14:paraId="022EA4A3" w14:textId="03507E0E" w:rsidR="00C468EA" w:rsidRPr="001B45C7" w:rsidRDefault="001B45C7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1B45C7" w14:paraId="28E269E6" w14:textId="77777777" w:rsidTr="002B3E98">
        <w:tc>
          <w:tcPr>
            <w:tcW w:w="3209" w:type="dxa"/>
          </w:tcPr>
          <w:p w14:paraId="15CD0891" w14:textId="7610D029" w:rsidR="001B45C7" w:rsidRDefault="00F13320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ret</w:t>
            </w:r>
          </w:p>
        </w:tc>
        <w:tc>
          <w:tcPr>
            <w:tcW w:w="3209" w:type="dxa"/>
          </w:tcPr>
          <w:p w14:paraId="75CE4FB4" w14:textId="1B38C797" w:rsidR="001B45C7" w:rsidRDefault="00F13320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Возврат значения</w:t>
            </w:r>
          </w:p>
        </w:tc>
        <w:tc>
          <w:tcPr>
            <w:tcW w:w="3210" w:type="dxa"/>
          </w:tcPr>
          <w:p w14:paraId="06D4B2F7" w14:textId="3AA12FE4" w:rsidR="001B45C7" w:rsidRPr="00F13320" w:rsidRDefault="00F13320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F13320" w14:paraId="130C4C6A" w14:textId="77777777" w:rsidTr="002B3E98">
        <w:tc>
          <w:tcPr>
            <w:tcW w:w="3209" w:type="dxa"/>
          </w:tcPr>
          <w:p w14:paraId="0269B19D" w14:textId="202242AF" w:rsidR="00F13320" w:rsidRDefault="00F13320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message db</w:t>
            </w:r>
          </w:p>
        </w:tc>
        <w:tc>
          <w:tcPr>
            <w:tcW w:w="3209" w:type="dxa"/>
          </w:tcPr>
          <w:p w14:paraId="2BCF7A06" w14:textId="7404288A" w:rsidR="00F13320" w:rsidRDefault="00F13320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Запись строки</w:t>
            </w:r>
          </w:p>
        </w:tc>
        <w:tc>
          <w:tcPr>
            <w:tcW w:w="3210" w:type="dxa"/>
          </w:tcPr>
          <w:p w14:paraId="5189158B" w14:textId="5E943A61" w:rsidR="00F13320" w:rsidRDefault="00F13320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F13320" w14:paraId="0BD3208F" w14:textId="77777777" w:rsidTr="002B3E98">
        <w:tc>
          <w:tcPr>
            <w:tcW w:w="3209" w:type="dxa"/>
          </w:tcPr>
          <w:p w14:paraId="682B031C" w14:textId="2DD7C5FE" w:rsidR="00F13320" w:rsidRDefault="00F13320" w:rsidP="00DE3C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end Begin</w:t>
            </w:r>
          </w:p>
        </w:tc>
        <w:tc>
          <w:tcPr>
            <w:tcW w:w="3209" w:type="dxa"/>
          </w:tcPr>
          <w:p w14:paraId="55233EE2" w14:textId="5DE70981" w:rsidR="00F13320" w:rsidRDefault="00F13320" w:rsidP="001D751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Конец блока кода</w:t>
            </w:r>
          </w:p>
        </w:tc>
        <w:tc>
          <w:tcPr>
            <w:tcW w:w="3210" w:type="dxa"/>
          </w:tcPr>
          <w:p w14:paraId="44304BA7" w14:textId="03647894" w:rsidR="00F13320" w:rsidRDefault="00F13320" w:rsidP="00DE3CE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</w:tbl>
    <w:p w14:paraId="61E64B93" w14:textId="0530B569" w:rsidR="00DE3CEB" w:rsidRPr="000C5BCC" w:rsidRDefault="00DE3CEB" w:rsidP="00BA5D7E">
      <w:pPr>
        <w:spacing w:line="360" w:lineRule="auto"/>
        <w:rPr>
          <w:bCs/>
          <w:sz w:val="28"/>
          <w:szCs w:val="28"/>
        </w:rPr>
      </w:pPr>
    </w:p>
    <w:p w14:paraId="596E0D69" w14:textId="3900DF9F" w:rsidR="00BA5D7E" w:rsidRPr="00BA5D7E" w:rsidRDefault="00BA5D7E" w:rsidP="00BA5D7E">
      <w:pPr>
        <w:pStyle w:val="ListParagraph"/>
        <w:numPr>
          <w:ilvl w:val="0"/>
          <w:numId w:val="2"/>
        </w:numPr>
        <w:spacing w:line="360" w:lineRule="auto"/>
        <w:jc w:val="center"/>
        <w:rPr>
          <w:bCs/>
          <w:sz w:val="28"/>
          <w:szCs w:val="28"/>
          <w:lang w:val="en-US"/>
        </w:rPr>
      </w:pPr>
      <w:r w:rsidRPr="00BA5D7E">
        <w:rPr>
          <w:bCs/>
          <w:sz w:val="28"/>
          <w:szCs w:val="28"/>
          <w:lang w:val="en-US"/>
        </w:rPr>
        <w:drawing>
          <wp:inline distT="0" distB="0" distL="0" distR="0" wp14:anchorId="718FAF2D" wp14:editId="54A25454">
            <wp:extent cx="4362943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502" cy="37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4EC5" w14:textId="62B9FDF3" w:rsidR="00F172CE" w:rsidRPr="00F172CE" w:rsidRDefault="00F172CE" w:rsidP="00BA5D7E">
      <w:pPr>
        <w:pStyle w:val="ListParagraph"/>
        <w:spacing w:line="360" w:lineRule="auto"/>
        <w:rPr>
          <w:b/>
          <w:sz w:val="28"/>
          <w:szCs w:val="28"/>
        </w:rPr>
      </w:pPr>
    </w:p>
    <w:p w14:paraId="1261C8CB" w14:textId="77777777" w:rsidR="000D30A3" w:rsidRDefault="000D30A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619485" w14:textId="39DD6DD6" w:rsidR="00C72C1C" w:rsidRPr="00610040" w:rsidRDefault="00C72C1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72C1C">
        <w:rPr>
          <w:b/>
          <w:bCs/>
          <w:sz w:val="28"/>
          <w:szCs w:val="28"/>
        </w:rPr>
        <w:t>Задание 5</w:t>
      </w:r>
      <w:r w:rsidR="001C7715">
        <w:rPr>
          <w:b/>
          <w:bCs/>
          <w:sz w:val="28"/>
          <w:szCs w:val="28"/>
        </w:rPr>
        <w:t xml:space="preserve"> (Оценка «5»)</w:t>
      </w:r>
      <w:r w:rsidR="00DE3CEB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72C1C" w14:paraId="781B8B95" w14:textId="77777777" w:rsidTr="00C72C1C">
        <w:tc>
          <w:tcPr>
            <w:tcW w:w="1925" w:type="dxa"/>
          </w:tcPr>
          <w:p w14:paraId="7E322632" w14:textId="66293602" w:rsidR="00C72C1C" w:rsidRPr="00D53434" w:rsidRDefault="00C72C1C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53434">
              <w:rPr>
                <w:b/>
                <w:bCs/>
                <w:sz w:val="28"/>
                <w:szCs w:val="28"/>
              </w:rPr>
              <w:t xml:space="preserve">Размер файла </w:t>
            </w:r>
            <w:r w:rsidRPr="00D53434">
              <w:rPr>
                <w:b/>
                <w:bCs/>
                <w:sz w:val="28"/>
                <w:szCs w:val="28"/>
                <w:lang w:val="en-US"/>
              </w:rPr>
              <w:t>ASM</w:t>
            </w:r>
          </w:p>
        </w:tc>
        <w:tc>
          <w:tcPr>
            <w:tcW w:w="1925" w:type="dxa"/>
          </w:tcPr>
          <w:p w14:paraId="64F0373C" w14:textId="6DEF2987" w:rsidR="00C72C1C" w:rsidRPr="00D53434" w:rsidRDefault="00C72C1C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53434">
              <w:rPr>
                <w:b/>
                <w:bCs/>
                <w:sz w:val="28"/>
                <w:szCs w:val="28"/>
              </w:rPr>
              <w:t>Размер файла</w:t>
            </w:r>
            <w:r w:rsidRPr="00D53434">
              <w:rPr>
                <w:b/>
                <w:bCs/>
                <w:sz w:val="28"/>
                <w:szCs w:val="28"/>
                <w:lang w:val="en-US"/>
              </w:rPr>
              <w:t xml:space="preserve"> OBJ</w:t>
            </w:r>
          </w:p>
        </w:tc>
        <w:tc>
          <w:tcPr>
            <w:tcW w:w="1926" w:type="dxa"/>
          </w:tcPr>
          <w:p w14:paraId="6E83E85D" w14:textId="2DEC4116" w:rsidR="00C72C1C" w:rsidRPr="00D53434" w:rsidRDefault="00C72C1C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53434">
              <w:rPr>
                <w:b/>
                <w:bCs/>
                <w:sz w:val="28"/>
                <w:szCs w:val="28"/>
              </w:rPr>
              <w:t xml:space="preserve">Размер файла </w:t>
            </w:r>
            <w:r w:rsidR="00CA0777" w:rsidRPr="00D53434">
              <w:rPr>
                <w:b/>
                <w:bCs/>
                <w:sz w:val="28"/>
                <w:szCs w:val="28"/>
                <w:lang w:val="en-US"/>
              </w:rPr>
              <w:t>COM</w:t>
            </w:r>
          </w:p>
        </w:tc>
        <w:tc>
          <w:tcPr>
            <w:tcW w:w="1926" w:type="dxa"/>
          </w:tcPr>
          <w:p w14:paraId="55762362" w14:textId="799128E7" w:rsidR="00C72C1C" w:rsidRPr="00D53434" w:rsidRDefault="00CA0777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53434">
              <w:rPr>
                <w:b/>
                <w:bCs/>
                <w:sz w:val="28"/>
                <w:szCs w:val="28"/>
              </w:rPr>
              <w:t xml:space="preserve">Размер файла </w:t>
            </w:r>
            <w:r w:rsidRPr="00D53434">
              <w:rPr>
                <w:b/>
                <w:bCs/>
                <w:sz w:val="28"/>
                <w:szCs w:val="28"/>
                <w:lang w:val="en-US"/>
              </w:rPr>
              <w:t>CS</w:t>
            </w:r>
          </w:p>
        </w:tc>
        <w:tc>
          <w:tcPr>
            <w:tcW w:w="1926" w:type="dxa"/>
          </w:tcPr>
          <w:p w14:paraId="30383A26" w14:textId="64B129BC" w:rsidR="00C72C1C" w:rsidRPr="00D53434" w:rsidRDefault="00CA0777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53434">
              <w:rPr>
                <w:b/>
                <w:bCs/>
                <w:sz w:val="28"/>
                <w:szCs w:val="28"/>
              </w:rPr>
              <w:t>Размер файла EXE</w:t>
            </w:r>
          </w:p>
        </w:tc>
      </w:tr>
      <w:tr w:rsidR="00C72C1C" w14:paraId="616C6FA7" w14:textId="77777777" w:rsidTr="00C72C1C">
        <w:tc>
          <w:tcPr>
            <w:tcW w:w="1925" w:type="dxa"/>
          </w:tcPr>
          <w:p w14:paraId="53C6D3C8" w14:textId="3A63C202" w:rsidR="00C72C1C" w:rsidRPr="00BF3EFF" w:rsidRDefault="00BF3EF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137 байт</w:t>
            </w:r>
          </w:p>
        </w:tc>
        <w:tc>
          <w:tcPr>
            <w:tcW w:w="1925" w:type="dxa"/>
          </w:tcPr>
          <w:p w14:paraId="0DB774DA" w14:textId="0720FBFF" w:rsidR="00C72C1C" w:rsidRDefault="00BF3EF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 байт</w:t>
            </w:r>
          </w:p>
        </w:tc>
        <w:tc>
          <w:tcPr>
            <w:tcW w:w="1926" w:type="dxa"/>
          </w:tcPr>
          <w:p w14:paraId="520A96D3" w14:textId="2DB229ED" w:rsidR="00C72C1C" w:rsidRDefault="00BF3EF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байта</w:t>
            </w:r>
          </w:p>
        </w:tc>
        <w:tc>
          <w:tcPr>
            <w:tcW w:w="1926" w:type="dxa"/>
          </w:tcPr>
          <w:p w14:paraId="7B490F5D" w14:textId="4B95B1CB" w:rsidR="00C72C1C" w:rsidRPr="00892F0E" w:rsidRDefault="00892F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141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1926" w:type="dxa"/>
          </w:tcPr>
          <w:p w14:paraId="3CDF6682" w14:textId="3CB785F8" w:rsidR="00C72C1C" w:rsidRPr="00DE3CEB" w:rsidRDefault="0061004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0040">
              <w:rPr>
                <w:sz w:val="28"/>
                <w:szCs w:val="28"/>
              </w:rPr>
              <w:t>140800</w:t>
            </w:r>
            <w:r w:rsidR="00AE6D6E">
              <w:rPr>
                <w:sz w:val="28"/>
                <w:szCs w:val="28"/>
              </w:rPr>
              <w:t xml:space="preserve"> байт</w:t>
            </w:r>
          </w:p>
        </w:tc>
      </w:tr>
    </w:tbl>
    <w:p w14:paraId="24F9136F" w14:textId="77777777" w:rsidR="00D44D14" w:rsidRPr="00F86A21" w:rsidRDefault="00D44D14" w:rsidP="00F86A21">
      <w:pPr>
        <w:spacing w:line="360" w:lineRule="auto"/>
        <w:jc w:val="both"/>
        <w:rPr>
          <w:rStyle w:val="BookTitle"/>
          <w:bCs w:val="0"/>
          <w:i/>
          <w:smallCaps w:val="0"/>
          <w:color w:val="FF0000"/>
          <w:spacing w:val="0"/>
          <w:sz w:val="28"/>
          <w:szCs w:val="28"/>
        </w:rPr>
      </w:pPr>
    </w:p>
    <w:sectPr w:rsidR="00D44D14" w:rsidRPr="00F86A21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5728" w14:textId="77777777" w:rsidR="00F73518" w:rsidRDefault="00F73518">
      <w:r>
        <w:separator/>
      </w:r>
    </w:p>
  </w:endnote>
  <w:endnote w:type="continuationSeparator" w:id="0">
    <w:p w14:paraId="34CD02D2" w14:textId="77777777" w:rsidR="00F73518" w:rsidRDefault="00F7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9A4AB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6FF1274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B449" w14:textId="77777777" w:rsidR="00F73518" w:rsidRDefault="00F73518">
      <w:r>
        <w:separator/>
      </w:r>
    </w:p>
  </w:footnote>
  <w:footnote w:type="continuationSeparator" w:id="0">
    <w:p w14:paraId="1C0E1A35" w14:textId="77777777" w:rsidR="00F73518" w:rsidRDefault="00F7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313F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901"/>
    <w:multiLevelType w:val="hybridMultilevel"/>
    <w:tmpl w:val="01AC91EC"/>
    <w:lvl w:ilvl="0" w:tplc="F842A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62240E"/>
    <w:multiLevelType w:val="hybridMultilevel"/>
    <w:tmpl w:val="CA20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8"/>
    <w:rsid w:val="0001438A"/>
    <w:rsid w:val="00060D13"/>
    <w:rsid w:val="000C5BCC"/>
    <w:rsid w:val="000D30A3"/>
    <w:rsid w:val="000F4359"/>
    <w:rsid w:val="00115476"/>
    <w:rsid w:val="00153F3F"/>
    <w:rsid w:val="001B45C7"/>
    <w:rsid w:val="001C7715"/>
    <w:rsid w:val="001D7510"/>
    <w:rsid w:val="002B3E98"/>
    <w:rsid w:val="003C53C1"/>
    <w:rsid w:val="003F3E3B"/>
    <w:rsid w:val="004E79C0"/>
    <w:rsid w:val="004F7727"/>
    <w:rsid w:val="00610040"/>
    <w:rsid w:val="007818E2"/>
    <w:rsid w:val="0085340C"/>
    <w:rsid w:val="00892F0E"/>
    <w:rsid w:val="008A6023"/>
    <w:rsid w:val="00AE6D6E"/>
    <w:rsid w:val="00B009CC"/>
    <w:rsid w:val="00B7230D"/>
    <w:rsid w:val="00BA5D7E"/>
    <w:rsid w:val="00BF3EFF"/>
    <w:rsid w:val="00C453BD"/>
    <w:rsid w:val="00C468EA"/>
    <w:rsid w:val="00C72C1C"/>
    <w:rsid w:val="00CA0777"/>
    <w:rsid w:val="00D44D14"/>
    <w:rsid w:val="00D53434"/>
    <w:rsid w:val="00D71DA8"/>
    <w:rsid w:val="00DE3CEB"/>
    <w:rsid w:val="00EA2808"/>
    <w:rsid w:val="00F13320"/>
    <w:rsid w:val="00F172CE"/>
    <w:rsid w:val="00F73518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28AE"/>
  <w15:docId w15:val="{C6E66013-53E0-4EC8-A856-DC8CF60C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75</TotalTime>
  <Pages>4</Pages>
  <Words>178</Words>
  <Characters>1020</Characters>
  <Application>Microsoft Office Word</Application>
  <DocSecurity>0</DocSecurity>
  <Lines>8</Lines>
  <Paragraphs>2</Paragraphs>
  <ScaleCrop>false</ScaleCrop>
  <Company>ETU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31</cp:revision>
  <cp:lastPrinted>2015-07-17T09:06:00Z</cp:lastPrinted>
  <dcterms:created xsi:type="dcterms:W3CDTF">2023-12-20T12:48:00Z</dcterms:created>
  <dcterms:modified xsi:type="dcterms:W3CDTF">2023-12-20T14:03:00Z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
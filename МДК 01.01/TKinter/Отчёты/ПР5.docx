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36DF4A79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3460BD">
        <w:t>5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E33BBE">
        <w:t>Приложение</w:t>
      </w:r>
      <w:r w:rsidR="001364AB">
        <w:t xml:space="preserve"> на </w:t>
      </w:r>
      <w:r w:rsidR="001364AB">
        <w:rPr>
          <w:lang w:val="en-US"/>
        </w:rPr>
        <w:t>T</w:t>
      </w:r>
      <w:r w:rsidR="00DF665D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34E39E4C" w:rsidR="002402F5" w:rsidRPr="00C15AF1" w:rsidRDefault="00DB5F0B" w:rsidP="002402F5">
      <w:r>
        <w:t>Написать программу,</w:t>
      </w:r>
      <w:r w:rsidR="00C15AF1">
        <w:t xml:space="preserve"> показывающую</w:t>
      </w:r>
      <w:r w:rsidR="00E243BB">
        <w:t xml:space="preserve"> кнопки</w:t>
      </w:r>
      <w:r w:rsidR="006A1162">
        <w:t xml:space="preserve"> </w:t>
      </w:r>
      <w:r w:rsidR="00C15AF1">
        <w:t xml:space="preserve">на </w:t>
      </w:r>
      <w:r w:rsidR="00C15AF1">
        <w:rPr>
          <w:lang w:val="en-US"/>
        </w:rPr>
        <w:t>T</w:t>
      </w:r>
      <w:r w:rsidR="00DF665D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3877EE14" w14:textId="77777777" w:rsidR="006A1162" w:rsidRDefault="006A1162">
      <w:pPr>
        <w:spacing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1AC35F83" w14:textId="733AF939" w:rsidR="002402F5" w:rsidRDefault="002402F5" w:rsidP="006E40D6">
      <w:pPr>
        <w:pStyle w:val="Heading2"/>
        <w:rPr>
          <w:lang w:val="en-US"/>
        </w:rPr>
      </w:pPr>
      <w:r>
        <w:lastRenderedPageBreak/>
        <w:t>Выполнение работы</w:t>
      </w:r>
    </w:p>
    <w:p w14:paraId="52C86C4B" w14:textId="45A058C0" w:rsidR="006E40D6" w:rsidRDefault="006E40D6" w:rsidP="006E40D6">
      <w:r>
        <w:t xml:space="preserve">Код (рис. 1 – </w:t>
      </w:r>
      <w:r w:rsidR="00EC44AF">
        <w:t>2</w:t>
      </w:r>
      <w:r>
        <w:t>)</w:t>
      </w:r>
    </w:p>
    <w:p w14:paraId="315D13AE" w14:textId="183CA869" w:rsidR="00744BBE" w:rsidRDefault="006A1162" w:rsidP="00744BBE">
      <w:pPr>
        <w:pStyle w:val="a1"/>
        <w:keepNext/>
      </w:pPr>
      <w:r w:rsidRPr="006A1162">
        <w:drawing>
          <wp:inline distT="0" distB="0" distL="0" distR="0" wp14:anchorId="6A1582EF" wp14:editId="2C1D1853">
            <wp:extent cx="4687145" cy="821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469" cy="82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CA4" w14:textId="1C8C8E0B" w:rsidR="00EC44AF" w:rsidRPr="00C20522" w:rsidRDefault="00744BBE" w:rsidP="00C2052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1</w:t>
      </w:r>
      <w:r>
        <w:fldChar w:fldCharType="end"/>
      </w:r>
    </w:p>
    <w:p w14:paraId="33EA6D8A" w14:textId="44F79C4D" w:rsidR="00C20522" w:rsidRDefault="00C20522" w:rsidP="00EC44AF">
      <w:pPr>
        <w:pStyle w:val="Caption"/>
        <w:jc w:val="center"/>
      </w:pPr>
      <w:r w:rsidRPr="00C20522">
        <w:rPr>
          <w:noProof/>
        </w:rPr>
        <w:lastRenderedPageBreak/>
        <w:drawing>
          <wp:inline distT="0" distB="0" distL="0" distR="0" wp14:anchorId="6A340EFC" wp14:editId="6A2FD1A8">
            <wp:extent cx="4420217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DC0" w14:textId="5731FE02" w:rsidR="00744BBE" w:rsidRDefault="00EC44AF" w:rsidP="00EC44A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2</w:t>
      </w:r>
      <w:r>
        <w:fldChar w:fldCharType="end"/>
      </w:r>
    </w:p>
    <w:p w14:paraId="04F3C440" w14:textId="77777777" w:rsidR="002E6854" w:rsidRDefault="002E6854" w:rsidP="002E6854"/>
    <w:p w14:paraId="5887550B" w14:textId="32E0AA95" w:rsidR="002E6854" w:rsidRDefault="002E6854" w:rsidP="002E6854">
      <w:r>
        <w:t>Результат (рис. 3)</w:t>
      </w:r>
    </w:p>
    <w:p w14:paraId="29E64407" w14:textId="12E4F752" w:rsidR="00EC0881" w:rsidRDefault="0071426B" w:rsidP="00EC0881">
      <w:pPr>
        <w:pStyle w:val="a1"/>
        <w:keepNext/>
      </w:pPr>
      <w:r w:rsidRPr="0071426B">
        <w:drawing>
          <wp:inline distT="0" distB="0" distL="0" distR="0" wp14:anchorId="74F0B258" wp14:editId="50F6C497">
            <wp:extent cx="3829584" cy="4077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4721BDF8" w:rsidR="002E6854" w:rsidRPr="002E6854" w:rsidRDefault="00EC0881" w:rsidP="00EC088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2E6854" w:rsidRPr="002E6854" w:rsidSect="002402F5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4010094A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DF665D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24DF5"/>
    <w:rsid w:val="00060C2F"/>
    <w:rsid w:val="000C4E0F"/>
    <w:rsid w:val="00123D08"/>
    <w:rsid w:val="001364AB"/>
    <w:rsid w:val="002402F5"/>
    <w:rsid w:val="002E6854"/>
    <w:rsid w:val="003460BD"/>
    <w:rsid w:val="00371BF1"/>
    <w:rsid w:val="004559B7"/>
    <w:rsid w:val="00475A2C"/>
    <w:rsid w:val="00481373"/>
    <w:rsid w:val="006A1162"/>
    <w:rsid w:val="006E40D6"/>
    <w:rsid w:val="0071426B"/>
    <w:rsid w:val="00744BBE"/>
    <w:rsid w:val="00810243"/>
    <w:rsid w:val="00812411"/>
    <w:rsid w:val="00886D65"/>
    <w:rsid w:val="008A1933"/>
    <w:rsid w:val="00A7530B"/>
    <w:rsid w:val="00A95A14"/>
    <w:rsid w:val="00B331FE"/>
    <w:rsid w:val="00BA1EC8"/>
    <w:rsid w:val="00C15AF1"/>
    <w:rsid w:val="00C20522"/>
    <w:rsid w:val="00CA0999"/>
    <w:rsid w:val="00CE4645"/>
    <w:rsid w:val="00D107A2"/>
    <w:rsid w:val="00DB5F0B"/>
    <w:rsid w:val="00DF665D"/>
    <w:rsid w:val="00E243BB"/>
    <w:rsid w:val="00E33BBE"/>
    <w:rsid w:val="00E8613E"/>
    <w:rsid w:val="00EC0881"/>
    <w:rsid w:val="00EC44AF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0C4E0F"/>
    <w:rsid w:val="00886D65"/>
    <w:rsid w:val="00D107A2"/>
    <w:rsid w:val="00E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8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21</cp:revision>
  <dcterms:created xsi:type="dcterms:W3CDTF">2025-07-02T11:44:00Z</dcterms:created>
  <dcterms:modified xsi:type="dcterms:W3CDTF">2025-07-02T12:22:00Z</dcterms:modified>
</cp:coreProperties>
</file>
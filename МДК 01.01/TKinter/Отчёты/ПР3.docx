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BD7C9" w14:textId="77777777" w:rsidR="00060C2F" w:rsidRDefault="00060C2F" w:rsidP="002402F5"/>
    <w:p w14:paraId="20E224B8" w14:textId="77777777" w:rsidR="002402F5" w:rsidRDefault="002402F5" w:rsidP="002402F5"/>
    <w:p w14:paraId="1EA7737F" w14:textId="77777777" w:rsidR="002402F5" w:rsidRDefault="002402F5" w:rsidP="002402F5"/>
    <w:p w14:paraId="1906A203" w14:textId="77777777" w:rsidR="002402F5" w:rsidRDefault="002402F5" w:rsidP="002402F5"/>
    <w:p w14:paraId="2E81FC85" w14:textId="77777777" w:rsidR="002402F5" w:rsidRDefault="002402F5" w:rsidP="002402F5"/>
    <w:p w14:paraId="4BC15355" w14:textId="77777777" w:rsidR="002402F5" w:rsidRDefault="002402F5" w:rsidP="002402F5"/>
    <w:p w14:paraId="52A6B5A0" w14:textId="77777777" w:rsidR="002402F5" w:rsidRDefault="002402F5" w:rsidP="002402F5"/>
    <w:p w14:paraId="60929B7B" w14:textId="77777777" w:rsidR="002402F5" w:rsidRDefault="002402F5" w:rsidP="002402F5"/>
    <w:p w14:paraId="7363AE26" w14:textId="77777777" w:rsidR="002402F5" w:rsidRDefault="002402F5" w:rsidP="002402F5"/>
    <w:p w14:paraId="521CDA4B" w14:textId="603EBCA3" w:rsidR="002402F5" w:rsidRDefault="002402F5" w:rsidP="002402F5">
      <w:pPr>
        <w:pStyle w:val="a"/>
      </w:pPr>
      <w:r>
        <w:t>Отчёт</w:t>
      </w:r>
      <w:r>
        <w:br/>
        <w:t xml:space="preserve">по </w:t>
      </w:r>
      <w:sdt>
        <w:sdtPr>
          <w:id w:val="-68889509"/>
          <w:placeholder>
            <w:docPart w:val="909E337C4C934B6D94583F4CD303E315"/>
          </w:placeholder>
          <w:comboBox>
            <w:listItem w:displayText="практической" w:value="практической"/>
            <w:listItem w:displayText="лабораторной" w:value="лабораторной"/>
            <w:listItem w:displayText="самостоятельной" w:value="самостоятельной"/>
          </w:comboBox>
        </w:sdtPr>
        <w:sdtEndPr/>
        <w:sdtContent>
          <w:r>
            <w:t>практической</w:t>
          </w:r>
        </w:sdtContent>
      </w:sdt>
      <w:r>
        <w:t xml:space="preserve"> работе №</w:t>
      </w:r>
      <w:r w:rsidR="00224534">
        <w:t>3</w:t>
      </w:r>
      <w:r>
        <w:br/>
        <w:t>по дисциплине «</w:t>
      </w:r>
      <w:r w:rsidR="001364AB">
        <w:t>МДК 01.01</w:t>
      </w:r>
      <w:r>
        <w:t>»</w:t>
      </w:r>
      <w:r>
        <w:br/>
        <w:t>Тема: «</w:t>
      </w:r>
      <w:r w:rsidR="003161F5">
        <w:t>Пр</w:t>
      </w:r>
      <w:r w:rsidR="00FE2AAE">
        <w:t>иложение</w:t>
      </w:r>
      <w:r w:rsidR="003161F5">
        <w:t xml:space="preserve"> </w:t>
      </w:r>
      <w:r w:rsidR="001364AB">
        <w:t xml:space="preserve">на </w:t>
      </w:r>
      <w:r w:rsidR="001364AB">
        <w:rPr>
          <w:lang w:val="en-US"/>
        </w:rPr>
        <w:t>T</w:t>
      </w:r>
      <w:r w:rsidR="00F27FFD">
        <w:rPr>
          <w:lang w:val="en-US"/>
        </w:rPr>
        <w:t>k</w:t>
      </w:r>
      <w:r w:rsidR="001364AB">
        <w:rPr>
          <w:lang w:val="en-US"/>
        </w:rPr>
        <w:t>inter</w:t>
      </w:r>
      <w:r>
        <w:t>»</w:t>
      </w:r>
    </w:p>
    <w:p w14:paraId="37EF5E11" w14:textId="77777777" w:rsidR="002402F5" w:rsidRDefault="002402F5" w:rsidP="002402F5">
      <w:pPr>
        <w:pStyle w:val="a"/>
      </w:pPr>
    </w:p>
    <w:p w14:paraId="74F87E73" w14:textId="77777777" w:rsidR="002402F5" w:rsidRDefault="002402F5" w:rsidP="002402F5">
      <w:pPr>
        <w:pStyle w:val="a"/>
      </w:pPr>
    </w:p>
    <w:p w14:paraId="7C17FE88" w14:textId="77777777" w:rsidR="002402F5" w:rsidRDefault="002402F5" w:rsidP="002402F5">
      <w:pPr>
        <w:pStyle w:val="a"/>
      </w:pPr>
    </w:p>
    <w:p w14:paraId="3F8C91E1" w14:textId="77777777" w:rsidR="002402F5" w:rsidRDefault="002402F5" w:rsidP="002402F5">
      <w:pPr>
        <w:pStyle w:val="a"/>
      </w:pPr>
    </w:p>
    <w:p w14:paraId="0EC542ED" w14:textId="77777777" w:rsidR="002402F5" w:rsidRDefault="002402F5" w:rsidP="002402F5">
      <w:pPr>
        <w:pStyle w:val="a"/>
      </w:pPr>
    </w:p>
    <w:p w14:paraId="40A53DF0" w14:textId="77777777" w:rsidR="002402F5" w:rsidRDefault="002402F5" w:rsidP="002402F5">
      <w:pPr>
        <w:pStyle w:val="a"/>
      </w:pPr>
    </w:p>
    <w:p w14:paraId="1E45F0BD" w14:textId="77777777" w:rsidR="002402F5" w:rsidRDefault="002402F5" w:rsidP="002402F5">
      <w:pPr>
        <w:pStyle w:val="a"/>
      </w:pPr>
    </w:p>
    <w:p w14:paraId="7C31403F" w14:textId="77777777" w:rsidR="002402F5" w:rsidRDefault="002402F5" w:rsidP="002402F5">
      <w:pPr>
        <w:pStyle w:val="a"/>
      </w:pPr>
    </w:p>
    <w:p w14:paraId="087ABCEE" w14:textId="77777777" w:rsidR="002402F5" w:rsidRDefault="002402F5" w:rsidP="002402F5">
      <w:pPr>
        <w:pStyle w:val="a"/>
      </w:pPr>
    </w:p>
    <w:p w14:paraId="67AEBCAB" w14:textId="77777777" w:rsidR="002402F5" w:rsidRDefault="002402F5" w:rsidP="002402F5">
      <w:pPr>
        <w:pStyle w:val="a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02F5" w14:paraId="3B5EEDE3" w14:textId="77777777" w:rsidTr="002402F5">
        <w:tc>
          <w:tcPr>
            <w:tcW w:w="3115" w:type="dxa"/>
          </w:tcPr>
          <w:p w14:paraId="3588CD87" w14:textId="77777777" w:rsidR="002402F5" w:rsidRPr="002402F5" w:rsidRDefault="002402F5" w:rsidP="002402F5">
            <w:pPr>
              <w:pStyle w:val="a"/>
              <w:rPr>
                <w:b w:val="0"/>
                <w:bCs/>
              </w:rPr>
            </w:pPr>
            <w:r w:rsidRPr="002402F5">
              <w:rPr>
                <w:b w:val="0"/>
                <w:bCs/>
              </w:rPr>
              <w:t>Студент группы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5C4192FA" w14:textId="77777777" w:rsidR="002402F5" w:rsidRDefault="002402F5" w:rsidP="002402F5">
            <w:pPr>
              <w:pStyle w:val="a"/>
            </w:pPr>
          </w:p>
        </w:tc>
        <w:tc>
          <w:tcPr>
            <w:tcW w:w="3115" w:type="dxa"/>
          </w:tcPr>
          <w:p w14:paraId="5AB05FFA" w14:textId="173441DC" w:rsidR="002402F5" w:rsidRDefault="00CA0999" w:rsidP="002402F5">
            <w:pPr>
              <w:pStyle w:val="a"/>
              <w:jc w:val="left"/>
            </w:pPr>
            <w:r>
              <w:t>Липинский К.С.</w:t>
            </w:r>
          </w:p>
        </w:tc>
      </w:tr>
      <w:tr w:rsidR="002402F5" w14:paraId="716E8DF7" w14:textId="77777777" w:rsidTr="002402F5">
        <w:tc>
          <w:tcPr>
            <w:tcW w:w="3115" w:type="dxa"/>
            <w:vAlign w:val="center"/>
          </w:tcPr>
          <w:p w14:paraId="43D8DECD" w14:textId="77777777" w:rsidR="002402F5" w:rsidRPr="002402F5" w:rsidRDefault="002402F5" w:rsidP="002402F5">
            <w:pPr>
              <w:pStyle w:val="a"/>
              <w:rPr>
                <w:b w:val="0"/>
                <w:bCs/>
              </w:rPr>
            </w:pPr>
            <w:r w:rsidRPr="002402F5">
              <w:rPr>
                <w:b w:val="0"/>
                <w:bCs/>
              </w:rPr>
              <w:t>Преподаватель</w:t>
            </w:r>
          </w:p>
        </w:tc>
        <w:tc>
          <w:tcPr>
            <w:tcW w:w="3115" w:type="dxa"/>
            <w:tcBorders>
              <w:top w:val="single" w:sz="4" w:space="0" w:color="auto"/>
              <w:bottom w:val="single" w:sz="4" w:space="0" w:color="auto"/>
            </w:tcBorders>
          </w:tcPr>
          <w:p w14:paraId="71E8474B" w14:textId="77777777" w:rsidR="002402F5" w:rsidRDefault="002402F5" w:rsidP="002402F5">
            <w:pPr>
              <w:pStyle w:val="a"/>
            </w:pPr>
          </w:p>
        </w:tc>
        <w:tc>
          <w:tcPr>
            <w:tcW w:w="3115" w:type="dxa"/>
          </w:tcPr>
          <w:p w14:paraId="77040CDE" w14:textId="2B72EE0B" w:rsidR="002402F5" w:rsidRDefault="00CA0999" w:rsidP="002402F5">
            <w:pPr>
              <w:pStyle w:val="a"/>
              <w:jc w:val="left"/>
            </w:pPr>
            <w:r>
              <w:t>Склярова А.В.</w:t>
            </w:r>
          </w:p>
        </w:tc>
      </w:tr>
    </w:tbl>
    <w:p w14:paraId="39493D88" w14:textId="77777777" w:rsidR="002402F5" w:rsidRDefault="002402F5" w:rsidP="002402F5">
      <w:pPr>
        <w:pStyle w:val="a"/>
        <w:jc w:val="left"/>
      </w:pPr>
    </w:p>
    <w:p w14:paraId="49CA6D89" w14:textId="77777777" w:rsidR="002402F5" w:rsidRDefault="002402F5" w:rsidP="002402F5">
      <w:pPr>
        <w:pStyle w:val="Heading2"/>
      </w:pPr>
      <w:r>
        <w:br w:type="page"/>
      </w:r>
      <w:r>
        <w:lastRenderedPageBreak/>
        <w:t>Цель работы</w:t>
      </w:r>
    </w:p>
    <w:p w14:paraId="75D90685" w14:textId="6D33F314" w:rsidR="002402F5" w:rsidRPr="00C15AF1" w:rsidRDefault="00DB5F0B" w:rsidP="002402F5">
      <w:r>
        <w:t>Написать программу,</w:t>
      </w:r>
      <w:r w:rsidR="00C15AF1">
        <w:t xml:space="preserve"> показывающую цвета радуги на </w:t>
      </w:r>
      <w:r w:rsidR="00C15AF1">
        <w:rPr>
          <w:lang w:val="en-US"/>
        </w:rPr>
        <w:t>T</w:t>
      </w:r>
      <w:r w:rsidR="00F27FFD">
        <w:rPr>
          <w:lang w:val="en-US"/>
        </w:rPr>
        <w:t>k</w:t>
      </w:r>
      <w:r w:rsidR="00C15AF1">
        <w:rPr>
          <w:lang w:val="en-US"/>
        </w:rPr>
        <w:t>inter</w:t>
      </w:r>
    </w:p>
    <w:p w14:paraId="21DC0FC8" w14:textId="77777777" w:rsidR="002402F5" w:rsidRDefault="002402F5" w:rsidP="002402F5">
      <w:pPr>
        <w:pStyle w:val="Heading2"/>
      </w:pPr>
    </w:p>
    <w:p w14:paraId="1AC35F83" w14:textId="53C30421" w:rsidR="002402F5" w:rsidRDefault="002402F5" w:rsidP="006E40D6">
      <w:pPr>
        <w:pStyle w:val="Heading2"/>
        <w:rPr>
          <w:lang w:val="en-US"/>
        </w:rPr>
      </w:pPr>
      <w:r>
        <w:t>Выполнение работы</w:t>
      </w:r>
    </w:p>
    <w:p w14:paraId="52C86C4B" w14:textId="65E0238F" w:rsidR="006E40D6" w:rsidRDefault="006E40D6" w:rsidP="006E40D6">
      <w:r>
        <w:t xml:space="preserve">Код (рис. 1 – </w:t>
      </w:r>
      <w:r w:rsidR="00AB2AC4">
        <w:t>3</w:t>
      </w:r>
      <w:r>
        <w:t>)</w:t>
      </w:r>
    </w:p>
    <w:p w14:paraId="315D13AE" w14:textId="2AC92086" w:rsidR="00744BBE" w:rsidRDefault="00AB2AC4" w:rsidP="00744BBE">
      <w:pPr>
        <w:pStyle w:val="a1"/>
        <w:keepNext/>
      </w:pPr>
      <w:r w:rsidRPr="00AB2AC4">
        <w:drawing>
          <wp:inline distT="0" distB="0" distL="0" distR="0" wp14:anchorId="00F17F63" wp14:editId="34286BEC">
            <wp:extent cx="3000375" cy="71857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5812" cy="719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F71C8" w14:textId="6415ED4A" w:rsidR="006E40D6" w:rsidRDefault="00744BBE" w:rsidP="00744BBE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B152C">
        <w:rPr>
          <w:noProof/>
        </w:rPr>
        <w:t>1</w:t>
      </w:r>
      <w:r>
        <w:fldChar w:fldCharType="end"/>
      </w:r>
    </w:p>
    <w:p w14:paraId="4871ACA4" w14:textId="4D813DEE" w:rsidR="00EC44AF" w:rsidRPr="00E9231A" w:rsidRDefault="00E9231A" w:rsidP="00E9231A">
      <w:pPr>
        <w:pStyle w:val="a1"/>
      </w:pPr>
      <w:r w:rsidRPr="00E9231A">
        <w:lastRenderedPageBreak/>
        <w:drawing>
          <wp:inline distT="0" distB="0" distL="0" distR="0" wp14:anchorId="7231C520" wp14:editId="7CF69C3E">
            <wp:extent cx="3101133" cy="737235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2535" cy="737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1DC0" w14:textId="4782E27B" w:rsidR="00744BBE" w:rsidRDefault="00EC44AF" w:rsidP="00EC44AF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B152C">
        <w:rPr>
          <w:noProof/>
        </w:rPr>
        <w:t>2</w:t>
      </w:r>
      <w:r>
        <w:fldChar w:fldCharType="end"/>
      </w:r>
    </w:p>
    <w:p w14:paraId="5A49B77D" w14:textId="77777777" w:rsidR="00110255" w:rsidRDefault="00110255" w:rsidP="00110255"/>
    <w:p w14:paraId="7E6CDBA2" w14:textId="77777777" w:rsidR="00110255" w:rsidRDefault="00110255" w:rsidP="00110255"/>
    <w:p w14:paraId="07B1F899" w14:textId="77777777" w:rsidR="00110255" w:rsidRDefault="00110255" w:rsidP="00110255"/>
    <w:p w14:paraId="35338338" w14:textId="77777777" w:rsidR="00110255" w:rsidRDefault="00110255" w:rsidP="00110255"/>
    <w:p w14:paraId="5B02C0CB" w14:textId="77777777" w:rsidR="008B152C" w:rsidRDefault="008B152C" w:rsidP="00B82FD0">
      <w:pPr>
        <w:pStyle w:val="a1"/>
      </w:pPr>
      <w:r w:rsidRPr="008B152C">
        <w:lastRenderedPageBreak/>
        <w:drawing>
          <wp:inline distT="0" distB="0" distL="0" distR="0" wp14:anchorId="5E558755" wp14:editId="1235B640">
            <wp:extent cx="3620005" cy="5534797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1346" w14:textId="7814E3E6" w:rsidR="00110255" w:rsidRPr="00110255" w:rsidRDefault="008B152C" w:rsidP="00B82FD0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04F3C440" w14:textId="77777777" w:rsidR="002E6854" w:rsidRDefault="002E6854" w:rsidP="002E6854"/>
    <w:p w14:paraId="3C551977" w14:textId="77777777" w:rsidR="004C5EA5" w:rsidRDefault="004C5EA5">
      <w:pPr>
        <w:spacing w:line="259" w:lineRule="auto"/>
        <w:ind w:firstLine="0"/>
      </w:pPr>
      <w:r>
        <w:br w:type="page"/>
      </w:r>
    </w:p>
    <w:p w14:paraId="5887550B" w14:textId="1B62E76E" w:rsidR="002E6854" w:rsidRDefault="002E6854" w:rsidP="002E6854">
      <w:r>
        <w:lastRenderedPageBreak/>
        <w:t xml:space="preserve">Результат (рис. </w:t>
      </w:r>
      <w:r w:rsidR="008B152C">
        <w:t>4</w:t>
      </w:r>
      <w:r>
        <w:t>)</w:t>
      </w:r>
    </w:p>
    <w:p w14:paraId="29E64407" w14:textId="787C9312" w:rsidR="00EC0881" w:rsidRDefault="00473216" w:rsidP="00EC0881">
      <w:pPr>
        <w:pStyle w:val="a1"/>
        <w:keepNext/>
      </w:pPr>
      <w:r w:rsidRPr="00473216">
        <w:drawing>
          <wp:inline distT="0" distB="0" distL="0" distR="0" wp14:anchorId="5E232175" wp14:editId="04C77287">
            <wp:extent cx="3829584" cy="40772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6C4F" w14:textId="4903C8D6" w:rsidR="002E6854" w:rsidRPr="002E6854" w:rsidRDefault="00EC0881" w:rsidP="00EC0881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B152C">
        <w:rPr>
          <w:noProof/>
        </w:rPr>
        <w:t>4</w:t>
      </w:r>
      <w:r>
        <w:fldChar w:fldCharType="end"/>
      </w:r>
    </w:p>
    <w:sectPr w:rsidR="002E6854" w:rsidRPr="002E6854" w:rsidSect="002402F5"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D2170" w14:textId="77777777" w:rsidR="001364AB" w:rsidRDefault="001364AB" w:rsidP="002402F5">
      <w:pPr>
        <w:spacing w:after="0" w:line="240" w:lineRule="auto"/>
      </w:pPr>
      <w:r>
        <w:separator/>
      </w:r>
    </w:p>
  </w:endnote>
  <w:endnote w:type="continuationSeparator" w:id="0">
    <w:p w14:paraId="1E399ABA" w14:textId="77777777" w:rsidR="001364AB" w:rsidRDefault="001364AB" w:rsidP="00240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734835"/>
      <w:docPartObj>
        <w:docPartGallery w:val="Page Numbers (Bottom of Page)"/>
        <w:docPartUnique/>
      </w:docPartObj>
    </w:sdtPr>
    <w:sdtEndPr/>
    <w:sdtContent>
      <w:p w14:paraId="28391BA2" w14:textId="77777777" w:rsidR="002402F5" w:rsidRDefault="002402F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E5EAE5" w14:textId="77777777" w:rsidR="002402F5" w:rsidRDefault="002402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FA4BD" w14:textId="77777777" w:rsidR="002402F5" w:rsidRDefault="002402F5" w:rsidP="002402F5">
    <w:pPr>
      <w:pStyle w:val="Footer"/>
      <w:jc w:val="center"/>
      <w:rPr>
        <w:b/>
        <w:bCs/>
      </w:rPr>
    </w:pPr>
    <w:r>
      <w:rPr>
        <w:b/>
        <w:bCs/>
      </w:rPr>
      <w:t>Санкт-Петербург</w:t>
    </w:r>
  </w:p>
  <w:p w14:paraId="017FB7E3" w14:textId="7E32CB0A" w:rsidR="002402F5" w:rsidRPr="002402F5" w:rsidRDefault="002402F5" w:rsidP="002402F5">
    <w:pPr>
      <w:pStyle w:val="Footer"/>
      <w:jc w:val="center"/>
      <w:rPr>
        <w:b/>
        <w:bCs/>
        <w:lang w:val="en-US"/>
      </w:rPr>
    </w:pPr>
    <w:r>
      <w:rPr>
        <w:b/>
        <w:bCs/>
        <w:lang w:val="en-US"/>
      </w:rPr>
      <w:fldChar w:fldCharType="begin"/>
    </w:r>
    <w:r>
      <w:rPr>
        <w:b/>
        <w:bCs/>
        <w:lang w:val="en-US"/>
      </w:rPr>
      <w:instrText xml:space="preserve"> date \@YYYY </w:instrText>
    </w:r>
    <w:r>
      <w:rPr>
        <w:b/>
        <w:bCs/>
        <w:lang w:val="en-US"/>
      </w:rPr>
      <w:fldChar w:fldCharType="separate"/>
    </w:r>
    <w:r w:rsidR="00224534">
      <w:rPr>
        <w:b/>
        <w:bCs/>
        <w:noProof/>
        <w:lang w:val="en-US"/>
      </w:rPr>
      <w:t>2025</w:t>
    </w:r>
    <w:r>
      <w:rPr>
        <w:b/>
        <w:bCs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D1409" w14:textId="77777777" w:rsidR="001364AB" w:rsidRDefault="001364AB" w:rsidP="002402F5">
      <w:pPr>
        <w:spacing w:after="0" w:line="240" w:lineRule="auto"/>
      </w:pPr>
      <w:r>
        <w:separator/>
      </w:r>
    </w:p>
  </w:footnote>
  <w:footnote w:type="continuationSeparator" w:id="0">
    <w:p w14:paraId="0C2D1EC6" w14:textId="77777777" w:rsidR="001364AB" w:rsidRDefault="001364AB" w:rsidP="00240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11"/>
      <w:gridCol w:w="7144"/>
    </w:tblGrid>
    <w:tr w:rsidR="002402F5" w14:paraId="1EE75D97" w14:textId="77777777" w:rsidTr="002402F5">
      <w:tc>
        <w:tcPr>
          <w:tcW w:w="2122" w:type="dxa"/>
          <w:vAlign w:val="center"/>
        </w:tcPr>
        <w:p w14:paraId="7DC7F2D7" w14:textId="77777777" w:rsidR="002402F5" w:rsidRDefault="002402F5" w:rsidP="002402F5">
          <w:pPr>
            <w:pStyle w:val="Header"/>
            <w:ind w:firstLine="0"/>
            <w:jc w:val="center"/>
          </w:pPr>
          <w:r>
            <w:rPr>
              <w:noProof/>
            </w:rPr>
            <w:drawing>
              <wp:inline distT="0" distB="0" distL="0" distR="0" wp14:anchorId="5A480248" wp14:editId="178C73F4">
                <wp:extent cx="1266825" cy="791477"/>
                <wp:effectExtent l="0" t="0" r="0" b="889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Рисунок 9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8563" cy="8050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3" w:type="dxa"/>
          <w:vAlign w:val="center"/>
        </w:tcPr>
        <w:p w14:paraId="7ABC2514" w14:textId="77777777" w:rsidR="002402F5" w:rsidRDefault="002402F5" w:rsidP="002402F5">
          <w:pPr>
            <w:pStyle w:val="Header"/>
            <w:ind w:firstLine="0"/>
            <w:jc w:val="center"/>
          </w:pPr>
          <w:r>
            <w:t>Санкт-Петербургское государственное бюджетное профессиональное образовательное учреждение «Колледж электроники и информационных технологий»</w:t>
          </w:r>
        </w:p>
      </w:tc>
    </w:tr>
  </w:tbl>
  <w:p w14:paraId="2CFE1DEF" w14:textId="77777777" w:rsidR="002402F5" w:rsidRDefault="002402F5" w:rsidP="002402F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F48BB5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0AE86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A604B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5692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BCBA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08F6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3AEC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0C5E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62F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7469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1882427">
    <w:abstractNumId w:val="9"/>
  </w:num>
  <w:num w:numId="2" w16cid:durableId="1260724277">
    <w:abstractNumId w:val="7"/>
  </w:num>
  <w:num w:numId="3" w16cid:durableId="1723282635">
    <w:abstractNumId w:val="6"/>
  </w:num>
  <w:num w:numId="4" w16cid:durableId="265162314">
    <w:abstractNumId w:val="5"/>
  </w:num>
  <w:num w:numId="5" w16cid:durableId="783425252">
    <w:abstractNumId w:val="4"/>
  </w:num>
  <w:num w:numId="6" w16cid:durableId="1894778303">
    <w:abstractNumId w:val="8"/>
  </w:num>
  <w:num w:numId="7" w16cid:durableId="1092160544">
    <w:abstractNumId w:val="3"/>
  </w:num>
  <w:num w:numId="8" w16cid:durableId="1135029635">
    <w:abstractNumId w:val="2"/>
  </w:num>
  <w:num w:numId="9" w16cid:durableId="972910054">
    <w:abstractNumId w:val="1"/>
  </w:num>
  <w:num w:numId="10" w16cid:durableId="531918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AB"/>
    <w:rsid w:val="00060C2F"/>
    <w:rsid w:val="00110255"/>
    <w:rsid w:val="001364AB"/>
    <w:rsid w:val="00224534"/>
    <w:rsid w:val="002402F5"/>
    <w:rsid w:val="002E6854"/>
    <w:rsid w:val="003161F5"/>
    <w:rsid w:val="00371BF1"/>
    <w:rsid w:val="0038220F"/>
    <w:rsid w:val="0043751D"/>
    <w:rsid w:val="004559B7"/>
    <w:rsid w:val="00473216"/>
    <w:rsid w:val="00475A2C"/>
    <w:rsid w:val="00481373"/>
    <w:rsid w:val="004C5EA5"/>
    <w:rsid w:val="0067273A"/>
    <w:rsid w:val="006E40D6"/>
    <w:rsid w:val="00744BBE"/>
    <w:rsid w:val="00812411"/>
    <w:rsid w:val="008562BB"/>
    <w:rsid w:val="00886D65"/>
    <w:rsid w:val="008B152C"/>
    <w:rsid w:val="00A7530B"/>
    <w:rsid w:val="00A95A14"/>
    <w:rsid w:val="00AB2AC4"/>
    <w:rsid w:val="00B331FE"/>
    <w:rsid w:val="00B82FD0"/>
    <w:rsid w:val="00BA1EC8"/>
    <w:rsid w:val="00C15AF1"/>
    <w:rsid w:val="00CA0999"/>
    <w:rsid w:val="00CE4645"/>
    <w:rsid w:val="00DB5F0B"/>
    <w:rsid w:val="00E9231A"/>
    <w:rsid w:val="00EC0881"/>
    <w:rsid w:val="00EC44AF"/>
    <w:rsid w:val="00ED76CD"/>
    <w:rsid w:val="00F27FFD"/>
    <w:rsid w:val="00F61C5B"/>
    <w:rsid w:val="00FE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47CF0E"/>
  <w15:chartTrackingRefBased/>
  <w15:docId w15:val="{42C25C8F-16A7-4F04-8045-A4B529D82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2F5"/>
    <w:pPr>
      <w:spacing w:line="276" w:lineRule="auto"/>
      <w:ind w:firstLine="709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1FE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1F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2F5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1F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1FE"/>
    <w:rPr>
      <w:rFonts w:ascii="Times New Roman" w:eastAsiaTheme="majorEastAsia" w:hAnsi="Times New Roman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331F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1F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Signature">
    <w:name w:val="Signature"/>
    <w:basedOn w:val="Normal"/>
    <w:link w:val="SignatureChar"/>
    <w:uiPriority w:val="99"/>
    <w:unhideWhenUsed/>
    <w:rsid w:val="00B331FE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rsid w:val="00B331FE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2402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2F5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2402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2F5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240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Обычный (Титульный лист)"/>
    <w:basedOn w:val="Normal"/>
    <w:link w:val="a0"/>
    <w:qFormat/>
    <w:rsid w:val="002402F5"/>
    <w:pPr>
      <w:ind w:firstLine="0"/>
      <w:jc w:val="center"/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2402F5"/>
    <w:rPr>
      <w:color w:val="808080"/>
    </w:rPr>
  </w:style>
  <w:style w:type="character" w:customStyle="1" w:styleId="a0">
    <w:name w:val="Обычный (Титульный лист) Знак"/>
    <w:basedOn w:val="DefaultParagraphFont"/>
    <w:link w:val="a"/>
    <w:rsid w:val="002402F5"/>
    <w:rPr>
      <w:rFonts w:ascii="Times New Roman" w:hAnsi="Times New Roman"/>
      <w:b/>
      <w:sz w:val="28"/>
    </w:rPr>
  </w:style>
  <w:style w:type="paragraph" w:customStyle="1" w:styleId="a1">
    <w:name w:val="Изображения"/>
    <w:qFormat/>
    <w:rsid w:val="002402F5"/>
    <w:pPr>
      <w:jc w:val="center"/>
    </w:pPr>
    <w:rPr>
      <w:rFonts w:ascii="Times New Roman" w:hAnsi="Times New Roman"/>
      <w:noProof/>
      <w:sz w:val="28"/>
      <w:lang w:val="en-US"/>
    </w:rPr>
  </w:style>
  <w:style w:type="paragraph" w:styleId="NoSpacing">
    <w:name w:val="No Spacing"/>
    <w:uiPriority w:val="1"/>
    <w:qFormat/>
    <w:rsid w:val="002402F5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2F5"/>
    <w:rPr>
      <w:rFonts w:ascii="Times New Roman" w:eastAsiaTheme="majorEastAsia" w:hAnsi="Times New Roman" w:cstheme="majorBidi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364AB"/>
    <w:pPr>
      <w:spacing w:after="200" w:line="240" w:lineRule="auto"/>
      <w:ind w:firstLine="0"/>
    </w:pPr>
    <w:rPr>
      <w:b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nnlori\Documents\Custom%20Office%20Templates\&#1064;&#1072;&#1073;&#1083;&#1086;&#1085;%20&#1088;&#1072;&#1073;&#1086;&#1090;&#109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9E337C4C934B6D94583F4CD303E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B8A8B-5D88-4743-B085-76885FDBF962}"/>
      </w:docPartPr>
      <w:docPartBody>
        <w:p w:rsidR="0005624B" w:rsidRDefault="0005624B">
          <w:pPr>
            <w:pStyle w:val="909E337C4C934B6D94583F4CD303E315"/>
          </w:pPr>
          <w:r w:rsidRPr="00020391">
            <w:rPr>
              <w:rStyle w:val="PlaceholderText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24B"/>
    <w:rsid w:val="0005624B"/>
    <w:rsid w:val="008562BB"/>
    <w:rsid w:val="00886D65"/>
    <w:rsid w:val="00ED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09E337C4C934B6D94583F4CD303E315">
    <w:name w:val="909E337C4C934B6D94583F4CD303E3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работы.dotx</Template>
  <TotalTime>10</TotalTime>
  <Pages>5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Lipinskiy</dc:creator>
  <cp:keywords/>
  <dc:description/>
  <cp:lastModifiedBy>Konstantin Lipinskiy</cp:lastModifiedBy>
  <cp:revision>25</cp:revision>
  <dcterms:created xsi:type="dcterms:W3CDTF">2025-07-02T11:44:00Z</dcterms:created>
  <dcterms:modified xsi:type="dcterms:W3CDTF">2025-07-02T12:17:00Z</dcterms:modified>
</cp:coreProperties>
</file>
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51CAC679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14386D">
        <w:t>6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2531F6">
        <w:t>Приложение</w:t>
      </w:r>
      <w:r w:rsidR="001364AB">
        <w:t xml:space="preserve"> на </w:t>
      </w:r>
      <w:r w:rsidR="001364AB">
        <w:rPr>
          <w:lang w:val="en-US"/>
        </w:rPr>
        <w:t>T</w:t>
      </w:r>
      <w:r w:rsidR="00492D3A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37622E24" w:rsidR="002402F5" w:rsidRPr="00C15AF1" w:rsidRDefault="00DB5F0B" w:rsidP="002402F5">
      <w:r>
        <w:t>Написать программу</w:t>
      </w:r>
      <w:r w:rsidR="000B64DF">
        <w:t xml:space="preserve"> </w:t>
      </w:r>
      <w:r w:rsidR="00C15AF1">
        <w:t xml:space="preserve">на </w:t>
      </w:r>
      <w:r w:rsidR="00C15AF1">
        <w:rPr>
          <w:lang w:val="en-US"/>
        </w:rPr>
        <w:t>T</w:t>
      </w:r>
      <w:r w:rsidR="00492D3A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AC35F83" w14:textId="53C30421" w:rsidR="002402F5" w:rsidRDefault="002402F5" w:rsidP="006E40D6">
      <w:pPr>
        <w:pStyle w:val="Heading2"/>
        <w:rPr>
          <w:lang w:val="en-US"/>
        </w:rPr>
      </w:pPr>
      <w:r>
        <w:t>Выполнение работы</w:t>
      </w:r>
    </w:p>
    <w:p w14:paraId="52C86C4B" w14:textId="49035376" w:rsidR="006E40D6" w:rsidRDefault="006E40D6" w:rsidP="006E40D6">
      <w:r>
        <w:t>Код (рис. 1</w:t>
      </w:r>
      <w:r w:rsidR="008F1377">
        <w:t>)</w:t>
      </w:r>
    </w:p>
    <w:p w14:paraId="315D13AE" w14:textId="662D024C" w:rsidR="00744BBE" w:rsidRDefault="0083288E" w:rsidP="00744BBE">
      <w:pPr>
        <w:pStyle w:val="a1"/>
        <w:keepNext/>
      </w:pPr>
      <w:r w:rsidRPr="0083288E">
        <w:drawing>
          <wp:inline distT="0" distB="0" distL="0" distR="0" wp14:anchorId="67BE1053" wp14:editId="4971F2A1">
            <wp:extent cx="5940425" cy="3749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440" w14:textId="4E702236" w:rsidR="002E6854" w:rsidRDefault="00744BBE" w:rsidP="00DB33C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1</w:t>
      </w:r>
      <w:r>
        <w:fldChar w:fldCharType="end"/>
      </w:r>
    </w:p>
    <w:p w14:paraId="5887550B" w14:textId="4D7BD875" w:rsidR="002E6854" w:rsidRDefault="002E6854" w:rsidP="002E6854">
      <w:r>
        <w:t xml:space="preserve">Результат (рис. </w:t>
      </w:r>
      <w:r w:rsidR="00DB33C3">
        <w:t>2</w:t>
      </w:r>
      <w:r>
        <w:t>)</w:t>
      </w:r>
    </w:p>
    <w:p w14:paraId="29E64407" w14:textId="695DA5A9" w:rsidR="00EC0881" w:rsidRDefault="0000686A" w:rsidP="00EC0881">
      <w:pPr>
        <w:pStyle w:val="a1"/>
        <w:keepNext/>
      </w:pPr>
      <w:r w:rsidRPr="0000686A">
        <w:drawing>
          <wp:inline distT="0" distB="0" distL="0" distR="0" wp14:anchorId="48A925E0" wp14:editId="1C1EE848">
            <wp:extent cx="2876951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634D602F" w:rsidR="002E6854" w:rsidRPr="002E6854" w:rsidRDefault="00EC0881" w:rsidP="00EC0881">
      <w:pPr>
        <w:pStyle w:val="Caption"/>
        <w:jc w:val="center"/>
      </w:pPr>
      <w:r>
        <w:t xml:space="preserve">Рисунок </w:t>
      </w:r>
      <w:r w:rsidR="00DB33C3">
        <w:t>2</w:t>
      </w:r>
    </w:p>
    <w:sectPr w:rsidR="002E6854" w:rsidRPr="002E6854" w:rsidSect="002402F5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70DE65E1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492D3A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0686A"/>
    <w:rsid w:val="00060C2F"/>
    <w:rsid w:val="000B64DF"/>
    <w:rsid w:val="001364AB"/>
    <w:rsid w:val="0014386D"/>
    <w:rsid w:val="002402F5"/>
    <w:rsid w:val="002531F6"/>
    <w:rsid w:val="002E6854"/>
    <w:rsid w:val="00371BF1"/>
    <w:rsid w:val="004559B7"/>
    <w:rsid w:val="00475A2C"/>
    <w:rsid w:val="00481373"/>
    <w:rsid w:val="00492D3A"/>
    <w:rsid w:val="006E40D6"/>
    <w:rsid w:val="00744BBE"/>
    <w:rsid w:val="00812411"/>
    <w:rsid w:val="0083288E"/>
    <w:rsid w:val="00886D65"/>
    <w:rsid w:val="008A3844"/>
    <w:rsid w:val="008F1377"/>
    <w:rsid w:val="00A53195"/>
    <w:rsid w:val="00A7530B"/>
    <w:rsid w:val="00A95A14"/>
    <w:rsid w:val="00B331FE"/>
    <w:rsid w:val="00BA1EC8"/>
    <w:rsid w:val="00C15AF1"/>
    <w:rsid w:val="00CA0999"/>
    <w:rsid w:val="00CE4645"/>
    <w:rsid w:val="00DB33C3"/>
    <w:rsid w:val="00DB5F0B"/>
    <w:rsid w:val="00EC0881"/>
    <w:rsid w:val="00EC44AF"/>
    <w:rsid w:val="00F53ED5"/>
    <w:rsid w:val="00F61C5B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886D65"/>
    <w:rsid w:val="008A3844"/>
    <w:rsid w:val="00A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21</cp:revision>
  <dcterms:created xsi:type="dcterms:W3CDTF">2025-07-02T11:44:00Z</dcterms:created>
  <dcterms:modified xsi:type="dcterms:W3CDTF">2025-07-02T12:22:00Z</dcterms:modified>
</cp:coreProperties>
</file>
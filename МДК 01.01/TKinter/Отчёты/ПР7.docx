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6B6B4616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F349C6">
        <w:t>7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575CCC">
        <w:t xml:space="preserve">Приложение </w:t>
      </w:r>
      <w:r w:rsidR="001364AB">
        <w:t xml:space="preserve">на </w:t>
      </w:r>
      <w:r w:rsidR="001364AB">
        <w:rPr>
          <w:lang w:val="en-US"/>
        </w:rPr>
        <w:t>T</w:t>
      </w:r>
      <w:r w:rsidR="00453211">
        <w:rPr>
          <w:lang w:val="en-US"/>
        </w:rPr>
        <w:t>k</w:t>
      </w:r>
      <w:r w:rsidR="001364AB">
        <w:rPr>
          <w:lang w:val="en-US"/>
        </w:rPr>
        <w:t>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59E21C4C" w:rsidR="002402F5" w:rsidRPr="00C15AF1" w:rsidRDefault="00DB5F0B" w:rsidP="002402F5">
      <w:r>
        <w:t>Написать программу,</w:t>
      </w:r>
      <w:r w:rsidR="00C15AF1">
        <w:t xml:space="preserve"> показывающую </w:t>
      </w:r>
      <w:r w:rsidR="00575CCC">
        <w:t>меню</w:t>
      </w:r>
      <w:r w:rsidR="00C15AF1">
        <w:t xml:space="preserve"> на </w:t>
      </w:r>
      <w:r w:rsidR="00C15AF1">
        <w:rPr>
          <w:lang w:val="en-US"/>
        </w:rPr>
        <w:t>T</w:t>
      </w:r>
      <w:r w:rsidR="004415EC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1AC35F83" w14:textId="53C30421" w:rsidR="002402F5" w:rsidRDefault="002402F5" w:rsidP="006E40D6">
      <w:pPr>
        <w:pStyle w:val="Heading2"/>
        <w:rPr>
          <w:lang w:val="en-US"/>
        </w:rPr>
      </w:pPr>
      <w:r>
        <w:t>Выполнение работы</w:t>
      </w:r>
    </w:p>
    <w:p w14:paraId="52C86C4B" w14:textId="3AC8C4CE" w:rsidR="006E40D6" w:rsidRDefault="006E40D6" w:rsidP="006E40D6">
      <w:r>
        <w:t>Код (рис. 1)</w:t>
      </w:r>
    </w:p>
    <w:p w14:paraId="315D13AE" w14:textId="4EC4475E" w:rsidR="00744BBE" w:rsidRDefault="003E26B6" w:rsidP="00744BBE">
      <w:pPr>
        <w:pStyle w:val="a1"/>
        <w:keepNext/>
      </w:pPr>
      <w:r w:rsidRPr="003E26B6">
        <w:drawing>
          <wp:inline distT="0" distB="0" distL="0" distR="0" wp14:anchorId="5AF2CE3E" wp14:editId="2FDF0C59">
            <wp:extent cx="5087060" cy="608732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71C8" w14:textId="4B4A4937" w:rsidR="006E40D6" w:rsidRDefault="00744BBE" w:rsidP="00744BB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15C">
        <w:rPr>
          <w:noProof/>
        </w:rPr>
        <w:t>1</w:t>
      </w:r>
      <w:r>
        <w:fldChar w:fldCharType="end"/>
      </w:r>
    </w:p>
    <w:p w14:paraId="1F0FC91B" w14:textId="77777777" w:rsidR="00744BBE" w:rsidRDefault="00744BBE" w:rsidP="00744BBE"/>
    <w:p w14:paraId="6F8A4818" w14:textId="77777777" w:rsidR="00744BBE" w:rsidRDefault="00744BBE" w:rsidP="00744BBE"/>
    <w:p w14:paraId="1BD1287C" w14:textId="77777777" w:rsidR="00AD765C" w:rsidRDefault="00AD765C">
      <w:pPr>
        <w:spacing w:line="259" w:lineRule="auto"/>
        <w:ind w:firstLine="0"/>
      </w:pPr>
      <w:r>
        <w:br w:type="page"/>
      </w:r>
    </w:p>
    <w:p w14:paraId="5887550B" w14:textId="79325AC5" w:rsidR="002E6854" w:rsidRDefault="00AF50F0" w:rsidP="002E6854">
      <w:r>
        <w:lastRenderedPageBreak/>
        <w:t>Рез</w:t>
      </w:r>
      <w:r w:rsidR="002E6854">
        <w:t xml:space="preserve">ультат (рис. </w:t>
      </w:r>
      <w:r>
        <w:t>2</w:t>
      </w:r>
      <w:r w:rsidR="002E6854">
        <w:t>)</w:t>
      </w:r>
    </w:p>
    <w:p w14:paraId="7332518D" w14:textId="77777777" w:rsidR="002C315C" w:rsidRDefault="00B821BA" w:rsidP="002C315C">
      <w:pPr>
        <w:pStyle w:val="a1"/>
        <w:keepNext/>
      </w:pPr>
      <w:r w:rsidRPr="00B821BA">
        <w:drawing>
          <wp:inline distT="0" distB="0" distL="0" distR="0" wp14:anchorId="2FAC9C50" wp14:editId="0BF5733F">
            <wp:extent cx="3829584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4407" w14:textId="1DE648DE" w:rsidR="00EC0881" w:rsidRDefault="002C315C" w:rsidP="002C315C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EC0881" w:rsidSect="002402F5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17C516E8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453211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60C2F"/>
    <w:rsid w:val="001364AB"/>
    <w:rsid w:val="002402F5"/>
    <w:rsid w:val="002C315C"/>
    <w:rsid w:val="002E6854"/>
    <w:rsid w:val="00371BF1"/>
    <w:rsid w:val="003E26B6"/>
    <w:rsid w:val="004415EC"/>
    <w:rsid w:val="00453211"/>
    <w:rsid w:val="004559B7"/>
    <w:rsid w:val="00475A2C"/>
    <w:rsid w:val="00481373"/>
    <w:rsid w:val="004F5968"/>
    <w:rsid w:val="00575CCC"/>
    <w:rsid w:val="00651332"/>
    <w:rsid w:val="00671856"/>
    <w:rsid w:val="006E40D6"/>
    <w:rsid w:val="00744BBE"/>
    <w:rsid w:val="00812411"/>
    <w:rsid w:val="00886D65"/>
    <w:rsid w:val="008C3684"/>
    <w:rsid w:val="00921A24"/>
    <w:rsid w:val="00A07394"/>
    <w:rsid w:val="00A7530B"/>
    <w:rsid w:val="00A95A14"/>
    <w:rsid w:val="00AD765C"/>
    <w:rsid w:val="00AF50F0"/>
    <w:rsid w:val="00B331FE"/>
    <w:rsid w:val="00B821BA"/>
    <w:rsid w:val="00BA1EC8"/>
    <w:rsid w:val="00C15AF1"/>
    <w:rsid w:val="00CA0999"/>
    <w:rsid w:val="00CE4645"/>
    <w:rsid w:val="00DB5F0B"/>
    <w:rsid w:val="00EC0881"/>
    <w:rsid w:val="00EC44AF"/>
    <w:rsid w:val="00F349C6"/>
    <w:rsid w:val="00F6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5624B"/>
    <w:rsid w:val="004F5968"/>
    <w:rsid w:val="00671856"/>
    <w:rsid w:val="008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5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23</cp:revision>
  <dcterms:created xsi:type="dcterms:W3CDTF">2025-07-02T11:44:00Z</dcterms:created>
  <dcterms:modified xsi:type="dcterms:W3CDTF">2025-07-02T12:21:00Z</dcterms:modified>
</cp:coreProperties>
</file>
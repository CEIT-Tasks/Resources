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21B4" w14:textId="77777777" w:rsidR="00060C2F" w:rsidRDefault="00060C2F" w:rsidP="002402F5"/>
    <w:p w14:paraId="38F6B183" w14:textId="77777777" w:rsidR="002402F5" w:rsidRDefault="002402F5" w:rsidP="002402F5"/>
    <w:p w14:paraId="6B04AE20" w14:textId="77777777" w:rsidR="002402F5" w:rsidRDefault="002402F5" w:rsidP="002402F5"/>
    <w:p w14:paraId="2D990307" w14:textId="77777777" w:rsidR="002402F5" w:rsidRDefault="002402F5" w:rsidP="002402F5"/>
    <w:p w14:paraId="6215F1B1" w14:textId="77777777" w:rsidR="002402F5" w:rsidRDefault="002402F5" w:rsidP="002402F5"/>
    <w:p w14:paraId="7EE5FE72" w14:textId="77777777" w:rsidR="002402F5" w:rsidRDefault="002402F5" w:rsidP="002402F5"/>
    <w:p w14:paraId="585F51E0" w14:textId="77777777" w:rsidR="002402F5" w:rsidRDefault="002402F5" w:rsidP="002402F5"/>
    <w:p w14:paraId="5BD4DEF5" w14:textId="77777777" w:rsidR="002402F5" w:rsidRDefault="002402F5" w:rsidP="002402F5"/>
    <w:p w14:paraId="107A3C04" w14:textId="77777777" w:rsidR="002402F5" w:rsidRDefault="002402F5" w:rsidP="002402F5"/>
    <w:p w14:paraId="3C5D2538" w14:textId="3D95DA1F" w:rsidR="002402F5" w:rsidRDefault="002402F5" w:rsidP="002402F5">
      <w:pPr>
        <w:pStyle w:val="a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94433DC46FE24D65BCAC89DF80518F1F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EndPr/>
        <w:sdtContent>
          <w:r>
            <w:t>практической</w:t>
          </w:r>
        </w:sdtContent>
      </w:sdt>
      <w:r>
        <w:t xml:space="preserve"> работе №</w:t>
      </w:r>
      <w:r w:rsidR="00E01C40">
        <w:t>3</w:t>
      </w:r>
      <w:r>
        <w:br/>
        <w:t>по дисциплине «</w:t>
      </w:r>
      <w:r w:rsidR="00C55CF6">
        <w:t>МДК 01.01</w:t>
      </w:r>
      <w:r>
        <w:t>»</w:t>
      </w:r>
      <w:r>
        <w:br/>
        <w:t>Тема: «</w:t>
      </w:r>
      <w:r w:rsidR="00C55CF6">
        <w:t xml:space="preserve">Разработка дизайна на </w:t>
      </w:r>
      <w:r w:rsidR="00C55CF6">
        <w:rPr>
          <w:lang w:val="en-US"/>
        </w:rPr>
        <w:t>Qt</w:t>
      </w:r>
      <w:r w:rsidR="00C55CF6" w:rsidRPr="005E145D">
        <w:t xml:space="preserve"> </w:t>
      </w:r>
      <w:r w:rsidR="00C55CF6">
        <w:rPr>
          <w:lang w:val="en-US"/>
        </w:rPr>
        <w:t>Designer</w:t>
      </w:r>
      <w:r>
        <w:t>»</w:t>
      </w:r>
    </w:p>
    <w:p w14:paraId="5C699EEC" w14:textId="77777777" w:rsidR="002402F5" w:rsidRDefault="002402F5" w:rsidP="002402F5">
      <w:pPr>
        <w:pStyle w:val="a"/>
      </w:pPr>
    </w:p>
    <w:p w14:paraId="5B02ABCF" w14:textId="77777777" w:rsidR="002402F5" w:rsidRDefault="002402F5" w:rsidP="002402F5">
      <w:pPr>
        <w:pStyle w:val="a"/>
      </w:pPr>
    </w:p>
    <w:p w14:paraId="10860981" w14:textId="77777777" w:rsidR="002402F5" w:rsidRDefault="002402F5" w:rsidP="002402F5">
      <w:pPr>
        <w:pStyle w:val="a"/>
      </w:pPr>
    </w:p>
    <w:p w14:paraId="01276386" w14:textId="77777777" w:rsidR="002402F5" w:rsidRDefault="002402F5" w:rsidP="002402F5">
      <w:pPr>
        <w:pStyle w:val="a"/>
      </w:pPr>
    </w:p>
    <w:p w14:paraId="5F21ADFF" w14:textId="77777777" w:rsidR="002402F5" w:rsidRDefault="002402F5" w:rsidP="002402F5">
      <w:pPr>
        <w:pStyle w:val="a"/>
      </w:pPr>
    </w:p>
    <w:p w14:paraId="2A1CF0D2" w14:textId="77777777" w:rsidR="002402F5" w:rsidRDefault="002402F5" w:rsidP="002402F5">
      <w:pPr>
        <w:pStyle w:val="a"/>
      </w:pPr>
    </w:p>
    <w:p w14:paraId="334F7DC9" w14:textId="77777777" w:rsidR="002402F5" w:rsidRDefault="002402F5" w:rsidP="002402F5">
      <w:pPr>
        <w:pStyle w:val="a"/>
      </w:pPr>
    </w:p>
    <w:p w14:paraId="0B99452A" w14:textId="77777777" w:rsidR="002402F5" w:rsidRDefault="002402F5" w:rsidP="002402F5">
      <w:pPr>
        <w:pStyle w:val="a"/>
      </w:pPr>
    </w:p>
    <w:p w14:paraId="11FF1821" w14:textId="77777777" w:rsidR="002402F5" w:rsidRDefault="002402F5" w:rsidP="002402F5">
      <w:pPr>
        <w:pStyle w:val="a"/>
      </w:pPr>
    </w:p>
    <w:p w14:paraId="024D627D" w14:textId="77777777" w:rsidR="002402F5" w:rsidRDefault="002402F5" w:rsidP="002402F5">
      <w:pPr>
        <w:pStyle w:val="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740633BD" w14:textId="77777777" w:rsidTr="002402F5">
        <w:tc>
          <w:tcPr>
            <w:tcW w:w="3115" w:type="dxa"/>
          </w:tcPr>
          <w:p w14:paraId="6DC8073C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2DCA80FC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4CC31B96" w14:textId="76FCB6AB" w:rsidR="002402F5" w:rsidRDefault="006A5DAB" w:rsidP="002402F5">
            <w:pPr>
              <w:pStyle w:val="a"/>
              <w:jc w:val="left"/>
            </w:pPr>
            <w:r>
              <w:t>Липинский К.С.</w:t>
            </w:r>
          </w:p>
        </w:tc>
      </w:tr>
      <w:tr w:rsidR="002402F5" w14:paraId="788D01CA" w14:textId="77777777" w:rsidTr="002402F5">
        <w:tc>
          <w:tcPr>
            <w:tcW w:w="3115" w:type="dxa"/>
            <w:vAlign w:val="center"/>
          </w:tcPr>
          <w:p w14:paraId="2CFBC93B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5263A1BE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5340D089" w14:textId="282CB6DC" w:rsidR="002402F5" w:rsidRDefault="006A5DAB" w:rsidP="002402F5">
            <w:pPr>
              <w:pStyle w:val="a"/>
              <w:jc w:val="left"/>
            </w:pPr>
            <w:r>
              <w:t>Склярова А.В.</w:t>
            </w:r>
          </w:p>
        </w:tc>
      </w:tr>
    </w:tbl>
    <w:p w14:paraId="548AA369" w14:textId="77777777" w:rsidR="002402F5" w:rsidRDefault="002402F5" w:rsidP="002402F5">
      <w:pPr>
        <w:pStyle w:val="a"/>
        <w:jc w:val="left"/>
      </w:pPr>
    </w:p>
    <w:p w14:paraId="65ABC4E4" w14:textId="77777777" w:rsidR="002402F5" w:rsidRDefault="002402F5" w:rsidP="002402F5">
      <w:pPr>
        <w:pStyle w:val="Heading2"/>
      </w:pPr>
      <w:r>
        <w:br w:type="page"/>
      </w:r>
      <w:r>
        <w:lastRenderedPageBreak/>
        <w:t>Цель работы</w:t>
      </w:r>
    </w:p>
    <w:p w14:paraId="09AD3F31" w14:textId="20A4A97E" w:rsidR="002402F5" w:rsidRPr="005C1C8C" w:rsidRDefault="005C1C8C" w:rsidP="005C1C8C">
      <w:pPr>
        <w:ind w:firstLine="0"/>
      </w:pPr>
      <w:r>
        <w:tab/>
        <w:t xml:space="preserve">Создать дизайн в </w:t>
      </w:r>
      <w:r w:rsidR="007F39EF">
        <w:rPr>
          <w:lang w:val="en-US"/>
        </w:rPr>
        <w:t>Qt</w:t>
      </w:r>
      <w:r w:rsidR="007F39EF" w:rsidRPr="007F39EF">
        <w:t xml:space="preserve"> </w:t>
      </w:r>
      <w:r w:rsidR="007F39EF">
        <w:rPr>
          <w:lang w:val="en-US"/>
        </w:rPr>
        <w:t>Designer</w:t>
      </w:r>
    </w:p>
    <w:p w14:paraId="565DDE8A" w14:textId="77777777" w:rsidR="002402F5" w:rsidRDefault="002402F5" w:rsidP="002402F5">
      <w:pPr>
        <w:pStyle w:val="Heading2"/>
      </w:pPr>
    </w:p>
    <w:p w14:paraId="76F055BB" w14:textId="7C08419A" w:rsidR="002402F5" w:rsidRDefault="002402F5" w:rsidP="001E2386">
      <w:pPr>
        <w:pStyle w:val="Heading2"/>
        <w:rPr>
          <w:lang w:val="en-US"/>
        </w:rPr>
      </w:pPr>
      <w:r>
        <w:t>Выполнение работы</w:t>
      </w:r>
    </w:p>
    <w:p w14:paraId="334268C2" w14:textId="5645FC0A" w:rsidR="00F76D87" w:rsidRDefault="00F76D87" w:rsidP="00F76D87">
      <w:r>
        <w:t>Создадим новый проект (рис. 1)</w:t>
      </w:r>
    </w:p>
    <w:p w14:paraId="0B97F6E9" w14:textId="77777777" w:rsidR="0016200F" w:rsidRDefault="00C41B46" w:rsidP="0016200F">
      <w:pPr>
        <w:pStyle w:val="a1"/>
        <w:keepNext/>
      </w:pPr>
      <w:r w:rsidRPr="00C41B46">
        <w:drawing>
          <wp:inline distT="0" distB="0" distL="0" distR="0" wp14:anchorId="0C992074" wp14:editId="697EB7B6">
            <wp:extent cx="4782217" cy="4420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7DD4" w14:textId="20B96FC8" w:rsidR="00F76D87" w:rsidRDefault="0016200F" w:rsidP="0016200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608E">
        <w:rPr>
          <w:noProof/>
        </w:rPr>
        <w:t>1</w:t>
      </w:r>
      <w:r>
        <w:fldChar w:fldCharType="end"/>
      </w:r>
    </w:p>
    <w:p w14:paraId="692020DD" w14:textId="77777777" w:rsidR="00EE2BE4" w:rsidRDefault="00EE2BE4">
      <w:pPr>
        <w:spacing w:line="259" w:lineRule="auto"/>
        <w:ind w:firstLine="0"/>
      </w:pPr>
      <w:r>
        <w:br w:type="page"/>
      </w:r>
    </w:p>
    <w:p w14:paraId="4955C36A" w14:textId="1074BA6A" w:rsidR="00C13DB2" w:rsidRDefault="00CB0617" w:rsidP="00C13DB2">
      <w:r>
        <w:lastRenderedPageBreak/>
        <w:t>Создали дизайн (рис. 2)</w:t>
      </w:r>
    </w:p>
    <w:p w14:paraId="4559A4ED" w14:textId="77777777" w:rsidR="00EE2BE4" w:rsidRDefault="00E31E08" w:rsidP="00EE2BE4">
      <w:pPr>
        <w:pStyle w:val="a1"/>
        <w:keepNext/>
      </w:pPr>
      <w:r w:rsidRPr="00E31E08">
        <w:drawing>
          <wp:inline distT="0" distB="0" distL="0" distR="0" wp14:anchorId="5E99AC1B" wp14:editId="0BF428F4">
            <wp:extent cx="5940425" cy="32111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F8E7" w14:textId="422ABC05" w:rsidR="00CB0617" w:rsidRDefault="00EE2BE4" w:rsidP="00EE2BE4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608E">
        <w:rPr>
          <w:noProof/>
        </w:rPr>
        <w:t>2</w:t>
      </w:r>
      <w:r>
        <w:fldChar w:fldCharType="end"/>
      </w:r>
    </w:p>
    <w:p w14:paraId="0335E6BA" w14:textId="2181BC59" w:rsidR="00EE2BE4" w:rsidRDefault="00FB307E" w:rsidP="00EE2BE4">
      <w:r>
        <w:rPr>
          <w:lang w:val="en-US"/>
        </w:rPr>
        <w:t>C</w:t>
      </w:r>
      <w:r>
        <w:t xml:space="preserve">конвертировали его в </w:t>
      </w:r>
      <w:r w:rsidR="00222CF0" w:rsidRPr="00222CF0">
        <w:t>.</w:t>
      </w:r>
      <w:proofErr w:type="spellStart"/>
      <w:r w:rsidR="00222CF0">
        <w:rPr>
          <w:lang w:val="en-US"/>
        </w:rPr>
        <w:t>py</w:t>
      </w:r>
      <w:proofErr w:type="spellEnd"/>
      <w:r w:rsidR="00222CF0" w:rsidRPr="00222CF0">
        <w:t xml:space="preserve"> (</w:t>
      </w:r>
      <w:r w:rsidR="00222CF0">
        <w:t>рис. 3)</w:t>
      </w:r>
    </w:p>
    <w:p w14:paraId="092C0E30" w14:textId="77777777" w:rsidR="00BE11B9" w:rsidRDefault="00BE11B9" w:rsidP="00BE11B9">
      <w:pPr>
        <w:pStyle w:val="a1"/>
        <w:keepNext/>
      </w:pPr>
      <w:r w:rsidRPr="00BE11B9">
        <w:drawing>
          <wp:inline distT="0" distB="0" distL="0" distR="0" wp14:anchorId="1C35AB2B" wp14:editId="13A1BFD1">
            <wp:extent cx="5940425" cy="4914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4900" w14:textId="736DF30D" w:rsidR="00222CF0" w:rsidRDefault="00BE11B9" w:rsidP="00BE11B9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608E">
        <w:rPr>
          <w:noProof/>
        </w:rPr>
        <w:t>3</w:t>
      </w:r>
      <w:r>
        <w:fldChar w:fldCharType="end"/>
      </w:r>
    </w:p>
    <w:p w14:paraId="4477BCDC" w14:textId="77777777" w:rsidR="0015608E" w:rsidRDefault="0015608E">
      <w:pPr>
        <w:spacing w:line="259" w:lineRule="auto"/>
        <w:ind w:firstLine="0"/>
      </w:pPr>
      <w:r>
        <w:br w:type="page"/>
      </w:r>
    </w:p>
    <w:p w14:paraId="4AACF8BE" w14:textId="7D230B5C" w:rsidR="00F02B8E" w:rsidRDefault="00B0643F" w:rsidP="00F02B8E">
      <w:r>
        <w:lastRenderedPageBreak/>
        <w:t>Код (рис. 4)</w:t>
      </w:r>
    </w:p>
    <w:p w14:paraId="30D5FD74" w14:textId="69A2AF41" w:rsidR="008205D7" w:rsidRDefault="0015608E" w:rsidP="008205D7">
      <w:pPr>
        <w:pStyle w:val="a1"/>
        <w:keepNext/>
      </w:pPr>
      <w:r w:rsidRPr="0015608E">
        <w:drawing>
          <wp:inline distT="0" distB="0" distL="0" distR="0" wp14:anchorId="212A510B" wp14:editId="68E6E66E">
            <wp:extent cx="5940425" cy="38106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C2D7" w14:textId="4073C9C6" w:rsidR="00B0643F" w:rsidRDefault="008205D7" w:rsidP="008205D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608E">
        <w:rPr>
          <w:noProof/>
        </w:rPr>
        <w:t>4</w:t>
      </w:r>
      <w:r>
        <w:fldChar w:fldCharType="end"/>
      </w:r>
    </w:p>
    <w:p w14:paraId="77F31D45" w14:textId="77777777" w:rsidR="00C7505C" w:rsidRDefault="00C7505C" w:rsidP="00C7505C"/>
    <w:p w14:paraId="4FB4E157" w14:textId="77777777" w:rsidR="0038536C" w:rsidRDefault="0038536C">
      <w:pPr>
        <w:spacing w:line="259" w:lineRule="auto"/>
        <w:ind w:firstLine="0"/>
      </w:pPr>
      <w:r>
        <w:br w:type="page"/>
      </w:r>
    </w:p>
    <w:p w14:paraId="3839580E" w14:textId="258A8FA1" w:rsidR="00C7505C" w:rsidRDefault="00457296" w:rsidP="00C7505C">
      <w:r>
        <w:lastRenderedPageBreak/>
        <w:t>Результат (рис. 5)</w:t>
      </w:r>
    </w:p>
    <w:p w14:paraId="24D03774" w14:textId="77777777" w:rsidR="0015608E" w:rsidRDefault="00457296" w:rsidP="0015608E">
      <w:pPr>
        <w:pStyle w:val="a1"/>
        <w:keepNext/>
      </w:pPr>
      <w:r w:rsidRPr="00457296">
        <w:drawing>
          <wp:inline distT="0" distB="0" distL="0" distR="0" wp14:anchorId="2A9D2B1F" wp14:editId="3476E6F5">
            <wp:extent cx="5940425" cy="465201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6078" w14:textId="26F2CD4D" w:rsidR="00457296" w:rsidRPr="00457296" w:rsidRDefault="0015608E" w:rsidP="0015608E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sectPr w:rsidR="00457296" w:rsidRPr="00457296" w:rsidSect="002402F5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C5D2" w14:textId="77777777" w:rsidR="00C55CF6" w:rsidRDefault="00C55CF6" w:rsidP="002402F5">
      <w:pPr>
        <w:spacing w:after="0" w:line="240" w:lineRule="auto"/>
      </w:pPr>
      <w:r>
        <w:separator/>
      </w:r>
    </w:p>
  </w:endnote>
  <w:endnote w:type="continuationSeparator" w:id="0">
    <w:p w14:paraId="6D00C357" w14:textId="77777777" w:rsidR="00C55CF6" w:rsidRDefault="00C55CF6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835"/>
      <w:docPartObj>
        <w:docPartGallery w:val="Page Numbers (Bottom of Page)"/>
        <w:docPartUnique/>
      </w:docPartObj>
    </w:sdtPr>
    <w:sdtEndPr/>
    <w:sdtContent>
      <w:p w14:paraId="6FD8615D" w14:textId="77777777" w:rsidR="002402F5" w:rsidRDefault="002402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1C1622" w14:textId="77777777" w:rsidR="002402F5" w:rsidRDefault="0024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99463" w14:textId="77777777" w:rsidR="002402F5" w:rsidRDefault="002402F5" w:rsidP="002402F5">
    <w:pPr>
      <w:pStyle w:val="Footer"/>
      <w:jc w:val="center"/>
      <w:rPr>
        <w:b/>
        <w:bCs/>
      </w:rPr>
    </w:pPr>
    <w:r>
      <w:rPr>
        <w:b/>
        <w:bCs/>
      </w:rPr>
      <w:t>Санкт-Петербург</w:t>
    </w:r>
  </w:p>
  <w:p w14:paraId="3D2E6126" w14:textId="77777777" w:rsidR="002402F5" w:rsidRPr="002402F5" w:rsidRDefault="002402F5" w:rsidP="002402F5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C55CF6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6AAA6" w14:textId="77777777" w:rsidR="00C55CF6" w:rsidRDefault="00C55CF6" w:rsidP="002402F5">
      <w:pPr>
        <w:spacing w:after="0" w:line="240" w:lineRule="auto"/>
      </w:pPr>
      <w:r>
        <w:separator/>
      </w:r>
    </w:p>
  </w:footnote>
  <w:footnote w:type="continuationSeparator" w:id="0">
    <w:p w14:paraId="25111B68" w14:textId="77777777" w:rsidR="00C55CF6" w:rsidRDefault="00C55CF6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4F86DD1C" w14:textId="77777777" w:rsidTr="002402F5">
      <w:tc>
        <w:tcPr>
          <w:tcW w:w="2122" w:type="dxa"/>
          <w:vAlign w:val="center"/>
        </w:tcPr>
        <w:p w14:paraId="4C0F3F9B" w14:textId="77777777" w:rsidR="002402F5" w:rsidRDefault="002402F5" w:rsidP="002402F5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381E6C23" wp14:editId="02274100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00080A7C" w14:textId="77777777" w:rsidR="002402F5" w:rsidRDefault="002402F5" w:rsidP="002402F5">
          <w:pPr>
            <w:pStyle w:val="Header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03DD5F82" w14:textId="77777777" w:rsidR="002402F5" w:rsidRDefault="002402F5" w:rsidP="002402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679005">
    <w:abstractNumId w:val="9"/>
  </w:num>
  <w:num w:numId="2" w16cid:durableId="1053118173">
    <w:abstractNumId w:val="7"/>
  </w:num>
  <w:num w:numId="3" w16cid:durableId="1761411632">
    <w:abstractNumId w:val="6"/>
  </w:num>
  <w:num w:numId="4" w16cid:durableId="1105612353">
    <w:abstractNumId w:val="5"/>
  </w:num>
  <w:num w:numId="5" w16cid:durableId="1483423676">
    <w:abstractNumId w:val="4"/>
  </w:num>
  <w:num w:numId="6" w16cid:durableId="329872630">
    <w:abstractNumId w:val="8"/>
  </w:num>
  <w:num w:numId="7" w16cid:durableId="1213082281">
    <w:abstractNumId w:val="3"/>
  </w:num>
  <w:num w:numId="8" w16cid:durableId="270284250">
    <w:abstractNumId w:val="2"/>
  </w:num>
  <w:num w:numId="9" w16cid:durableId="824322841">
    <w:abstractNumId w:val="1"/>
  </w:num>
  <w:num w:numId="10" w16cid:durableId="137083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F6"/>
    <w:rsid w:val="00060C2F"/>
    <w:rsid w:val="0015608E"/>
    <w:rsid w:val="0016200F"/>
    <w:rsid w:val="001E2386"/>
    <w:rsid w:val="00222CF0"/>
    <w:rsid w:val="002402F5"/>
    <w:rsid w:val="00316B95"/>
    <w:rsid w:val="0038536C"/>
    <w:rsid w:val="004559B7"/>
    <w:rsid w:val="00457296"/>
    <w:rsid w:val="00475A2C"/>
    <w:rsid w:val="00481373"/>
    <w:rsid w:val="004B58F6"/>
    <w:rsid w:val="005B6EEC"/>
    <w:rsid w:val="005C1C8C"/>
    <w:rsid w:val="005E145D"/>
    <w:rsid w:val="006A5DAB"/>
    <w:rsid w:val="007F39EF"/>
    <w:rsid w:val="00812411"/>
    <w:rsid w:val="008205D7"/>
    <w:rsid w:val="008210BA"/>
    <w:rsid w:val="00A95A14"/>
    <w:rsid w:val="00B0643F"/>
    <w:rsid w:val="00B331FE"/>
    <w:rsid w:val="00B9534C"/>
    <w:rsid w:val="00BA1EC8"/>
    <w:rsid w:val="00BE11B9"/>
    <w:rsid w:val="00C13DB2"/>
    <w:rsid w:val="00C172AE"/>
    <w:rsid w:val="00C41B46"/>
    <w:rsid w:val="00C55CF6"/>
    <w:rsid w:val="00C7505C"/>
    <w:rsid w:val="00CB0617"/>
    <w:rsid w:val="00CE4645"/>
    <w:rsid w:val="00E01C40"/>
    <w:rsid w:val="00E22B7B"/>
    <w:rsid w:val="00E31E08"/>
    <w:rsid w:val="00EE2BE4"/>
    <w:rsid w:val="00F02B8E"/>
    <w:rsid w:val="00F5235D"/>
    <w:rsid w:val="00F76D87"/>
    <w:rsid w:val="00F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AD0E7"/>
  <w15:chartTrackingRefBased/>
  <w15:docId w15:val="{120F54E6-FCAC-40D6-B394-CEC1B1F4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unhideWhenUsed/>
    <w:rsid w:val="00B331F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B331F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5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Титульный лист)"/>
    <w:basedOn w:val="Normal"/>
    <w:link w:val="a0"/>
    <w:qFormat/>
    <w:rsid w:val="002402F5"/>
    <w:pPr>
      <w:ind w:firstLine="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2402F5"/>
    <w:rPr>
      <w:color w:val="808080"/>
    </w:rPr>
  </w:style>
  <w:style w:type="character" w:customStyle="1" w:styleId="a0">
    <w:name w:val="Обычный (Титульный лист) Знак"/>
    <w:basedOn w:val="DefaultParagraphFont"/>
    <w:link w:val="a"/>
    <w:rsid w:val="002402F5"/>
    <w:rPr>
      <w:rFonts w:ascii="Times New Roman" w:hAnsi="Times New Roman"/>
      <w:b/>
      <w:sz w:val="28"/>
    </w:rPr>
  </w:style>
  <w:style w:type="paragraph" w:customStyle="1" w:styleId="a1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NoSpacing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6200F"/>
    <w:pPr>
      <w:spacing w:after="200" w:line="240" w:lineRule="auto"/>
      <w:ind w:firstLine="0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Custom%20Office%20Templates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433DC46FE24D65BCAC89DF80518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3C78B-55E0-4079-AE7E-C0C511AA5CEE}"/>
      </w:docPartPr>
      <w:docPartBody>
        <w:p w:rsidR="004C4898" w:rsidRDefault="004C4898">
          <w:pPr>
            <w:pStyle w:val="94433DC46FE24D65BCAC89DF80518F1F"/>
          </w:pPr>
          <w:r w:rsidRPr="00020391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98"/>
    <w:rsid w:val="004C4898"/>
    <w:rsid w:val="005B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433DC46FE24D65BCAC89DF80518F1F">
    <w:name w:val="94433DC46FE24D65BCAC89DF80518F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58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31</cp:revision>
  <dcterms:created xsi:type="dcterms:W3CDTF">2025-07-02T10:24:00Z</dcterms:created>
  <dcterms:modified xsi:type="dcterms:W3CDTF">2025-07-02T11:23:00Z</dcterms:modified>
</cp:coreProperties>
</file>
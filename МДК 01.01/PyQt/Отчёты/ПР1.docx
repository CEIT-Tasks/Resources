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3FA2A" w14:textId="77777777" w:rsidR="00060C2F" w:rsidRDefault="00060C2F" w:rsidP="002402F5"/>
    <w:p w14:paraId="7A30F66B" w14:textId="77777777" w:rsidR="002402F5" w:rsidRDefault="002402F5" w:rsidP="002402F5"/>
    <w:p w14:paraId="436A6CEB" w14:textId="77777777" w:rsidR="002402F5" w:rsidRDefault="002402F5" w:rsidP="002402F5"/>
    <w:p w14:paraId="64E14B8F" w14:textId="77777777" w:rsidR="002402F5" w:rsidRDefault="002402F5" w:rsidP="002402F5"/>
    <w:p w14:paraId="321CA523" w14:textId="77777777" w:rsidR="002402F5" w:rsidRDefault="002402F5" w:rsidP="002402F5"/>
    <w:p w14:paraId="0FF7F0AE" w14:textId="77777777" w:rsidR="002402F5" w:rsidRDefault="002402F5" w:rsidP="002402F5"/>
    <w:p w14:paraId="35D90932" w14:textId="77777777" w:rsidR="002402F5" w:rsidRDefault="002402F5" w:rsidP="002402F5"/>
    <w:p w14:paraId="62428FAA" w14:textId="77777777" w:rsidR="002402F5" w:rsidRDefault="002402F5" w:rsidP="002402F5"/>
    <w:p w14:paraId="2E8E580E" w14:textId="77777777" w:rsidR="002402F5" w:rsidRDefault="002402F5" w:rsidP="002402F5"/>
    <w:p w14:paraId="25D4EF1F" w14:textId="61AA970C" w:rsidR="002402F5" w:rsidRDefault="002402F5" w:rsidP="002402F5">
      <w:pPr>
        <w:pStyle w:val="a"/>
      </w:pPr>
      <w:r>
        <w:t>Отчёт</w:t>
      </w:r>
      <w:r>
        <w:br/>
        <w:t xml:space="preserve">по </w:t>
      </w:r>
      <w:sdt>
        <w:sdtPr>
          <w:id w:val="-68889509"/>
          <w:placeholder>
            <w:docPart w:val="4BD8489E92E74308B22CE5ED7B49DAFE"/>
          </w:placeholder>
          <w:comboBox>
            <w:listItem w:displayText="практической" w:value="практической"/>
            <w:listItem w:displayText="лабораторной" w:value="лабораторной"/>
            <w:listItem w:displayText="самостоятельной" w:value="самостоятельной"/>
          </w:comboBox>
        </w:sdtPr>
        <w:sdtEndPr/>
        <w:sdtContent>
          <w:r>
            <w:t>практической</w:t>
          </w:r>
        </w:sdtContent>
      </w:sdt>
      <w:r>
        <w:t xml:space="preserve"> работе №</w:t>
      </w:r>
      <w:r w:rsidR="00DC78AE">
        <w:t>1</w:t>
      </w:r>
      <w:r>
        <w:br/>
        <w:t>по дисциплине «</w:t>
      </w:r>
      <w:r w:rsidR="00DC78AE">
        <w:t>МДК 01.01 Разработка программных модулей</w:t>
      </w:r>
      <w:r>
        <w:t>»</w:t>
      </w:r>
      <w:r>
        <w:br/>
        <w:t>Тема: «</w:t>
      </w:r>
      <w:r w:rsidR="00DC78AE">
        <w:t xml:space="preserve">Первое приложение на </w:t>
      </w:r>
      <w:r w:rsidR="00DC78AE">
        <w:rPr>
          <w:lang w:val="en-US"/>
        </w:rPr>
        <w:t>PyQt</w:t>
      </w:r>
      <w:r w:rsidR="00DC78AE" w:rsidRPr="00DC78AE">
        <w:t xml:space="preserve"> 6</w:t>
      </w:r>
      <w:r>
        <w:t>»</w:t>
      </w:r>
    </w:p>
    <w:p w14:paraId="74E65086" w14:textId="77777777" w:rsidR="002402F5" w:rsidRDefault="002402F5" w:rsidP="002402F5">
      <w:pPr>
        <w:pStyle w:val="a"/>
      </w:pPr>
    </w:p>
    <w:p w14:paraId="42AC23D5" w14:textId="77777777" w:rsidR="002402F5" w:rsidRDefault="002402F5" w:rsidP="002402F5">
      <w:pPr>
        <w:pStyle w:val="a"/>
      </w:pPr>
    </w:p>
    <w:p w14:paraId="60E785A8" w14:textId="77777777" w:rsidR="002402F5" w:rsidRDefault="002402F5" w:rsidP="002402F5">
      <w:pPr>
        <w:pStyle w:val="a"/>
      </w:pPr>
    </w:p>
    <w:p w14:paraId="2CFF71B9" w14:textId="77777777" w:rsidR="002402F5" w:rsidRDefault="002402F5" w:rsidP="002402F5">
      <w:pPr>
        <w:pStyle w:val="a"/>
      </w:pPr>
    </w:p>
    <w:p w14:paraId="5EBA8B11" w14:textId="77777777" w:rsidR="002402F5" w:rsidRDefault="002402F5" w:rsidP="002402F5">
      <w:pPr>
        <w:pStyle w:val="a"/>
      </w:pPr>
    </w:p>
    <w:p w14:paraId="3575E23E" w14:textId="77777777" w:rsidR="002402F5" w:rsidRDefault="002402F5" w:rsidP="002402F5">
      <w:pPr>
        <w:pStyle w:val="a"/>
      </w:pPr>
    </w:p>
    <w:p w14:paraId="067540EA" w14:textId="77777777" w:rsidR="002402F5" w:rsidRDefault="002402F5" w:rsidP="002402F5">
      <w:pPr>
        <w:pStyle w:val="a"/>
      </w:pPr>
    </w:p>
    <w:p w14:paraId="5B48030F" w14:textId="77777777" w:rsidR="002402F5" w:rsidRDefault="002402F5" w:rsidP="002402F5">
      <w:pPr>
        <w:pStyle w:val="a"/>
      </w:pPr>
    </w:p>
    <w:p w14:paraId="74AA3D2C" w14:textId="77777777" w:rsidR="002402F5" w:rsidRDefault="002402F5" w:rsidP="002402F5">
      <w:pPr>
        <w:pStyle w:val="a"/>
      </w:pPr>
    </w:p>
    <w:p w14:paraId="41F9C250" w14:textId="77777777" w:rsidR="002402F5" w:rsidRDefault="002402F5" w:rsidP="002402F5">
      <w:pPr>
        <w:pStyle w:val="a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02F5" w14:paraId="21FA95D4" w14:textId="77777777" w:rsidTr="002402F5">
        <w:tc>
          <w:tcPr>
            <w:tcW w:w="3115" w:type="dxa"/>
          </w:tcPr>
          <w:p w14:paraId="25A03E52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Студент группы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0F839FAA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4791085C" w14:textId="13B557B4" w:rsidR="002402F5" w:rsidRDefault="00DC78AE" w:rsidP="002402F5">
            <w:pPr>
              <w:pStyle w:val="a"/>
              <w:jc w:val="left"/>
            </w:pPr>
            <w:r>
              <w:t>Липинский К.С.</w:t>
            </w:r>
          </w:p>
        </w:tc>
      </w:tr>
      <w:tr w:rsidR="002402F5" w14:paraId="245E9481" w14:textId="77777777" w:rsidTr="002402F5">
        <w:tc>
          <w:tcPr>
            <w:tcW w:w="3115" w:type="dxa"/>
            <w:vAlign w:val="center"/>
          </w:tcPr>
          <w:p w14:paraId="2552A8C7" w14:textId="77777777" w:rsidR="002402F5" w:rsidRPr="002402F5" w:rsidRDefault="002402F5" w:rsidP="002402F5">
            <w:pPr>
              <w:pStyle w:val="a"/>
              <w:rPr>
                <w:b w:val="0"/>
                <w:bCs/>
              </w:rPr>
            </w:pPr>
            <w:r w:rsidRPr="002402F5">
              <w:rPr>
                <w:b w:val="0"/>
                <w:bCs/>
              </w:rPr>
              <w:t>Преподаватель</w:t>
            </w:r>
          </w:p>
        </w:tc>
        <w:tc>
          <w:tcPr>
            <w:tcW w:w="3115" w:type="dxa"/>
            <w:tcBorders>
              <w:top w:val="single" w:sz="4" w:space="0" w:color="auto"/>
              <w:bottom w:val="single" w:sz="4" w:space="0" w:color="auto"/>
            </w:tcBorders>
          </w:tcPr>
          <w:p w14:paraId="6F21AE0F" w14:textId="77777777" w:rsidR="002402F5" w:rsidRDefault="002402F5" w:rsidP="002402F5">
            <w:pPr>
              <w:pStyle w:val="a"/>
            </w:pPr>
          </w:p>
        </w:tc>
        <w:tc>
          <w:tcPr>
            <w:tcW w:w="3115" w:type="dxa"/>
          </w:tcPr>
          <w:p w14:paraId="7A1F787F" w14:textId="64F62AC1" w:rsidR="002402F5" w:rsidRDefault="00DC78AE" w:rsidP="002402F5">
            <w:pPr>
              <w:pStyle w:val="a"/>
              <w:jc w:val="left"/>
            </w:pPr>
            <w:r>
              <w:t>Склярова А.В.</w:t>
            </w:r>
          </w:p>
        </w:tc>
      </w:tr>
    </w:tbl>
    <w:p w14:paraId="5B73CFC9" w14:textId="77777777" w:rsidR="002402F5" w:rsidRDefault="002402F5" w:rsidP="002402F5">
      <w:pPr>
        <w:pStyle w:val="a"/>
        <w:jc w:val="left"/>
      </w:pPr>
    </w:p>
    <w:p w14:paraId="04F73155" w14:textId="77777777" w:rsidR="002402F5" w:rsidRDefault="002402F5" w:rsidP="002402F5">
      <w:pPr>
        <w:pStyle w:val="Heading2"/>
      </w:pPr>
      <w:r>
        <w:br w:type="page"/>
      </w:r>
      <w:r>
        <w:lastRenderedPageBreak/>
        <w:t>Цель работы</w:t>
      </w:r>
    </w:p>
    <w:p w14:paraId="1A2C3F28" w14:textId="386C78DA" w:rsidR="002402F5" w:rsidRDefault="00983844" w:rsidP="002402F5">
      <w:r>
        <w:t>Создать форму с надписью</w:t>
      </w:r>
      <w:r w:rsidR="00CA29A7">
        <w:t>.</w:t>
      </w:r>
    </w:p>
    <w:p w14:paraId="2E7F9AA1" w14:textId="77777777" w:rsidR="002402F5" w:rsidRDefault="002402F5" w:rsidP="002402F5">
      <w:pPr>
        <w:pStyle w:val="Heading2"/>
      </w:pPr>
    </w:p>
    <w:p w14:paraId="705BD5B2" w14:textId="77777777" w:rsidR="002402F5" w:rsidRDefault="002402F5" w:rsidP="002402F5">
      <w:pPr>
        <w:pStyle w:val="Heading2"/>
      </w:pPr>
      <w:r>
        <w:t>Выполнение работы</w:t>
      </w:r>
    </w:p>
    <w:p w14:paraId="00EA7D99" w14:textId="4C0EEE6B" w:rsidR="002402F5" w:rsidRDefault="00E063B4" w:rsidP="00983844">
      <w:pPr>
        <w:ind w:firstLine="0"/>
      </w:pPr>
      <w:r>
        <w:tab/>
      </w:r>
      <w:r w:rsidR="00B122E1">
        <w:t>Код (рис. 1)</w:t>
      </w:r>
    </w:p>
    <w:p w14:paraId="16A2F299" w14:textId="77777777" w:rsidR="0086713F" w:rsidRDefault="00CA29A7" w:rsidP="0086713F">
      <w:pPr>
        <w:pStyle w:val="a1"/>
        <w:keepNext/>
      </w:pPr>
      <w:r w:rsidRPr="00CA29A7">
        <w:drawing>
          <wp:inline distT="0" distB="0" distL="0" distR="0" wp14:anchorId="43B535E5" wp14:editId="31066CFA">
            <wp:extent cx="5940425" cy="63004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F6E8" w14:textId="4DF3E37E" w:rsidR="00B122E1" w:rsidRDefault="0086713F" w:rsidP="0086713F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44E6">
        <w:rPr>
          <w:noProof/>
        </w:rPr>
        <w:t>1</w:t>
      </w:r>
      <w:r>
        <w:fldChar w:fldCharType="end"/>
      </w:r>
    </w:p>
    <w:p w14:paraId="2A79837D" w14:textId="12B61B8B" w:rsidR="003331D1" w:rsidRDefault="003331D1">
      <w:pPr>
        <w:spacing w:line="259" w:lineRule="auto"/>
        <w:ind w:firstLine="0"/>
      </w:pPr>
      <w:r>
        <w:br w:type="page"/>
      </w:r>
    </w:p>
    <w:p w14:paraId="6F4B61C2" w14:textId="7E680EA9" w:rsidR="003331D1" w:rsidRDefault="003331D1" w:rsidP="003331D1">
      <w:r>
        <w:lastRenderedPageBreak/>
        <w:t>Результат</w:t>
      </w:r>
      <w:r w:rsidR="009A728C">
        <w:t xml:space="preserve"> (рис. 2)</w:t>
      </w:r>
    </w:p>
    <w:p w14:paraId="5E67E14B" w14:textId="77777777" w:rsidR="009E44E6" w:rsidRDefault="00087BBE" w:rsidP="009E44E6">
      <w:pPr>
        <w:pStyle w:val="a1"/>
        <w:keepNext/>
      </w:pPr>
      <w:r w:rsidRPr="00087BBE">
        <w:drawing>
          <wp:inline distT="0" distB="0" distL="0" distR="0" wp14:anchorId="02EFDE6E" wp14:editId="4734DF07">
            <wp:extent cx="3829584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BF23" w14:textId="740B12EA" w:rsidR="009A728C" w:rsidRPr="003331D1" w:rsidRDefault="009E44E6" w:rsidP="009E44E6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6877D42" w14:textId="77777777" w:rsidR="00E063B4" w:rsidRPr="00E063B4" w:rsidRDefault="00E063B4" w:rsidP="00983844">
      <w:pPr>
        <w:ind w:firstLine="0"/>
      </w:pPr>
    </w:p>
    <w:sectPr w:rsidR="00E063B4" w:rsidRPr="00E063B4" w:rsidSect="002402F5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B97C6" w14:textId="77777777" w:rsidR="00DC78AE" w:rsidRDefault="00DC78AE" w:rsidP="002402F5">
      <w:pPr>
        <w:spacing w:after="0" w:line="240" w:lineRule="auto"/>
      </w:pPr>
      <w:r>
        <w:separator/>
      </w:r>
    </w:p>
  </w:endnote>
  <w:endnote w:type="continuationSeparator" w:id="0">
    <w:p w14:paraId="487CC518" w14:textId="77777777" w:rsidR="00DC78AE" w:rsidRDefault="00DC78AE" w:rsidP="00240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4835"/>
      <w:docPartObj>
        <w:docPartGallery w:val="Page Numbers (Bottom of Page)"/>
        <w:docPartUnique/>
      </w:docPartObj>
    </w:sdtPr>
    <w:sdtEndPr/>
    <w:sdtContent>
      <w:p w14:paraId="64E7E5AD" w14:textId="77777777" w:rsidR="002402F5" w:rsidRDefault="002402F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631AE8" w14:textId="77777777" w:rsidR="002402F5" w:rsidRDefault="002402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48B4" w14:textId="77777777" w:rsidR="002402F5" w:rsidRDefault="002402F5" w:rsidP="002402F5">
    <w:pPr>
      <w:pStyle w:val="Footer"/>
      <w:jc w:val="center"/>
      <w:rPr>
        <w:b/>
        <w:bCs/>
      </w:rPr>
    </w:pPr>
    <w:r>
      <w:rPr>
        <w:b/>
        <w:bCs/>
      </w:rPr>
      <w:t>Санкт-Петербург</w:t>
    </w:r>
  </w:p>
  <w:p w14:paraId="6302EF17" w14:textId="77777777" w:rsidR="002402F5" w:rsidRPr="002402F5" w:rsidRDefault="002402F5" w:rsidP="002402F5">
    <w:pPr>
      <w:pStyle w:val="Footer"/>
      <w:jc w:val="center"/>
      <w:rPr>
        <w:b/>
        <w:bCs/>
        <w:lang w:val="en-US"/>
      </w:rPr>
    </w:pPr>
    <w:r>
      <w:rPr>
        <w:b/>
        <w:bCs/>
        <w:lang w:val="en-US"/>
      </w:rPr>
      <w:fldChar w:fldCharType="begin"/>
    </w:r>
    <w:r>
      <w:rPr>
        <w:b/>
        <w:bCs/>
        <w:lang w:val="en-US"/>
      </w:rPr>
      <w:instrText xml:space="preserve"> date \@YYYY </w:instrText>
    </w:r>
    <w:r>
      <w:rPr>
        <w:b/>
        <w:bCs/>
        <w:lang w:val="en-US"/>
      </w:rPr>
      <w:fldChar w:fldCharType="separate"/>
    </w:r>
    <w:r w:rsidR="00DC78AE">
      <w:rPr>
        <w:b/>
        <w:bCs/>
        <w:noProof/>
        <w:lang w:val="en-US"/>
      </w:rPr>
      <w:t>2025</w:t>
    </w:r>
    <w:r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CC02" w14:textId="77777777" w:rsidR="00DC78AE" w:rsidRDefault="00DC78AE" w:rsidP="002402F5">
      <w:pPr>
        <w:spacing w:after="0" w:line="240" w:lineRule="auto"/>
      </w:pPr>
      <w:r>
        <w:separator/>
      </w:r>
    </w:p>
  </w:footnote>
  <w:footnote w:type="continuationSeparator" w:id="0">
    <w:p w14:paraId="15E82D43" w14:textId="77777777" w:rsidR="00DC78AE" w:rsidRDefault="00DC78AE" w:rsidP="00240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11"/>
      <w:gridCol w:w="7144"/>
    </w:tblGrid>
    <w:tr w:rsidR="002402F5" w14:paraId="1B13BCD1" w14:textId="77777777" w:rsidTr="002402F5">
      <w:tc>
        <w:tcPr>
          <w:tcW w:w="2122" w:type="dxa"/>
          <w:vAlign w:val="center"/>
        </w:tcPr>
        <w:p w14:paraId="4CFC5EAC" w14:textId="77777777" w:rsidR="002402F5" w:rsidRDefault="002402F5" w:rsidP="002402F5">
          <w:pPr>
            <w:pStyle w:val="Header"/>
            <w:ind w:firstLine="0"/>
            <w:jc w:val="center"/>
          </w:pPr>
          <w:r>
            <w:rPr>
              <w:noProof/>
            </w:rPr>
            <w:drawing>
              <wp:inline distT="0" distB="0" distL="0" distR="0" wp14:anchorId="58D87AE8" wp14:editId="03EFF418">
                <wp:extent cx="1266825" cy="791477"/>
                <wp:effectExtent l="0" t="0" r="0" b="889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Рисунок 9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563" cy="805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3" w:type="dxa"/>
          <w:vAlign w:val="center"/>
        </w:tcPr>
        <w:p w14:paraId="08C8D157" w14:textId="77777777" w:rsidR="002402F5" w:rsidRDefault="002402F5" w:rsidP="002402F5">
          <w:pPr>
            <w:pStyle w:val="Header"/>
            <w:ind w:firstLine="0"/>
            <w:jc w:val="center"/>
          </w:pPr>
          <w:r>
            <w:t>Санкт-Петербургское государственное бюджетное профессиональное образовательное учреждение «Колледж электроники и информационных технологий»</w:t>
          </w:r>
        </w:p>
      </w:tc>
    </w:tr>
  </w:tbl>
  <w:p w14:paraId="5F3F58F8" w14:textId="77777777" w:rsidR="002402F5" w:rsidRDefault="002402F5" w:rsidP="002402F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F48BB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AE86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604B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5692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BCBA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08F6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3AE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0C5E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62F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7469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741400">
    <w:abstractNumId w:val="9"/>
  </w:num>
  <w:num w:numId="2" w16cid:durableId="1478573821">
    <w:abstractNumId w:val="7"/>
  </w:num>
  <w:num w:numId="3" w16cid:durableId="218519136">
    <w:abstractNumId w:val="6"/>
  </w:num>
  <w:num w:numId="4" w16cid:durableId="2092307372">
    <w:abstractNumId w:val="5"/>
  </w:num>
  <w:num w:numId="5" w16cid:durableId="326831368">
    <w:abstractNumId w:val="4"/>
  </w:num>
  <w:num w:numId="6" w16cid:durableId="1825775548">
    <w:abstractNumId w:val="8"/>
  </w:num>
  <w:num w:numId="7" w16cid:durableId="44569771">
    <w:abstractNumId w:val="3"/>
  </w:num>
  <w:num w:numId="8" w16cid:durableId="108280989">
    <w:abstractNumId w:val="2"/>
  </w:num>
  <w:num w:numId="9" w16cid:durableId="587617179">
    <w:abstractNumId w:val="1"/>
  </w:num>
  <w:num w:numId="10" w16cid:durableId="1391264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AE"/>
    <w:rsid w:val="00060C2F"/>
    <w:rsid w:val="00087BBE"/>
    <w:rsid w:val="0017481D"/>
    <w:rsid w:val="002402F5"/>
    <w:rsid w:val="003331D1"/>
    <w:rsid w:val="004559B7"/>
    <w:rsid w:val="00475A2C"/>
    <w:rsid w:val="00481373"/>
    <w:rsid w:val="00812411"/>
    <w:rsid w:val="0086713F"/>
    <w:rsid w:val="00983844"/>
    <w:rsid w:val="009A728C"/>
    <w:rsid w:val="009E44E6"/>
    <w:rsid w:val="00A95A14"/>
    <w:rsid w:val="00B122E1"/>
    <w:rsid w:val="00B331FE"/>
    <w:rsid w:val="00BA1EC8"/>
    <w:rsid w:val="00CA29A7"/>
    <w:rsid w:val="00CE4645"/>
    <w:rsid w:val="00DC78AE"/>
    <w:rsid w:val="00E063B4"/>
    <w:rsid w:val="00EB6D37"/>
    <w:rsid w:val="00FC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33E46C"/>
  <w15:chartTrackingRefBased/>
  <w15:docId w15:val="{46FC28E3-6399-48EA-A410-C9609309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2F5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1F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1F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2F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1F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1FE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331F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1F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ignature">
    <w:name w:val="Signature"/>
    <w:basedOn w:val="Normal"/>
    <w:link w:val="SignatureChar"/>
    <w:uiPriority w:val="99"/>
    <w:unhideWhenUsed/>
    <w:rsid w:val="00B331FE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B331F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2F5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02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2F5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240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Обычный (Титульный лист)"/>
    <w:basedOn w:val="Normal"/>
    <w:link w:val="a0"/>
    <w:qFormat/>
    <w:rsid w:val="002402F5"/>
    <w:pPr>
      <w:ind w:firstLine="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2402F5"/>
    <w:rPr>
      <w:color w:val="808080"/>
    </w:rPr>
  </w:style>
  <w:style w:type="character" w:customStyle="1" w:styleId="a0">
    <w:name w:val="Обычный (Титульный лист) Знак"/>
    <w:basedOn w:val="DefaultParagraphFont"/>
    <w:link w:val="a"/>
    <w:rsid w:val="002402F5"/>
    <w:rPr>
      <w:rFonts w:ascii="Times New Roman" w:hAnsi="Times New Roman"/>
      <w:b/>
      <w:sz w:val="28"/>
    </w:rPr>
  </w:style>
  <w:style w:type="paragraph" w:customStyle="1" w:styleId="a1">
    <w:name w:val="Изображения"/>
    <w:qFormat/>
    <w:rsid w:val="002402F5"/>
    <w:pPr>
      <w:jc w:val="center"/>
    </w:pPr>
    <w:rPr>
      <w:rFonts w:ascii="Times New Roman" w:hAnsi="Times New Roman"/>
      <w:noProof/>
      <w:sz w:val="28"/>
      <w:lang w:val="en-US"/>
    </w:rPr>
  </w:style>
  <w:style w:type="paragraph" w:styleId="NoSpacing">
    <w:name w:val="No Spacing"/>
    <w:uiPriority w:val="1"/>
    <w:qFormat/>
    <w:rsid w:val="002402F5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2F5"/>
    <w:rPr>
      <w:rFonts w:ascii="Times New Roman" w:eastAsiaTheme="majorEastAsia" w:hAnsi="Times New Roman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6713F"/>
    <w:pPr>
      <w:spacing w:after="200" w:line="240" w:lineRule="auto"/>
      <w:ind w:firstLine="0"/>
    </w:pPr>
    <w:rPr>
      <w:b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8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ori\Documents\Custom%20Office%20Templates\&#1064;&#1072;&#1073;&#1083;&#1086;&#1085;%20&#1088;&#1072;&#1073;&#1086;&#1090;&#109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8489E92E74308B22CE5ED7B49D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15801-5D26-4EF4-AD68-B44F48A2D3C2}"/>
      </w:docPartPr>
      <w:docPartBody>
        <w:p w:rsidR="001568A9" w:rsidRDefault="001568A9">
          <w:pPr>
            <w:pStyle w:val="4BD8489E92E74308B22CE5ED7B49DAFE"/>
          </w:pPr>
          <w:r w:rsidRPr="00020391">
            <w:rPr>
              <w:rStyle w:val="PlaceholderText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A9"/>
    <w:rsid w:val="001568A9"/>
    <w:rsid w:val="00E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D8489E92E74308B22CE5ED7B49DAFE">
    <w:name w:val="4BD8489E92E74308B22CE5ED7B49DA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работы.dotx</Template>
  <TotalTime>3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Lipinskiy</dc:creator>
  <cp:keywords/>
  <dc:description/>
  <cp:lastModifiedBy>Konstantin Lipinskiy</cp:lastModifiedBy>
  <cp:revision>12</cp:revision>
  <dcterms:created xsi:type="dcterms:W3CDTF">2025-06-30T08:57:00Z</dcterms:created>
  <dcterms:modified xsi:type="dcterms:W3CDTF">2025-06-30T09:00:00Z</dcterms:modified>
</cp:coreProperties>
</file>
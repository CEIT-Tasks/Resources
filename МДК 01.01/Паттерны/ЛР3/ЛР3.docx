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81015" w14:textId="77777777" w:rsidR="00060C2F" w:rsidRPr="00540CE6" w:rsidRDefault="00060C2F" w:rsidP="00E0352C">
      <w:pPr>
        <w:pStyle w:val="2"/>
        <w:rPr>
          <w:lang w:val="en-US"/>
        </w:rPr>
      </w:pPr>
    </w:p>
    <w:p w14:paraId="358DD949" w14:textId="77777777" w:rsidR="002402F5" w:rsidRDefault="002402F5" w:rsidP="002402F5"/>
    <w:p w14:paraId="1DD58F54" w14:textId="77777777" w:rsidR="002402F5" w:rsidRDefault="002402F5" w:rsidP="002402F5"/>
    <w:p w14:paraId="24E839C5" w14:textId="77777777" w:rsidR="002402F5" w:rsidRDefault="002402F5" w:rsidP="002402F5"/>
    <w:p w14:paraId="7BFD1381" w14:textId="77777777" w:rsidR="002402F5" w:rsidRDefault="002402F5" w:rsidP="002402F5"/>
    <w:p w14:paraId="36E22D02" w14:textId="77777777" w:rsidR="002402F5" w:rsidRDefault="002402F5" w:rsidP="002402F5"/>
    <w:p w14:paraId="1DE563FF" w14:textId="77777777" w:rsidR="002402F5" w:rsidRDefault="002402F5" w:rsidP="002402F5"/>
    <w:p w14:paraId="0439DEF2" w14:textId="77777777" w:rsidR="002402F5" w:rsidRDefault="002402F5" w:rsidP="002402F5"/>
    <w:p w14:paraId="3B2A8AF5" w14:textId="77777777" w:rsidR="002402F5" w:rsidRDefault="002402F5" w:rsidP="002402F5"/>
    <w:p w14:paraId="6A21B6D0" w14:textId="7207E1F5" w:rsidR="002402F5" w:rsidRDefault="002402F5" w:rsidP="002402F5">
      <w:pPr>
        <w:pStyle w:val="ac"/>
      </w:pPr>
      <w:r>
        <w:t>Отчёт</w:t>
      </w:r>
      <w:r>
        <w:br/>
        <w:t xml:space="preserve">по </w:t>
      </w:r>
      <w:sdt>
        <w:sdtPr>
          <w:id w:val="-68889509"/>
          <w:placeholder>
            <w:docPart w:val="9AC597C97BB7446482AFCDE49182F564"/>
          </w:placeholder>
          <w:comboBox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comboBox>
        </w:sdtPr>
        <w:sdtContent>
          <w:r w:rsidR="00205A24">
            <w:t>лабораторной</w:t>
          </w:r>
        </w:sdtContent>
      </w:sdt>
      <w:r>
        <w:t xml:space="preserve"> работе №</w:t>
      </w:r>
      <w:r w:rsidR="00E57E95">
        <w:t>2</w:t>
      </w:r>
      <w:r>
        <w:br/>
        <w:t>по дисциплине «</w:t>
      </w:r>
      <w:r w:rsidR="00205A24">
        <w:t>МДК 01.01 Разработка программного модуля</w:t>
      </w:r>
      <w:r>
        <w:t>»</w:t>
      </w:r>
      <w:r>
        <w:br/>
        <w:t>Тема: «</w:t>
      </w:r>
      <w:r w:rsidR="008E33AD">
        <w:t xml:space="preserve">Структурные </w:t>
      </w:r>
      <w:r w:rsidR="00205A24">
        <w:t>паттерны</w:t>
      </w:r>
      <w:r>
        <w:t>»</w:t>
      </w:r>
    </w:p>
    <w:p w14:paraId="2A6F334A" w14:textId="77777777" w:rsidR="002402F5" w:rsidRDefault="002402F5" w:rsidP="002402F5">
      <w:pPr>
        <w:pStyle w:val="ac"/>
      </w:pPr>
    </w:p>
    <w:p w14:paraId="070F5CAD" w14:textId="77777777" w:rsidR="002402F5" w:rsidRDefault="002402F5" w:rsidP="002402F5">
      <w:pPr>
        <w:pStyle w:val="ac"/>
      </w:pPr>
    </w:p>
    <w:p w14:paraId="73631490" w14:textId="77777777" w:rsidR="002402F5" w:rsidRDefault="002402F5" w:rsidP="002402F5">
      <w:pPr>
        <w:pStyle w:val="ac"/>
      </w:pPr>
    </w:p>
    <w:p w14:paraId="3B18CF99" w14:textId="77777777" w:rsidR="002402F5" w:rsidRDefault="002402F5" w:rsidP="002402F5">
      <w:pPr>
        <w:pStyle w:val="ac"/>
      </w:pPr>
    </w:p>
    <w:p w14:paraId="41E10104" w14:textId="77777777" w:rsidR="002402F5" w:rsidRDefault="002402F5" w:rsidP="002402F5">
      <w:pPr>
        <w:pStyle w:val="ac"/>
      </w:pPr>
    </w:p>
    <w:p w14:paraId="6FF0C786" w14:textId="77777777" w:rsidR="002402F5" w:rsidRDefault="002402F5" w:rsidP="002402F5">
      <w:pPr>
        <w:pStyle w:val="ac"/>
      </w:pPr>
    </w:p>
    <w:p w14:paraId="03234E0E" w14:textId="77777777" w:rsidR="002402F5" w:rsidRDefault="002402F5" w:rsidP="002402F5">
      <w:pPr>
        <w:pStyle w:val="ac"/>
      </w:pPr>
    </w:p>
    <w:p w14:paraId="7C7611A0" w14:textId="77777777" w:rsidR="002402F5" w:rsidRDefault="002402F5" w:rsidP="002402F5">
      <w:pPr>
        <w:pStyle w:val="ac"/>
      </w:pPr>
    </w:p>
    <w:p w14:paraId="588F1D37" w14:textId="77777777" w:rsidR="002402F5" w:rsidRDefault="002402F5" w:rsidP="002402F5">
      <w:pPr>
        <w:pStyle w:val="ac"/>
      </w:pPr>
    </w:p>
    <w:p w14:paraId="05609BBA" w14:textId="77777777" w:rsidR="002402F5" w:rsidRDefault="002402F5" w:rsidP="002402F5">
      <w:pPr>
        <w:pStyle w:val="ac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2F5" w14:paraId="5572E30D" w14:textId="77777777" w:rsidTr="002402F5">
        <w:tc>
          <w:tcPr>
            <w:tcW w:w="3115" w:type="dxa"/>
          </w:tcPr>
          <w:p w14:paraId="6642F2C1" w14:textId="77777777" w:rsidR="002402F5" w:rsidRPr="002402F5" w:rsidRDefault="002402F5" w:rsidP="002402F5">
            <w:pPr>
              <w:pStyle w:val="ac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Студент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167BB31" w14:textId="77777777" w:rsidR="002402F5" w:rsidRDefault="002402F5" w:rsidP="002402F5">
            <w:pPr>
              <w:pStyle w:val="ac"/>
            </w:pPr>
          </w:p>
        </w:tc>
        <w:tc>
          <w:tcPr>
            <w:tcW w:w="3115" w:type="dxa"/>
          </w:tcPr>
          <w:p w14:paraId="738521E9" w14:textId="63D651A8" w:rsidR="002402F5" w:rsidRDefault="00205A24" w:rsidP="002402F5">
            <w:pPr>
              <w:pStyle w:val="ac"/>
              <w:jc w:val="left"/>
            </w:pPr>
            <w:r>
              <w:t>Липинский К.С.</w:t>
            </w:r>
          </w:p>
        </w:tc>
      </w:tr>
      <w:tr w:rsidR="002402F5" w14:paraId="39225E72" w14:textId="77777777" w:rsidTr="002402F5">
        <w:tc>
          <w:tcPr>
            <w:tcW w:w="3115" w:type="dxa"/>
            <w:vAlign w:val="center"/>
          </w:tcPr>
          <w:p w14:paraId="337D49DB" w14:textId="77777777" w:rsidR="002402F5" w:rsidRPr="002402F5" w:rsidRDefault="002402F5" w:rsidP="002402F5">
            <w:pPr>
              <w:pStyle w:val="ac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Преподаватель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6887321E" w14:textId="77777777" w:rsidR="002402F5" w:rsidRDefault="002402F5" w:rsidP="002402F5">
            <w:pPr>
              <w:pStyle w:val="ac"/>
            </w:pPr>
          </w:p>
        </w:tc>
        <w:tc>
          <w:tcPr>
            <w:tcW w:w="3115" w:type="dxa"/>
          </w:tcPr>
          <w:p w14:paraId="259AA7C1" w14:textId="0F959A45" w:rsidR="002402F5" w:rsidRDefault="00205A24" w:rsidP="002402F5">
            <w:pPr>
              <w:pStyle w:val="ac"/>
              <w:jc w:val="left"/>
            </w:pPr>
            <w:r>
              <w:t>Ремизова В.И.</w:t>
            </w:r>
          </w:p>
        </w:tc>
      </w:tr>
    </w:tbl>
    <w:p w14:paraId="768E1241" w14:textId="77777777" w:rsidR="002402F5" w:rsidRDefault="002402F5" w:rsidP="002402F5">
      <w:pPr>
        <w:pStyle w:val="ac"/>
        <w:jc w:val="left"/>
      </w:pPr>
    </w:p>
    <w:p w14:paraId="435F3575" w14:textId="77777777" w:rsidR="002402F5" w:rsidRDefault="002402F5" w:rsidP="002402F5">
      <w:pPr>
        <w:pStyle w:val="2"/>
      </w:pPr>
      <w:r>
        <w:br w:type="page"/>
      </w:r>
      <w:r>
        <w:lastRenderedPageBreak/>
        <w:t>Цель работы</w:t>
      </w:r>
    </w:p>
    <w:p w14:paraId="4E6A1FF4" w14:textId="77777777" w:rsidR="008E33AD" w:rsidRDefault="008E33AD" w:rsidP="008E33AD"/>
    <w:p w14:paraId="48EBFCC9" w14:textId="77777777" w:rsidR="002402F5" w:rsidRDefault="002402F5" w:rsidP="002402F5">
      <w:pPr>
        <w:pStyle w:val="2"/>
      </w:pPr>
      <w:r>
        <w:t>Выполнение работы</w:t>
      </w:r>
    </w:p>
    <w:p w14:paraId="3E8E8D01" w14:textId="3D96F4DD" w:rsidR="002402F5" w:rsidRDefault="007F2413" w:rsidP="009254E8">
      <w:pPr>
        <w:rPr>
          <w:b/>
          <w:bCs/>
        </w:rPr>
      </w:pPr>
      <w:r>
        <w:rPr>
          <w:b/>
          <w:bCs/>
        </w:rPr>
        <w:t xml:space="preserve">Вариант </w:t>
      </w:r>
      <w:r w:rsidR="008E33AD">
        <w:rPr>
          <w:b/>
          <w:bCs/>
        </w:rPr>
        <w:t>1 (1.</w:t>
      </w:r>
      <w:r w:rsidR="00314337">
        <w:rPr>
          <w:b/>
          <w:bCs/>
        </w:rPr>
        <w:t>3</w:t>
      </w:r>
      <w:r w:rsidR="008E33AD">
        <w:rPr>
          <w:b/>
          <w:bCs/>
        </w:rPr>
        <w:t>)</w:t>
      </w:r>
    </w:p>
    <w:p w14:paraId="47821EEB" w14:textId="12D0C262" w:rsidR="00247710" w:rsidRDefault="00314337" w:rsidP="009254E8">
      <w:r>
        <w:t>Код</w:t>
      </w:r>
    </w:p>
    <w:p w14:paraId="2DA4B106" w14:textId="77777777" w:rsidR="00314337" w:rsidRPr="00314337" w:rsidRDefault="00314337" w:rsidP="00314337">
      <w:r w:rsidRPr="00314337">
        <w:t>from __future__ import annotations</w:t>
      </w:r>
      <w:r w:rsidRPr="00314337">
        <w:br/>
        <w:t>from typing import List, Optional</w:t>
      </w:r>
      <w:r w:rsidRPr="00314337">
        <w:br/>
      </w:r>
      <w:r w:rsidRPr="00314337">
        <w:br/>
        <w:t>class ВзлетноПосадочнаяПолоса:</w:t>
      </w:r>
      <w:r w:rsidRPr="00314337">
        <w:br/>
        <w:t xml:space="preserve">    def __init__(self, id: int):</w:t>
      </w:r>
      <w:r w:rsidRPr="00314337">
        <w:br/>
        <w:t xml:space="preserve">        self.id = id</w:t>
      </w:r>
      <w:r w:rsidRPr="00314337">
        <w:br/>
        <w:t xml:space="preserve">        self.занята = False</w:t>
      </w:r>
      <w:r w:rsidRPr="00314337">
        <w:br/>
      </w:r>
      <w:r w:rsidRPr="00314337">
        <w:br/>
        <w:t xml:space="preserve">    def __repr__(self) -&gt; str:</w:t>
      </w:r>
      <w:r w:rsidRPr="00314337">
        <w:br/>
        <w:t xml:space="preserve">        return f"ВПП №{self.id}"</w:t>
      </w:r>
      <w:r w:rsidRPr="00314337">
        <w:br/>
      </w:r>
      <w:r w:rsidRPr="00314337">
        <w:br/>
        <w:t>class Терминал:</w:t>
      </w:r>
      <w:r w:rsidRPr="00314337">
        <w:br/>
        <w:t xml:space="preserve">    def __init__(self, id: int):</w:t>
      </w:r>
      <w:r w:rsidRPr="00314337">
        <w:br/>
        <w:t xml:space="preserve">        self.id = id</w:t>
      </w:r>
      <w:r w:rsidRPr="00314337">
        <w:br/>
        <w:t xml:space="preserve">        self.занят = False</w:t>
      </w:r>
      <w:r w:rsidRPr="00314337">
        <w:br/>
      </w:r>
      <w:r w:rsidRPr="00314337">
        <w:br/>
        <w:t xml:space="preserve">    def __repr__(self) -&gt; str:</w:t>
      </w:r>
      <w:r w:rsidRPr="00314337">
        <w:br/>
        <w:t xml:space="preserve">        return f"Терминал №{self.id}"</w:t>
      </w:r>
      <w:r w:rsidRPr="00314337">
        <w:br/>
      </w:r>
      <w:r w:rsidRPr="00314337">
        <w:br/>
        <w:t>class АвиадиспетчерскаяВышка:</w:t>
      </w:r>
      <w:r w:rsidRPr="00314337">
        <w:br/>
        <w:t xml:space="preserve">    def __init__(self):</w:t>
      </w:r>
      <w:r w:rsidRPr="00314337">
        <w:br/>
        <w:t xml:space="preserve">        self.впп: List[ВзлетноПосадочнаяПолоса] = []</w:t>
      </w:r>
      <w:r w:rsidRPr="00314337">
        <w:br/>
        <w:t xml:space="preserve">        self.терминалы: List[Терминал] = []</w:t>
      </w:r>
      <w:r w:rsidRPr="00314337">
        <w:br/>
      </w:r>
      <w:r w:rsidRPr="00314337">
        <w:br/>
        <w:t xml:space="preserve">    def добавить_впп(self, впп: ВзлетноПосадочнаяПолоса):</w:t>
      </w:r>
      <w:r w:rsidRPr="00314337">
        <w:br/>
        <w:t xml:space="preserve">        self.впп.append(впп)</w:t>
      </w:r>
      <w:r w:rsidRPr="00314337">
        <w:br/>
      </w:r>
      <w:r w:rsidRPr="00314337">
        <w:br/>
        <w:t xml:space="preserve">    def добавить_терминал(self, терминал: Терминал):</w:t>
      </w:r>
      <w:r w:rsidRPr="00314337">
        <w:br/>
        <w:t xml:space="preserve">        self.терминалы.append(терминал)</w:t>
      </w:r>
      <w:r w:rsidRPr="00314337">
        <w:br/>
      </w:r>
      <w:r w:rsidRPr="00314337">
        <w:br/>
        <w:t xml:space="preserve">    def разрешить_взлет(self, самолет: Самолет) -&gt; bool:</w:t>
      </w:r>
      <w:r w:rsidRPr="00314337">
        <w:br/>
        <w:t xml:space="preserve">        доступная_впп = next((п for п in self.впп if not п.занята), None)</w:t>
      </w:r>
      <w:r w:rsidRPr="00314337">
        <w:br/>
      </w:r>
      <w:r w:rsidRPr="00314337">
        <w:lastRenderedPageBreak/>
        <w:t xml:space="preserve">        if доступная_впп:</w:t>
      </w:r>
      <w:r w:rsidRPr="00314337">
        <w:br/>
        <w:t xml:space="preserve">            доступная_впп.занята = True</w:t>
      </w:r>
      <w:r w:rsidRPr="00314337">
        <w:br/>
        <w:t xml:space="preserve">            print(f"Вышка: Разрешаю взлет самолету {самолет.имя} с {доступная_впп}.")</w:t>
      </w:r>
      <w:r w:rsidRPr="00314337">
        <w:br/>
        <w:t xml:space="preserve">            self.впп_в_использовании = доступная_впп</w:t>
      </w:r>
      <w:r w:rsidRPr="00314337">
        <w:br/>
        <w:t xml:space="preserve">            return True</w:t>
      </w:r>
      <w:r w:rsidRPr="00314337">
        <w:br/>
        <w:t xml:space="preserve">        else:</w:t>
      </w:r>
      <w:r w:rsidRPr="00314337">
        <w:br/>
        <w:t xml:space="preserve">            print(f"Вышка: Отказываю в взлете самолету {самолет.имя}. Все ВПП заняты.")</w:t>
      </w:r>
      <w:r w:rsidRPr="00314337">
        <w:br/>
        <w:t xml:space="preserve">            return False</w:t>
      </w:r>
      <w:r w:rsidRPr="00314337">
        <w:br/>
      </w:r>
      <w:r w:rsidRPr="00314337">
        <w:br/>
        <w:t xml:space="preserve">    def завершить_взлет(self, самолет: Самолет):</w:t>
      </w:r>
      <w:r w:rsidRPr="00314337">
        <w:br/>
        <w:t xml:space="preserve">        print(f"Вышка: Самолет {самолет.имя} завершил взлет.")</w:t>
      </w:r>
      <w:r w:rsidRPr="00314337">
        <w:br/>
        <w:t xml:space="preserve">        if hasattr(self, 'впп_в_использовании') and self.впп_в_использовании:</w:t>
      </w:r>
      <w:r w:rsidRPr="00314337">
        <w:br/>
        <w:t xml:space="preserve">            self.впп_в_использовании.занята = False</w:t>
      </w:r>
      <w:r w:rsidRPr="00314337">
        <w:br/>
        <w:t xml:space="preserve">            self.впп_в_использовании = None</w:t>
      </w:r>
      <w:r w:rsidRPr="00314337">
        <w:br/>
      </w:r>
      <w:r w:rsidRPr="00314337">
        <w:br/>
        <w:t xml:space="preserve">    def разрешить_посадку(self, самолет: Самолет) -&gt; bool:</w:t>
      </w:r>
      <w:r w:rsidRPr="00314337">
        <w:br/>
        <w:t xml:space="preserve">        доступная_впп = next((п for п in self.впп if not п.занята), None)</w:t>
      </w:r>
      <w:r w:rsidRPr="00314337">
        <w:br/>
        <w:t xml:space="preserve">        if доступная_впп:</w:t>
      </w:r>
      <w:r w:rsidRPr="00314337">
        <w:br/>
        <w:t xml:space="preserve">            доступная_впп.занята = True</w:t>
      </w:r>
      <w:r w:rsidRPr="00314337">
        <w:br/>
        <w:t xml:space="preserve">            print(f"Вышка: Разрешаю посадку самолету {самолет.имя} на {доступная_впп}.")</w:t>
      </w:r>
      <w:r w:rsidRPr="00314337">
        <w:br/>
        <w:t xml:space="preserve">            self.впп_в_использовании = доступная_впп</w:t>
      </w:r>
      <w:r w:rsidRPr="00314337">
        <w:br/>
        <w:t xml:space="preserve">            return True</w:t>
      </w:r>
      <w:r w:rsidRPr="00314337">
        <w:br/>
        <w:t xml:space="preserve">        else:</w:t>
      </w:r>
      <w:r w:rsidRPr="00314337">
        <w:br/>
        <w:t xml:space="preserve">            print(f"Вышка: Отказываю в посадке самолету {самолет.имя}. Все ВПП заняты.")</w:t>
      </w:r>
      <w:r w:rsidRPr="00314337">
        <w:br/>
        <w:t xml:space="preserve">            return False</w:t>
      </w:r>
      <w:r w:rsidRPr="00314337">
        <w:br/>
      </w:r>
      <w:r w:rsidRPr="00314337">
        <w:br/>
        <w:t xml:space="preserve">    def завершить_посадку(self, самолет: Самолет):</w:t>
      </w:r>
      <w:r w:rsidRPr="00314337">
        <w:br/>
        <w:t xml:space="preserve">        print(f"Вышка: Самолет {самолет.имя} завершил посадку.")</w:t>
      </w:r>
      <w:r w:rsidRPr="00314337">
        <w:br/>
        <w:t xml:space="preserve">        if hasattr(self, 'впп_в_использовании') and self.впп_в_использовании:</w:t>
      </w:r>
      <w:r w:rsidRPr="00314337">
        <w:br/>
        <w:t xml:space="preserve">            self.впп_в_использовании.занята = False</w:t>
      </w:r>
      <w:r w:rsidRPr="00314337">
        <w:br/>
        <w:t xml:space="preserve">            self.впп_в_использовании = None</w:t>
      </w:r>
      <w:r w:rsidRPr="00314337">
        <w:br/>
      </w:r>
      <w:r w:rsidRPr="00314337">
        <w:br/>
        <w:t xml:space="preserve">    def разрешить_парковку_у_терминала(self, самолет: Самолет) -&gt; bool:</w:t>
      </w:r>
      <w:r w:rsidRPr="00314337">
        <w:br/>
        <w:t xml:space="preserve">        доступный_терминал = next((т for т in self.терминалы if not т.занят), </w:t>
      </w:r>
      <w:r w:rsidRPr="00314337">
        <w:lastRenderedPageBreak/>
        <w:t>None)</w:t>
      </w:r>
      <w:r w:rsidRPr="00314337">
        <w:br/>
        <w:t xml:space="preserve">        if доступный_терминал:</w:t>
      </w:r>
      <w:r w:rsidRPr="00314337">
        <w:br/>
        <w:t xml:space="preserve">            доступный_терминал.занят = True</w:t>
      </w:r>
      <w:r w:rsidRPr="00314337">
        <w:br/>
        <w:t xml:space="preserve">            print(f"Вышка: Разрешаю парковку самолету {самолет.имя} у {доступный_терминал}.")</w:t>
      </w:r>
      <w:r w:rsidRPr="00314337">
        <w:br/>
        <w:t xml:space="preserve">            return True</w:t>
      </w:r>
      <w:r w:rsidRPr="00314337">
        <w:br/>
        <w:t xml:space="preserve">        else:</w:t>
      </w:r>
      <w:r w:rsidRPr="00314337">
        <w:br/>
        <w:t xml:space="preserve">            print(f"Вышка: Отказываю в парковке самолету {самолет.имя}. Все терминалы заняты.")</w:t>
      </w:r>
      <w:r w:rsidRPr="00314337">
        <w:br/>
        <w:t xml:space="preserve">            return False</w:t>
      </w:r>
      <w:r w:rsidRPr="00314337">
        <w:br/>
      </w:r>
      <w:r w:rsidRPr="00314337">
        <w:br/>
        <w:t xml:space="preserve">    def завершить_парковку(self, самолет: Самолет, терминал_id: int):</w:t>
      </w:r>
      <w:r w:rsidRPr="00314337">
        <w:br/>
        <w:t xml:space="preserve">        терминал = next((т for т in self.терминалы if т.id == терминал_id), None)</w:t>
      </w:r>
      <w:r w:rsidRPr="00314337">
        <w:br/>
        <w:t xml:space="preserve">        if терминал:</w:t>
      </w:r>
      <w:r w:rsidRPr="00314337">
        <w:br/>
        <w:t xml:space="preserve">            терминал.занят = False</w:t>
      </w:r>
      <w:r w:rsidRPr="00314337">
        <w:br/>
        <w:t xml:space="preserve">            print(f"Вышка: Самолет {самолет.имя} освободил {терминал}.")</w:t>
      </w:r>
      <w:r w:rsidRPr="00314337">
        <w:br/>
      </w:r>
      <w:r w:rsidRPr="00314337">
        <w:br/>
        <w:t>class Самолет:</w:t>
      </w:r>
      <w:r w:rsidRPr="00314337">
        <w:br/>
        <w:t xml:space="preserve">    def __init__(self, имя: str, вышка: АвиадиспетчерскаяВышка):</w:t>
      </w:r>
      <w:r w:rsidRPr="00314337">
        <w:br/>
        <w:t xml:space="preserve">        self.имя = имя</w:t>
      </w:r>
      <w:r w:rsidRPr="00314337">
        <w:br/>
        <w:t xml:space="preserve">        self.вышка = вышка</w:t>
      </w:r>
      <w:r w:rsidRPr="00314337">
        <w:br/>
        <w:t xml:space="preserve">        self.статус = "на_земле"</w:t>
      </w:r>
      <w:r w:rsidRPr="00314337">
        <w:br/>
        <w:t xml:space="preserve">        self.терминал = None</w:t>
      </w:r>
      <w:r w:rsidRPr="00314337">
        <w:br/>
      </w:r>
      <w:r w:rsidRPr="00314337">
        <w:br/>
        <w:t xml:space="preserve">    def __repr__(self) -&gt; str:</w:t>
      </w:r>
      <w:r w:rsidRPr="00314337">
        <w:br/>
        <w:t xml:space="preserve">        return f"Самолет {self.имя}"</w:t>
      </w:r>
      <w:r w:rsidRPr="00314337">
        <w:br/>
      </w:r>
      <w:r w:rsidRPr="00314337">
        <w:br/>
        <w:t xml:space="preserve">    def запросить_взлет(self):</w:t>
      </w:r>
      <w:r w:rsidRPr="00314337">
        <w:br/>
        <w:t xml:space="preserve">        print(f"{self.имя}: Запрашиваю разрешение на взлет.")</w:t>
      </w:r>
      <w:r w:rsidRPr="00314337">
        <w:br/>
        <w:t xml:space="preserve">        if self.вышка.разрешить_взлет(self):</w:t>
      </w:r>
      <w:r w:rsidRPr="00314337">
        <w:br/>
        <w:t xml:space="preserve">            self.статус = "взлетает"</w:t>
      </w:r>
      <w:r w:rsidRPr="00314337">
        <w:br/>
        <w:t xml:space="preserve">            print(f"{self.имя}: Взлетаю...")</w:t>
      </w:r>
      <w:r w:rsidRPr="00314337">
        <w:br/>
        <w:t xml:space="preserve">            self.вышка.завершить_взлет(self)</w:t>
      </w:r>
      <w:r w:rsidRPr="00314337">
        <w:br/>
        <w:t xml:space="preserve">            self.статус = "в_полете"</w:t>
      </w:r>
      <w:r w:rsidRPr="00314337">
        <w:br/>
        <w:t xml:space="preserve">            print(f"{self.имя}: В воздухе.")</w:t>
      </w:r>
      <w:r w:rsidRPr="00314337">
        <w:br/>
        <w:t xml:space="preserve">        else:</w:t>
      </w:r>
      <w:r w:rsidRPr="00314337">
        <w:br/>
        <w:t xml:space="preserve">            print(f"{self.имя}: Ожидаю разрешения на взлет.")</w:t>
      </w:r>
      <w:r w:rsidRPr="00314337">
        <w:br/>
      </w:r>
      <w:r w:rsidRPr="00314337">
        <w:br/>
      </w:r>
      <w:r w:rsidRPr="00314337">
        <w:lastRenderedPageBreak/>
        <w:t xml:space="preserve">    def запросить_посадку(self):</w:t>
      </w:r>
      <w:r w:rsidRPr="00314337">
        <w:br/>
        <w:t xml:space="preserve">        print(f"{self.имя}: Запрашиваю разрешение на посадку.")</w:t>
      </w:r>
      <w:r w:rsidRPr="00314337">
        <w:br/>
        <w:t xml:space="preserve">        if self.вышка.разрешить_посадку(self):</w:t>
      </w:r>
      <w:r w:rsidRPr="00314337">
        <w:br/>
        <w:t xml:space="preserve">            self.статус = "заходит_на_посадку"</w:t>
      </w:r>
      <w:r w:rsidRPr="00314337">
        <w:br/>
        <w:t xml:space="preserve">            print(f"{self.имя}: Захожу на посадку.")</w:t>
      </w:r>
      <w:r w:rsidRPr="00314337">
        <w:br/>
        <w:t xml:space="preserve">            self.вышка.завершить_посадку(self)</w:t>
      </w:r>
      <w:r w:rsidRPr="00314337">
        <w:br/>
        <w:t xml:space="preserve">            self.статус = "на_земле"</w:t>
      </w:r>
      <w:r w:rsidRPr="00314337">
        <w:br/>
        <w:t xml:space="preserve">            print(f"{self.имя}: Приземлился.")</w:t>
      </w:r>
      <w:r w:rsidRPr="00314337">
        <w:br/>
        <w:t xml:space="preserve">            self.запросить_парковку()</w:t>
      </w:r>
      <w:r w:rsidRPr="00314337">
        <w:br/>
        <w:t xml:space="preserve">        else:</w:t>
      </w:r>
      <w:r w:rsidRPr="00314337">
        <w:br/>
        <w:t xml:space="preserve">            print(f"{self.имя}: Ожидаю разрешения на посадку.")</w:t>
      </w:r>
      <w:r w:rsidRPr="00314337">
        <w:br/>
      </w:r>
      <w:r w:rsidRPr="00314337">
        <w:br/>
        <w:t xml:space="preserve">    def запросить_парковку(self):</w:t>
      </w:r>
      <w:r w:rsidRPr="00314337">
        <w:br/>
        <w:t xml:space="preserve">        print(f"{self.имя}: Запрашиваю парковку у терминала.")</w:t>
      </w:r>
      <w:r w:rsidRPr="00314337">
        <w:br/>
        <w:t xml:space="preserve">        if self.вышка.разрешить_парковку_у_терминала(self):</w:t>
      </w:r>
      <w:r w:rsidRPr="00314337">
        <w:br/>
        <w:t xml:space="preserve">            self.статус = "паркуется"</w:t>
      </w:r>
      <w:r w:rsidRPr="00314337">
        <w:br/>
        <w:t xml:space="preserve">            print(f"{self.имя}: Паркуюсь у терминала.")</w:t>
      </w:r>
      <w:r w:rsidRPr="00314337">
        <w:br/>
        <w:t xml:space="preserve">            self.статус = "в_терминале"</w:t>
      </w:r>
      <w:r w:rsidRPr="00314337">
        <w:br/>
        <w:t xml:space="preserve">            print(f"{self.имя}: Припаркован.")</w:t>
      </w:r>
      <w:r w:rsidRPr="00314337">
        <w:br/>
      </w:r>
      <w:r w:rsidRPr="00314337">
        <w:br/>
        <w:t>if __name__ == "__main__":</w:t>
      </w:r>
      <w:r w:rsidRPr="00314337">
        <w:br/>
        <w:t xml:space="preserve">    вышка = АвиадиспетчерскаяВышка()</w:t>
      </w:r>
      <w:r w:rsidRPr="00314337">
        <w:br/>
      </w:r>
      <w:r w:rsidRPr="00314337">
        <w:br/>
        <w:t xml:space="preserve">    for i in range(1, 4):</w:t>
      </w:r>
      <w:r w:rsidRPr="00314337">
        <w:br/>
        <w:t xml:space="preserve">        вышка.добавить_впп(ВзлетноПосадочнаяПолоса(i))</w:t>
      </w:r>
      <w:r w:rsidRPr="00314337">
        <w:br/>
        <w:t xml:space="preserve">    for i in range(1, 6):</w:t>
      </w:r>
      <w:r w:rsidRPr="00314337">
        <w:br/>
        <w:t xml:space="preserve">        вышка.добавить_терминал(Терминал(i))</w:t>
      </w:r>
      <w:r w:rsidRPr="00314337">
        <w:br/>
      </w:r>
      <w:r w:rsidRPr="00314337">
        <w:br/>
        <w:t xml:space="preserve">    самолет1 = Самолет("Boeing 747", вышка)</w:t>
      </w:r>
      <w:r w:rsidRPr="00314337">
        <w:br/>
        <w:t xml:space="preserve">    самолет2 = Самолет("Airbus A380", вышка)</w:t>
      </w:r>
      <w:r w:rsidRPr="00314337">
        <w:br/>
        <w:t xml:space="preserve">    самолет3 = Самолет("Cessna 172", вышка)</w:t>
      </w:r>
      <w:r w:rsidRPr="00314337">
        <w:br/>
        <w:t xml:space="preserve">    самолет4 = Самолет("Boeing 777", вышка)</w:t>
      </w:r>
      <w:r w:rsidRPr="00314337">
        <w:br/>
        <w:t xml:space="preserve">    самолет5 = Самолет("Boeing 787", вышка)</w:t>
      </w:r>
      <w:r w:rsidRPr="00314337">
        <w:br/>
      </w:r>
      <w:r w:rsidRPr="00314337">
        <w:br/>
        <w:t xml:space="preserve">    print("\n--- Сценарий взлета ---\n")</w:t>
      </w:r>
      <w:r w:rsidRPr="00314337">
        <w:br/>
        <w:t xml:space="preserve">    самолет1.запросить_взлет()</w:t>
      </w:r>
      <w:r w:rsidRPr="00314337">
        <w:br/>
        <w:t xml:space="preserve">    самолет2.запросить_взлет()</w:t>
      </w:r>
      <w:r w:rsidRPr="00314337">
        <w:br/>
        <w:t xml:space="preserve">    самолет3.запросить_взлет()</w:t>
      </w:r>
      <w:r w:rsidRPr="00314337">
        <w:br/>
      </w:r>
      <w:r w:rsidRPr="00314337">
        <w:lastRenderedPageBreak/>
        <w:t xml:space="preserve">    самолет4.запросить_взлет()</w:t>
      </w:r>
      <w:r w:rsidRPr="00314337">
        <w:br/>
        <w:t xml:space="preserve">    print("\n--- Сценарий посадки ---\n")</w:t>
      </w:r>
      <w:r w:rsidRPr="00314337">
        <w:br/>
        <w:t xml:space="preserve">    самолет5.запросить_посадку()</w:t>
      </w:r>
      <w:r w:rsidRPr="00314337">
        <w:br/>
        <w:t xml:space="preserve">    самолет4.запросить_посадку()</w:t>
      </w:r>
      <w:r w:rsidRPr="00314337">
        <w:br/>
        <w:t xml:space="preserve">    самолет3.запросить_посадку()</w:t>
      </w:r>
      <w:r w:rsidRPr="00314337">
        <w:br/>
        <w:t xml:space="preserve">    самолет2.запросить_посадку()</w:t>
      </w:r>
      <w:r w:rsidRPr="00314337">
        <w:br/>
        <w:t xml:space="preserve">    самолет1.запросить_посадку()</w:t>
      </w:r>
    </w:p>
    <w:p w14:paraId="2ABCB893" w14:textId="77777777" w:rsidR="00314337" w:rsidRDefault="00314337" w:rsidP="009254E8"/>
    <w:p w14:paraId="228D3D5B" w14:textId="7FFF0F61" w:rsidR="00314337" w:rsidRDefault="00314337" w:rsidP="009254E8">
      <w:r>
        <w:t>Результат (рис. 1)</w:t>
      </w:r>
    </w:p>
    <w:p w14:paraId="1AFB2061" w14:textId="77777777" w:rsidR="00EE0476" w:rsidRDefault="0043434F" w:rsidP="00EE0476">
      <w:pPr>
        <w:pStyle w:val="af"/>
      </w:pPr>
      <w:r>
        <w:drawing>
          <wp:inline distT="0" distB="0" distL="0" distR="0" wp14:anchorId="5FD18CF8" wp14:editId="5E76A6AF">
            <wp:extent cx="3681733" cy="5848350"/>
            <wp:effectExtent l="0" t="0" r="0" b="0"/>
            <wp:docPr id="66104259" name="Рисунок 1" descr="Изображение выглядит как текст, снимок экрана, меню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4259" name="Рисунок 1" descr="Изображение выглядит как текст, снимок экрана, меню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660" cy="585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CC49" w14:textId="6863F3DA" w:rsidR="00314337" w:rsidRPr="0043434F" w:rsidRDefault="00EE0476" w:rsidP="00EE0476">
      <w:pPr>
        <w:pStyle w:val="af1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95D90DB" w14:textId="77777777" w:rsidR="00314337" w:rsidRDefault="00314337" w:rsidP="009254E8">
      <w:pPr>
        <w:rPr>
          <w:b/>
          <w:bCs/>
        </w:rPr>
      </w:pPr>
    </w:p>
    <w:p w14:paraId="4AC9B9DB" w14:textId="13921001" w:rsidR="002C4601" w:rsidRDefault="002C4601" w:rsidP="002C4601">
      <w:pPr>
        <w:pStyle w:val="2"/>
      </w:pPr>
      <w:r>
        <w:lastRenderedPageBreak/>
        <w:t>Контрольные вопросы</w:t>
      </w:r>
    </w:p>
    <w:p w14:paraId="4B745A06" w14:textId="77777777" w:rsidR="00ED2ED9" w:rsidRPr="00ED2ED9" w:rsidRDefault="00ED2ED9" w:rsidP="00ED2ED9">
      <w:pPr>
        <w:numPr>
          <w:ilvl w:val="0"/>
          <w:numId w:val="46"/>
        </w:numPr>
      </w:pPr>
      <w:r w:rsidRPr="00ED2ED9">
        <w:t>Назначение поведенческих шаблонов проектирования.</w:t>
      </w:r>
    </w:p>
    <w:p w14:paraId="49AE86D9" w14:textId="77777777" w:rsidR="00ED2ED9" w:rsidRPr="00ED2ED9" w:rsidRDefault="00ED2ED9" w:rsidP="00ED2ED9">
      <w:r w:rsidRPr="00ED2ED9">
        <w:t>Поведенческие шаблоны описывают способы взаимодействия объектов и распределение обязанностей между ними. Они фокусируются на алгоритмах и передаче управления.</w:t>
      </w:r>
    </w:p>
    <w:p w14:paraId="47781789" w14:textId="77777777" w:rsidR="00ED2ED9" w:rsidRPr="00ED2ED9" w:rsidRDefault="00ED2ED9" w:rsidP="00ED2ED9">
      <w:r w:rsidRPr="00ED2ED9">
        <w:rPr>
          <w:b/>
          <w:bCs/>
        </w:rPr>
        <w:t>Перечень поведенческих шаблонов:</w:t>
      </w:r>
    </w:p>
    <w:p w14:paraId="652BC167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t>Цепочка ответственности</w:t>
      </w:r>
    </w:p>
    <w:p w14:paraId="5AA77611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t>Команда</w:t>
      </w:r>
    </w:p>
    <w:p w14:paraId="6569485C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t>Интерпретатор</w:t>
      </w:r>
    </w:p>
    <w:p w14:paraId="1309D7A1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t>Итератор</w:t>
      </w:r>
    </w:p>
    <w:p w14:paraId="7BA1E5AB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t>Посредник</w:t>
      </w:r>
    </w:p>
    <w:p w14:paraId="0CF4DB71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t>Хранитель</w:t>
      </w:r>
    </w:p>
    <w:p w14:paraId="28933D84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t>Наблюдатель</w:t>
      </w:r>
    </w:p>
    <w:p w14:paraId="33ABC506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t>Состояние</w:t>
      </w:r>
    </w:p>
    <w:p w14:paraId="5FB24960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t>Стратегия</w:t>
      </w:r>
    </w:p>
    <w:p w14:paraId="55B5CBAE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t>Шаблонный метод</w:t>
      </w:r>
    </w:p>
    <w:p w14:paraId="3A53A9F4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t>Посетитель</w:t>
      </w:r>
    </w:p>
    <w:p w14:paraId="36ABC404" w14:textId="77777777" w:rsidR="00ED2ED9" w:rsidRPr="00ED2ED9" w:rsidRDefault="00ED2ED9" w:rsidP="00ED2ED9">
      <w:pPr>
        <w:numPr>
          <w:ilvl w:val="0"/>
          <w:numId w:val="46"/>
        </w:numPr>
      </w:pPr>
      <w:r w:rsidRPr="00ED2ED9">
        <w:rPr>
          <w:b/>
          <w:bCs/>
        </w:rPr>
        <w:t>Шаблон «Цепочка ответственности» (Chain of responsibility).</w:t>
      </w:r>
    </w:p>
    <w:p w14:paraId="768BA724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Назначение:</w:t>
      </w:r>
      <w:r w:rsidRPr="00ED2ED9">
        <w:t xml:space="preserve"> Позволяет передавать запросы последовательно по цепочке обработчиков. Каждый обработчик решает, обработать запрос или передать его следующему в цепочке.</w:t>
      </w:r>
    </w:p>
    <w:p w14:paraId="6697FA2D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Структура:</w:t>
      </w:r>
      <w:r w:rsidRPr="00ED2ED9">
        <w:t xml:space="preserve"> Состоит из Client (инициирует запрос), Handler (интерфейс обработчика), и ConcreteHandler (конкретные обработчики).</w:t>
      </w:r>
    </w:p>
    <w:p w14:paraId="6F6571FA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Преимущества:</w:t>
      </w:r>
      <w:r w:rsidRPr="00ED2ED9">
        <w:t xml:space="preserve"> Снижает связанность между отправителем и получателем запроса, позволяет динамически добавлять/удалять обработчики.</w:t>
      </w:r>
    </w:p>
    <w:p w14:paraId="21D277A9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Недостатки:</w:t>
      </w:r>
      <w:r w:rsidRPr="00ED2ED9">
        <w:t xml:space="preserve"> Запрос может остаться необработанным, сложность отладки длинных цепочек.</w:t>
      </w:r>
    </w:p>
    <w:p w14:paraId="22456158" w14:textId="77777777" w:rsidR="00ED2ED9" w:rsidRPr="00ED2ED9" w:rsidRDefault="00ED2ED9" w:rsidP="00ED2ED9">
      <w:pPr>
        <w:numPr>
          <w:ilvl w:val="0"/>
          <w:numId w:val="46"/>
        </w:numPr>
      </w:pPr>
      <w:r w:rsidRPr="00ED2ED9">
        <w:rPr>
          <w:b/>
          <w:bCs/>
        </w:rPr>
        <w:t>Шаблон «Команда» (Command).</w:t>
      </w:r>
    </w:p>
    <w:p w14:paraId="5AB4235E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lastRenderedPageBreak/>
        <w:t>Назначение:</w:t>
      </w:r>
      <w:r w:rsidRPr="00ED2ED9">
        <w:t xml:space="preserve"> Инкапсулирует запрос как объект, позволяя параметризовать клиентов с различными запросами, ставить их в очередь, логировать или поддерживать отмену операций.</w:t>
      </w:r>
    </w:p>
    <w:p w14:paraId="4BBDA20B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Структура:</w:t>
      </w:r>
      <w:r w:rsidRPr="00ED2ED9">
        <w:t xml:space="preserve"> Command (интерфейс), ConcreteCommand (реализация), Invoker (инициатор), Receiver (получатель).</w:t>
      </w:r>
    </w:p>
    <w:p w14:paraId="44FE521E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Преимущества:</w:t>
      </w:r>
      <w:r w:rsidRPr="00ED2ED9">
        <w:t xml:space="preserve"> Разделяет инициатора и получателя, упрощает отмену и повтор операций, позволяет создавать очереди команд.</w:t>
      </w:r>
    </w:p>
    <w:p w14:paraId="6BA125BB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Недостатки:</w:t>
      </w:r>
      <w:r w:rsidRPr="00ED2ED9">
        <w:t xml:space="preserve"> Усложняет код из-за множества классов для простых операций.</w:t>
      </w:r>
    </w:p>
    <w:p w14:paraId="20317929" w14:textId="77777777" w:rsidR="00ED2ED9" w:rsidRPr="00ED2ED9" w:rsidRDefault="00ED2ED9" w:rsidP="00ED2ED9">
      <w:pPr>
        <w:numPr>
          <w:ilvl w:val="0"/>
          <w:numId w:val="46"/>
        </w:numPr>
      </w:pPr>
      <w:r w:rsidRPr="00ED2ED9">
        <w:rPr>
          <w:b/>
          <w:bCs/>
        </w:rPr>
        <w:t>Шаблон «Интерпретатор» (Interpreter).</w:t>
      </w:r>
    </w:p>
    <w:p w14:paraId="2501E80C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Назначение:</w:t>
      </w:r>
      <w:r w:rsidRPr="00ED2ED9">
        <w:t xml:space="preserve"> Определяет грамматику для языка и предоставляет интерпретатор для обработки предложений на этом языке. Подходит для простых языков.</w:t>
      </w:r>
    </w:p>
    <w:p w14:paraId="552FD925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Структура:</w:t>
      </w:r>
      <w:r w:rsidRPr="00ED2ED9">
        <w:t xml:space="preserve"> AbstractExpression (интерфейс выражения), TerminalExpression (терминальные выражения), NonterminalExpression (нетерминальные выражения), Context (контекст).</w:t>
      </w:r>
    </w:p>
    <w:p w14:paraId="27AA308B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Преимущества:</w:t>
      </w:r>
      <w:r w:rsidRPr="00ED2ED9">
        <w:t xml:space="preserve"> Упрощает изменение и расширение грамматики.</w:t>
      </w:r>
    </w:p>
    <w:p w14:paraId="4714FEA4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Недостатки:</w:t>
      </w:r>
      <w:r w:rsidRPr="00ED2ED9">
        <w:t xml:space="preserve"> Подходит только для простых грамматик, может быть сложным в реализации.</w:t>
      </w:r>
    </w:p>
    <w:p w14:paraId="0B79B19F" w14:textId="77777777" w:rsidR="00ED2ED9" w:rsidRPr="00ED2ED9" w:rsidRDefault="00ED2ED9" w:rsidP="00ED2ED9">
      <w:pPr>
        <w:numPr>
          <w:ilvl w:val="0"/>
          <w:numId w:val="46"/>
        </w:numPr>
      </w:pPr>
      <w:r w:rsidRPr="00ED2ED9">
        <w:rPr>
          <w:b/>
          <w:bCs/>
        </w:rPr>
        <w:t>Шаблон «Итератор» (Iterator).</w:t>
      </w:r>
    </w:p>
    <w:p w14:paraId="569FE4A5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Назначение:</w:t>
      </w:r>
      <w:r w:rsidRPr="00ED2ED9">
        <w:t xml:space="preserve"> Предоставляет способ последовательного доступа к элементам коллекции, не раскрывая ее внутреннее устройство.</w:t>
      </w:r>
    </w:p>
    <w:p w14:paraId="4F137D82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Структура:</w:t>
      </w:r>
      <w:r w:rsidRPr="00ED2ED9">
        <w:t xml:space="preserve"> Iterator (интерфейс), ConcreteIterator (реализация), Aggregate (интерфейс коллекции), ConcreteAggregate (конкретная коллекция).</w:t>
      </w:r>
    </w:p>
    <w:p w14:paraId="39C2CFD3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Преимущества:</w:t>
      </w:r>
      <w:r w:rsidRPr="00ED2ED9">
        <w:t xml:space="preserve"> Единый способ доступа к элементам разных коллекций, скрывает внутреннюю структуру.</w:t>
      </w:r>
    </w:p>
    <w:p w14:paraId="01ABA534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Недостатки:</w:t>
      </w:r>
      <w:r w:rsidRPr="00ED2ED9">
        <w:t xml:space="preserve"> Дополнительная сложность, может быть избыточным для простых коллекций.</w:t>
      </w:r>
    </w:p>
    <w:p w14:paraId="30ED5D4F" w14:textId="77777777" w:rsidR="00ED2ED9" w:rsidRPr="00ED2ED9" w:rsidRDefault="00ED2ED9" w:rsidP="00ED2ED9">
      <w:pPr>
        <w:numPr>
          <w:ilvl w:val="0"/>
          <w:numId w:val="46"/>
        </w:numPr>
      </w:pPr>
      <w:r w:rsidRPr="00ED2ED9">
        <w:rPr>
          <w:b/>
          <w:bCs/>
        </w:rPr>
        <w:t>Шаблон «Посредник» (Mediator).</w:t>
      </w:r>
    </w:p>
    <w:p w14:paraId="1D2179FE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lastRenderedPageBreak/>
        <w:t>Назначение:</w:t>
      </w:r>
      <w:r w:rsidRPr="00ED2ED9">
        <w:t xml:space="preserve"> Определяет объект, который инкапсулирует способ взаимодействия набора объектов. Посредник обеспечивает слабое связывание, позволяя объектам взаимодействовать без прямых ссылок друг на друга.</w:t>
      </w:r>
    </w:p>
    <w:p w14:paraId="2851CB09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Структура:</w:t>
      </w:r>
      <w:r w:rsidRPr="00ED2ED9">
        <w:t xml:space="preserve"> Mediator (интерфейс), ConcreteMediator (реализация), Colleague (интерфейс), ConcreteColleague (взаимодействующие объекты).</w:t>
      </w:r>
    </w:p>
    <w:p w14:paraId="64E6CFDD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Преимущества:</w:t>
      </w:r>
      <w:r w:rsidRPr="00ED2ED9">
        <w:t xml:space="preserve"> Снижает связность между компонентами, упрощает управление взаимодействием, делает систему более гибкой.</w:t>
      </w:r>
    </w:p>
    <w:p w14:paraId="05C148F3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Недостатки:</w:t>
      </w:r>
      <w:r w:rsidRPr="00ED2ED9">
        <w:t xml:space="preserve"> Посредник может стать очень сложным и превратиться в "Божественный объект" (God Object), его логика может быть трудноотлаживаемой.</w:t>
      </w:r>
    </w:p>
    <w:p w14:paraId="631848D3" w14:textId="77777777" w:rsidR="00ED2ED9" w:rsidRPr="00ED2ED9" w:rsidRDefault="00ED2ED9" w:rsidP="00ED2ED9">
      <w:pPr>
        <w:numPr>
          <w:ilvl w:val="0"/>
          <w:numId w:val="46"/>
        </w:numPr>
      </w:pPr>
      <w:r w:rsidRPr="00ED2ED9">
        <w:rPr>
          <w:b/>
          <w:bCs/>
        </w:rPr>
        <w:t>Шаблон «Хранитель» (Memento).</w:t>
      </w:r>
    </w:p>
    <w:p w14:paraId="35AEA97C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Назначение:</w:t>
      </w:r>
      <w:r w:rsidRPr="00ED2ED9">
        <w:t xml:space="preserve"> Без нарушения инкапсуляции фиксирует и выносит за пределы объекта его внутреннее состояние, чтобы впоследствии можно было его восстановить.</w:t>
      </w:r>
    </w:p>
    <w:p w14:paraId="08A8C3EE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Структура:</w:t>
      </w:r>
      <w:r w:rsidRPr="00ED2ED9">
        <w:t xml:space="preserve"> Originator (объект-создатель), Memento (объект-хранитель состояния), Caretaker (опекун).</w:t>
      </w:r>
    </w:p>
    <w:p w14:paraId="4D7138AF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Преимущества:</w:t>
      </w:r>
      <w:r w:rsidRPr="00ED2ED9">
        <w:t xml:space="preserve"> Позволяет реализовать отмену операций, не нарушая инкапсуляцию.</w:t>
      </w:r>
    </w:p>
    <w:p w14:paraId="0B986666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Недостатки:</w:t>
      </w:r>
      <w:r w:rsidRPr="00ED2ED9">
        <w:t xml:space="preserve"> Может потреблять много памяти, если состояние объекта большое.</w:t>
      </w:r>
    </w:p>
    <w:p w14:paraId="709CFBD8" w14:textId="77777777" w:rsidR="00ED2ED9" w:rsidRPr="00ED2ED9" w:rsidRDefault="00ED2ED9" w:rsidP="00ED2ED9">
      <w:pPr>
        <w:numPr>
          <w:ilvl w:val="0"/>
          <w:numId w:val="46"/>
        </w:numPr>
      </w:pPr>
      <w:r w:rsidRPr="00ED2ED9">
        <w:rPr>
          <w:b/>
          <w:bCs/>
        </w:rPr>
        <w:t>Шаблон «Наблюдатель» (Observer).</w:t>
      </w:r>
    </w:p>
    <w:p w14:paraId="51766E6D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Назначение:</w:t>
      </w:r>
      <w:r w:rsidRPr="00ED2ED9">
        <w:t xml:space="preserve"> Определяет зависимость «один ко многим» между объектами. Когда один объект (субъект) меняет состояние, все зависящие от него объекты (наблюдатели) автоматически оповещаются и обновляются.</w:t>
      </w:r>
    </w:p>
    <w:p w14:paraId="4777273C" w14:textId="77777777" w:rsidR="00ED2ED9" w:rsidRPr="00ED2ED9" w:rsidRDefault="00ED2ED9" w:rsidP="00ED2ED9">
      <w:pPr>
        <w:numPr>
          <w:ilvl w:val="1"/>
          <w:numId w:val="46"/>
        </w:numPr>
        <w:rPr>
          <w:lang w:val="en-US"/>
        </w:rPr>
      </w:pPr>
      <w:r w:rsidRPr="00ED2ED9">
        <w:rPr>
          <w:b/>
          <w:bCs/>
        </w:rPr>
        <w:t>Структура</w:t>
      </w:r>
      <w:r w:rsidRPr="00ED2ED9">
        <w:rPr>
          <w:b/>
          <w:bCs/>
          <w:lang w:val="en-US"/>
        </w:rPr>
        <w:t>:</w:t>
      </w:r>
      <w:r w:rsidRPr="00ED2ED9">
        <w:rPr>
          <w:lang w:val="en-US"/>
        </w:rPr>
        <w:t xml:space="preserve"> Subject (</w:t>
      </w:r>
      <w:r w:rsidRPr="00ED2ED9">
        <w:t>субъект</w:t>
      </w:r>
      <w:r w:rsidRPr="00ED2ED9">
        <w:rPr>
          <w:lang w:val="en-US"/>
        </w:rPr>
        <w:t>), Observer (</w:t>
      </w:r>
      <w:r w:rsidRPr="00ED2ED9">
        <w:t>интерфейс</w:t>
      </w:r>
      <w:r w:rsidRPr="00ED2ED9">
        <w:rPr>
          <w:lang w:val="en-US"/>
        </w:rPr>
        <w:t>), ConcreteSubject, ConcreteObserver.</w:t>
      </w:r>
    </w:p>
    <w:p w14:paraId="41290841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Преимущества:</w:t>
      </w:r>
      <w:r w:rsidRPr="00ED2ED9">
        <w:t xml:space="preserve"> Слабая связанность, динамическая настройка зависимостей.</w:t>
      </w:r>
    </w:p>
    <w:p w14:paraId="5E2E8F30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lastRenderedPageBreak/>
        <w:t>Недостатки:</w:t>
      </w:r>
      <w:r w:rsidRPr="00ED2ED9">
        <w:t xml:space="preserve"> Порядок вызова обновлений может быть непредсказуемым.</w:t>
      </w:r>
    </w:p>
    <w:p w14:paraId="3B37FBA8" w14:textId="77777777" w:rsidR="00ED2ED9" w:rsidRPr="00ED2ED9" w:rsidRDefault="00ED2ED9" w:rsidP="00ED2ED9">
      <w:pPr>
        <w:numPr>
          <w:ilvl w:val="0"/>
          <w:numId w:val="46"/>
        </w:numPr>
      </w:pPr>
      <w:r w:rsidRPr="00ED2ED9">
        <w:rPr>
          <w:b/>
          <w:bCs/>
        </w:rPr>
        <w:t>Шаблон «Состояние» (State).</w:t>
      </w:r>
    </w:p>
    <w:p w14:paraId="6DBE1FFD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Назначение:</w:t>
      </w:r>
      <w:r w:rsidRPr="00ED2ED9">
        <w:t xml:space="preserve"> Позволяет объекту изменять свое поведение в зависимости от внутреннего состояния. Поведение выносится в отдельные классы-состояния.</w:t>
      </w:r>
    </w:p>
    <w:p w14:paraId="31DE2373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Структура:</w:t>
      </w:r>
      <w:r w:rsidRPr="00ED2ED9">
        <w:t xml:space="preserve"> Context (контекст, меняющий поведение), State (интерфейс состояния), ConcreteStateA, ConcreteStateB.</w:t>
      </w:r>
    </w:p>
    <w:p w14:paraId="3202B40B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Преимущества:</w:t>
      </w:r>
      <w:r w:rsidRPr="00ED2ED9">
        <w:t xml:space="preserve"> Устраняет большие условные операторы, упрощает добавление новых состояний.</w:t>
      </w:r>
    </w:p>
    <w:p w14:paraId="2CC1C57E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Недостатки:</w:t>
      </w:r>
      <w:r w:rsidRPr="00ED2ED9">
        <w:t xml:space="preserve"> Может привести к большому количеству классов.</w:t>
      </w:r>
    </w:p>
    <w:p w14:paraId="20C22ECB" w14:textId="77777777" w:rsidR="00ED2ED9" w:rsidRPr="00ED2ED9" w:rsidRDefault="00ED2ED9" w:rsidP="00ED2ED9">
      <w:pPr>
        <w:numPr>
          <w:ilvl w:val="0"/>
          <w:numId w:val="46"/>
        </w:numPr>
      </w:pPr>
      <w:r w:rsidRPr="00ED2ED9">
        <w:rPr>
          <w:b/>
          <w:bCs/>
        </w:rPr>
        <w:t>Шаблон «Стратегия» (Strategy).</w:t>
      </w:r>
    </w:p>
    <w:p w14:paraId="5489E82E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Назначение:</w:t>
      </w:r>
      <w:r w:rsidRPr="00ED2ED9">
        <w:t xml:space="preserve"> Определяет семейство алгоритмов, инкапсулирует каждый из них и делает их взаимозаменяемыми. Позволяет выбирать алгоритм во время выполнения.</w:t>
      </w:r>
    </w:p>
    <w:p w14:paraId="499CFCA9" w14:textId="77777777" w:rsidR="00ED2ED9" w:rsidRPr="00ED2ED9" w:rsidRDefault="00ED2ED9" w:rsidP="00ED2ED9">
      <w:pPr>
        <w:numPr>
          <w:ilvl w:val="1"/>
          <w:numId w:val="46"/>
        </w:numPr>
        <w:rPr>
          <w:lang w:val="en-US"/>
        </w:rPr>
      </w:pPr>
      <w:r w:rsidRPr="00ED2ED9">
        <w:rPr>
          <w:b/>
          <w:bCs/>
        </w:rPr>
        <w:t>Структура</w:t>
      </w:r>
      <w:r w:rsidRPr="00ED2ED9">
        <w:rPr>
          <w:b/>
          <w:bCs/>
          <w:lang w:val="en-US"/>
        </w:rPr>
        <w:t>:</w:t>
      </w:r>
      <w:r w:rsidRPr="00ED2ED9">
        <w:rPr>
          <w:lang w:val="en-US"/>
        </w:rPr>
        <w:t xml:space="preserve"> Context (</w:t>
      </w:r>
      <w:r w:rsidRPr="00ED2ED9">
        <w:t>контекст</w:t>
      </w:r>
      <w:r w:rsidRPr="00ED2ED9">
        <w:rPr>
          <w:lang w:val="en-US"/>
        </w:rPr>
        <w:t>), Strategy (</w:t>
      </w:r>
      <w:r w:rsidRPr="00ED2ED9">
        <w:t>интерфейс</w:t>
      </w:r>
      <w:r w:rsidRPr="00ED2ED9">
        <w:rPr>
          <w:lang w:val="en-US"/>
        </w:rPr>
        <w:t>), ConcreteStrategyA, ConcreteStrategyB.</w:t>
      </w:r>
    </w:p>
    <w:p w14:paraId="2695B1F8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Преимущества:</w:t>
      </w:r>
      <w:r w:rsidRPr="00ED2ED9">
        <w:t xml:space="preserve"> Позволяет менять алгоритмы на лету, устраняет условные операторы.</w:t>
      </w:r>
    </w:p>
    <w:p w14:paraId="57D93103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Недостатки:</w:t>
      </w:r>
      <w:r w:rsidRPr="00ED2ED9">
        <w:t xml:space="preserve"> Увеличивает количество объектов, клиент должен знать о различиях между стратегиями.</w:t>
      </w:r>
    </w:p>
    <w:p w14:paraId="423A2997" w14:textId="77777777" w:rsidR="00ED2ED9" w:rsidRPr="00ED2ED9" w:rsidRDefault="00ED2ED9" w:rsidP="00ED2ED9">
      <w:pPr>
        <w:numPr>
          <w:ilvl w:val="0"/>
          <w:numId w:val="46"/>
        </w:numPr>
      </w:pPr>
      <w:r w:rsidRPr="00ED2ED9">
        <w:rPr>
          <w:b/>
          <w:bCs/>
        </w:rPr>
        <w:t>Шаблон «Шаблонный метод» (Template method).</w:t>
      </w:r>
    </w:p>
    <w:p w14:paraId="4C5A561A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Назначение:</w:t>
      </w:r>
      <w:r w:rsidRPr="00ED2ED9">
        <w:t xml:space="preserve"> Определяет скелет алгоритма в суперклассе, оставляя подклассам возможность переопределить некоторые шаги без изменения общей структуры.</w:t>
      </w:r>
    </w:p>
    <w:p w14:paraId="40A611E4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Структура:</w:t>
      </w:r>
      <w:r w:rsidRPr="00ED2ED9">
        <w:t xml:space="preserve"> AbstractClass (абстрактный класс с шаблонным методом), ConcreteClass (реализует примитивные операции).</w:t>
      </w:r>
    </w:p>
    <w:p w14:paraId="3E0927A1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Преимущества:</w:t>
      </w:r>
      <w:r w:rsidRPr="00ED2ED9">
        <w:t xml:space="preserve"> Контроль над общей структурой алгоритма, гибкая реализация отдельных шагов.</w:t>
      </w:r>
    </w:p>
    <w:p w14:paraId="00421020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Недостатки:</w:t>
      </w:r>
      <w:r w:rsidRPr="00ED2ED9">
        <w:t xml:space="preserve"> Ограничивает гибкость, так как общая структура остается неизменной.</w:t>
      </w:r>
    </w:p>
    <w:p w14:paraId="01715DCA" w14:textId="77777777" w:rsidR="00ED2ED9" w:rsidRPr="00ED2ED9" w:rsidRDefault="00ED2ED9" w:rsidP="00ED2ED9">
      <w:pPr>
        <w:numPr>
          <w:ilvl w:val="0"/>
          <w:numId w:val="46"/>
        </w:numPr>
      </w:pPr>
      <w:r w:rsidRPr="00ED2ED9">
        <w:rPr>
          <w:b/>
          <w:bCs/>
        </w:rPr>
        <w:lastRenderedPageBreak/>
        <w:t>Шаблон «Посетитель» (Visitor).</w:t>
      </w:r>
    </w:p>
    <w:p w14:paraId="7527D0C5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Назначение:</w:t>
      </w:r>
      <w:r w:rsidRPr="00ED2ED9">
        <w:t xml:space="preserve"> Позволяет добавлять новые операции к классам объектов, не изменяя сами классы.</w:t>
      </w:r>
    </w:p>
    <w:p w14:paraId="1380FB3C" w14:textId="77777777" w:rsidR="00ED2ED9" w:rsidRPr="00ED2ED9" w:rsidRDefault="00ED2ED9" w:rsidP="00ED2ED9">
      <w:pPr>
        <w:numPr>
          <w:ilvl w:val="1"/>
          <w:numId w:val="46"/>
        </w:numPr>
        <w:rPr>
          <w:lang w:val="en-US"/>
        </w:rPr>
      </w:pPr>
      <w:r w:rsidRPr="00ED2ED9">
        <w:rPr>
          <w:b/>
          <w:bCs/>
        </w:rPr>
        <w:t>Структура</w:t>
      </w:r>
      <w:r w:rsidRPr="00ED2ED9">
        <w:rPr>
          <w:b/>
          <w:bCs/>
          <w:lang w:val="en-US"/>
        </w:rPr>
        <w:t>:</w:t>
      </w:r>
      <w:r w:rsidRPr="00ED2ED9">
        <w:rPr>
          <w:lang w:val="en-US"/>
        </w:rPr>
        <w:t xml:space="preserve"> Visitor (</w:t>
      </w:r>
      <w:r w:rsidRPr="00ED2ED9">
        <w:t>интерфейс</w:t>
      </w:r>
      <w:r w:rsidRPr="00ED2ED9">
        <w:rPr>
          <w:lang w:val="en-US"/>
        </w:rPr>
        <w:t>), ConcreteVisitorA, Element (</w:t>
      </w:r>
      <w:r w:rsidRPr="00ED2ED9">
        <w:t>интерфейс</w:t>
      </w:r>
      <w:r w:rsidRPr="00ED2ED9">
        <w:rPr>
          <w:lang w:val="en-US"/>
        </w:rPr>
        <w:t>), ConcreteElementA, ObjectStructure (</w:t>
      </w:r>
      <w:r w:rsidRPr="00ED2ED9">
        <w:t>коллекция</w:t>
      </w:r>
      <w:r w:rsidRPr="00ED2ED9">
        <w:rPr>
          <w:lang w:val="en-US"/>
        </w:rPr>
        <w:t>).</w:t>
      </w:r>
    </w:p>
    <w:p w14:paraId="5632E79D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Преимущества:</w:t>
      </w:r>
      <w:r w:rsidRPr="00ED2ED9">
        <w:t xml:space="preserve"> Добавление новых операций без изменения классов, объединение связанных операций в один класс.</w:t>
      </w:r>
    </w:p>
    <w:p w14:paraId="79EC626D" w14:textId="77777777" w:rsidR="00ED2ED9" w:rsidRPr="00ED2ED9" w:rsidRDefault="00ED2ED9" w:rsidP="00ED2ED9">
      <w:pPr>
        <w:numPr>
          <w:ilvl w:val="1"/>
          <w:numId w:val="46"/>
        </w:numPr>
      </w:pPr>
      <w:r w:rsidRPr="00ED2ED9">
        <w:rPr>
          <w:b/>
          <w:bCs/>
        </w:rPr>
        <w:t>Недостатки:</w:t>
      </w:r>
      <w:r w:rsidRPr="00ED2ED9">
        <w:t xml:space="preserve"> Нарушает инкапсуляцию, так как посетитель должен иметь доступ к внутренностям посещаемых классов.</w:t>
      </w:r>
    </w:p>
    <w:p w14:paraId="7E6F0207" w14:textId="3922F2F1" w:rsidR="002C4601" w:rsidRPr="00324026" w:rsidRDefault="002C4601" w:rsidP="002C4601"/>
    <w:sectPr w:rsidR="002C4601" w:rsidRPr="00324026" w:rsidSect="002402F5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A51A7" w14:textId="77777777" w:rsidR="00C640C4" w:rsidRDefault="00C640C4" w:rsidP="002402F5">
      <w:pPr>
        <w:spacing w:after="0" w:line="240" w:lineRule="auto"/>
      </w:pPr>
      <w:r>
        <w:separator/>
      </w:r>
    </w:p>
  </w:endnote>
  <w:endnote w:type="continuationSeparator" w:id="0">
    <w:p w14:paraId="2AB4E67D" w14:textId="77777777" w:rsidR="00C640C4" w:rsidRDefault="00C640C4" w:rsidP="0024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734835"/>
      <w:docPartObj>
        <w:docPartGallery w:val="Page Numbers (Bottom of Page)"/>
        <w:docPartUnique/>
      </w:docPartObj>
    </w:sdtPr>
    <w:sdtContent>
      <w:p w14:paraId="0E37031D" w14:textId="77777777" w:rsidR="002402F5" w:rsidRDefault="002402F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7F2ABA" w14:textId="77777777" w:rsidR="002402F5" w:rsidRDefault="002402F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1A702" w14:textId="77777777" w:rsidR="002402F5" w:rsidRDefault="002402F5" w:rsidP="002402F5">
    <w:pPr>
      <w:pStyle w:val="a9"/>
      <w:jc w:val="center"/>
      <w:rPr>
        <w:b/>
        <w:bCs/>
      </w:rPr>
    </w:pPr>
    <w:r>
      <w:rPr>
        <w:b/>
        <w:bCs/>
      </w:rPr>
      <w:t>Санкт-Петербург</w:t>
    </w:r>
  </w:p>
  <w:p w14:paraId="6C70C99F" w14:textId="5A89DB56" w:rsidR="002402F5" w:rsidRPr="002402F5" w:rsidRDefault="002402F5" w:rsidP="002402F5">
    <w:pPr>
      <w:pStyle w:val="a9"/>
      <w:jc w:val="center"/>
      <w:rPr>
        <w:b/>
        <w:bCs/>
        <w:lang w:val="en-US"/>
      </w:rPr>
    </w:pPr>
    <w:r>
      <w:rPr>
        <w:b/>
        <w:bCs/>
        <w:lang w:val="en-US"/>
      </w:rPr>
      <w:fldChar w:fldCharType="begin"/>
    </w:r>
    <w:r>
      <w:rPr>
        <w:b/>
        <w:bCs/>
        <w:lang w:val="en-US"/>
      </w:rPr>
      <w:instrText xml:space="preserve"> date \@YYYY </w:instrText>
    </w:r>
    <w:r>
      <w:rPr>
        <w:b/>
        <w:bCs/>
        <w:lang w:val="en-US"/>
      </w:rPr>
      <w:fldChar w:fldCharType="separate"/>
    </w:r>
    <w:r w:rsidR="00CC18D6">
      <w:rPr>
        <w:b/>
        <w:bCs/>
        <w:noProof/>
        <w:lang w:val="en-US"/>
      </w:rPr>
      <w:t>2025</w:t>
    </w:r>
    <w:r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ED242" w14:textId="77777777" w:rsidR="00C640C4" w:rsidRDefault="00C640C4" w:rsidP="002402F5">
      <w:pPr>
        <w:spacing w:after="0" w:line="240" w:lineRule="auto"/>
      </w:pPr>
      <w:r>
        <w:separator/>
      </w:r>
    </w:p>
  </w:footnote>
  <w:footnote w:type="continuationSeparator" w:id="0">
    <w:p w14:paraId="0D07C156" w14:textId="77777777" w:rsidR="00C640C4" w:rsidRDefault="00C640C4" w:rsidP="0024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1"/>
      <w:gridCol w:w="7144"/>
    </w:tblGrid>
    <w:tr w:rsidR="002402F5" w14:paraId="111609EB" w14:textId="77777777" w:rsidTr="002402F5">
      <w:tc>
        <w:tcPr>
          <w:tcW w:w="2122" w:type="dxa"/>
          <w:vAlign w:val="center"/>
        </w:tcPr>
        <w:p w14:paraId="4A11DC0B" w14:textId="77777777" w:rsidR="002402F5" w:rsidRDefault="002402F5" w:rsidP="002402F5">
          <w:pPr>
            <w:pStyle w:val="a7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410465F0" wp14:editId="60C78FF6">
                <wp:extent cx="1266825" cy="791477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563" cy="80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  <w:vAlign w:val="center"/>
        </w:tcPr>
        <w:p w14:paraId="2A33677E" w14:textId="77777777" w:rsidR="002402F5" w:rsidRDefault="002402F5" w:rsidP="002402F5">
          <w:pPr>
            <w:pStyle w:val="a7"/>
            <w:ind w:firstLine="0"/>
            <w:jc w:val="center"/>
          </w:pPr>
          <w:r>
            <w:t>Санкт-Петербургское государственное бюджетное профессиональное образовательное учреждение «Колледж электроники и информационных технологий»</w:t>
          </w:r>
        </w:p>
      </w:tc>
    </w:tr>
  </w:tbl>
  <w:p w14:paraId="1587383E" w14:textId="77777777" w:rsidR="002402F5" w:rsidRDefault="002402F5" w:rsidP="002402F5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F48BB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AE86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604B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569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BCB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8F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AE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C5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6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746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023A1"/>
    <w:multiLevelType w:val="multilevel"/>
    <w:tmpl w:val="2C86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C96E44"/>
    <w:multiLevelType w:val="multilevel"/>
    <w:tmpl w:val="F804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0F69F8"/>
    <w:multiLevelType w:val="multilevel"/>
    <w:tmpl w:val="336660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460181"/>
    <w:multiLevelType w:val="multilevel"/>
    <w:tmpl w:val="CB5E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6440CF"/>
    <w:multiLevelType w:val="hybridMultilevel"/>
    <w:tmpl w:val="220699D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20117416"/>
    <w:multiLevelType w:val="multilevel"/>
    <w:tmpl w:val="7C54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A0DD3"/>
    <w:multiLevelType w:val="multilevel"/>
    <w:tmpl w:val="31DC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D2F27"/>
    <w:multiLevelType w:val="hybridMultilevel"/>
    <w:tmpl w:val="48FC4BE2"/>
    <w:lvl w:ilvl="0" w:tplc="65248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76E741C"/>
    <w:multiLevelType w:val="multilevel"/>
    <w:tmpl w:val="5C34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D55942"/>
    <w:multiLevelType w:val="hybridMultilevel"/>
    <w:tmpl w:val="F89E736E"/>
    <w:lvl w:ilvl="0" w:tplc="19A09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D9855E5"/>
    <w:multiLevelType w:val="multilevel"/>
    <w:tmpl w:val="EADC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AF3C6B"/>
    <w:multiLevelType w:val="multilevel"/>
    <w:tmpl w:val="3246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D33A89"/>
    <w:multiLevelType w:val="multilevel"/>
    <w:tmpl w:val="9E66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D01946"/>
    <w:multiLevelType w:val="hybridMultilevel"/>
    <w:tmpl w:val="86C228A8"/>
    <w:lvl w:ilvl="0" w:tplc="750A64F4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36081BB8"/>
    <w:multiLevelType w:val="multilevel"/>
    <w:tmpl w:val="4602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F29A2"/>
    <w:multiLevelType w:val="multilevel"/>
    <w:tmpl w:val="E2A690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074BEB"/>
    <w:multiLevelType w:val="hybridMultilevel"/>
    <w:tmpl w:val="B3FEB72C"/>
    <w:lvl w:ilvl="0" w:tplc="F2121CF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D4D4B26"/>
    <w:multiLevelType w:val="multilevel"/>
    <w:tmpl w:val="76B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22085"/>
    <w:multiLevelType w:val="multilevel"/>
    <w:tmpl w:val="6E66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EE4BFE"/>
    <w:multiLevelType w:val="multilevel"/>
    <w:tmpl w:val="3598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5271D3"/>
    <w:multiLevelType w:val="multilevel"/>
    <w:tmpl w:val="1620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2A2E63"/>
    <w:multiLevelType w:val="multilevel"/>
    <w:tmpl w:val="A7F2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E7023B"/>
    <w:multiLevelType w:val="multilevel"/>
    <w:tmpl w:val="73B6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126FAA"/>
    <w:multiLevelType w:val="multilevel"/>
    <w:tmpl w:val="558A0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25372B"/>
    <w:multiLevelType w:val="multilevel"/>
    <w:tmpl w:val="67ACA0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911BF1"/>
    <w:multiLevelType w:val="multilevel"/>
    <w:tmpl w:val="4D7E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DB107F"/>
    <w:multiLevelType w:val="multilevel"/>
    <w:tmpl w:val="1634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066F46"/>
    <w:multiLevelType w:val="multilevel"/>
    <w:tmpl w:val="2EE4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CD48A7"/>
    <w:multiLevelType w:val="multilevel"/>
    <w:tmpl w:val="CA48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314E9E"/>
    <w:multiLevelType w:val="multilevel"/>
    <w:tmpl w:val="8E88925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BF7735"/>
    <w:multiLevelType w:val="multilevel"/>
    <w:tmpl w:val="EA8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AB2376"/>
    <w:multiLevelType w:val="multilevel"/>
    <w:tmpl w:val="1EA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FB3F9A"/>
    <w:multiLevelType w:val="multilevel"/>
    <w:tmpl w:val="54A230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D31198"/>
    <w:multiLevelType w:val="multilevel"/>
    <w:tmpl w:val="3272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DB1FB1"/>
    <w:multiLevelType w:val="multilevel"/>
    <w:tmpl w:val="274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592A86"/>
    <w:multiLevelType w:val="multilevel"/>
    <w:tmpl w:val="22347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51524">
    <w:abstractNumId w:val="9"/>
  </w:num>
  <w:num w:numId="2" w16cid:durableId="768235850">
    <w:abstractNumId w:val="7"/>
  </w:num>
  <w:num w:numId="3" w16cid:durableId="1872108206">
    <w:abstractNumId w:val="6"/>
  </w:num>
  <w:num w:numId="4" w16cid:durableId="654453825">
    <w:abstractNumId w:val="5"/>
  </w:num>
  <w:num w:numId="5" w16cid:durableId="1181551065">
    <w:abstractNumId w:val="4"/>
  </w:num>
  <w:num w:numId="6" w16cid:durableId="5980422">
    <w:abstractNumId w:val="8"/>
  </w:num>
  <w:num w:numId="7" w16cid:durableId="907806258">
    <w:abstractNumId w:val="3"/>
  </w:num>
  <w:num w:numId="8" w16cid:durableId="151062960">
    <w:abstractNumId w:val="2"/>
  </w:num>
  <w:num w:numId="9" w16cid:durableId="1326130454">
    <w:abstractNumId w:val="1"/>
  </w:num>
  <w:num w:numId="10" w16cid:durableId="1689868488">
    <w:abstractNumId w:val="0"/>
  </w:num>
  <w:num w:numId="11" w16cid:durableId="1921795913">
    <w:abstractNumId w:val="19"/>
  </w:num>
  <w:num w:numId="12" w16cid:durableId="1012874334">
    <w:abstractNumId w:val="17"/>
  </w:num>
  <w:num w:numId="13" w16cid:durableId="1198927221">
    <w:abstractNumId w:val="14"/>
  </w:num>
  <w:num w:numId="14" w16cid:durableId="62220222">
    <w:abstractNumId w:val="23"/>
  </w:num>
  <w:num w:numId="15" w16cid:durableId="1146704450">
    <w:abstractNumId w:val="26"/>
  </w:num>
  <w:num w:numId="16" w16cid:durableId="1432966594">
    <w:abstractNumId w:val="24"/>
  </w:num>
  <w:num w:numId="17" w16cid:durableId="766345166">
    <w:abstractNumId w:val="21"/>
  </w:num>
  <w:num w:numId="18" w16cid:durableId="1886407480">
    <w:abstractNumId w:val="34"/>
  </w:num>
  <w:num w:numId="19" w16cid:durableId="105002056">
    <w:abstractNumId w:val="43"/>
  </w:num>
  <w:num w:numId="20" w16cid:durableId="787701021">
    <w:abstractNumId w:val="44"/>
  </w:num>
  <w:num w:numId="21" w16cid:durableId="1354696203">
    <w:abstractNumId w:val="35"/>
  </w:num>
  <w:num w:numId="22" w16cid:durableId="1569656064">
    <w:abstractNumId w:val="45"/>
  </w:num>
  <w:num w:numId="23" w16cid:durableId="1869678812">
    <w:abstractNumId w:val="29"/>
  </w:num>
  <w:num w:numId="24" w16cid:durableId="1203247800">
    <w:abstractNumId w:val="13"/>
  </w:num>
  <w:num w:numId="25" w16cid:durableId="230162514">
    <w:abstractNumId w:val="27"/>
  </w:num>
  <w:num w:numId="26" w16cid:durableId="674573927">
    <w:abstractNumId w:val="42"/>
  </w:num>
  <w:num w:numId="27" w16cid:durableId="1061293500">
    <w:abstractNumId w:val="30"/>
  </w:num>
  <w:num w:numId="28" w16cid:durableId="1707633743">
    <w:abstractNumId w:val="11"/>
  </w:num>
  <w:num w:numId="29" w16cid:durableId="946818176">
    <w:abstractNumId w:val="36"/>
  </w:num>
  <w:num w:numId="30" w16cid:durableId="1291549830">
    <w:abstractNumId w:val="12"/>
  </w:num>
  <w:num w:numId="31" w16cid:durableId="529487294">
    <w:abstractNumId w:val="38"/>
  </w:num>
  <w:num w:numId="32" w16cid:durableId="1800955427">
    <w:abstractNumId w:val="16"/>
  </w:num>
  <w:num w:numId="33" w16cid:durableId="384911429">
    <w:abstractNumId w:val="18"/>
  </w:num>
  <w:num w:numId="34" w16cid:durableId="29304250">
    <w:abstractNumId w:val="25"/>
  </w:num>
  <w:num w:numId="35" w16cid:durableId="732046729">
    <w:abstractNumId w:val="10"/>
  </w:num>
  <w:num w:numId="36" w16cid:durableId="820124497">
    <w:abstractNumId w:val="20"/>
  </w:num>
  <w:num w:numId="37" w16cid:durableId="72776317">
    <w:abstractNumId w:val="15"/>
  </w:num>
  <w:num w:numId="38" w16cid:durableId="1119035206">
    <w:abstractNumId w:val="33"/>
  </w:num>
  <w:num w:numId="39" w16cid:durableId="141194053">
    <w:abstractNumId w:val="37"/>
  </w:num>
  <w:num w:numId="40" w16cid:durableId="2039044538">
    <w:abstractNumId w:val="32"/>
  </w:num>
  <w:num w:numId="41" w16cid:durableId="992636260">
    <w:abstractNumId w:val="40"/>
  </w:num>
  <w:num w:numId="42" w16cid:durableId="1475682727">
    <w:abstractNumId w:val="39"/>
  </w:num>
  <w:num w:numId="43" w16cid:durableId="261036756">
    <w:abstractNumId w:val="22"/>
  </w:num>
  <w:num w:numId="44" w16cid:durableId="2130200545">
    <w:abstractNumId w:val="31"/>
  </w:num>
  <w:num w:numId="45" w16cid:durableId="931624043">
    <w:abstractNumId w:val="28"/>
  </w:num>
  <w:num w:numId="46" w16cid:durableId="30481880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3D"/>
    <w:rsid w:val="00000698"/>
    <w:rsid w:val="00014571"/>
    <w:rsid w:val="00034F40"/>
    <w:rsid w:val="00054C66"/>
    <w:rsid w:val="00060C2F"/>
    <w:rsid w:val="000E1E64"/>
    <w:rsid w:val="000F5F38"/>
    <w:rsid w:val="001347F6"/>
    <w:rsid w:val="001C539D"/>
    <w:rsid w:val="00205A24"/>
    <w:rsid w:val="002151FA"/>
    <w:rsid w:val="002402F5"/>
    <w:rsid w:val="00247710"/>
    <w:rsid w:val="002B0AF9"/>
    <w:rsid w:val="002B13E6"/>
    <w:rsid w:val="002C4601"/>
    <w:rsid w:val="00314337"/>
    <w:rsid w:val="00324026"/>
    <w:rsid w:val="00387425"/>
    <w:rsid w:val="003A5F39"/>
    <w:rsid w:val="00422412"/>
    <w:rsid w:val="00426B17"/>
    <w:rsid w:val="00427F75"/>
    <w:rsid w:val="0043434F"/>
    <w:rsid w:val="004559B7"/>
    <w:rsid w:val="00475A2C"/>
    <w:rsid w:val="00481373"/>
    <w:rsid w:val="004A5F1C"/>
    <w:rsid w:val="004E0FDC"/>
    <w:rsid w:val="00540CE6"/>
    <w:rsid w:val="0061108C"/>
    <w:rsid w:val="0062645F"/>
    <w:rsid w:val="00626C3D"/>
    <w:rsid w:val="00725119"/>
    <w:rsid w:val="007A6C21"/>
    <w:rsid w:val="007F2413"/>
    <w:rsid w:val="007F69E8"/>
    <w:rsid w:val="00812411"/>
    <w:rsid w:val="00825AFE"/>
    <w:rsid w:val="00862D1D"/>
    <w:rsid w:val="00864297"/>
    <w:rsid w:val="0089692E"/>
    <w:rsid w:val="008E33AD"/>
    <w:rsid w:val="009254E8"/>
    <w:rsid w:val="00964295"/>
    <w:rsid w:val="0099514D"/>
    <w:rsid w:val="0099614E"/>
    <w:rsid w:val="009A223F"/>
    <w:rsid w:val="00A75DCD"/>
    <w:rsid w:val="00A95A14"/>
    <w:rsid w:val="00AD6D61"/>
    <w:rsid w:val="00B00AA3"/>
    <w:rsid w:val="00B07435"/>
    <w:rsid w:val="00B331FE"/>
    <w:rsid w:val="00B73440"/>
    <w:rsid w:val="00B75208"/>
    <w:rsid w:val="00BA1EC8"/>
    <w:rsid w:val="00C640C4"/>
    <w:rsid w:val="00CA2484"/>
    <w:rsid w:val="00CC18D6"/>
    <w:rsid w:val="00CC5DF7"/>
    <w:rsid w:val="00CE4645"/>
    <w:rsid w:val="00D31210"/>
    <w:rsid w:val="00D66EAF"/>
    <w:rsid w:val="00DF7B4C"/>
    <w:rsid w:val="00E0352C"/>
    <w:rsid w:val="00E332A2"/>
    <w:rsid w:val="00E500AB"/>
    <w:rsid w:val="00E57E95"/>
    <w:rsid w:val="00E84EF7"/>
    <w:rsid w:val="00EA026D"/>
    <w:rsid w:val="00EA147A"/>
    <w:rsid w:val="00EC4181"/>
    <w:rsid w:val="00ED2ED9"/>
    <w:rsid w:val="00EE0476"/>
    <w:rsid w:val="00F60117"/>
    <w:rsid w:val="00F64A35"/>
    <w:rsid w:val="00FB0145"/>
    <w:rsid w:val="00FD477D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2C20C"/>
  <w15:chartTrackingRefBased/>
  <w15:docId w15:val="{9056DD6A-DB20-4F2D-8FA6-A6A4372C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2F5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31F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31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2F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1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31FE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B331F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31F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a5">
    <w:name w:val="Signature"/>
    <w:basedOn w:val="a"/>
    <w:link w:val="a6"/>
    <w:uiPriority w:val="99"/>
    <w:unhideWhenUsed/>
    <w:rsid w:val="00B331FE"/>
    <w:pPr>
      <w:spacing w:after="0" w:line="240" w:lineRule="auto"/>
      <w:ind w:left="4252"/>
    </w:pPr>
  </w:style>
  <w:style w:type="character" w:customStyle="1" w:styleId="a6">
    <w:name w:val="Подпись Знак"/>
    <w:basedOn w:val="a0"/>
    <w:link w:val="a5"/>
    <w:uiPriority w:val="99"/>
    <w:rsid w:val="00B331FE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402F5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402F5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24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бычный (Титульный лист)"/>
    <w:basedOn w:val="a"/>
    <w:link w:val="ad"/>
    <w:qFormat/>
    <w:rsid w:val="002402F5"/>
    <w:pPr>
      <w:ind w:firstLine="0"/>
      <w:jc w:val="center"/>
    </w:pPr>
    <w:rPr>
      <w:b/>
    </w:rPr>
  </w:style>
  <w:style w:type="character" w:styleId="ae">
    <w:name w:val="Placeholder Text"/>
    <w:basedOn w:val="a0"/>
    <w:uiPriority w:val="99"/>
    <w:semiHidden/>
    <w:rsid w:val="002402F5"/>
    <w:rPr>
      <w:color w:val="808080"/>
    </w:rPr>
  </w:style>
  <w:style w:type="character" w:customStyle="1" w:styleId="ad">
    <w:name w:val="Обычный (Титульный лист) Знак"/>
    <w:basedOn w:val="a0"/>
    <w:link w:val="ac"/>
    <w:rsid w:val="002402F5"/>
    <w:rPr>
      <w:rFonts w:ascii="Times New Roman" w:hAnsi="Times New Roman"/>
      <w:b/>
      <w:sz w:val="28"/>
    </w:rPr>
  </w:style>
  <w:style w:type="paragraph" w:customStyle="1" w:styleId="af">
    <w:name w:val="Изображения"/>
    <w:qFormat/>
    <w:rsid w:val="002402F5"/>
    <w:pPr>
      <w:jc w:val="center"/>
    </w:pPr>
    <w:rPr>
      <w:rFonts w:ascii="Times New Roman" w:hAnsi="Times New Roman"/>
      <w:noProof/>
      <w:sz w:val="28"/>
      <w:lang w:val="en-US"/>
    </w:rPr>
  </w:style>
  <w:style w:type="paragraph" w:styleId="af0">
    <w:name w:val="No Spacing"/>
    <w:uiPriority w:val="1"/>
    <w:qFormat/>
    <w:rsid w:val="002402F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402F5"/>
    <w:rPr>
      <w:rFonts w:ascii="Times New Roman" w:eastAsiaTheme="majorEastAsia" w:hAnsi="Times New Roman" w:cstheme="majorBidi"/>
      <w:sz w:val="24"/>
      <w:szCs w:val="24"/>
    </w:rPr>
  </w:style>
  <w:style w:type="paragraph" w:styleId="af1">
    <w:name w:val="caption"/>
    <w:basedOn w:val="a"/>
    <w:next w:val="a"/>
    <w:uiPriority w:val="35"/>
    <w:unhideWhenUsed/>
    <w:qFormat/>
    <w:rsid w:val="002402F5"/>
    <w:pPr>
      <w:spacing w:after="200" w:line="240" w:lineRule="auto"/>
    </w:pPr>
    <w:rPr>
      <w:b/>
      <w:iCs/>
      <w:sz w:val="24"/>
      <w:szCs w:val="18"/>
    </w:rPr>
  </w:style>
  <w:style w:type="paragraph" w:styleId="af2">
    <w:name w:val="List Paragraph"/>
    <w:basedOn w:val="a"/>
    <w:uiPriority w:val="34"/>
    <w:qFormat/>
    <w:rsid w:val="00E84EF7"/>
    <w:pPr>
      <w:ind w:left="720"/>
      <w:contextualSpacing/>
    </w:pPr>
  </w:style>
  <w:style w:type="paragraph" w:styleId="af3">
    <w:name w:val="Plain Text"/>
    <w:basedOn w:val="a"/>
    <w:link w:val="af4"/>
    <w:uiPriority w:val="99"/>
    <w:unhideWhenUsed/>
    <w:rsid w:val="00FB0145"/>
    <w:pPr>
      <w:spacing w:after="0" w:line="240" w:lineRule="auto"/>
      <w:ind w:firstLine="0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af4">
    <w:name w:val="Текст Знак"/>
    <w:basedOn w:val="a0"/>
    <w:link w:val="af3"/>
    <w:uiPriority w:val="99"/>
    <w:rsid w:val="00FB0145"/>
    <w:rPr>
      <w:rFonts w:ascii="Consolas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0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34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Documents\&#1053;&#1072;&#1089;&#1090;&#1088;&#1072;&#1080;&#1074;&#1072;&#1077;&#1084;&#1099;&#1077;%20&#1096;&#1072;&#1073;&#1083;&#1086;&#1085;&#1099;%20Office\&#1064;&#1072;&#1073;&#1083;&#1086;&#1085;%20&#1088;&#1072;&#1073;&#1086;&#1090;&#109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AC597C97BB7446482AFCDE49182F5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754180-1118-4708-AEFD-536849F4DA2C}"/>
      </w:docPartPr>
      <w:docPartBody>
        <w:p w:rsidR="0045283C" w:rsidRDefault="00000000">
          <w:pPr>
            <w:pStyle w:val="9AC597C97BB7446482AFCDE49182F564"/>
          </w:pPr>
          <w:r w:rsidRPr="00020391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2A"/>
    <w:rsid w:val="00034F40"/>
    <w:rsid w:val="000E1E64"/>
    <w:rsid w:val="002151FA"/>
    <w:rsid w:val="00344E2A"/>
    <w:rsid w:val="003731BA"/>
    <w:rsid w:val="00412640"/>
    <w:rsid w:val="00426B17"/>
    <w:rsid w:val="0045283C"/>
    <w:rsid w:val="004A5F1C"/>
    <w:rsid w:val="004F3F63"/>
    <w:rsid w:val="009B5F9B"/>
    <w:rsid w:val="00A74901"/>
    <w:rsid w:val="00CF402C"/>
    <w:rsid w:val="00E5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AC597C97BB7446482AFCDE49182F564">
    <w:name w:val="9AC597C97BB7446482AFCDE49182F5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работы.dotx</Template>
  <TotalTime>84</TotalTime>
  <Pages>11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Липинский</dc:creator>
  <cp:keywords/>
  <dc:description/>
  <cp:lastModifiedBy>Константин Липинский</cp:lastModifiedBy>
  <cp:revision>57</cp:revision>
  <dcterms:created xsi:type="dcterms:W3CDTF">2025-09-10T07:49:00Z</dcterms:created>
  <dcterms:modified xsi:type="dcterms:W3CDTF">2025-09-18T08:00:00Z</dcterms:modified>
</cp:coreProperties>
</file>
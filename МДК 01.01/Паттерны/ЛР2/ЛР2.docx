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1015" w14:textId="77777777" w:rsidR="00060C2F" w:rsidRPr="00540CE6" w:rsidRDefault="00060C2F" w:rsidP="00E0352C">
      <w:pPr>
        <w:pStyle w:val="2"/>
        <w:rPr>
          <w:lang w:val="en-US"/>
        </w:rPr>
      </w:pPr>
    </w:p>
    <w:p w14:paraId="358DD949" w14:textId="77777777" w:rsidR="002402F5" w:rsidRDefault="002402F5" w:rsidP="002402F5"/>
    <w:p w14:paraId="1DD58F54" w14:textId="77777777" w:rsidR="002402F5" w:rsidRDefault="002402F5" w:rsidP="002402F5"/>
    <w:p w14:paraId="24E839C5" w14:textId="77777777" w:rsidR="002402F5" w:rsidRDefault="002402F5" w:rsidP="002402F5"/>
    <w:p w14:paraId="7BFD1381" w14:textId="77777777" w:rsidR="002402F5" w:rsidRDefault="002402F5" w:rsidP="002402F5"/>
    <w:p w14:paraId="36E22D02" w14:textId="77777777" w:rsidR="002402F5" w:rsidRDefault="002402F5" w:rsidP="002402F5"/>
    <w:p w14:paraId="1DE563FF" w14:textId="77777777" w:rsidR="002402F5" w:rsidRDefault="002402F5" w:rsidP="002402F5"/>
    <w:p w14:paraId="0439DEF2" w14:textId="77777777" w:rsidR="002402F5" w:rsidRDefault="002402F5" w:rsidP="002402F5"/>
    <w:p w14:paraId="3B2A8AF5" w14:textId="77777777" w:rsidR="002402F5" w:rsidRDefault="002402F5" w:rsidP="002402F5"/>
    <w:p w14:paraId="6A21B6D0" w14:textId="7207E1F5" w:rsidR="002402F5" w:rsidRDefault="002402F5" w:rsidP="002402F5">
      <w:pPr>
        <w:pStyle w:val="ac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AC597C97BB7446482AFCDE49182F564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Content>
          <w:r w:rsidR="00205A24">
            <w:t>лабораторной</w:t>
          </w:r>
        </w:sdtContent>
      </w:sdt>
      <w:r>
        <w:t xml:space="preserve"> работе №</w:t>
      </w:r>
      <w:r w:rsidR="00E57E95">
        <w:t>2</w:t>
      </w:r>
      <w:r>
        <w:br/>
        <w:t>по дисциплине «</w:t>
      </w:r>
      <w:r w:rsidR="00205A24">
        <w:t>МДК 01.01 Разработка программного модуля</w:t>
      </w:r>
      <w:r>
        <w:t>»</w:t>
      </w:r>
      <w:r>
        <w:br/>
        <w:t>Тема: «</w:t>
      </w:r>
      <w:r w:rsidR="008E33AD">
        <w:t xml:space="preserve">Структурные </w:t>
      </w:r>
      <w:r w:rsidR="00205A24">
        <w:t>паттерны</w:t>
      </w:r>
      <w:r>
        <w:t>»</w:t>
      </w:r>
    </w:p>
    <w:p w14:paraId="2A6F334A" w14:textId="77777777" w:rsidR="002402F5" w:rsidRDefault="002402F5" w:rsidP="002402F5">
      <w:pPr>
        <w:pStyle w:val="ac"/>
      </w:pPr>
    </w:p>
    <w:p w14:paraId="070F5CAD" w14:textId="77777777" w:rsidR="002402F5" w:rsidRDefault="002402F5" w:rsidP="002402F5">
      <w:pPr>
        <w:pStyle w:val="ac"/>
      </w:pPr>
    </w:p>
    <w:p w14:paraId="73631490" w14:textId="77777777" w:rsidR="002402F5" w:rsidRDefault="002402F5" w:rsidP="002402F5">
      <w:pPr>
        <w:pStyle w:val="ac"/>
      </w:pPr>
    </w:p>
    <w:p w14:paraId="3B18CF99" w14:textId="77777777" w:rsidR="002402F5" w:rsidRDefault="002402F5" w:rsidP="002402F5">
      <w:pPr>
        <w:pStyle w:val="ac"/>
      </w:pPr>
    </w:p>
    <w:p w14:paraId="41E10104" w14:textId="77777777" w:rsidR="002402F5" w:rsidRDefault="002402F5" w:rsidP="002402F5">
      <w:pPr>
        <w:pStyle w:val="ac"/>
      </w:pPr>
    </w:p>
    <w:p w14:paraId="6FF0C786" w14:textId="77777777" w:rsidR="002402F5" w:rsidRDefault="002402F5" w:rsidP="002402F5">
      <w:pPr>
        <w:pStyle w:val="ac"/>
      </w:pPr>
    </w:p>
    <w:p w14:paraId="03234E0E" w14:textId="77777777" w:rsidR="002402F5" w:rsidRDefault="002402F5" w:rsidP="002402F5">
      <w:pPr>
        <w:pStyle w:val="ac"/>
      </w:pPr>
    </w:p>
    <w:p w14:paraId="7C7611A0" w14:textId="77777777" w:rsidR="002402F5" w:rsidRDefault="002402F5" w:rsidP="002402F5">
      <w:pPr>
        <w:pStyle w:val="ac"/>
      </w:pPr>
    </w:p>
    <w:p w14:paraId="588F1D37" w14:textId="77777777" w:rsidR="002402F5" w:rsidRDefault="002402F5" w:rsidP="002402F5">
      <w:pPr>
        <w:pStyle w:val="ac"/>
      </w:pPr>
    </w:p>
    <w:p w14:paraId="05609BBA" w14:textId="77777777" w:rsidR="002402F5" w:rsidRDefault="002402F5" w:rsidP="002402F5">
      <w:pPr>
        <w:pStyle w:val="ac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5572E30D" w14:textId="77777777" w:rsidTr="002402F5">
        <w:tc>
          <w:tcPr>
            <w:tcW w:w="3115" w:type="dxa"/>
          </w:tcPr>
          <w:p w14:paraId="6642F2C1" w14:textId="77777777" w:rsidR="002402F5" w:rsidRPr="002402F5" w:rsidRDefault="002402F5" w:rsidP="002402F5">
            <w:pPr>
              <w:pStyle w:val="ac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167BB31" w14:textId="77777777" w:rsidR="002402F5" w:rsidRDefault="002402F5" w:rsidP="002402F5">
            <w:pPr>
              <w:pStyle w:val="ac"/>
            </w:pPr>
          </w:p>
        </w:tc>
        <w:tc>
          <w:tcPr>
            <w:tcW w:w="3115" w:type="dxa"/>
          </w:tcPr>
          <w:p w14:paraId="738521E9" w14:textId="63D651A8" w:rsidR="002402F5" w:rsidRDefault="00205A24" w:rsidP="002402F5">
            <w:pPr>
              <w:pStyle w:val="ac"/>
              <w:jc w:val="left"/>
            </w:pPr>
            <w:r>
              <w:t>Липинский К.С.</w:t>
            </w:r>
          </w:p>
        </w:tc>
      </w:tr>
      <w:tr w:rsidR="002402F5" w14:paraId="39225E72" w14:textId="77777777" w:rsidTr="002402F5">
        <w:tc>
          <w:tcPr>
            <w:tcW w:w="3115" w:type="dxa"/>
            <w:vAlign w:val="center"/>
          </w:tcPr>
          <w:p w14:paraId="337D49DB" w14:textId="77777777" w:rsidR="002402F5" w:rsidRPr="002402F5" w:rsidRDefault="002402F5" w:rsidP="002402F5">
            <w:pPr>
              <w:pStyle w:val="ac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6887321E" w14:textId="77777777" w:rsidR="002402F5" w:rsidRDefault="002402F5" w:rsidP="002402F5">
            <w:pPr>
              <w:pStyle w:val="ac"/>
            </w:pPr>
          </w:p>
        </w:tc>
        <w:tc>
          <w:tcPr>
            <w:tcW w:w="3115" w:type="dxa"/>
          </w:tcPr>
          <w:p w14:paraId="259AA7C1" w14:textId="0F959A45" w:rsidR="002402F5" w:rsidRDefault="00205A24" w:rsidP="002402F5">
            <w:pPr>
              <w:pStyle w:val="ac"/>
              <w:jc w:val="left"/>
            </w:pPr>
            <w:r>
              <w:t xml:space="preserve">Ремизова </w:t>
            </w:r>
            <w:proofErr w:type="gramStart"/>
            <w:r>
              <w:t>В.И.</w:t>
            </w:r>
            <w:proofErr w:type="gramEnd"/>
          </w:p>
        </w:tc>
      </w:tr>
    </w:tbl>
    <w:p w14:paraId="768E1241" w14:textId="77777777" w:rsidR="002402F5" w:rsidRDefault="002402F5" w:rsidP="002402F5">
      <w:pPr>
        <w:pStyle w:val="ac"/>
        <w:jc w:val="left"/>
      </w:pPr>
    </w:p>
    <w:p w14:paraId="435F3575" w14:textId="77777777" w:rsidR="002402F5" w:rsidRDefault="002402F5" w:rsidP="002402F5">
      <w:pPr>
        <w:pStyle w:val="2"/>
      </w:pPr>
      <w:r>
        <w:br w:type="page"/>
      </w:r>
      <w:r>
        <w:lastRenderedPageBreak/>
        <w:t>Цель работы</w:t>
      </w:r>
    </w:p>
    <w:p w14:paraId="343AA580" w14:textId="2B24E838" w:rsidR="002402F5" w:rsidRDefault="001347F6" w:rsidP="008E33AD">
      <w:r w:rsidRPr="001347F6">
        <w:t>Изучить шаблоны проектирования, относящиеся к классу</w:t>
      </w:r>
      <w:r w:rsidR="00864297">
        <w:t xml:space="preserve"> </w:t>
      </w:r>
      <w:r w:rsidRPr="001347F6">
        <w:t>порождающих, освоить применение шаблонов этого класса при разработке программных систем с применением объектно-ориентированных языков программирования.</w:t>
      </w:r>
    </w:p>
    <w:p w14:paraId="4E6A1FF4" w14:textId="77777777" w:rsidR="008E33AD" w:rsidRDefault="008E33AD" w:rsidP="008E33AD"/>
    <w:p w14:paraId="48EBFCC9" w14:textId="77777777" w:rsidR="002402F5" w:rsidRDefault="002402F5" w:rsidP="002402F5">
      <w:pPr>
        <w:pStyle w:val="2"/>
      </w:pPr>
      <w:r>
        <w:t>Выполнение работы</w:t>
      </w:r>
    </w:p>
    <w:p w14:paraId="3E8E8D01" w14:textId="57466ECD" w:rsidR="002402F5" w:rsidRDefault="007F2413" w:rsidP="009254E8">
      <w:pPr>
        <w:rPr>
          <w:b/>
          <w:bCs/>
        </w:rPr>
      </w:pPr>
      <w:r>
        <w:rPr>
          <w:b/>
          <w:bCs/>
        </w:rPr>
        <w:t xml:space="preserve">Вариант </w:t>
      </w:r>
      <w:r w:rsidR="008E33AD">
        <w:rPr>
          <w:b/>
          <w:bCs/>
        </w:rPr>
        <w:t>1 (1.2)</w:t>
      </w:r>
    </w:p>
    <w:p w14:paraId="0BBBD87A" w14:textId="05B21427" w:rsidR="008E33AD" w:rsidRDefault="00540CE6" w:rsidP="00B73440">
      <w:r>
        <w:t>Код</w:t>
      </w:r>
    </w:p>
    <w:p w14:paraId="15722F95" w14:textId="77777777" w:rsidR="00540CE6" w:rsidRPr="00540CE6" w:rsidRDefault="00540CE6" w:rsidP="00540CE6">
      <w:pPr>
        <w:ind w:firstLine="0"/>
      </w:pPr>
      <w:proofErr w:type="spellStart"/>
      <w:r w:rsidRPr="00540CE6">
        <w:t>import</w:t>
      </w:r>
      <w:proofErr w:type="spellEnd"/>
      <w:r w:rsidRPr="00540CE6">
        <w:t xml:space="preserve"> </w:t>
      </w:r>
      <w:proofErr w:type="spellStart"/>
      <w:r w:rsidRPr="00540CE6">
        <w:t>json</w:t>
      </w:r>
      <w:proofErr w:type="spellEnd"/>
      <w:r w:rsidRPr="00540CE6">
        <w:br/>
      </w:r>
      <w:proofErr w:type="spellStart"/>
      <w:r w:rsidRPr="00540CE6">
        <w:t>import</w:t>
      </w:r>
      <w:proofErr w:type="spellEnd"/>
      <w:r w:rsidRPr="00540CE6">
        <w:t xml:space="preserve"> </w:t>
      </w:r>
      <w:proofErr w:type="spellStart"/>
      <w:r w:rsidRPr="00540CE6">
        <w:t>os</w:t>
      </w:r>
      <w:proofErr w:type="spellEnd"/>
      <w:r w:rsidRPr="00540CE6">
        <w:br/>
      </w:r>
      <w:r w:rsidRPr="00540CE6">
        <w:br/>
        <w:t xml:space="preserve">## Установите пакет </w:t>
      </w:r>
      <w:proofErr w:type="spellStart"/>
      <w:r w:rsidRPr="00540CE6">
        <w:t>googletrans</w:t>
      </w:r>
      <w:proofErr w:type="spellEnd"/>
      <w:r w:rsidRPr="00540CE6">
        <w:t xml:space="preserve"> через </w:t>
      </w:r>
      <w:proofErr w:type="spellStart"/>
      <w:r w:rsidRPr="00540CE6">
        <w:t>pip</w:t>
      </w:r>
      <w:proofErr w:type="spellEnd"/>
      <w:r w:rsidRPr="00540CE6">
        <w:t>, если он не установлен:</w:t>
      </w:r>
      <w:r w:rsidRPr="00540CE6">
        <w:br/>
        <w:t xml:space="preserve"># </w:t>
      </w:r>
      <w:proofErr w:type="spellStart"/>
      <w:r w:rsidRPr="00540CE6">
        <w:t>pip</w:t>
      </w:r>
      <w:proofErr w:type="spellEnd"/>
      <w:r w:rsidRPr="00540CE6">
        <w:t xml:space="preserve"> </w:t>
      </w:r>
      <w:proofErr w:type="spellStart"/>
      <w:r w:rsidRPr="00540CE6">
        <w:t>install</w:t>
      </w:r>
      <w:proofErr w:type="spellEnd"/>
      <w:r w:rsidRPr="00540CE6">
        <w:t xml:space="preserve"> </w:t>
      </w:r>
      <w:proofErr w:type="spellStart"/>
      <w:r w:rsidRPr="00540CE6">
        <w:t>googletrans</w:t>
      </w:r>
      <w:proofErr w:type="spellEnd"/>
      <w:r w:rsidRPr="00540CE6">
        <w:t>==4.0.0-rc1</w:t>
      </w:r>
      <w:r w:rsidRPr="00540CE6">
        <w:br/>
      </w:r>
      <w:proofErr w:type="spellStart"/>
      <w:r w:rsidRPr="00540CE6">
        <w:t>from</w:t>
      </w:r>
      <w:proofErr w:type="spellEnd"/>
      <w:r w:rsidRPr="00540CE6">
        <w:t xml:space="preserve"> </w:t>
      </w:r>
      <w:proofErr w:type="spellStart"/>
      <w:r w:rsidRPr="00540CE6">
        <w:t>googletrans</w:t>
      </w:r>
      <w:proofErr w:type="spellEnd"/>
      <w:r w:rsidRPr="00540CE6">
        <w:t xml:space="preserve"> </w:t>
      </w:r>
      <w:proofErr w:type="spellStart"/>
      <w:r w:rsidRPr="00540CE6">
        <w:t>import</w:t>
      </w:r>
      <w:proofErr w:type="spellEnd"/>
      <w:r w:rsidRPr="00540CE6">
        <w:t xml:space="preserve"> </w:t>
      </w:r>
      <w:proofErr w:type="spellStart"/>
      <w:r w:rsidRPr="00540CE6">
        <w:t>Translator</w:t>
      </w:r>
      <w:proofErr w:type="spellEnd"/>
      <w:r w:rsidRPr="00540CE6">
        <w:br/>
      </w:r>
      <w:r w:rsidRPr="00540CE6">
        <w:br/>
      </w:r>
      <w:proofErr w:type="spellStart"/>
      <w:r w:rsidRPr="00540CE6">
        <w:t>class</w:t>
      </w:r>
      <w:proofErr w:type="spellEnd"/>
      <w:r w:rsidRPr="00540CE6">
        <w:t xml:space="preserve"> </w:t>
      </w:r>
      <w:proofErr w:type="spellStart"/>
      <w:r w:rsidRPr="00540CE6">
        <w:t>TextTransformer</w:t>
      </w:r>
      <w:proofErr w:type="spellEnd"/>
      <w:r w:rsidRPr="00540CE6">
        <w:t>:</w:t>
      </w:r>
      <w:r w:rsidRPr="00540CE6">
        <w:br/>
        <w:t xml:space="preserve">    </w:t>
      </w:r>
      <w:r w:rsidRPr="00540CE6">
        <w:rPr>
          <w:i/>
          <w:iCs/>
        </w:rPr>
        <w:t>"""</w:t>
      </w:r>
      <w:r w:rsidRPr="00540CE6">
        <w:rPr>
          <w:i/>
          <w:iCs/>
        </w:rPr>
        <w:br/>
        <w:t xml:space="preserve">    Базовый класс для преобразования текста.</w:t>
      </w:r>
      <w:r w:rsidRPr="00540CE6">
        <w:rPr>
          <w:i/>
          <w:iCs/>
        </w:rPr>
        <w:br/>
        <w:t xml:space="preserve">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  <w:lang w:val="en-US"/>
        </w:rPr>
        <w:br/>
        <w:t xml:space="preserve">    </w:t>
      </w:r>
      <w:r w:rsidRPr="00540CE6">
        <w:rPr>
          <w:lang w:val="en-US"/>
        </w:rPr>
        <w:t>def __</w:t>
      </w:r>
      <w:proofErr w:type="spellStart"/>
      <w:r w:rsidRPr="00540CE6">
        <w:rPr>
          <w:lang w:val="en-US"/>
        </w:rPr>
        <w:t>init</w:t>
      </w:r>
      <w:proofErr w:type="spellEnd"/>
      <w:r w:rsidRPr="00540CE6">
        <w:rPr>
          <w:lang w:val="en-US"/>
        </w:rPr>
        <w:t>__(self, name):</w:t>
      </w:r>
      <w:r w:rsidRPr="00540CE6">
        <w:rPr>
          <w:lang w:val="en-US"/>
        </w:rPr>
        <w:br/>
        <w:t xml:space="preserve">        self.name = name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transform(self, text):</w:t>
      </w:r>
      <w:r w:rsidRPr="00540CE6">
        <w:rPr>
          <w:lang w:val="en-US"/>
        </w:rPr>
        <w:br/>
        <w:t xml:space="preserve">        raise </w:t>
      </w:r>
      <w:proofErr w:type="spellStart"/>
      <w:r w:rsidRPr="00540CE6">
        <w:rPr>
          <w:lang w:val="en-US"/>
        </w:rPr>
        <w:t>NotImplementedError</w:t>
      </w:r>
      <w:proofErr w:type="spellEnd"/>
      <w:r w:rsidRPr="00540CE6">
        <w:rPr>
          <w:lang w:val="en-US"/>
        </w:rPr>
        <w:t>("</w:t>
      </w:r>
      <w:r w:rsidRPr="00540CE6">
        <w:t>Этот</w:t>
      </w:r>
      <w:r w:rsidRPr="00540CE6">
        <w:rPr>
          <w:lang w:val="en-US"/>
        </w:rPr>
        <w:t xml:space="preserve"> </w:t>
      </w:r>
      <w:r w:rsidRPr="00540CE6">
        <w:t>метод</w:t>
      </w:r>
      <w:r w:rsidRPr="00540CE6">
        <w:rPr>
          <w:lang w:val="en-US"/>
        </w:rPr>
        <w:t xml:space="preserve"> </w:t>
      </w:r>
      <w:r w:rsidRPr="00540CE6">
        <w:t>должен</w:t>
      </w:r>
      <w:r w:rsidRPr="00540CE6">
        <w:rPr>
          <w:lang w:val="en-US"/>
        </w:rPr>
        <w:t xml:space="preserve"> </w:t>
      </w:r>
      <w:r w:rsidRPr="00540CE6">
        <w:t>быть</w:t>
      </w:r>
      <w:r w:rsidRPr="00540CE6">
        <w:rPr>
          <w:lang w:val="en-US"/>
        </w:rPr>
        <w:t xml:space="preserve"> </w:t>
      </w:r>
      <w:r w:rsidRPr="00540CE6">
        <w:t>переопределен</w:t>
      </w:r>
      <w:r w:rsidRPr="00540CE6">
        <w:rPr>
          <w:lang w:val="en-US"/>
        </w:rPr>
        <w:t xml:space="preserve"> </w:t>
      </w:r>
      <w:r w:rsidRPr="00540CE6">
        <w:t>в</w:t>
      </w:r>
      <w:r w:rsidRPr="00540CE6">
        <w:rPr>
          <w:lang w:val="en-US"/>
        </w:rPr>
        <w:t xml:space="preserve"> </w:t>
      </w:r>
      <w:r w:rsidRPr="00540CE6">
        <w:t>дочернем</w:t>
      </w:r>
      <w:r w:rsidRPr="00540CE6">
        <w:rPr>
          <w:lang w:val="en-US"/>
        </w:rPr>
        <w:t xml:space="preserve"> </w:t>
      </w:r>
      <w:r w:rsidRPr="00540CE6">
        <w:t>классе</w:t>
      </w:r>
      <w:r w:rsidRPr="00540CE6">
        <w:rPr>
          <w:lang w:val="en-US"/>
        </w:rPr>
        <w:t>.")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reverse_transform</w:t>
      </w:r>
      <w:proofErr w:type="spellEnd"/>
      <w:r w:rsidRPr="00540CE6">
        <w:rPr>
          <w:lang w:val="en-US"/>
        </w:rPr>
        <w:t>(self, text):</w:t>
      </w:r>
      <w:r w:rsidRPr="00540CE6">
        <w:rPr>
          <w:lang w:val="en-US"/>
        </w:rPr>
        <w:br/>
        <w:t xml:space="preserve">        raise </w:t>
      </w:r>
      <w:proofErr w:type="spellStart"/>
      <w:r w:rsidRPr="00540CE6">
        <w:rPr>
          <w:lang w:val="en-US"/>
        </w:rPr>
        <w:t>NotImplementedError</w:t>
      </w:r>
      <w:proofErr w:type="spellEnd"/>
      <w:r w:rsidRPr="00540CE6">
        <w:rPr>
          <w:lang w:val="en-US"/>
        </w:rPr>
        <w:t>("</w:t>
      </w:r>
      <w:r w:rsidRPr="00540CE6">
        <w:t>Этот</w:t>
      </w:r>
      <w:r w:rsidRPr="00540CE6">
        <w:rPr>
          <w:lang w:val="en-US"/>
        </w:rPr>
        <w:t xml:space="preserve"> </w:t>
      </w:r>
      <w:r w:rsidRPr="00540CE6">
        <w:t>метод</w:t>
      </w:r>
      <w:r w:rsidRPr="00540CE6">
        <w:rPr>
          <w:lang w:val="en-US"/>
        </w:rPr>
        <w:t xml:space="preserve"> </w:t>
      </w:r>
      <w:r w:rsidRPr="00540CE6">
        <w:t>должен</w:t>
      </w:r>
      <w:r w:rsidRPr="00540CE6">
        <w:rPr>
          <w:lang w:val="en-US"/>
        </w:rPr>
        <w:t xml:space="preserve"> </w:t>
      </w:r>
      <w:r w:rsidRPr="00540CE6">
        <w:t>быть</w:t>
      </w:r>
      <w:r w:rsidRPr="00540CE6">
        <w:rPr>
          <w:lang w:val="en-US"/>
        </w:rPr>
        <w:t xml:space="preserve"> </w:t>
      </w:r>
      <w:r w:rsidRPr="00540CE6">
        <w:t>переопределен</w:t>
      </w:r>
      <w:r w:rsidRPr="00540CE6">
        <w:rPr>
          <w:lang w:val="en-US"/>
        </w:rPr>
        <w:t xml:space="preserve"> </w:t>
      </w:r>
      <w:r w:rsidRPr="00540CE6">
        <w:t>в</w:t>
      </w:r>
      <w:r w:rsidRPr="00540CE6">
        <w:rPr>
          <w:lang w:val="en-US"/>
        </w:rPr>
        <w:t xml:space="preserve"> </w:t>
      </w:r>
      <w:r w:rsidRPr="00540CE6">
        <w:t>дочернем</w:t>
      </w:r>
      <w:r w:rsidRPr="00540CE6">
        <w:rPr>
          <w:lang w:val="en-US"/>
        </w:rPr>
        <w:t xml:space="preserve"> </w:t>
      </w:r>
      <w:r w:rsidRPr="00540CE6">
        <w:t>классе</w:t>
      </w:r>
      <w:r w:rsidRPr="00540CE6">
        <w:rPr>
          <w:lang w:val="en-US"/>
        </w:rPr>
        <w:t>.")</w:t>
      </w:r>
      <w:r w:rsidRPr="00540CE6">
        <w:rPr>
          <w:lang w:val="en-US"/>
        </w:rPr>
        <w:br/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class </w:t>
      </w:r>
      <w:proofErr w:type="spellStart"/>
      <w:r w:rsidRPr="00540CE6">
        <w:rPr>
          <w:lang w:val="en-US"/>
        </w:rPr>
        <w:t>TranslationTransformer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TextTransformer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  <w:lang w:val="en-US"/>
        </w:rPr>
        <w:br/>
        <w:t xml:space="preserve">    </w:t>
      </w:r>
      <w:r w:rsidRPr="00540CE6">
        <w:rPr>
          <w:i/>
          <w:iCs/>
        </w:rPr>
        <w:t>Класс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для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перевода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текста</w:t>
      </w:r>
      <w:r w:rsidRPr="00540CE6">
        <w:rPr>
          <w:i/>
          <w:iCs/>
          <w:lang w:val="en-US"/>
        </w:rPr>
        <w:t>.</w:t>
      </w:r>
      <w:r w:rsidRPr="00540CE6">
        <w:rPr>
          <w:i/>
          <w:iCs/>
          <w:lang w:val="en-US"/>
        </w:rPr>
        <w:br/>
        <w:t xml:space="preserve">    """</w:t>
      </w:r>
      <w:r w:rsidRPr="00540CE6">
        <w:rPr>
          <w:i/>
          <w:iCs/>
          <w:lang w:val="en-US"/>
        </w:rPr>
        <w:br/>
        <w:t xml:space="preserve">    </w:t>
      </w:r>
      <w:r w:rsidRPr="00540CE6">
        <w:rPr>
          <w:lang w:val="en-US"/>
        </w:rPr>
        <w:t>def __</w:t>
      </w:r>
      <w:proofErr w:type="spellStart"/>
      <w:r w:rsidRPr="00540CE6">
        <w:rPr>
          <w:lang w:val="en-US"/>
        </w:rPr>
        <w:t>init</w:t>
      </w:r>
      <w:proofErr w:type="spellEnd"/>
      <w:r w:rsidRPr="00540CE6">
        <w:rPr>
          <w:lang w:val="en-US"/>
        </w:rPr>
        <w:t xml:space="preserve">__(self, </w:t>
      </w:r>
      <w:proofErr w:type="spellStart"/>
      <w:r w:rsidRPr="00540CE6">
        <w:rPr>
          <w:lang w:val="en-US"/>
        </w:rPr>
        <w:t>dest_lang</w:t>
      </w:r>
      <w:proofErr w:type="spellEnd"/>
      <w:r w:rsidRPr="00540CE6">
        <w:rPr>
          <w:lang w:val="en-US"/>
        </w:rPr>
        <w:t>='</w:t>
      </w:r>
      <w:proofErr w:type="spellStart"/>
      <w:r w:rsidRPr="00540CE6">
        <w:rPr>
          <w:lang w:val="en-US"/>
        </w:rPr>
        <w:t>en</w:t>
      </w:r>
      <w:proofErr w:type="spellEnd"/>
      <w:r w:rsidRPr="00540CE6">
        <w:rPr>
          <w:lang w:val="en-US"/>
        </w:rPr>
        <w:t>'):</w:t>
      </w:r>
      <w:r w:rsidRPr="00540CE6">
        <w:rPr>
          <w:lang w:val="en-US"/>
        </w:rPr>
        <w:br/>
      </w:r>
      <w:r w:rsidRPr="00540CE6">
        <w:rPr>
          <w:lang w:val="en-US"/>
        </w:rPr>
        <w:lastRenderedPageBreak/>
        <w:t xml:space="preserve">        super().__</w:t>
      </w:r>
      <w:proofErr w:type="spellStart"/>
      <w:r w:rsidRPr="00540CE6">
        <w:rPr>
          <w:lang w:val="en-US"/>
        </w:rPr>
        <w:t>init</w:t>
      </w:r>
      <w:proofErr w:type="spellEnd"/>
      <w:r w:rsidRPr="00540CE6">
        <w:rPr>
          <w:lang w:val="en-US"/>
        </w:rPr>
        <w:t>__("translate")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self.translator</w:t>
      </w:r>
      <w:proofErr w:type="spellEnd"/>
      <w:r w:rsidRPr="00540CE6">
        <w:rPr>
          <w:lang w:val="en-US"/>
        </w:rPr>
        <w:t xml:space="preserve"> = Translator()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self.dest_lang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dest_lang</w:t>
      </w:r>
      <w:proofErr w:type="spellEnd"/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self.src_lang</w:t>
      </w:r>
      <w:proofErr w:type="spellEnd"/>
      <w:r w:rsidRPr="00540CE6">
        <w:rPr>
          <w:lang w:val="en-US"/>
        </w:rPr>
        <w:t xml:space="preserve"> = None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transform(self, text):</w:t>
      </w:r>
      <w:r w:rsidRPr="00540CE6">
        <w:rPr>
          <w:lang w:val="en-US"/>
        </w:rPr>
        <w:br/>
        <w:t xml:space="preserve">    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</w:rPr>
        <w:t>Переводит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текст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по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словам</w:t>
      </w:r>
      <w:r w:rsidRPr="00540CE6">
        <w:rPr>
          <w:i/>
          <w:iCs/>
          <w:lang w:val="en-US"/>
        </w:rPr>
        <w:t xml:space="preserve">, </w:t>
      </w:r>
      <w:r w:rsidRPr="00540CE6">
        <w:rPr>
          <w:i/>
          <w:iCs/>
        </w:rPr>
        <w:t>сохраняя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исходный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язык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для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обратного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преобразования</w:t>
      </w:r>
      <w:r w:rsidRPr="00540CE6">
        <w:rPr>
          <w:i/>
          <w:iCs/>
          <w:lang w:val="en-US"/>
        </w:rPr>
        <w:t>."""</w:t>
      </w:r>
      <w:r w:rsidRPr="00540CE6">
        <w:rPr>
          <w:i/>
          <w:iCs/>
          <w:lang w:val="en-US"/>
        </w:rPr>
        <w:br/>
        <w:t xml:space="preserve">        </w:t>
      </w:r>
      <w:r w:rsidRPr="00540CE6">
        <w:rPr>
          <w:lang w:val="en-US"/>
        </w:rPr>
        <w:t>try:</w:t>
      </w:r>
      <w:r w:rsidRPr="00540CE6">
        <w:rPr>
          <w:lang w:val="en-US"/>
        </w:rPr>
        <w:br/>
        <w:t xml:space="preserve">            words = </w:t>
      </w:r>
      <w:proofErr w:type="spellStart"/>
      <w:r w:rsidRPr="00540CE6">
        <w:rPr>
          <w:lang w:val="en-US"/>
        </w:rPr>
        <w:t>text.split</w:t>
      </w:r>
      <w:proofErr w:type="spellEnd"/>
      <w:r w:rsidRPr="00540CE6">
        <w:rPr>
          <w:lang w:val="en-US"/>
        </w:rPr>
        <w:t>()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translated_words</w:t>
      </w:r>
      <w:proofErr w:type="spellEnd"/>
      <w:r w:rsidRPr="00540CE6">
        <w:rPr>
          <w:lang w:val="en-US"/>
        </w:rPr>
        <w:t xml:space="preserve"> = []</w:t>
      </w:r>
      <w:r w:rsidRPr="00540CE6">
        <w:rPr>
          <w:lang w:val="en-US"/>
        </w:rPr>
        <w:br/>
        <w:t xml:space="preserve">            for word in words:</w:t>
      </w:r>
      <w:r w:rsidRPr="00540CE6">
        <w:rPr>
          <w:lang w:val="en-US"/>
        </w:rPr>
        <w:br/>
        <w:t xml:space="preserve">                # </w:t>
      </w:r>
      <w:r w:rsidRPr="00540CE6">
        <w:t>Определяем</w:t>
      </w:r>
      <w:r w:rsidRPr="00540CE6">
        <w:rPr>
          <w:lang w:val="en-US"/>
        </w:rPr>
        <w:t xml:space="preserve"> </w:t>
      </w:r>
      <w:r w:rsidRPr="00540CE6">
        <w:t>исходный</w:t>
      </w:r>
      <w:r w:rsidRPr="00540CE6">
        <w:rPr>
          <w:lang w:val="en-US"/>
        </w:rPr>
        <w:t xml:space="preserve"> </w:t>
      </w:r>
      <w:r w:rsidRPr="00540CE6">
        <w:t>язык</w:t>
      </w:r>
      <w:r w:rsidRPr="00540CE6">
        <w:rPr>
          <w:lang w:val="en-US"/>
        </w:rPr>
        <w:t xml:space="preserve"> </w:t>
      </w:r>
      <w:r w:rsidRPr="00540CE6">
        <w:t>первого</w:t>
      </w:r>
      <w:r w:rsidRPr="00540CE6">
        <w:rPr>
          <w:lang w:val="en-US"/>
        </w:rPr>
        <w:t xml:space="preserve"> </w:t>
      </w:r>
      <w:r w:rsidRPr="00540CE6">
        <w:t>слова</w:t>
      </w:r>
      <w:r w:rsidRPr="00540CE6">
        <w:rPr>
          <w:lang w:val="en-US"/>
        </w:rPr>
        <w:t xml:space="preserve">, </w:t>
      </w:r>
      <w:r w:rsidRPr="00540CE6">
        <w:t>чтобы</w:t>
      </w:r>
      <w:r w:rsidRPr="00540CE6">
        <w:rPr>
          <w:lang w:val="en-US"/>
        </w:rPr>
        <w:t xml:space="preserve"> </w:t>
      </w:r>
      <w:r w:rsidRPr="00540CE6">
        <w:t>использовать</w:t>
      </w:r>
      <w:r w:rsidRPr="00540CE6">
        <w:rPr>
          <w:lang w:val="en-US"/>
        </w:rPr>
        <w:t xml:space="preserve"> </w:t>
      </w:r>
      <w:r w:rsidRPr="00540CE6">
        <w:t>его</w:t>
      </w:r>
      <w:r w:rsidRPr="00540CE6">
        <w:rPr>
          <w:lang w:val="en-US"/>
        </w:rPr>
        <w:t xml:space="preserve"> </w:t>
      </w:r>
      <w:r w:rsidRPr="00540CE6">
        <w:t>для</w:t>
      </w:r>
      <w:r w:rsidRPr="00540CE6">
        <w:rPr>
          <w:lang w:val="en-US"/>
        </w:rPr>
        <w:t xml:space="preserve"> </w:t>
      </w:r>
      <w:r w:rsidRPr="00540CE6">
        <w:t>обратного</w:t>
      </w:r>
      <w:r w:rsidRPr="00540CE6">
        <w:rPr>
          <w:lang w:val="en-US"/>
        </w:rPr>
        <w:t xml:space="preserve"> </w:t>
      </w:r>
      <w:r w:rsidRPr="00540CE6">
        <w:t>перевода</w:t>
      </w:r>
      <w:r w:rsidRPr="00540CE6">
        <w:rPr>
          <w:lang w:val="en-US"/>
        </w:rPr>
        <w:br/>
        <w:t xml:space="preserve">                if </w:t>
      </w:r>
      <w:proofErr w:type="spellStart"/>
      <w:r w:rsidRPr="00540CE6">
        <w:rPr>
          <w:lang w:val="en-US"/>
        </w:rPr>
        <w:t>self.src_lang</w:t>
      </w:r>
      <w:proofErr w:type="spellEnd"/>
      <w:r w:rsidRPr="00540CE6">
        <w:rPr>
          <w:lang w:val="en-US"/>
        </w:rPr>
        <w:t xml:space="preserve"> is None:</w:t>
      </w:r>
      <w:r w:rsidRPr="00540CE6">
        <w:rPr>
          <w:lang w:val="en-US"/>
        </w:rPr>
        <w:br/>
        <w:t xml:space="preserve">                    detected = </w:t>
      </w:r>
      <w:proofErr w:type="spellStart"/>
      <w:r w:rsidRPr="00540CE6">
        <w:rPr>
          <w:lang w:val="en-US"/>
        </w:rPr>
        <w:t>self.translator.detect</w:t>
      </w:r>
      <w:proofErr w:type="spellEnd"/>
      <w:r w:rsidRPr="00540CE6">
        <w:rPr>
          <w:lang w:val="en-US"/>
        </w:rPr>
        <w:t>(word)</w:t>
      </w:r>
      <w:r w:rsidRPr="00540CE6">
        <w:rPr>
          <w:lang w:val="en-US"/>
        </w:rPr>
        <w:br/>
        <w:t xml:space="preserve">                    </w:t>
      </w:r>
      <w:proofErr w:type="spellStart"/>
      <w:r w:rsidRPr="00540CE6">
        <w:rPr>
          <w:lang w:val="en-US"/>
        </w:rPr>
        <w:t>self.src_lang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detected.lang</w:t>
      </w:r>
      <w:proofErr w:type="spellEnd"/>
      <w:r w:rsidRPr="00540CE6">
        <w:rPr>
          <w:lang w:val="en-US"/>
        </w:rPr>
        <w:br/>
        <w:t xml:space="preserve">                translated = </w:t>
      </w:r>
      <w:proofErr w:type="spellStart"/>
      <w:r w:rsidRPr="00540CE6">
        <w:rPr>
          <w:lang w:val="en-US"/>
        </w:rPr>
        <w:t>self.translator.translate</w:t>
      </w:r>
      <w:proofErr w:type="spellEnd"/>
      <w:r w:rsidRPr="00540CE6">
        <w:rPr>
          <w:lang w:val="en-US"/>
        </w:rPr>
        <w:t xml:space="preserve">(word, </w:t>
      </w:r>
      <w:proofErr w:type="spellStart"/>
      <w:r w:rsidRPr="00540CE6">
        <w:rPr>
          <w:lang w:val="en-US"/>
        </w:rPr>
        <w:t>dest</w:t>
      </w:r>
      <w:proofErr w:type="spellEnd"/>
      <w:r w:rsidRPr="00540CE6">
        <w:rPr>
          <w:lang w:val="en-US"/>
        </w:rPr>
        <w:t>=</w:t>
      </w:r>
      <w:proofErr w:type="spellStart"/>
      <w:r w:rsidRPr="00540CE6">
        <w:rPr>
          <w:lang w:val="en-US"/>
        </w:rPr>
        <w:t>self.dest_lang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    </w:t>
      </w:r>
      <w:proofErr w:type="spellStart"/>
      <w:r w:rsidRPr="00540CE6">
        <w:rPr>
          <w:lang w:val="en-US"/>
        </w:rPr>
        <w:t>translated_words.append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translated.text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return ' '.join(</w:t>
      </w:r>
      <w:proofErr w:type="spellStart"/>
      <w:r w:rsidRPr="00540CE6">
        <w:rPr>
          <w:lang w:val="en-US"/>
        </w:rPr>
        <w:t>translated_words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except Exception as e:</w:t>
      </w:r>
      <w:r w:rsidRPr="00540CE6">
        <w:rPr>
          <w:lang w:val="en-US"/>
        </w:rPr>
        <w:br/>
        <w:t xml:space="preserve">            print(f"</w:t>
      </w:r>
      <w:r w:rsidRPr="00540CE6">
        <w:t>Ошибка</w:t>
      </w:r>
      <w:r w:rsidRPr="00540CE6">
        <w:rPr>
          <w:lang w:val="en-US"/>
        </w:rPr>
        <w:t xml:space="preserve"> </w:t>
      </w:r>
      <w:r w:rsidRPr="00540CE6">
        <w:t>при</w:t>
      </w:r>
      <w:r w:rsidRPr="00540CE6">
        <w:rPr>
          <w:lang w:val="en-US"/>
        </w:rPr>
        <w:t xml:space="preserve"> </w:t>
      </w:r>
      <w:r w:rsidRPr="00540CE6">
        <w:t>переводе</w:t>
      </w:r>
      <w:r w:rsidRPr="00540CE6">
        <w:rPr>
          <w:lang w:val="en-US"/>
        </w:rPr>
        <w:t>: {e}")</w:t>
      </w:r>
      <w:r w:rsidRPr="00540CE6">
        <w:rPr>
          <w:lang w:val="en-US"/>
        </w:rPr>
        <w:br/>
        <w:t xml:space="preserve">            return text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reverse_transform</w:t>
      </w:r>
      <w:proofErr w:type="spellEnd"/>
      <w:r w:rsidRPr="00540CE6">
        <w:rPr>
          <w:lang w:val="en-US"/>
        </w:rPr>
        <w:t>(self, text):</w:t>
      </w:r>
      <w:r w:rsidRPr="00540CE6">
        <w:rPr>
          <w:lang w:val="en-US"/>
        </w:rPr>
        <w:br/>
        <w:t xml:space="preserve">    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</w:rPr>
        <w:t>Возвращает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переведенный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текст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обратно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на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исходный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язык</w:t>
      </w:r>
      <w:r w:rsidRPr="00540CE6">
        <w:rPr>
          <w:i/>
          <w:iCs/>
          <w:lang w:val="en-US"/>
        </w:rPr>
        <w:t>."""</w:t>
      </w:r>
      <w:r w:rsidRPr="00540CE6">
        <w:rPr>
          <w:i/>
          <w:iCs/>
          <w:lang w:val="en-US"/>
        </w:rPr>
        <w:br/>
        <w:t xml:space="preserve">        </w:t>
      </w:r>
      <w:proofErr w:type="spellStart"/>
      <w:r w:rsidRPr="00540CE6">
        <w:t>if</w:t>
      </w:r>
      <w:proofErr w:type="spellEnd"/>
      <w:r w:rsidRPr="00540CE6">
        <w:t xml:space="preserve"> </w:t>
      </w:r>
      <w:proofErr w:type="spellStart"/>
      <w:r w:rsidRPr="00540CE6">
        <w:t>self.src_lang</w:t>
      </w:r>
      <w:proofErr w:type="spellEnd"/>
      <w:r w:rsidRPr="00540CE6">
        <w:t xml:space="preserve"> </w:t>
      </w:r>
      <w:proofErr w:type="spellStart"/>
      <w:r w:rsidRPr="00540CE6">
        <w:t>is</w:t>
      </w:r>
      <w:proofErr w:type="spellEnd"/>
      <w:r w:rsidRPr="00540CE6">
        <w:t xml:space="preserve"> </w:t>
      </w:r>
      <w:proofErr w:type="spellStart"/>
      <w:r w:rsidRPr="00540CE6">
        <w:t>None</w:t>
      </w:r>
      <w:proofErr w:type="spellEnd"/>
      <w:r w:rsidRPr="00540CE6">
        <w:t>:</w:t>
      </w:r>
      <w:r w:rsidRPr="00540CE6">
        <w:br/>
        <w:t xml:space="preserve">            </w:t>
      </w:r>
      <w:proofErr w:type="spellStart"/>
      <w:r w:rsidRPr="00540CE6">
        <w:t>print</w:t>
      </w:r>
      <w:proofErr w:type="spellEnd"/>
      <w:r w:rsidRPr="00540CE6">
        <w:t>("Не удалось определить исходный язык для обратного перевода.")</w:t>
      </w:r>
      <w:r w:rsidRPr="00540CE6">
        <w:br/>
        <w:t xml:space="preserve">            </w:t>
      </w:r>
      <w:r w:rsidRPr="00540CE6">
        <w:rPr>
          <w:lang w:val="en-US"/>
        </w:rPr>
        <w:t>return text</w:t>
      </w:r>
      <w:r w:rsidRPr="00540CE6">
        <w:rPr>
          <w:lang w:val="en-US"/>
        </w:rPr>
        <w:br/>
        <w:t xml:space="preserve">        try:</w:t>
      </w:r>
      <w:r w:rsidRPr="00540CE6">
        <w:rPr>
          <w:lang w:val="en-US"/>
        </w:rPr>
        <w:br/>
        <w:t xml:space="preserve">            words = </w:t>
      </w:r>
      <w:proofErr w:type="spellStart"/>
      <w:r w:rsidRPr="00540CE6">
        <w:rPr>
          <w:lang w:val="en-US"/>
        </w:rPr>
        <w:t>text.split</w:t>
      </w:r>
      <w:proofErr w:type="spellEnd"/>
      <w:r w:rsidRPr="00540CE6">
        <w:rPr>
          <w:lang w:val="en-US"/>
        </w:rPr>
        <w:t>()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original_words</w:t>
      </w:r>
      <w:proofErr w:type="spellEnd"/>
      <w:r w:rsidRPr="00540CE6">
        <w:rPr>
          <w:lang w:val="en-US"/>
        </w:rPr>
        <w:t xml:space="preserve"> = []</w:t>
      </w:r>
      <w:r w:rsidRPr="00540CE6">
        <w:rPr>
          <w:lang w:val="en-US"/>
        </w:rPr>
        <w:br/>
        <w:t xml:space="preserve">            for word in words:</w:t>
      </w:r>
      <w:r w:rsidRPr="00540CE6">
        <w:rPr>
          <w:lang w:val="en-US"/>
        </w:rPr>
        <w:br/>
        <w:t xml:space="preserve">                translated = </w:t>
      </w:r>
      <w:proofErr w:type="spellStart"/>
      <w:r w:rsidRPr="00540CE6">
        <w:rPr>
          <w:lang w:val="en-US"/>
        </w:rPr>
        <w:t>self.translator.translate</w:t>
      </w:r>
      <w:proofErr w:type="spellEnd"/>
      <w:r w:rsidRPr="00540CE6">
        <w:rPr>
          <w:lang w:val="en-US"/>
        </w:rPr>
        <w:t xml:space="preserve">(word, </w:t>
      </w:r>
      <w:proofErr w:type="spellStart"/>
      <w:r w:rsidRPr="00540CE6">
        <w:rPr>
          <w:lang w:val="en-US"/>
        </w:rPr>
        <w:t>dest</w:t>
      </w:r>
      <w:proofErr w:type="spellEnd"/>
      <w:r w:rsidRPr="00540CE6">
        <w:rPr>
          <w:lang w:val="en-US"/>
        </w:rPr>
        <w:t>=</w:t>
      </w:r>
      <w:proofErr w:type="spellStart"/>
      <w:r w:rsidRPr="00540CE6">
        <w:rPr>
          <w:lang w:val="en-US"/>
        </w:rPr>
        <w:t>self.src_lang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    </w:t>
      </w:r>
      <w:proofErr w:type="spellStart"/>
      <w:r w:rsidRPr="00540CE6">
        <w:rPr>
          <w:lang w:val="en-US"/>
        </w:rPr>
        <w:t>original_words.append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translated.text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return ' '.join(</w:t>
      </w:r>
      <w:proofErr w:type="spellStart"/>
      <w:r w:rsidRPr="00540CE6">
        <w:rPr>
          <w:lang w:val="en-US"/>
        </w:rPr>
        <w:t>original_words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except Exception as e:</w:t>
      </w:r>
      <w:r w:rsidRPr="00540CE6">
        <w:rPr>
          <w:lang w:val="en-US"/>
        </w:rPr>
        <w:br/>
      </w:r>
      <w:r w:rsidRPr="00540CE6">
        <w:rPr>
          <w:lang w:val="en-US"/>
        </w:rPr>
        <w:lastRenderedPageBreak/>
        <w:t xml:space="preserve">            print(f"</w:t>
      </w:r>
      <w:r w:rsidRPr="00540CE6">
        <w:t>Ошибка</w:t>
      </w:r>
      <w:r w:rsidRPr="00540CE6">
        <w:rPr>
          <w:lang w:val="en-US"/>
        </w:rPr>
        <w:t xml:space="preserve"> </w:t>
      </w:r>
      <w:r w:rsidRPr="00540CE6">
        <w:t>при</w:t>
      </w:r>
      <w:r w:rsidRPr="00540CE6">
        <w:rPr>
          <w:lang w:val="en-US"/>
        </w:rPr>
        <w:t xml:space="preserve"> </w:t>
      </w:r>
      <w:r w:rsidRPr="00540CE6">
        <w:t>обратном</w:t>
      </w:r>
      <w:r w:rsidRPr="00540CE6">
        <w:rPr>
          <w:lang w:val="en-US"/>
        </w:rPr>
        <w:t xml:space="preserve"> </w:t>
      </w:r>
      <w:r w:rsidRPr="00540CE6">
        <w:t>переводе</w:t>
      </w:r>
      <w:r w:rsidRPr="00540CE6">
        <w:rPr>
          <w:lang w:val="en-US"/>
        </w:rPr>
        <w:t>: {e}")</w:t>
      </w:r>
      <w:r w:rsidRPr="00540CE6">
        <w:rPr>
          <w:lang w:val="en-US"/>
        </w:rPr>
        <w:br/>
        <w:t xml:space="preserve">            return text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to_json</w:t>
      </w:r>
      <w:proofErr w:type="spellEnd"/>
      <w:r w:rsidRPr="00540CE6">
        <w:rPr>
          <w:lang w:val="en-US"/>
        </w:rPr>
        <w:t>(self):</w:t>
      </w:r>
      <w:r w:rsidRPr="00540CE6">
        <w:rPr>
          <w:lang w:val="en-US"/>
        </w:rPr>
        <w:br/>
        <w:t xml:space="preserve">        return {"name": self.name, "</w:t>
      </w:r>
      <w:proofErr w:type="spellStart"/>
      <w:r w:rsidRPr="00540CE6">
        <w:rPr>
          <w:lang w:val="en-US"/>
        </w:rPr>
        <w:t>dest_lang</w:t>
      </w:r>
      <w:proofErr w:type="spellEnd"/>
      <w:r w:rsidRPr="00540CE6">
        <w:rPr>
          <w:lang w:val="en-US"/>
        </w:rPr>
        <w:t xml:space="preserve">": </w:t>
      </w:r>
      <w:proofErr w:type="spellStart"/>
      <w:r w:rsidRPr="00540CE6">
        <w:rPr>
          <w:lang w:val="en-US"/>
        </w:rPr>
        <w:t>self.dest_lang</w:t>
      </w:r>
      <w:proofErr w:type="spellEnd"/>
      <w:r w:rsidRPr="00540CE6">
        <w:rPr>
          <w:lang w:val="en-US"/>
        </w:rPr>
        <w:t>, "</w:t>
      </w:r>
      <w:proofErr w:type="spellStart"/>
      <w:r w:rsidRPr="00540CE6">
        <w:rPr>
          <w:lang w:val="en-US"/>
        </w:rPr>
        <w:t>src_lang</w:t>
      </w:r>
      <w:proofErr w:type="spellEnd"/>
      <w:r w:rsidRPr="00540CE6">
        <w:rPr>
          <w:lang w:val="en-US"/>
        </w:rPr>
        <w:t xml:space="preserve">": </w:t>
      </w:r>
      <w:proofErr w:type="spellStart"/>
      <w:r w:rsidRPr="00540CE6">
        <w:rPr>
          <w:lang w:val="en-US"/>
        </w:rPr>
        <w:t>self.src_lang</w:t>
      </w:r>
      <w:proofErr w:type="spellEnd"/>
      <w:r w:rsidRPr="00540CE6">
        <w:rPr>
          <w:lang w:val="en-US"/>
        </w:rPr>
        <w:t>}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@staticmethod</w:t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from_json</w:t>
      </w:r>
      <w:proofErr w:type="spellEnd"/>
      <w:r w:rsidRPr="00540CE6">
        <w:rPr>
          <w:lang w:val="en-US"/>
        </w:rPr>
        <w:t>(data):</w:t>
      </w:r>
      <w:r w:rsidRPr="00540CE6">
        <w:rPr>
          <w:lang w:val="en-US"/>
        </w:rPr>
        <w:br/>
        <w:t xml:space="preserve">        transformer = </w:t>
      </w:r>
      <w:proofErr w:type="spellStart"/>
      <w:r w:rsidRPr="00540CE6">
        <w:rPr>
          <w:lang w:val="en-US"/>
        </w:rPr>
        <w:t>TranslationTransformer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data.get</w:t>
      </w:r>
      <w:proofErr w:type="spellEnd"/>
      <w:r w:rsidRPr="00540CE6">
        <w:rPr>
          <w:lang w:val="en-US"/>
        </w:rPr>
        <w:t>("</w:t>
      </w:r>
      <w:proofErr w:type="spellStart"/>
      <w:r w:rsidRPr="00540CE6">
        <w:rPr>
          <w:lang w:val="en-US"/>
        </w:rPr>
        <w:t>dest_lang</w:t>
      </w:r>
      <w:proofErr w:type="spellEnd"/>
      <w:r w:rsidRPr="00540CE6">
        <w:rPr>
          <w:lang w:val="en-US"/>
        </w:rPr>
        <w:t>"))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transformer.src_lang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data.get</w:t>
      </w:r>
      <w:proofErr w:type="spellEnd"/>
      <w:r w:rsidRPr="00540CE6">
        <w:rPr>
          <w:lang w:val="en-US"/>
        </w:rPr>
        <w:t>("</w:t>
      </w:r>
      <w:proofErr w:type="spellStart"/>
      <w:r w:rsidRPr="00540CE6">
        <w:rPr>
          <w:lang w:val="en-US"/>
        </w:rPr>
        <w:t>src_lang</w:t>
      </w:r>
      <w:proofErr w:type="spellEnd"/>
      <w:r w:rsidRPr="00540CE6">
        <w:rPr>
          <w:lang w:val="en-US"/>
        </w:rPr>
        <w:t>")</w:t>
      </w:r>
      <w:r w:rsidRPr="00540CE6">
        <w:rPr>
          <w:lang w:val="en-US"/>
        </w:rPr>
        <w:br/>
        <w:t xml:space="preserve">        return transformer</w:t>
      </w:r>
      <w:r w:rsidRPr="00540CE6">
        <w:rPr>
          <w:lang w:val="en-US"/>
        </w:rPr>
        <w:br/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class </w:t>
      </w:r>
      <w:proofErr w:type="spellStart"/>
      <w:r w:rsidRPr="00540CE6">
        <w:rPr>
          <w:lang w:val="en-US"/>
        </w:rPr>
        <w:t>PermutationTransformer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TextTransformer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  <w:lang w:val="en-US"/>
        </w:rPr>
        <w:br/>
        <w:t xml:space="preserve">    </w:t>
      </w:r>
      <w:r w:rsidRPr="00540CE6">
        <w:rPr>
          <w:i/>
          <w:iCs/>
        </w:rPr>
        <w:t>Класс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для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шифрования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методом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перестановки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слов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по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заданной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схеме</w:t>
      </w:r>
      <w:r w:rsidRPr="00540CE6">
        <w:rPr>
          <w:i/>
          <w:iCs/>
          <w:lang w:val="en-US"/>
        </w:rPr>
        <w:t>.</w:t>
      </w:r>
      <w:r w:rsidRPr="00540CE6">
        <w:rPr>
          <w:i/>
          <w:iCs/>
          <w:lang w:val="en-US"/>
        </w:rPr>
        <w:br/>
        <w:t xml:space="preserve">    """</w:t>
      </w:r>
      <w:r w:rsidRPr="00540CE6">
        <w:rPr>
          <w:i/>
          <w:iCs/>
          <w:lang w:val="en-US"/>
        </w:rPr>
        <w:br/>
        <w:t xml:space="preserve">    </w:t>
      </w:r>
      <w:r w:rsidRPr="00540CE6">
        <w:rPr>
          <w:lang w:val="en-US"/>
        </w:rPr>
        <w:t>def __</w:t>
      </w:r>
      <w:proofErr w:type="spellStart"/>
      <w:r w:rsidRPr="00540CE6">
        <w:rPr>
          <w:lang w:val="en-US"/>
        </w:rPr>
        <w:t>init</w:t>
      </w:r>
      <w:proofErr w:type="spellEnd"/>
      <w:r w:rsidRPr="00540CE6">
        <w:rPr>
          <w:lang w:val="en-US"/>
        </w:rPr>
        <w:t>__(self, scheme=None):</w:t>
      </w:r>
      <w:r w:rsidRPr="00540CE6">
        <w:rPr>
          <w:lang w:val="en-US"/>
        </w:rPr>
        <w:br/>
        <w:t xml:space="preserve">        super().__</w:t>
      </w:r>
      <w:proofErr w:type="spellStart"/>
      <w:r w:rsidRPr="00540CE6">
        <w:rPr>
          <w:lang w:val="en-US"/>
        </w:rPr>
        <w:t>init</w:t>
      </w:r>
      <w:proofErr w:type="spellEnd"/>
      <w:r w:rsidRPr="00540CE6">
        <w:rPr>
          <w:lang w:val="en-US"/>
        </w:rPr>
        <w:t>__("encrypt")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 xml:space="preserve"> = scheme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self.inverse_scheme</w:t>
      </w:r>
      <w:proofErr w:type="spellEnd"/>
      <w:r w:rsidRPr="00540CE6">
        <w:rPr>
          <w:lang w:val="en-US"/>
        </w:rPr>
        <w:t xml:space="preserve"> = None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transform(self, text):</w:t>
      </w:r>
      <w:r w:rsidRPr="00540CE6">
        <w:rPr>
          <w:lang w:val="en-US"/>
        </w:rPr>
        <w:br/>
        <w:t xml:space="preserve">    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</w:rPr>
        <w:t>Шифрует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текст</w:t>
      </w:r>
      <w:r w:rsidRPr="00540CE6">
        <w:rPr>
          <w:i/>
          <w:iCs/>
          <w:lang w:val="en-US"/>
        </w:rPr>
        <w:t xml:space="preserve">, </w:t>
      </w:r>
      <w:r w:rsidRPr="00540CE6">
        <w:rPr>
          <w:i/>
          <w:iCs/>
        </w:rPr>
        <w:t>переставляя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слова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по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заданной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схеме</w:t>
      </w:r>
      <w:r w:rsidRPr="00540CE6">
        <w:rPr>
          <w:i/>
          <w:iCs/>
          <w:lang w:val="en-US"/>
        </w:rPr>
        <w:t>."""</w:t>
      </w:r>
      <w:r w:rsidRPr="00540CE6">
        <w:rPr>
          <w:i/>
          <w:iCs/>
          <w:lang w:val="en-US"/>
        </w:rPr>
        <w:br/>
        <w:t xml:space="preserve">        </w:t>
      </w:r>
      <w:r w:rsidRPr="00540CE6">
        <w:rPr>
          <w:lang w:val="en-US"/>
        </w:rPr>
        <w:t xml:space="preserve">words = </w:t>
      </w:r>
      <w:proofErr w:type="spellStart"/>
      <w:r w:rsidRPr="00540CE6">
        <w:rPr>
          <w:lang w:val="en-US"/>
        </w:rPr>
        <w:t>text.split</w:t>
      </w:r>
      <w:proofErr w:type="spellEnd"/>
      <w:r w:rsidRPr="00540CE6">
        <w:rPr>
          <w:lang w:val="en-US"/>
        </w:rPr>
        <w:t>()</w:t>
      </w:r>
      <w:r w:rsidRPr="00540CE6">
        <w:rPr>
          <w:lang w:val="en-US"/>
        </w:rPr>
        <w:br/>
        <w:t xml:space="preserve">        </w:t>
      </w:r>
      <w:r w:rsidRPr="00540CE6">
        <w:rPr>
          <w:lang w:val="en-US"/>
        </w:rPr>
        <w:br/>
        <w:t xml:space="preserve">        # </w:t>
      </w:r>
      <w:r w:rsidRPr="00540CE6">
        <w:t>Если</w:t>
      </w:r>
      <w:r w:rsidRPr="00540CE6">
        <w:rPr>
          <w:lang w:val="en-US"/>
        </w:rPr>
        <w:t xml:space="preserve"> </w:t>
      </w:r>
      <w:r w:rsidRPr="00540CE6">
        <w:t>схема</w:t>
      </w:r>
      <w:r w:rsidRPr="00540CE6">
        <w:rPr>
          <w:lang w:val="en-US"/>
        </w:rPr>
        <w:t xml:space="preserve"> </w:t>
      </w:r>
      <w:r w:rsidRPr="00540CE6">
        <w:t>не</w:t>
      </w:r>
      <w:r w:rsidRPr="00540CE6">
        <w:rPr>
          <w:lang w:val="en-US"/>
        </w:rPr>
        <w:t xml:space="preserve"> </w:t>
      </w:r>
      <w:r w:rsidRPr="00540CE6">
        <w:t>задана</w:t>
      </w:r>
      <w:r w:rsidRPr="00540CE6">
        <w:rPr>
          <w:lang w:val="en-US"/>
        </w:rPr>
        <w:t xml:space="preserve">, </w:t>
      </w:r>
      <w:r w:rsidRPr="00540CE6">
        <w:t>создаем</w:t>
      </w:r>
      <w:r w:rsidRPr="00540CE6">
        <w:rPr>
          <w:lang w:val="en-US"/>
        </w:rPr>
        <w:t xml:space="preserve"> </w:t>
      </w:r>
      <w:r w:rsidRPr="00540CE6">
        <w:t>ее</w:t>
      </w:r>
      <w:r w:rsidRPr="00540CE6">
        <w:rPr>
          <w:lang w:val="en-US"/>
        </w:rPr>
        <w:t xml:space="preserve"> </w:t>
      </w:r>
      <w:r w:rsidRPr="00540CE6">
        <w:t>на</w:t>
      </w:r>
      <w:r w:rsidRPr="00540CE6">
        <w:rPr>
          <w:lang w:val="en-US"/>
        </w:rPr>
        <w:t xml:space="preserve"> </w:t>
      </w:r>
      <w:r w:rsidRPr="00540CE6">
        <w:t>основе</w:t>
      </w:r>
      <w:r w:rsidRPr="00540CE6">
        <w:rPr>
          <w:lang w:val="en-US"/>
        </w:rPr>
        <w:t xml:space="preserve"> </w:t>
      </w:r>
      <w:r w:rsidRPr="00540CE6">
        <w:t>длины</w:t>
      </w:r>
      <w:r w:rsidRPr="00540CE6">
        <w:rPr>
          <w:lang w:val="en-US"/>
        </w:rPr>
        <w:t xml:space="preserve"> </w:t>
      </w:r>
      <w:r w:rsidRPr="00540CE6">
        <w:t>текста</w:t>
      </w:r>
      <w:r w:rsidRPr="00540CE6">
        <w:rPr>
          <w:lang w:val="en-US"/>
        </w:rPr>
        <w:br/>
        <w:t xml:space="preserve">        if not 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>: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 xml:space="preserve"> = list(range(</w:t>
      </w:r>
      <w:proofErr w:type="spellStart"/>
      <w:r w:rsidRPr="00540CE6">
        <w:rPr>
          <w:lang w:val="en-US"/>
        </w:rPr>
        <w:t>len</w:t>
      </w:r>
      <w:proofErr w:type="spellEnd"/>
      <w:r w:rsidRPr="00540CE6">
        <w:rPr>
          <w:lang w:val="en-US"/>
        </w:rPr>
        <w:t>(words)))</w:t>
      </w:r>
      <w:r w:rsidRPr="00540CE6">
        <w:rPr>
          <w:lang w:val="en-US"/>
        </w:rPr>
        <w:br/>
        <w:t xml:space="preserve">            import random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random.shuffle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</w:t>
      </w:r>
      <w:r w:rsidRPr="00540CE6">
        <w:rPr>
          <w:lang w:val="en-US"/>
        </w:rPr>
        <w:br/>
        <w:t xml:space="preserve">        # </w:t>
      </w:r>
      <w:r w:rsidRPr="00540CE6">
        <w:t>Проверяем</w:t>
      </w:r>
      <w:r w:rsidRPr="00540CE6">
        <w:rPr>
          <w:lang w:val="en-US"/>
        </w:rPr>
        <w:t xml:space="preserve">, </w:t>
      </w:r>
      <w:r w:rsidRPr="00540CE6">
        <w:t>соответствует</w:t>
      </w:r>
      <w:r w:rsidRPr="00540CE6">
        <w:rPr>
          <w:lang w:val="en-US"/>
        </w:rPr>
        <w:t xml:space="preserve"> </w:t>
      </w:r>
      <w:r w:rsidRPr="00540CE6">
        <w:t>ли</w:t>
      </w:r>
      <w:r w:rsidRPr="00540CE6">
        <w:rPr>
          <w:lang w:val="en-US"/>
        </w:rPr>
        <w:t xml:space="preserve"> </w:t>
      </w:r>
      <w:r w:rsidRPr="00540CE6">
        <w:t>схема</w:t>
      </w:r>
      <w:r w:rsidRPr="00540CE6">
        <w:rPr>
          <w:lang w:val="en-US"/>
        </w:rPr>
        <w:t xml:space="preserve"> </w:t>
      </w:r>
      <w:r w:rsidRPr="00540CE6">
        <w:t>длине</w:t>
      </w:r>
      <w:r w:rsidRPr="00540CE6">
        <w:rPr>
          <w:lang w:val="en-US"/>
        </w:rPr>
        <w:t xml:space="preserve"> </w:t>
      </w:r>
      <w:r w:rsidRPr="00540CE6">
        <w:t>текста</w:t>
      </w:r>
      <w:r w:rsidRPr="00540CE6">
        <w:rPr>
          <w:lang w:val="en-US"/>
        </w:rPr>
        <w:br/>
        <w:t xml:space="preserve">        if </w:t>
      </w:r>
      <w:proofErr w:type="spellStart"/>
      <w:r w:rsidRPr="00540CE6">
        <w:rPr>
          <w:lang w:val="en-US"/>
        </w:rPr>
        <w:t>len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 xml:space="preserve">) != </w:t>
      </w:r>
      <w:proofErr w:type="spellStart"/>
      <w:r w:rsidRPr="00540CE6">
        <w:rPr>
          <w:lang w:val="en-US"/>
        </w:rPr>
        <w:t>len</w:t>
      </w:r>
      <w:proofErr w:type="spellEnd"/>
      <w:r w:rsidRPr="00540CE6">
        <w:rPr>
          <w:lang w:val="en-US"/>
        </w:rPr>
        <w:t>(words):</w:t>
      </w:r>
      <w:r w:rsidRPr="00540CE6">
        <w:rPr>
          <w:lang w:val="en-US"/>
        </w:rPr>
        <w:br/>
        <w:t xml:space="preserve">            print("</w:t>
      </w:r>
      <w:r w:rsidRPr="00540CE6">
        <w:t>Схема</w:t>
      </w:r>
      <w:r w:rsidRPr="00540CE6">
        <w:rPr>
          <w:lang w:val="en-US"/>
        </w:rPr>
        <w:t xml:space="preserve"> </w:t>
      </w:r>
      <w:r w:rsidRPr="00540CE6">
        <w:t>перестановки</w:t>
      </w:r>
      <w:r w:rsidRPr="00540CE6">
        <w:rPr>
          <w:lang w:val="en-US"/>
        </w:rPr>
        <w:t xml:space="preserve"> </w:t>
      </w:r>
      <w:r w:rsidRPr="00540CE6">
        <w:t>не</w:t>
      </w:r>
      <w:r w:rsidRPr="00540CE6">
        <w:rPr>
          <w:lang w:val="en-US"/>
        </w:rPr>
        <w:t xml:space="preserve"> </w:t>
      </w:r>
      <w:r w:rsidRPr="00540CE6">
        <w:t>соответствует</w:t>
      </w:r>
      <w:r w:rsidRPr="00540CE6">
        <w:rPr>
          <w:lang w:val="en-US"/>
        </w:rPr>
        <w:t xml:space="preserve"> </w:t>
      </w:r>
      <w:r w:rsidRPr="00540CE6">
        <w:t>количеству</w:t>
      </w:r>
      <w:r w:rsidRPr="00540CE6">
        <w:rPr>
          <w:lang w:val="en-US"/>
        </w:rPr>
        <w:t xml:space="preserve"> </w:t>
      </w:r>
      <w:r w:rsidRPr="00540CE6">
        <w:t>слов</w:t>
      </w:r>
      <w:r w:rsidRPr="00540CE6">
        <w:rPr>
          <w:lang w:val="en-US"/>
        </w:rPr>
        <w:t xml:space="preserve">. </w:t>
      </w:r>
      <w:r w:rsidRPr="00540CE6">
        <w:t>Пропускаем</w:t>
      </w:r>
      <w:r w:rsidRPr="00540CE6">
        <w:rPr>
          <w:lang w:val="en-US"/>
        </w:rPr>
        <w:t xml:space="preserve"> </w:t>
      </w:r>
      <w:r w:rsidRPr="00540CE6">
        <w:t>шифрование</w:t>
      </w:r>
      <w:r w:rsidRPr="00540CE6">
        <w:rPr>
          <w:lang w:val="en-US"/>
        </w:rPr>
        <w:t>.")</w:t>
      </w:r>
      <w:r w:rsidRPr="00540CE6">
        <w:rPr>
          <w:lang w:val="en-US"/>
        </w:rPr>
        <w:br/>
        <w:t xml:space="preserve">            return text</w:t>
      </w:r>
      <w:r w:rsidRPr="00540CE6">
        <w:rPr>
          <w:lang w:val="en-US"/>
        </w:rPr>
        <w:br/>
      </w:r>
      <w:r w:rsidRPr="00540CE6">
        <w:rPr>
          <w:lang w:val="en-US"/>
        </w:rPr>
        <w:lastRenderedPageBreak/>
        <w:t xml:space="preserve">        </w:t>
      </w:r>
      <w:r w:rsidRPr="00540CE6">
        <w:rPr>
          <w:lang w:val="en-US"/>
        </w:rPr>
        <w:br/>
        <w:t xml:space="preserve">        # </w:t>
      </w:r>
      <w:r w:rsidRPr="00540CE6">
        <w:t>Генерируем</w:t>
      </w:r>
      <w:r w:rsidRPr="00540CE6">
        <w:rPr>
          <w:lang w:val="en-US"/>
        </w:rPr>
        <w:t xml:space="preserve"> </w:t>
      </w:r>
      <w:r w:rsidRPr="00540CE6">
        <w:t>обратную</w:t>
      </w:r>
      <w:r w:rsidRPr="00540CE6">
        <w:rPr>
          <w:lang w:val="en-US"/>
        </w:rPr>
        <w:t xml:space="preserve"> </w:t>
      </w:r>
      <w:r w:rsidRPr="00540CE6">
        <w:t>схему</w:t>
      </w:r>
      <w:r w:rsidRPr="00540CE6">
        <w:rPr>
          <w:lang w:val="en-US"/>
        </w:rPr>
        <w:t xml:space="preserve">, </w:t>
      </w:r>
      <w:r w:rsidRPr="00540CE6">
        <w:t>если</w:t>
      </w:r>
      <w:r w:rsidRPr="00540CE6">
        <w:rPr>
          <w:lang w:val="en-US"/>
        </w:rPr>
        <w:t xml:space="preserve"> </w:t>
      </w:r>
      <w:r w:rsidRPr="00540CE6">
        <w:t>ее</w:t>
      </w:r>
      <w:r w:rsidRPr="00540CE6">
        <w:rPr>
          <w:lang w:val="en-US"/>
        </w:rPr>
        <w:t xml:space="preserve"> </w:t>
      </w:r>
      <w:r w:rsidRPr="00540CE6">
        <w:t>нет</w:t>
      </w:r>
      <w:r w:rsidRPr="00540CE6">
        <w:rPr>
          <w:lang w:val="en-US"/>
        </w:rPr>
        <w:br/>
        <w:t xml:space="preserve">        if not </w:t>
      </w:r>
      <w:proofErr w:type="spellStart"/>
      <w:r w:rsidRPr="00540CE6">
        <w:rPr>
          <w:lang w:val="en-US"/>
        </w:rPr>
        <w:t>self.inverse_scheme</w:t>
      </w:r>
      <w:proofErr w:type="spellEnd"/>
      <w:r w:rsidRPr="00540CE6">
        <w:rPr>
          <w:lang w:val="en-US"/>
        </w:rPr>
        <w:t>: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self.inverse_scheme</w:t>
      </w:r>
      <w:proofErr w:type="spellEnd"/>
      <w:r w:rsidRPr="00540CE6">
        <w:rPr>
          <w:lang w:val="en-US"/>
        </w:rPr>
        <w:t xml:space="preserve"> = [0] * </w:t>
      </w:r>
      <w:proofErr w:type="spellStart"/>
      <w:r w:rsidRPr="00540CE6">
        <w:rPr>
          <w:lang w:val="en-US"/>
        </w:rPr>
        <w:t>len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for </w:t>
      </w:r>
      <w:proofErr w:type="spellStart"/>
      <w:r w:rsidRPr="00540CE6">
        <w:rPr>
          <w:lang w:val="en-US"/>
        </w:rPr>
        <w:t>i</w:t>
      </w:r>
      <w:proofErr w:type="spellEnd"/>
      <w:r w:rsidRPr="00540CE6">
        <w:rPr>
          <w:lang w:val="en-US"/>
        </w:rPr>
        <w:t>, j in enumerate(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            </w:t>
      </w:r>
      <w:proofErr w:type="spellStart"/>
      <w:r w:rsidRPr="00540CE6">
        <w:rPr>
          <w:lang w:val="en-US"/>
        </w:rPr>
        <w:t>self.inverse_scheme</w:t>
      </w:r>
      <w:proofErr w:type="spellEnd"/>
      <w:r w:rsidRPr="00540CE6">
        <w:rPr>
          <w:lang w:val="en-US"/>
        </w:rPr>
        <w:t xml:space="preserve">[j] = </w:t>
      </w:r>
      <w:proofErr w:type="spellStart"/>
      <w:r w:rsidRPr="00540CE6">
        <w:rPr>
          <w:lang w:val="en-US"/>
        </w:rPr>
        <w:t>i</w:t>
      </w:r>
      <w:proofErr w:type="spellEnd"/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encrypted_words</w:t>
      </w:r>
      <w:proofErr w:type="spellEnd"/>
      <w:r w:rsidRPr="00540CE6">
        <w:rPr>
          <w:lang w:val="en-US"/>
        </w:rPr>
        <w:t xml:space="preserve"> = [None] * </w:t>
      </w:r>
      <w:proofErr w:type="spellStart"/>
      <w:r w:rsidRPr="00540CE6">
        <w:rPr>
          <w:lang w:val="en-US"/>
        </w:rPr>
        <w:t>len</w:t>
      </w:r>
      <w:proofErr w:type="spellEnd"/>
      <w:r w:rsidRPr="00540CE6">
        <w:rPr>
          <w:lang w:val="en-US"/>
        </w:rPr>
        <w:t>(words)</w:t>
      </w:r>
      <w:r w:rsidRPr="00540CE6">
        <w:rPr>
          <w:lang w:val="en-US"/>
        </w:rPr>
        <w:br/>
        <w:t xml:space="preserve">        for </w:t>
      </w:r>
      <w:proofErr w:type="spellStart"/>
      <w:r w:rsidRPr="00540CE6">
        <w:rPr>
          <w:lang w:val="en-US"/>
        </w:rPr>
        <w:t>i</w:t>
      </w:r>
      <w:proofErr w:type="spellEnd"/>
      <w:r w:rsidRPr="00540CE6">
        <w:rPr>
          <w:lang w:val="en-US"/>
        </w:rPr>
        <w:t>, j in enumerate(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encrypted_words</w:t>
      </w:r>
      <w:proofErr w:type="spellEnd"/>
      <w:r w:rsidRPr="00540CE6">
        <w:rPr>
          <w:lang w:val="en-US"/>
        </w:rPr>
        <w:t>[j] = words[</w:t>
      </w:r>
      <w:proofErr w:type="spellStart"/>
      <w:r w:rsidRPr="00540CE6">
        <w:rPr>
          <w:lang w:val="en-US"/>
        </w:rPr>
        <w:t>i</w:t>
      </w:r>
      <w:proofErr w:type="spellEnd"/>
      <w:r w:rsidRPr="00540CE6">
        <w:rPr>
          <w:lang w:val="en-US"/>
        </w:rPr>
        <w:t>]</w:t>
      </w:r>
      <w:r w:rsidRPr="00540CE6">
        <w:rPr>
          <w:lang w:val="en-US"/>
        </w:rPr>
        <w:br/>
        <w:t xml:space="preserve">        </w:t>
      </w:r>
      <w:r w:rsidRPr="00540CE6">
        <w:rPr>
          <w:lang w:val="en-US"/>
        </w:rPr>
        <w:br/>
        <w:t xml:space="preserve">        return ' '.join(</w:t>
      </w:r>
      <w:proofErr w:type="spellStart"/>
      <w:r w:rsidRPr="00540CE6">
        <w:rPr>
          <w:lang w:val="en-US"/>
        </w:rPr>
        <w:t>encrypted_words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reverse_transform</w:t>
      </w:r>
      <w:proofErr w:type="spellEnd"/>
      <w:r w:rsidRPr="00540CE6">
        <w:rPr>
          <w:lang w:val="en-US"/>
        </w:rPr>
        <w:t>(self, text):</w:t>
      </w:r>
      <w:r w:rsidRPr="00540CE6">
        <w:rPr>
          <w:lang w:val="en-US"/>
        </w:rPr>
        <w:br/>
        <w:t xml:space="preserve">    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</w:rPr>
        <w:t>Расшифровывает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текст</w:t>
      </w:r>
      <w:r w:rsidRPr="00540CE6">
        <w:rPr>
          <w:i/>
          <w:iCs/>
          <w:lang w:val="en-US"/>
        </w:rPr>
        <w:t xml:space="preserve">, </w:t>
      </w:r>
      <w:r w:rsidRPr="00540CE6">
        <w:rPr>
          <w:i/>
          <w:iCs/>
        </w:rPr>
        <w:t>используя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обратную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схему</w:t>
      </w:r>
      <w:r w:rsidRPr="00540CE6">
        <w:rPr>
          <w:i/>
          <w:iCs/>
          <w:lang w:val="en-US"/>
        </w:rPr>
        <w:t>."""</w:t>
      </w:r>
      <w:r w:rsidRPr="00540CE6">
        <w:rPr>
          <w:i/>
          <w:iCs/>
          <w:lang w:val="en-US"/>
        </w:rPr>
        <w:br/>
        <w:t xml:space="preserve">        </w:t>
      </w:r>
      <w:r w:rsidRPr="00540CE6">
        <w:rPr>
          <w:lang w:val="en-US"/>
        </w:rPr>
        <w:t xml:space="preserve">if not </w:t>
      </w:r>
      <w:proofErr w:type="spellStart"/>
      <w:r w:rsidRPr="00540CE6">
        <w:rPr>
          <w:lang w:val="en-US"/>
        </w:rPr>
        <w:t>self.inverse_scheme</w:t>
      </w:r>
      <w:proofErr w:type="spellEnd"/>
      <w:r w:rsidRPr="00540CE6">
        <w:rPr>
          <w:lang w:val="en-US"/>
        </w:rPr>
        <w:t>:</w:t>
      </w:r>
      <w:r w:rsidRPr="00540CE6">
        <w:rPr>
          <w:lang w:val="en-US"/>
        </w:rPr>
        <w:br/>
        <w:t xml:space="preserve">            print("</w:t>
      </w:r>
      <w:r w:rsidRPr="00540CE6">
        <w:t>Обратная</w:t>
      </w:r>
      <w:r w:rsidRPr="00540CE6">
        <w:rPr>
          <w:lang w:val="en-US"/>
        </w:rPr>
        <w:t xml:space="preserve"> </w:t>
      </w:r>
      <w:r w:rsidRPr="00540CE6">
        <w:t>схема</w:t>
      </w:r>
      <w:r w:rsidRPr="00540CE6">
        <w:rPr>
          <w:lang w:val="en-US"/>
        </w:rPr>
        <w:t xml:space="preserve"> </w:t>
      </w:r>
      <w:r w:rsidRPr="00540CE6">
        <w:t>не</w:t>
      </w:r>
      <w:r w:rsidRPr="00540CE6">
        <w:rPr>
          <w:lang w:val="en-US"/>
        </w:rPr>
        <w:t xml:space="preserve"> </w:t>
      </w:r>
      <w:r w:rsidRPr="00540CE6">
        <w:t>найдена</w:t>
      </w:r>
      <w:r w:rsidRPr="00540CE6">
        <w:rPr>
          <w:lang w:val="en-US"/>
        </w:rPr>
        <w:t xml:space="preserve">. </w:t>
      </w:r>
      <w:r w:rsidRPr="00540CE6">
        <w:t>Невозможно</w:t>
      </w:r>
      <w:r w:rsidRPr="00540CE6">
        <w:rPr>
          <w:lang w:val="en-US"/>
        </w:rPr>
        <w:t xml:space="preserve"> </w:t>
      </w:r>
      <w:r w:rsidRPr="00540CE6">
        <w:t>расшифровать</w:t>
      </w:r>
      <w:r w:rsidRPr="00540CE6">
        <w:rPr>
          <w:lang w:val="en-US"/>
        </w:rPr>
        <w:t>.")</w:t>
      </w:r>
      <w:r w:rsidRPr="00540CE6">
        <w:rPr>
          <w:lang w:val="en-US"/>
        </w:rPr>
        <w:br/>
        <w:t xml:space="preserve">            return text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words = </w:t>
      </w:r>
      <w:proofErr w:type="spellStart"/>
      <w:proofErr w:type="gramStart"/>
      <w:r w:rsidRPr="00540CE6">
        <w:rPr>
          <w:lang w:val="en-US"/>
        </w:rPr>
        <w:t>text.split</w:t>
      </w:r>
      <w:proofErr w:type="spellEnd"/>
      <w:proofErr w:type="gramEnd"/>
      <w:r w:rsidRPr="00540CE6">
        <w:rPr>
          <w:lang w:val="en-US"/>
        </w:rPr>
        <w:t>()</w:t>
      </w:r>
      <w:r w:rsidRPr="00540CE6">
        <w:rPr>
          <w:lang w:val="en-US"/>
        </w:rPr>
        <w:br/>
        <w:t xml:space="preserve">        if </w:t>
      </w:r>
      <w:proofErr w:type="spellStart"/>
      <w:r w:rsidRPr="00540CE6">
        <w:rPr>
          <w:lang w:val="en-US"/>
        </w:rPr>
        <w:t>len</w:t>
      </w:r>
      <w:proofErr w:type="spellEnd"/>
      <w:r w:rsidRPr="00540CE6">
        <w:rPr>
          <w:lang w:val="en-US"/>
        </w:rPr>
        <w:t>(</w:t>
      </w:r>
      <w:proofErr w:type="spellStart"/>
      <w:proofErr w:type="gramStart"/>
      <w:r w:rsidRPr="00540CE6">
        <w:rPr>
          <w:lang w:val="en-US"/>
        </w:rPr>
        <w:t>self.inverse</w:t>
      </w:r>
      <w:proofErr w:type="gramEnd"/>
      <w:r w:rsidRPr="00540CE6">
        <w:rPr>
          <w:lang w:val="en-US"/>
        </w:rPr>
        <w:t>_scheme</w:t>
      </w:r>
      <w:proofErr w:type="spellEnd"/>
      <w:proofErr w:type="gramStart"/>
      <w:r w:rsidRPr="00540CE6">
        <w:rPr>
          <w:lang w:val="en-US"/>
        </w:rPr>
        <w:t>) !</w:t>
      </w:r>
      <w:proofErr w:type="gramEnd"/>
      <w:r w:rsidRPr="00540CE6">
        <w:rPr>
          <w:lang w:val="en-US"/>
        </w:rPr>
        <w:t xml:space="preserve">= </w:t>
      </w:r>
      <w:proofErr w:type="spellStart"/>
      <w:r w:rsidRPr="00540CE6">
        <w:rPr>
          <w:lang w:val="en-US"/>
        </w:rPr>
        <w:t>len</w:t>
      </w:r>
      <w:proofErr w:type="spellEnd"/>
      <w:r w:rsidRPr="00540CE6">
        <w:rPr>
          <w:lang w:val="en-US"/>
        </w:rPr>
        <w:t>(words):</w:t>
      </w:r>
      <w:r w:rsidRPr="00540CE6">
        <w:rPr>
          <w:lang w:val="en-US"/>
        </w:rPr>
        <w:br/>
        <w:t xml:space="preserve">            </w:t>
      </w:r>
      <w:proofErr w:type="gramStart"/>
      <w:r w:rsidRPr="00540CE6">
        <w:rPr>
          <w:lang w:val="en-US"/>
        </w:rPr>
        <w:t>print(</w:t>
      </w:r>
      <w:proofErr w:type="gramEnd"/>
      <w:r w:rsidRPr="00540CE6">
        <w:rPr>
          <w:lang w:val="en-US"/>
        </w:rPr>
        <w:t>"</w:t>
      </w:r>
      <w:r w:rsidRPr="00540CE6">
        <w:t>Схема</w:t>
      </w:r>
      <w:r w:rsidRPr="00540CE6">
        <w:rPr>
          <w:lang w:val="en-US"/>
        </w:rPr>
        <w:t xml:space="preserve"> </w:t>
      </w:r>
      <w:r w:rsidRPr="00540CE6">
        <w:t>не</w:t>
      </w:r>
      <w:r w:rsidRPr="00540CE6">
        <w:rPr>
          <w:lang w:val="en-US"/>
        </w:rPr>
        <w:t xml:space="preserve"> </w:t>
      </w:r>
      <w:r w:rsidRPr="00540CE6">
        <w:t>соответствует</w:t>
      </w:r>
      <w:r w:rsidRPr="00540CE6">
        <w:rPr>
          <w:lang w:val="en-US"/>
        </w:rPr>
        <w:t xml:space="preserve"> </w:t>
      </w:r>
      <w:r w:rsidRPr="00540CE6">
        <w:t>количеству</w:t>
      </w:r>
      <w:r w:rsidRPr="00540CE6">
        <w:rPr>
          <w:lang w:val="en-US"/>
        </w:rPr>
        <w:t xml:space="preserve"> </w:t>
      </w:r>
      <w:r w:rsidRPr="00540CE6">
        <w:t>слов</w:t>
      </w:r>
      <w:r w:rsidRPr="00540CE6">
        <w:rPr>
          <w:lang w:val="en-US"/>
        </w:rPr>
        <w:t xml:space="preserve"> </w:t>
      </w:r>
      <w:r w:rsidRPr="00540CE6">
        <w:t>в</w:t>
      </w:r>
      <w:r w:rsidRPr="00540CE6">
        <w:rPr>
          <w:lang w:val="en-US"/>
        </w:rPr>
        <w:t xml:space="preserve"> </w:t>
      </w:r>
      <w:r w:rsidRPr="00540CE6">
        <w:t>тексте</w:t>
      </w:r>
      <w:r w:rsidRPr="00540CE6">
        <w:rPr>
          <w:lang w:val="en-US"/>
        </w:rPr>
        <w:t xml:space="preserve">. </w:t>
      </w:r>
      <w:r w:rsidRPr="00540CE6">
        <w:t>Пропускаем</w:t>
      </w:r>
      <w:r w:rsidRPr="00540CE6">
        <w:rPr>
          <w:lang w:val="en-US"/>
        </w:rPr>
        <w:t xml:space="preserve"> </w:t>
      </w:r>
      <w:r w:rsidRPr="00540CE6">
        <w:t>расшифровку</w:t>
      </w:r>
      <w:r w:rsidRPr="00540CE6">
        <w:rPr>
          <w:lang w:val="en-US"/>
        </w:rPr>
        <w:t>.")</w:t>
      </w:r>
      <w:r w:rsidRPr="00540CE6">
        <w:rPr>
          <w:lang w:val="en-US"/>
        </w:rPr>
        <w:br/>
        <w:t xml:space="preserve">            return text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decrypted_words</w:t>
      </w:r>
      <w:proofErr w:type="spellEnd"/>
      <w:r w:rsidRPr="00540CE6">
        <w:rPr>
          <w:lang w:val="en-US"/>
        </w:rPr>
        <w:t xml:space="preserve"> = [None] * </w:t>
      </w:r>
      <w:proofErr w:type="spellStart"/>
      <w:r w:rsidRPr="00540CE6">
        <w:rPr>
          <w:lang w:val="en-US"/>
        </w:rPr>
        <w:t>len</w:t>
      </w:r>
      <w:proofErr w:type="spellEnd"/>
      <w:r w:rsidRPr="00540CE6">
        <w:rPr>
          <w:lang w:val="en-US"/>
        </w:rPr>
        <w:t>(words)</w:t>
      </w:r>
      <w:r w:rsidRPr="00540CE6">
        <w:rPr>
          <w:lang w:val="en-US"/>
        </w:rPr>
        <w:br/>
        <w:t xml:space="preserve">        for </w:t>
      </w:r>
      <w:proofErr w:type="spellStart"/>
      <w:r w:rsidRPr="00540CE6">
        <w:rPr>
          <w:lang w:val="en-US"/>
        </w:rPr>
        <w:t>i</w:t>
      </w:r>
      <w:proofErr w:type="spellEnd"/>
      <w:r w:rsidRPr="00540CE6">
        <w:rPr>
          <w:lang w:val="en-US"/>
        </w:rPr>
        <w:t>, j in enumerate(</w:t>
      </w:r>
      <w:proofErr w:type="spellStart"/>
      <w:r w:rsidRPr="00540CE6">
        <w:rPr>
          <w:lang w:val="en-US"/>
        </w:rPr>
        <w:t>self.inverse_scheme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decrypted_words</w:t>
      </w:r>
      <w:proofErr w:type="spellEnd"/>
      <w:r w:rsidRPr="00540CE6">
        <w:rPr>
          <w:lang w:val="en-US"/>
        </w:rPr>
        <w:t>[j] = words[</w:t>
      </w:r>
      <w:proofErr w:type="spellStart"/>
      <w:r w:rsidRPr="00540CE6">
        <w:rPr>
          <w:lang w:val="en-US"/>
        </w:rPr>
        <w:t>i</w:t>
      </w:r>
      <w:proofErr w:type="spellEnd"/>
      <w:r w:rsidRPr="00540CE6">
        <w:rPr>
          <w:lang w:val="en-US"/>
        </w:rPr>
        <w:t>]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return ' '.join(</w:t>
      </w:r>
      <w:proofErr w:type="spellStart"/>
      <w:r w:rsidRPr="00540CE6">
        <w:rPr>
          <w:lang w:val="en-US"/>
        </w:rPr>
        <w:t>decrypted_words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</w:t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to_json</w:t>
      </w:r>
      <w:proofErr w:type="spellEnd"/>
      <w:r w:rsidRPr="00540CE6">
        <w:rPr>
          <w:lang w:val="en-US"/>
        </w:rPr>
        <w:t>(self):</w:t>
      </w:r>
      <w:r w:rsidRPr="00540CE6">
        <w:rPr>
          <w:lang w:val="en-US"/>
        </w:rPr>
        <w:br/>
        <w:t xml:space="preserve">        return {"name": self.name, "scheme": </w:t>
      </w:r>
      <w:proofErr w:type="spellStart"/>
      <w:r w:rsidRPr="00540CE6">
        <w:rPr>
          <w:lang w:val="en-US"/>
        </w:rPr>
        <w:t>self.scheme</w:t>
      </w:r>
      <w:proofErr w:type="spellEnd"/>
      <w:r w:rsidRPr="00540CE6">
        <w:rPr>
          <w:lang w:val="en-US"/>
        </w:rPr>
        <w:t>, "</w:t>
      </w:r>
      <w:proofErr w:type="spellStart"/>
      <w:r w:rsidRPr="00540CE6">
        <w:rPr>
          <w:lang w:val="en-US"/>
        </w:rPr>
        <w:t>inverse_scheme</w:t>
      </w:r>
      <w:proofErr w:type="spellEnd"/>
      <w:r w:rsidRPr="00540CE6">
        <w:rPr>
          <w:lang w:val="en-US"/>
        </w:rPr>
        <w:t xml:space="preserve">": </w:t>
      </w:r>
      <w:proofErr w:type="spellStart"/>
      <w:r w:rsidRPr="00540CE6">
        <w:rPr>
          <w:lang w:val="en-US"/>
        </w:rPr>
        <w:t>self.inverse_scheme</w:t>
      </w:r>
      <w:proofErr w:type="spellEnd"/>
      <w:r w:rsidRPr="00540CE6">
        <w:rPr>
          <w:lang w:val="en-US"/>
        </w:rPr>
        <w:t>}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@staticmethod</w:t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from_json</w:t>
      </w:r>
      <w:proofErr w:type="spellEnd"/>
      <w:r w:rsidRPr="00540CE6">
        <w:rPr>
          <w:lang w:val="en-US"/>
        </w:rPr>
        <w:t>(data):</w:t>
      </w:r>
      <w:r w:rsidRPr="00540CE6">
        <w:rPr>
          <w:lang w:val="en-US"/>
        </w:rPr>
        <w:br/>
        <w:t xml:space="preserve">        transformer = </w:t>
      </w:r>
      <w:proofErr w:type="spellStart"/>
      <w:r w:rsidRPr="00540CE6">
        <w:rPr>
          <w:lang w:val="en-US"/>
        </w:rPr>
        <w:t>PermutationTransformer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data.get</w:t>
      </w:r>
      <w:proofErr w:type="spellEnd"/>
      <w:r w:rsidRPr="00540CE6">
        <w:rPr>
          <w:lang w:val="en-US"/>
        </w:rPr>
        <w:t>("scheme"))</w:t>
      </w:r>
      <w:r w:rsidRPr="00540CE6">
        <w:rPr>
          <w:lang w:val="en-US"/>
        </w:rPr>
        <w:br/>
      </w:r>
      <w:r w:rsidRPr="00540CE6">
        <w:rPr>
          <w:lang w:val="en-US"/>
        </w:rPr>
        <w:lastRenderedPageBreak/>
        <w:t xml:space="preserve">        </w:t>
      </w:r>
      <w:proofErr w:type="spellStart"/>
      <w:r w:rsidRPr="00540CE6">
        <w:rPr>
          <w:lang w:val="en-US"/>
        </w:rPr>
        <w:t>transformer.inverse_scheme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data.get</w:t>
      </w:r>
      <w:proofErr w:type="spellEnd"/>
      <w:r w:rsidRPr="00540CE6">
        <w:rPr>
          <w:lang w:val="en-US"/>
        </w:rPr>
        <w:t>("</w:t>
      </w:r>
      <w:proofErr w:type="spellStart"/>
      <w:r w:rsidRPr="00540CE6">
        <w:rPr>
          <w:lang w:val="en-US"/>
        </w:rPr>
        <w:t>inverse_scheme</w:t>
      </w:r>
      <w:proofErr w:type="spellEnd"/>
      <w:r w:rsidRPr="00540CE6">
        <w:rPr>
          <w:lang w:val="en-US"/>
        </w:rPr>
        <w:t>")</w:t>
      </w:r>
      <w:r w:rsidRPr="00540CE6">
        <w:rPr>
          <w:lang w:val="en-US"/>
        </w:rPr>
        <w:br/>
        <w:t xml:space="preserve">        return transformer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class </w:t>
      </w:r>
      <w:proofErr w:type="spellStart"/>
      <w:r w:rsidRPr="00540CE6">
        <w:rPr>
          <w:lang w:val="en-US"/>
        </w:rPr>
        <w:t>TextFileProcessor</w:t>
      </w:r>
      <w:proofErr w:type="spellEnd"/>
      <w:r w:rsidRPr="00540CE6">
        <w:rPr>
          <w:lang w:val="en-US"/>
        </w:rPr>
        <w:t>:</w:t>
      </w:r>
      <w:r w:rsidRPr="00540CE6">
        <w:rPr>
          <w:lang w:val="en-US"/>
        </w:rPr>
        <w:br/>
        <w:t xml:space="preserve">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  <w:lang w:val="en-US"/>
        </w:rPr>
        <w:br/>
        <w:t xml:space="preserve">    </w:t>
      </w:r>
      <w:r w:rsidRPr="00540CE6">
        <w:rPr>
          <w:i/>
          <w:iCs/>
        </w:rPr>
        <w:t>Класс</w:t>
      </w:r>
      <w:r w:rsidRPr="00540CE6">
        <w:rPr>
          <w:i/>
          <w:iCs/>
          <w:lang w:val="en-US"/>
        </w:rPr>
        <w:t>-</w:t>
      </w:r>
      <w:r w:rsidRPr="00540CE6">
        <w:rPr>
          <w:i/>
          <w:iCs/>
        </w:rPr>
        <w:t>тестовое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приложение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для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записи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и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чтения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данных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с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преобразованиями</w:t>
      </w:r>
      <w:r w:rsidRPr="00540CE6">
        <w:rPr>
          <w:i/>
          <w:iCs/>
          <w:lang w:val="en-US"/>
        </w:rPr>
        <w:t>.</w:t>
      </w:r>
      <w:r w:rsidRPr="00540CE6">
        <w:rPr>
          <w:i/>
          <w:iCs/>
          <w:lang w:val="en-US"/>
        </w:rPr>
        <w:br/>
        <w:t xml:space="preserve">    """</w:t>
      </w:r>
      <w:r w:rsidRPr="00540CE6">
        <w:rPr>
          <w:i/>
          <w:iCs/>
          <w:lang w:val="en-US"/>
        </w:rPr>
        <w:br/>
        <w:t xml:space="preserve">    </w:t>
      </w:r>
      <w:r w:rsidRPr="00540CE6">
        <w:rPr>
          <w:lang w:val="en-US"/>
        </w:rPr>
        <w:t>def __</w:t>
      </w:r>
      <w:proofErr w:type="spellStart"/>
      <w:r w:rsidRPr="00540CE6">
        <w:rPr>
          <w:lang w:val="en-US"/>
        </w:rPr>
        <w:t>init</w:t>
      </w:r>
      <w:proofErr w:type="spellEnd"/>
      <w:r w:rsidRPr="00540CE6">
        <w:rPr>
          <w:lang w:val="en-US"/>
        </w:rPr>
        <w:t xml:space="preserve">__(self, </w:t>
      </w:r>
      <w:proofErr w:type="spellStart"/>
      <w:r w:rsidRPr="00540CE6">
        <w:rPr>
          <w:lang w:val="en-US"/>
        </w:rPr>
        <w:t>file_path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self.file_path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file_path</w:t>
      </w:r>
      <w:proofErr w:type="spellEnd"/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self.transformer_map</w:t>
      </w:r>
      <w:proofErr w:type="spellEnd"/>
      <w:r w:rsidRPr="00540CE6">
        <w:rPr>
          <w:lang w:val="en-US"/>
        </w:rPr>
        <w:t xml:space="preserve"> = {</w:t>
      </w:r>
      <w:r w:rsidRPr="00540CE6">
        <w:rPr>
          <w:lang w:val="en-US"/>
        </w:rPr>
        <w:br/>
        <w:t xml:space="preserve">            "translate": </w:t>
      </w:r>
      <w:proofErr w:type="spellStart"/>
      <w:r w:rsidRPr="00540CE6">
        <w:rPr>
          <w:lang w:val="en-US"/>
        </w:rPr>
        <w:t>TranslationTransformer</w:t>
      </w:r>
      <w:proofErr w:type="spellEnd"/>
      <w:r w:rsidRPr="00540CE6">
        <w:rPr>
          <w:lang w:val="en-US"/>
        </w:rPr>
        <w:t>,</w:t>
      </w:r>
      <w:r w:rsidRPr="00540CE6">
        <w:rPr>
          <w:lang w:val="en-US"/>
        </w:rPr>
        <w:br/>
        <w:t xml:space="preserve">            "encrypt": </w:t>
      </w:r>
      <w:proofErr w:type="spellStart"/>
      <w:r w:rsidRPr="00540CE6">
        <w:rPr>
          <w:lang w:val="en-US"/>
        </w:rPr>
        <w:t>PermutationTransformer</w:t>
      </w:r>
      <w:proofErr w:type="spellEnd"/>
      <w:r w:rsidRPr="00540CE6">
        <w:rPr>
          <w:lang w:val="en-US"/>
        </w:rPr>
        <w:br/>
        <w:t xml:space="preserve">        }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write_with_transformations</w:t>
      </w:r>
      <w:proofErr w:type="spellEnd"/>
      <w:r w:rsidRPr="00540CE6">
        <w:rPr>
          <w:lang w:val="en-US"/>
        </w:rPr>
        <w:t xml:space="preserve">(self, text, </w:t>
      </w:r>
      <w:proofErr w:type="spellStart"/>
      <w:r w:rsidRPr="00540CE6">
        <w:rPr>
          <w:lang w:val="en-US"/>
        </w:rPr>
        <w:t>transformations_list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</w:rPr>
        <w:t>Записывает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текст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в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файл</w:t>
      </w:r>
      <w:r w:rsidRPr="00540CE6">
        <w:rPr>
          <w:i/>
          <w:iCs/>
          <w:lang w:val="en-US"/>
        </w:rPr>
        <w:t xml:space="preserve">, </w:t>
      </w:r>
      <w:r w:rsidRPr="00540CE6">
        <w:rPr>
          <w:i/>
          <w:iCs/>
        </w:rPr>
        <w:t>применяя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заданную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последовательность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преобразований</w:t>
      </w:r>
      <w:r w:rsidRPr="00540CE6">
        <w:rPr>
          <w:i/>
          <w:iCs/>
          <w:lang w:val="en-US"/>
        </w:rPr>
        <w:t>."""</w:t>
      </w:r>
      <w:r w:rsidRPr="00540CE6">
        <w:rPr>
          <w:i/>
          <w:iCs/>
          <w:lang w:val="en-US"/>
        </w:rPr>
        <w:br/>
        <w:t xml:space="preserve">        </w:t>
      </w:r>
      <w:r w:rsidRPr="00540CE6">
        <w:rPr>
          <w:lang w:val="en-US"/>
        </w:rPr>
        <w:t>print(f"</w:t>
      </w:r>
      <w:r w:rsidRPr="00540CE6">
        <w:t>Исходный</w:t>
      </w:r>
      <w:r w:rsidRPr="00540CE6">
        <w:rPr>
          <w:lang w:val="en-US"/>
        </w:rPr>
        <w:t xml:space="preserve"> </w:t>
      </w:r>
      <w:r w:rsidRPr="00540CE6">
        <w:t>текст</w:t>
      </w:r>
      <w:r w:rsidRPr="00540CE6">
        <w:rPr>
          <w:lang w:val="en-US"/>
        </w:rPr>
        <w:t>: {text}")</w:t>
      </w:r>
      <w:r w:rsidRPr="00540CE6">
        <w:rPr>
          <w:lang w:val="en-US"/>
        </w:rPr>
        <w:br/>
        <w:t xml:space="preserve">        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operations_data</w:t>
      </w:r>
      <w:proofErr w:type="spellEnd"/>
      <w:r w:rsidRPr="00540CE6">
        <w:rPr>
          <w:lang w:val="en-US"/>
        </w:rPr>
        <w:t xml:space="preserve"> = []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 xml:space="preserve"> = text</w:t>
      </w:r>
      <w:r w:rsidRPr="00540CE6">
        <w:rPr>
          <w:lang w:val="en-US"/>
        </w:rPr>
        <w:br/>
        <w:t xml:space="preserve">        for 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 xml:space="preserve"> in </w:t>
      </w:r>
      <w:proofErr w:type="spellStart"/>
      <w:r w:rsidRPr="00540CE6">
        <w:rPr>
          <w:lang w:val="en-US"/>
        </w:rPr>
        <w:t>transformations_list</w:t>
      </w:r>
      <w:proofErr w:type="spellEnd"/>
      <w:r w:rsidRPr="00540CE6">
        <w:rPr>
          <w:lang w:val="en-US"/>
        </w:rPr>
        <w:t>:</w:t>
      </w:r>
      <w:r w:rsidRPr="00540CE6">
        <w:rPr>
          <w:lang w:val="en-US"/>
        </w:rPr>
        <w:br/>
        <w:t xml:space="preserve">            if 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 xml:space="preserve"> not in </w:t>
      </w:r>
      <w:proofErr w:type="spellStart"/>
      <w:r w:rsidRPr="00540CE6">
        <w:rPr>
          <w:lang w:val="en-US"/>
        </w:rPr>
        <w:t>self.transformer_map</w:t>
      </w:r>
      <w:proofErr w:type="spellEnd"/>
      <w:r w:rsidRPr="00540CE6">
        <w:rPr>
          <w:lang w:val="en-US"/>
        </w:rPr>
        <w:t>:</w:t>
      </w:r>
      <w:r w:rsidRPr="00540CE6">
        <w:rPr>
          <w:lang w:val="en-US"/>
        </w:rPr>
        <w:br/>
        <w:t xml:space="preserve">                print(f"</w:t>
      </w:r>
      <w:r w:rsidRPr="00540CE6">
        <w:t>Неизвестное</w:t>
      </w:r>
      <w:r w:rsidRPr="00540CE6">
        <w:rPr>
          <w:lang w:val="en-US"/>
        </w:rPr>
        <w:t xml:space="preserve"> </w:t>
      </w:r>
      <w:r w:rsidRPr="00540CE6">
        <w:t>преобразование</w:t>
      </w:r>
      <w:r w:rsidRPr="00540CE6">
        <w:rPr>
          <w:lang w:val="en-US"/>
        </w:rPr>
        <w:t>: {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 xml:space="preserve">}. </w:t>
      </w:r>
      <w:r w:rsidRPr="00540CE6">
        <w:t>Пропускаем</w:t>
      </w:r>
      <w:r w:rsidRPr="00540CE6">
        <w:rPr>
          <w:lang w:val="en-US"/>
        </w:rPr>
        <w:t>.")</w:t>
      </w:r>
      <w:r w:rsidRPr="00540CE6">
        <w:rPr>
          <w:lang w:val="en-US"/>
        </w:rPr>
        <w:br/>
        <w:t xml:space="preserve">                continue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    # </w:t>
      </w:r>
      <w:r w:rsidRPr="00540CE6">
        <w:t>Создаем</w:t>
      </w:r>
      <w:r w:rsidRPr="00540CE6">
        <w:rPr>
          <w:lang w:val="en-US"/>
        </w:rPr>
        <w:t xml:space="preserve"> </w:t>
      </w:r>
      <w:r w:rsidRPr="00540CE6">
        <w:t>экземпляр</w:t>
      </w:r>
      <w:r w:rsidRPr="00540CE6">
        <w:rPr>
          <w:lang w:val="en-US"/>
        </w:rPr>
        <w:t xml:space="preserve"> </w:t>
      </w:r>
      <w:r w:rsidRPr="00540CE6">
        <w:t>класса</w:t>
      </w:r>
      <w:r w:rsidRPr="00540CE6">
        <w:rPr>
          <w:lang w:val="en-US"/>
        </w:rPr>
        <w:t xml:space="preserve"> </w:t>
      </w:r>
      <w:r w:rsidRPr="00540CE6">
        <w:t>для</w:t>
      </w:r>
      <w:r w:rsidRPr="00540CE6">
        <w:rPr>
          <w:lang w:val="en-US"/>
        </w:rPr>
        <w:t xml:space="preserve"> </w:t>
      </w:r>
      <w:r w:rsidRPr="00540CE6">
        <w:t>преобразования</w:t>
      </w:r>
      <w:r w:rsidRPr="00540CE6">
        <w:rPr>
          <w:lang w:val="en-US"/>
        </w:rPr>
        <w:br/>
        <w:t xml:space="preserve">            transformer = </w:t>
      </w:r>
      <w:proofErr w:type="spellStart"/>
      <w:r w:rsidRPr="00540CE6">
        <w:rPr>
          <w:lang w:val="en-US"/>
        </w:rPr>
        <w:t>self.transformer_map</w:t>
      </w:r>
      <w:proofErr w:type="spellEnd"/>
      <w:r w:rsidRPr="00540CE6">
        <w:rPr>
          <w:lang w:val="en-US"/>
        </w:rPr>
        <w:t>[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>]()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transformer.transform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operations_data.append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transformer.to_json</w:t>
      </w:r>
      <w:proofErr w:type="spellEnd"/>
      <w:r w:rsidRPr="00540CE6">
        <w:rPr>
          <w:lang w:val="en-US"/>
        </w:rPr>
        <w:t>())</w:t>
      </w:r>
      <w:r w:rsidRPr="00540CE6">
        <w:rPr>
          <w:lang w:val="en-US"/>
        </w:rPr>
        <w:br/>
        <w:t xml:space="preserve">            print(f"</w:t>
      </w:r>
      <w:r w:rsidRPr="00540CE6">
        <w:t>Текст</w:t>
      </w:r>
      <w:r w:rsidRPr="00540CE6">
        <w:rPr>
          <w:lang w:val="en-US"/>
        </w:rPr>
        <w:t xml:space="preserve"> </w:t>
      </w:r>
      <w:r w:rsidRPr="00540CE6">
        <w:t>после</w:t>
      </w:r>
      <w:r w:rsidRPr="00540CE6">
        <w:rPr>
          <w:lang w:val="en-US"/>
        </w:rPr>
        <w:t xml:space="preserve"> '{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>}': {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>}")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# </w:t>
      </w:r>
      <w:r w:rsidRPr="00540CE6">
        <w:t>Формируем</w:t>
      </w:r>
      <w:r w:rsidRPr="00540CE6">
        <w:rPr>
          <w:lang w:val="en-US"/>
        </w:rPr>
        <w:t xml:space="preserve"> </w:t>
      </w:r>
      <w:r w:rsidRPr="00540CE6">
        <w:t>структуру</w:t>
      </w:r>
      <w:r w:rsidRPr="00540CE6">
        <w:rPr>
          <w:lang w:val="en-US"/>
        </w:rPr>
        <w:t xml:space="preserve"> </w:t>
      </w:r>
      <w:r w:rsidRPr="00540CE6">
        <w:t>данных</w:t>
      </w:r>
      <w:r w:rsidRPr="00540CE6">
        <w:rPr>
          <w:lang w:val="en-US"/>
        </w:rPr>
        <w:t xml:space="preserve"> </w:t>
      </w:r>
      <w:r w:rsidRPr="00540CE6">
        <w:t>для</w:t>
      </w:r>
      <w:r w:rsidRPr="00540CE6">
        <w:rPr>
          <w:lang w:val="en-US"/>
        </w:rPr>
        <w:t xml:space="preserve"> </w:t>
      </w:r>
      <w:r w:rsidRPr="00540CE6">
        <w:t>сохранения</w:t>
      </w:r>
      <w:r w:rsidRPr="00540CE6">
        <w:rPr>
          <w:lang w:val="en-US"/>
        </w:rPr>
        <w:t xml:space="preserve"> </w:t>
      </w:r>
      <w:r w:rsidRPr="00540CE6">
        <w:t>в</w:t>
      </w:r>
      <w:r w:rsidRPr="00540CE6">
        <w:rPr>
          <w:lang w:val="en-US"/>
        </w:rPr>
        <w:t xml:space="preserve"> </w:t>
      </w:r>
      <w:r w:rsidRPr="00540CE6">
        <w:t>файл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file_content</w:t>
      </w:r>
      <w:proofErr w:type="spellEnd"/>
      <w:r w:rsidRPr="00540CE6">
        <w:rPr>
          <w:lang w:val="en-US"/>
        </w:rPr>
        <w:t xml:space="preserve"> = {</w:t>
      </w:r>
      <w:r w:rsidRPr="00540CE6">
        <w:rPr>
          <w:lang w:val="en-US"/>
        </w:rPr>
        <w:br/>
        <w:t xml:space="preserve">            "data": 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>,</w:t>
      </w:r>
      <w:r w:rsidRPr="00540CE6">
        <w:rPr>
          <w:lang w:val="en-US"/>
        </w:rPr>
        <w:br/>
        <w:t xml:space="preserve">            "operations": </w:t>
      </w:r>
      <w:proofErr w:type="spellStart"/>
      <w:r w:rsidRPr="00540CE6">
        <w:rPr>
          <w:lang w:val="en-US"/>
        </w:rPr>
        <w:t>operations_data</w:t>
      </w:r>
      <w:proofErr w:type="spellEnd"/>
      <w:r w:rsidRPr="00540CE6">
        <w:rPr>
          <w:lang w:val="en-US"/>
        </w:rPr>
        <w:br/>
        <w:t xml:space="preserve">        }</w:t>
      </w:r>
      <w:r w:rsidRPr="00540CE6">
        <w:rPr>
          <w:lang w:val="en-US"/>
        </w:rPr>
        <w:br/>
      </w:r>
      <w:r w:rsidRPr="00540CE6">
        <w:rPr>
          <w:lang w:val="en-US"/>
        </w:rPr>
        <w:lastRenderedPageBreak/>
        <w:br/>
        <w:t xml:space="preserve">        with open(</w:t>
      </w:r>
      <w:proofErr w:type="spellStart"/>
      <w:r w:rsidRPr="00540CE6">
        <w:rPr>
          <w:lang w:val="en-US"/>
        </w:rPr>
        <w:t>self.file_path</w:t>
      </w:r>
      <w:proofErr w:type="spellEnd"/>
      <w:r w:rsidRPr="00540CE6">
        <w:rPr>
          <w:lang w:val="en-US"/>
        </w:rPr>
        <w:t>, 'w', encoding='utf-8') as f: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json.dump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file_content</w:t>
      </w:r>
      <w:proofErr w:type="spellEnd"/>
      <w:r w:rsidRPr="00540CE6">
        <w:rPr>
          <w:lang w:val="en-US"/>
        </w:rPr>
        <w:t xml:space="preserve">, f, </w:t>
      </w:r>
      <w:proofErr w:type="spellStart"/>
      <w:r w:rsidRPr="00540CE6">
        <w:rPr>
          <w:lang w:val="en-US"/>
        </w:rPr>
        <w:t>ensure_ascii</w:t>
      </w:r>
      <w:proofErr w:type="spellEnd"/>
      <w:r w:rsidRPr="00540CE6">
        <w:rPr>
          <w:lang w:val="en-US"/>
        </w:rPr>
        <w:t>=False, indent=2)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print(f"\n</w:t>
      </w:r>
      <w:r w:rsidRPr="00540CE6">
        <w:t>Данные</w:t>
      </w:r>
      <w:r w:rsidRPr="00540CE6">
        <w:rPr>
          <w:lang w:val="en-US"/>
        </w:rPr>
        <w:t xml:space="preserve"> </w:t>
      </w:r>
      <w:r w:rsidRPr="00540CE6">
        <w:t>успешно</w:t>
      </w:r>
      <w:r w:rsidRPr="00540CE6">
        <w:rPr>
          <w:lang w:val="en-US"/>
        </w:rPr>
        <w:t xml:space="preserve"> </w:t>
      </w:r>
      <w:r w:rsidRPr="00540CE6">
        <w:t>записаны</w:t>
      </w:r>
      <w:r w:rsidRPr="00540CE6">
        <w:rPr>
          <w:lang w:val="en-US"/>
        </w:rPr>
        <w:t xml:space="preserve"> </w:t>
      </w:r>
      <w:r w:rsidRPr="00540CE6">
        <w:t>в</w:t>
      </w:r>
      <w:r w:rsidRPr="00540CE6">
        <w:rPr>
          <w:lang w:val="en-US"/>
        </w:rPr>
        <w:t xml:space="preserve"> </w:t>
      </w:r>
      <w:r w:rsidRPr="00540CE6">
        <w:t>файл</w:t>
      </w:r>
      <w:r w:rsidRPr="00540CE6">
        <w:rPr>
          <w:lang w:val="en-US"/>
        </w:rPr>
        <w:t>: {</w:t>
      </w:r>
      <w:proofErr w:type="spellStart"/>
      <w:r w:rsidRPr="00540CE6">
        <w:rPr>
          <w:lang w:val="en-US"/>
        </w:rPr>
        <w:t>self.file_path</w:t>
      </w:r>
      <w:proofErr w:type="spellEnd"/>
      <w:r w:rsidRPr="00540CE6">
        <w:rPr>
          <w:lang w:val="en-US"/>
        </w:rPr>
        <w:t>}")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def </w:t>
      </w:r>
      <w:proofErr w:type="spellStart"/>
      <w:r w:rsidRPr="00540CE6">
        <w:rPr>
          <w:lang w:val="en-US"/>
        </w:rPr>
        <w:t>read_with_transformations</w:t>
      </w:r>
      <w:proofErr w:type="spellEnd"/>
      <w:r w:rsidRPr="00540CE6">
        <w:rPr>
          <w:lang w:val="en-US"/>
        </w:rPr>
        <w:t>(self):</w:t>
      </w:r>
      <w:r w:rsidRPr="00540CE6">
        <w:rPr>
          <w:lang w:val="en-US"/>
        </w:rPr>
        <w:br/>
        <w:t xml:space="preserve">        </w:t>
      </w:r>
      <w:r w:rsidRPr="00540CE6">
        <w:rPr>
          <w:i/>
          <w:iCs/>
          <w:lang w:val="en-US"/>
        </w:rPr>
        <w:t>"""</w:t>
      </w:r>
      <w:r w:rsidRPr="00540CE6">
        <w:rPr>
          <w:i/>
          <w:iCs/>
        </w:rPr>
        <w:t>Считывает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данные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из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файла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и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применяет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обратные</w:t>
      </w:r>
      <w:r w:rsidRPr="00540CE6">
        <w:rPr>
          <w:i/>
          <w:iCs/>
          <w:lang w:val="en-US"/>
        </w:rPr>
        <w:t xml:space="preserve"> </w:t>
      </w:r>
      <w:r w:rsidRPr="00540CE6">
        <w:rPr>
          <w:i/>
          <w:iCs/>
        </w:rPr>
        <w:t>преобразования</w:t>
      </w:r>
      <w:r w:rsidRPr="00540CE6">
        <w:rPr>
          <w:i/>
          <w:iCs/>
          <w:lang w:val="en-US"/>
        </w:rPr>
        <w:t>."""</w:t>
      </w:r>
      <w:r w:rsidRPr="00540CE6">
        <w:rPr>
          <w:i/>
          <w:iCs/>
          <w:lang w:val="en-US"/>
        </w:rPr>
        <w:br/>
        <w:t xml:space="preserve">        </w:t>
      </w:r>
      <w:r w:rsidRPr="00540CE6">
        <w:rPr>
          <w:lang w:val="en-US"/>
        </w:rPr>
        <w:t xml:space="preserve">if not </w:t>
      </w:r>
      <w:proofErr w:type="spellStart"/>
      <w:r w:rsidRPr="00540CE6">
        <w:rPr>
          <w:lang w:val="en-US"/>
        </w:rPr>
        <w:t>os.path.exists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self.file_path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        print(f"</w:t>
      </w:r>
      <w:r w:rsidRPr="00540CE6">
        <w:t>Файл</w:t>
      </w:r>
      <w:r w:rsidRPr="00540CE6">
        <w:rPr>
          <w:lang w:val="en-US"/>
        </w:rPr>
        <w:t xml:space="preserve"> </w:t>
      </w:r>
      <w:r w:rsidRPr="00540CE6">
        <w:t>не</w:t>
      </w:r>
      <w:r w:rsidRPr="00540CE6">
        <w:rPr>
          <w:lang w:val="en-US"/>
        </w:rPr>
        <w:t xml:space="preserve"> </w:t>
      </w:r>
      <w:r w:rsidRPr="00540CE6">
        <w:t>найден</w:t>
      </w:r>
      <w:r w:rsidRPr="00540CE6">
        <w:rPr>
          <w:lang w:val="en-US"/>
        </w:rPr>
        <w:t>: {</w:t>
      </w:r>
      <w:proofErr w:type="spellStart"/>
      <w:r w:rsidRPr="00540CE6">
        <w:rPr>
          <w:lang w:val="en-US"/>
        </w:rPr>
        <w:t>self.file_path</w:t>
      </w:r>
      <w:proofErr w:type="spellEnd"/>
      <w:r w:rsidRPr="00540CE6">
        <w:rPr>
          <w:lang w:val="en-US"/>
        </w:rPr>
        <w:t>}")</w:t>
      </w:r>
      <w:r w:rsidRPr="00540CE6">
        <w:rPr>
          <w:lang w:val="en-US"/>
        </w:rPr>
        <w:br/>
        <w:t xml:space="preserve">            return None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with open(</w:t>
      </w:r>
      <w:proofErr w:type="spellStart"/>
      <w:r w:rsidRPr="00540CE6">
        <w:rPr>
          <w:lang w:val="en-US"/>
        </w:rPr>
        <w:t>self.file_path</w:t>
      </w:r>
      <w:proofErr w:type="spellEnd"/>
      <w:r w:rsidRPr="00540CE6">
        <w:rPr>
          <w:lang w:val="en-US"/>
        </w:rPr>
        <w:t>, 'r', encoding='utf-8') as f: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file_content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json.load</w:t>
      </w:r>
      <w:proofErr w:type="spellEnd"/>
      <w:r w:rsidRPr="00540CE6">
        <w:rPr>
          <w:lang w:val="en-US"/>
        </w:rPr>
        <w:t>(f)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encoded_text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file_content.get</w:t>
      </w:r>
      <w:proofErr w:type="spellEnd"/>
      <w:r w:rsidRPr="00540CE6">
        <w:rPr>
          <w:lang w:val="en-US"/>
        </w:rPr>
        <w:t>("data")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operations_data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file_content.get</w:t>
      </w:r>
      <w:proofErr w:type="spellEnd"/>
      <w:r w:rsidRPr="00540CE6">
        <w:rPr>
          <w:lang w:val="en-US"/>
        </w:rPr>
        <w:t>("operations")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print(f"\n</w:t>
      </w:r>
      <w:r w:rsidRPr="00540CE6">
        <w:t>Считываем</w:t>
      </w:r>
      <w:r w:rsidRPr="00540CE6">
        <w:rPr>
          <w:lang w:val="en-US"/>
        </w:rPr>
        <w:t xml:space="preserve"> </w:t>
      </w:r>
      <w:r w:rsidRPr="00540CE6">
        <w:t>данные</w:t>
      </w:r>
      <w:r w:rsidRPr="00540CE6">
        <w:rPr>
          <w:lang w:val="en-US"/>
        </w:rPr>
        <w:t xml:space="preserve"> </w:t>
      </w:r>
      <w:r w:rsidRPr="00540CE6">
        <w:t>из</w:t>
      </w:r>
      <w:r w:rsidRPr="00540CE6">
        <w:rPr>
          <w:lang w:val="en-US"/>
        </w:rPr>
        <w:t xml:space="preserve"> </w:t>
      </w:r>
      <w:r w:rsidRPr="00540CE6">
        <w:t>файла</w:t>
      </w:r>
      <w:r w:rsidRPr="00540CE6">
        <w:rPr>
          <w:lang w:val="en-US"/>
        </w:rPr>
        <w:t>: {</w:t>
      </w:r>
      <w:proofErr w:type="spellStart"/>
      <w:r w:rsidRPr="00540CE6">
        <w:rPr>
          <w:lang w:val="en-US"/>
        </w:rPr>
        <w:t>self.file_path</w:t>
      </w:r>
      <w:proofErr w:type="spellEnd"/>
      <w:r w:rsidRPr="00540CE6">
        <w:rPr>
          <w:lang w:val="en-US"/>
        </w:rPr>
        <w:t>}")</w:t>
      </w:r>
      <w:r w:rsidRPr="00540CE6">
        <w:rPr>
          <w:lang w:val="en-US"/>
        </w:rPr>
        <w:br/>
        <w:t xml:space="preserve">        print(f"</w:t>
      </w:r>
      <w:r w:rsidRPr="00540CE6">
        <w:t>Закодированный</w:t>
      </w:r>
      <w:r w:rsidRPr="00540CE6">
        <w:rPr>
          <w:lang w:val="en-US"/>
        </w:rPr>
        <w:t xml:space="preserve"> </w:t>
      </w:r>
      <w:r w:rsidRPr="00540CE6">
        <w:t>текст</w:t>
      </w:r>
      <w:r w:rsidRPr="00540CE6">
        <w:rPr>
          <w:lang w:val="en-US"/>
        </w:rPr>
        <w:t>: {</w:t>
      </w:r>
      <w:proofErr w:type="spellStart"/>
      <w:r w:rsidRPr="00540CE6">
        <w:rPr>
          <w:lang w:val="en-US"/>
        </w:rPr>
        <w:t>encoded_text</w:t>
      </w:r>
      <w:proofErr w:type="spellEnd"/>
      <w:r w:rsidRPr="00540CE6">
        <w:rPr>
          <w:lang w:val="en-US"/>
        </w:rPr>
        <w:t>}")</w:t>
      </w:r>
      <w:r w:rsidRPr="00540CE6">
        <w:rPr>
          <w:lang w:val="en-US"/>
        </w:rPr>
        <w:br/>
        <w:t xml:space="preserve">        print(f"</w:t>
      </w:r>
      <w:r w:rsidRPr="00540CE6">
        <w:t>Последовательность</w:t>
      </w:r>
      <w:r w:rsidRPr="00540CE6">
        <w:rPr>
          <w:lang w:val="en-US"/>
        </w:rPr>
        <w:t xml:space="preserve"> </w:t>
      </w:r>
      <w:r w:rsidRPr="00540CE6">
        <w:t>операций</w:t>
      </w:r>
      <w:r w:rsidRPr="00540CE6">
        <w:rPr>
          <w:lang w:val="en-US"/>
        </w:rPr>
        <w:t xml:space="preserve">: {[op['name'] for op in </w:t>
      </w:r>
      <w:proofErr w:type="spellStart"/>
      <w:r w:rsidRPr="00540CE6">
        <w:rPr>
          <w:lang w:val="en-US"/>
        </w:rPr>
        <w:t>operations_data</w:t>
      </w:r>
      <w:proofErr w:type="spellEnd"/>
      <w:r w:rsidRPr="00540CE6">
        <w:rPr>
          <w:lang w:val="en-US"/>
        </w:rPr>
        <w:t>]}")</w:t>
      </w:r>
      <w:r w:rsidRPr="00540CE6">
        <w:rPr>
          <w:lang w:val="en-US"/>
        </w:rPr>
        <w:br/>
        <w:t xml:space="preserve">        </w:t>
      </w:r>
      <w:r w:rsidRPr="00540CE6">
        <w:rPr>
          <w:lang w:val="en-US"/>
        </w:rPr>
        <w:br/>
        <w:t xml:space="preserve">        # </w:t>
      </w:r>
      <w:r w:rsidRPr="00540CE6">
        <w:t>Применяем</w:t>
      </w:r>
      <w:r w:rsidRPr="00540CE6">
        <w:rPr>
          <w:lang w:val="en-US"/>
        </w:rPr>
        <w:t xml:space="preserve"> </w:t>
      </w:r>
      <w:r w:rsidRPr="00540CE6">
        <w:t>обратные</w:t>
      </w:r>
      <w:r w:rsidRPr="00540CE6">
        <w:rPr>
          <w:lang w:val="en-US"/>
        </w:rPr>
        <w:t xml:space="preserve"> </w:t>
      </w:r>
      <w:r w:rsidRPr="00540CE6">
        <w:t>преобразования</w:t>
      </w:r>
      <w:r w:rsidRPr="00540CE6">
        <w:rPr>
          <w:lang w:val="en-US"/>
        </w:rPr>
        <w:t xml:space="preserve"> </w:t>
      </w:r>
      <w:r w:rsidRPr="00540CE6">
        <w:t>в</w:t>
      </w:r>
      <w:r w:rsidRPr="00540CE6">
        <w:rPr>
          <w:lang w:val="en-US"/>
        </w:rPr>
        <w:t xml:space="preserve"> </w:t>
      </w:r>
      <w:r w:rsidRPr="00540CE6">
        <w:t>обратном</w:t>
      </w:r>
      <w:r w:rsidRPr="00540CE6">
        <w:rPr>
          <w:lang w:val="en-US"/>
        </w:rPr>
        <w:t xml:space="preserve"> </w:t>
      </w:r>
      <w:r w:rsidRPr="00540CE6">
        <w:t>порядке</w:t>
      </w:r>
      <w:r w:rsidRPr="00540CE6">
        <w:rPr>
          <w:lang w:val="en-US"/>
        </w:rPr>
        <w:br/>
        <w:t xml:space="preserve">        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encoded_text</w:t>
      </w:r>
      <w:proofErr w:type="spellEnd"/>
      <w:r w:rsidRPr="00540CE6">
        <w:rPr>
          <w:lang w:val="en-US"/>
        </w:rPr>
        <w:br/>
        <w:t xml:space="preserve">        for </w:t>
      </w:r>
      <w:proofErr w:type="spellStart"/>
      <w:r w:rsidRPr="00540CE6">
        <w:rPr>
          <w:lang w:val="en-US"/>
        </w:rPr>
        <w:t>op_data</w:t>
      </w:r>
      <w:proofErr w:type="spellEnd"/>
      <w:r w:rsidRPr="00540CE6">
        <w:rPr>
          <w:lang w:val="en-US"/>
        </w:rPr>
        <w:t xml:space="preserve"> in reversed(</w:t>
      </w:r>
      <w:proofErr w:type="spellStart"/>
      <w:r w:rsidRPr="00540CE6">
        <w:rPr>
          <w:lang w:val="en-US"/>
        </w:rPr>
        <w:t>operations_data</w:t>
      </w:r>
      <w:proofErr w:type="spellEnd"/>
      <w:r w:rsidRPr="00540CE6">
        <w:rPr>
          <w:lang w:val="en-US"/>
        </w:rPr>
        <w:t>):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op_data</w:t>
      </w:r>
      <w:proofErr w:type="spellEnd"/>
      <w:r w:rsidRPr="00540CE6">
        <w:rPr>
          <w:lang w:val="en-US"/>
        </w:rPr>
        <w:t>["name"]</w:t>
      </w:r>
      <w:r w:rsidRPr="00540CE6">
        <w:rPr>
          <w:lang w:val="en-US"/>
        </w:rPr>
        <w:br/>
        <w:t xml:space="preserve">            </w:t>
      </w:r>
      <w:r w:rsidRPr="00540CE6">
        <w:rPr>
          <w:lang w:val="en-US"/>
        </w:rPr>
        <w:br/>
        <w:t xml:space="preserve">            if 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 xml:space="preserve"> == "translate":</w:t>
      </w:r>
      <w:r w:rsidRPr="00540CE6">
        <w:rPr>
          <w:lang w:val="en-US"/>
        </w:rPr>
        <w:br/>
        <w:t xml:space="preserve">                transformer = </w:t>
      </w:r>
      <w:proofErr w:type="spellStart"/>
      <w:r w:rsidRPr="00540CE6">
        <w:rPr>
          <w:lang w:val="en-US"/>
        </w:rPr>
        <w:t>TranslationTransformer.from_json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op_data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</w:t>
      </w:r>
      <w:proofErr w:type="spellStart"/>
      <w:r w:rsidRPr="00540CE6">
        <w:rPr>
          <w:lang w:val="en-US"/>
        </w:rPr>
        <w:t>elif</w:t>
      </w:r>
      <w:proofErr w:type="spellEnd"/>
      <w:r w:rsidRPr="00540CE6">
        <w:rPr>
          <w:lang w:val="en-US"/>
        </w:rPr>
        <w:t xml:space="preserve"> 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 xml:space="preserve"> == "encrypt":</w:t>
      </w:r>
      <w:r w:rsidRPr="00540CE6">
        <w:rPr>
          <w:lang w:val="en-US"/>
        </w:rPr>
        <w:br/>
        <w:t xml:space="preserve">                transformer = </w:t>
      </w:r>
      <w:proofErr w:type="spellStart"/>
      <w:r w:rsidRPr="00540CE6">
        <w:rPr>
          <w:lang w:val="en-US"/>
        </w:rPr>
        <w:t>PermutationTransformer.from_json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op_data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else:</w:t>
      </w:r>
      <w:r w:rsidRPr="00540CE6">
        <w:rPr>
          <w:lang w:val="en-US"/>
        </w:rPr>
        <w:br/>
        <w:t xml:space="preserve">                print(f"</w:t>
      </w:r>
      <w:r w:rsidRPr="00540CE6">
        <w:t>Неизвестная</w:t>
      </w:r>
      <w:r w:rsidRPr="00540CE6">
        <w:rPr>
          <w:lang w:val="en-US"/>
        </w:rPr>
        <w:t xml:space="preserve"> </w:t>
      </w:r>
      <w:r w:rsidRPr="00540CE6">
        <w:t>операция</w:t>
      </w:r>
      <w:r w:rsidRPr="00540CE6">
        <w:rPr>
          <w:lang w:val="en-US"/>
        </w:rPr>
        <w:t xml:space="preserve"> </w:t>
      </w:r>
      <w:r w:rsidRPr="00540CE6">
        <w:t>в</w:t>
      </w:r>
      <w:r w:rsidRPr="00540CE6">
        <w:rPr>
          <w:lang w:val="en-US"/>
        </w:rPr>
        <w:t xml:space="preserve"> </w:t>
      </w:r>
      <w:r w:rsidRPr="00540CE6">
        <w:t>файле</w:t>
      </w:r>
      <w:r w:rsidRPr="00540CE6">
        <w:rPr>
          <w:lang w:val="en-US"/>
        </w:rPr>
        <w:t>: {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 xml:space="preserve">}. </w:t>
      </w:r>
      <w:r w:rsidRPr="00540CE6">
        <w:t>Невозможно</w:t>
      </w:r>
      <w:r w:rsidRPr="00540CE6">
        <w:rPr>
          <w:lang w:val="en-US"/>
        </w:rPr>
        <w:t xml:space="preserve"> </w:t>
      </w:r>
      <w:r w:rsidRPr="00540CE6">
        <w:t>расшифровать</w:t>
      </w:r>
      <w:r w:rsidRPr="00540CE6">
        <w:rPr>
          <w:lang w:val="en-US"/>
        </w:rPr>
        <w:t>.")</w:t>
      </w:r>
      <w:r w:rsidRPr="00540CE6">
        <w:rPr>
          <w:lang w:val="en-US"/>
        </w:rPr>
        <w:br/>
        <w:t xml:space="preserve">                continue</w:t>
      </w:r>
      <w:r w:rsidRPr="00540CE6">
        <w:rPr>
          <w:lang w:val="en-US"/>
        </w:rPr>
        <w:br/>
      </w:r>
      <w:r w:rsidRPr="00540CE6">
        <w:rPr>
          <w:lang w:val="en-US"/>
        </w:rPr>
        <w:br/>
      </w:r>
      <w:r w:rsidRPr="00540CE6">
        <w:rPr>
          <w:lang w:val="en-US"/>
        </w:rPr>
        <w:lastRenderedPageBreak/>
        <w:t xml:space="preserve">            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transformer.reverse_transform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        print(f"</w:t>
      </w:r>
      <w:r w:rsidRPr="00540CE6">
        <w:t>Текст</w:t>
      </w:r>
      <w:r w:rsidRPr="00540CE6">
        <w:rPr>
          <w:lang w:val="en-US"/>
        </w:rPr>
        <w:t xml:space="preserve"> </w:t>
      </w:r>
      <w:r w:rsidRPr="00540CE6">
        <w:t>после</w:t>
      </w:r>
      <w:r w:rsidRPr="00540CE6">
        <w:rPr>
          <w:lang w:val="en-US"/>
        </w:rPr>
        <w:t xml:space="preserve"> </w:t>
      </w:r>
      <w:r w:rsidRPr="00540CE6">
        <w:t>обратного</w:t>
      </w:r>
      <w:r w:rsidRPr="00540CE6">
        <w:rPr>
          <w:lang w:val="en-US"/>
        </w:rPr>
        <w:t xml:space="preserve"> '{</w:t>
      </w:r>
      <w:proofErr w:type="spellStart"/>
      <w:r w:rsidRPr="00540CE6">
        <w:rPr>
          <w:lang w:val="en-US"/>
        </w:rPr>
        <w:t>op_name</w:t>
      </w:r>
      <w:proofErr w:type="spellEnd"/>
      <w:r w:rsidRPr="00540CE6">
        <w:rPr>
          <w:lang w:val="en-US"/>
        </w:rPr>
        <w:t>}': {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t>}")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    print("\n</w:t>
      </w:r>
      <w:r w:rsidRPr="00540CE6">
        <w:t>Обработка</w:t>
      </w:r>
      <w:r w:rsidRPr="00540CE6">
        <w:rPr>
          <w:lang w:val="en-US"/>
        </w:rPr>
        <w:t xml:space="preserve"> </w:t>
      </w:r>
      <w:r w:rsidRPr="00540CE6">
        <w:t>завершена</w:t>
      </w:r>
      <w:r w:rsidRPr="00540CE6">
        <w:rPr>
          <w:lang w:val="en-US"/>
        </w:rPr>
        <w:t>.")</w:t>
      </w:r>
      <w:r w:rsidRPr="00540CE6">
        <w:rPr>
          <w:lang w:val="en-US"/>
        </w:rPr>
        <w:br/>
        <w:t xml:space="preserve">        return </w:t>
      </w:r>
      <w:proofErr w:type="spellStart"/>
      <w:r w:rsidRPr="00540CE6">
        <w:rPr>
          <w:lang w:val="en-US"/>
        </w:rPr>
        <w:t>current_text</w:t>
      </w:r>
      <w:proofErr w:type="spellEnd"/>
      <w:r w:rsidRPr="00540CE6">
        <w:rPr>
          <w:lang w:val="en-US"/>
        </w:rPr>
        <w:br/>
      </w:r>
      <w:r w:rsidRPr="00540CE6">
        <w:rPr>
          <w:lang w:val="en-US"/>
        </w:rPr>
        <w:br/>
        <w:t>if __name__ == "__main__":</w:t>
      </w:r>
      <w:r w:rsidRPr="00540CE6">
        <w:rPr>
          <w:lang w:val="en-US"/>
        </w:rPr>
        <w:br/>
        <w:t xml:space="preserve">    </w:t>
      </w:r>
      <w:proofErr w:type="spellStart"/>
      <w:r w:rsidRPr="00540CE6">
        <w:rPr>
          <w:lang w:val="en-US"/>
        </w:rPr>
        <w:t>file_path</w:t>
      </w:r>
      <w:proofErr w:type="spellEnd"/>
      <w:r w:rsidRPr="00540CE6">
        <w:rPr>
          <w:lang w:val="en-US"/>
        </w:rPr>
        <w:t xml:space="preserve"> = "</w:t>
      </w:r>
      <w:proofErr w:type="spellStart"/>
      <w:r w:rsidRPr="00540CE6">
        <w:rPr>
          <w:lang w:val="en-US"/>
        </w:rPr>
        <w:t>output.json</w:t>
      </w:r>
      <w:proofErr w:type="spellEnd"/>
      <w:r w:rsidRPr="00540CE6">
        <w:rPr>
          <w:lang w:val="en-US"/>
        </w:rPr>
        <w:t>"</w:t>
      </w:r>
      <w:r w:rsidRPr="00540CE6">
        <w:rPr>
          <w:lang w:val="en-US"/>
        </w:rPr>
        <w:br/>
        <w:t xml:space="preserve">    </w:t>
      </w:r>
      <w:proofErr w:type="spellStart"/>
      <w:r w:rsidRPr="00540CE6">
        <w:rPr>
          <w:lang w:val="en-US"/>
        </w:rPr>
        <w:t>initial_text</w:t>
      </w:r>
      <w:proofErr w:type="spellEnd"/>
      <w:r w:rsidRPr="00540CE6">
        <w:rPr>
          <w:lang w:val="en-US"/>
        </w:rPr>
        <w:t xml:space="preserve"> = "</w:t>
      </w:r>
      <w:r w:rsidRPr="00540CE6">
        <w:t>Пример</w:t>
      </w:r>
      <w:r w:rsidRPr="00540CE6">
        <w:rPr>
          <w:lang w:val="en-US"/>
        </w:rPr>
        <w:t xml:space="preserve"> </w:t>
      </w:r>
      <w:r w:rsidRPr="00540CE6">
        <w:t>текста</w:t>
      </w:r>
      <w:r w:rsidRPr="00540CE6">
        <w:rPr>
          <w:lang w:val="en-US"/>
        </w:rPr>
        <w:t xml:space="preserve"> </w:t>
      </w:r>
      <w:r w:rsidRPr="00540CE6">
        <w:t>для</w:t>
      </w:r>
      <w:r w:rsidRPr="00540CE6">
        <w:rPr>
          <w:lang w:val="en-US"/>
        </w:rPr>
        <w:t xml:space="preserve"> </w:t>
      </w:r>
      <w:r w:rsidRPr="00540CE6">
        <w:t>демонстрации</w:t>
      </w:r>
      <w:r w:rsidRPr="00540CE6">
        <w:rPr>
          <w:lang w:val="en-US"/>
        </w:rPr>
        <w:t xml:space="preserve"> </w:t>
      </w:r>
      <w:r w:rsidRPr="00540CE6">
        <w:t>работы</w:t>
      </w:r>
      <w:r w:rsidRPr="00540CE6">
        <w:rPr>
          <w:lang w:val="en-US"/>
        </w:rPr>
        <w:t xml:space="preserve"> </w:t>
      </w:r>
      <w:r w:rsidRPr="00540CE6">
        <w:t>программы</w:t>
      </w:r>
      <w:r w:rsidRPr="00540CE6">
        <w:rPr>
          <w:lang w:val="en-US"/>
        </w:rPr>
        <w:t xml:space="preserve"> </w:t>
      </w:r>
      <w:r w:rsidRPr="00540CE6">
        <w:t>с</w:t>
      </w:r>
      <w:r w:rsidRPr="00540CE6">
        <w:rPr>
          <w:lang w:val="en-US"/>
        </w:rPr>
        <w:t xml:space="preserve"> </w:t>
      </w:r>
      <w:r w:rsidRPr="00540CE6">
        <w:t>разными</w:t>
      </w:r>
      <w:r w:rsidRPr="00540CE6">
        <w:rPr>
          <w:lang w:val="en-US"/>
        </w:rPr>
        <w:t xml:space="preserve"> </w:t>
      </w:r>
      <w:r w:rsidRPr="00540CE6">
        <w:t>преобразованиями</w:t>
      </w:r>
      <w:r w:rsidRPr="00540CE6">
        <w:rPr>
          <w:lang w:val="en-US"/>
        </w:rPr>
        <w:t>."</w:t>
      </w:r>
      <w:r w:rsidRPr="00540CE6">
        <w:rPr>
          <w:lang w:val="en-US"/>
        </w:rPr>
        <w:br/>
        <w:t xml:space="preserve">    </w:t>
      </w:r>
      <w:r w:rsidRPr="00540CE6">
        <w:rPr>
          <w:lang w:val="en-US"/>
        </w:rPr>
        <w:br/>
        <w:t xml:space="preserve">    # </w:t>
      </w:r>
      <w:r w:rsidRPr="00540CE6">
        <w:t>Создаем</w:t>
      </w:r>
      <w:r w:rsidRPr="00540CE6">
        <w:rPr>
          <w:lang w:val="en-US"/>
        </w:rPr>
        <w:t xml:space="preserve"> </w:t>
      </w:r>
      <w:r w:rsidRPr="00540CE6">
        <w:t>экземпляр</w:t>
      </w:r>
      <w:r w:rsidRPr="00540CE6">
        <w:rPr>
          <w:lang w:val="en-US"/>
        </w:rPr>
        <w:t xml:space="preserve"> </w:t>
      </w:r>
      <w:r w:rsidRPr="00540CE6">
        <w:t>тестового</w:t>
      </w:r>
      <w:r w:rsidRPr="00540CE6">
        <w:rPr>
          <w:lang w:val="en-US"/>
        </w:rPr>
        <w:t xml:space="preserve"> </w:t>
      </w:r>
      <w:r w:rsidRPr="00540CE6">
        <w:t>приложения</w:t>
      </w:r>
      <w:r w:rsidRPr="00540CE6">
        <w:rPr>
          <w:lang w:val="en-US"/>
        </w:rPr>
        <w:br/>
        <w:t xml:space="preserve">    processor = </w:t>
      </w:r>
      <w:proofErr w:type="spellStart"/>
      <w:r w:rsidRPr="00540CE6">
        <w:rPr>
          <w:lang w:val="en-US"/>
        </w:rPr>
        <w:t>TextFileProcessor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file_path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# </w:t>
      </w:r>
      <w:r w:rsidRPr="00540CE6">
        <w:t>Задаем</w:t>
      </w:r>
      <w:r w:rsidRPr="00540CE6">
        <w:rPr>
          <w:lang w:val="en-US"/>
        </w:rPr>
        <w:t xml:space="preserve"> </w:t>
      </w:r>
      <w:r w:rsidRPr="00540CE6">
        <w:t>последовательность</w:t>
      </w:r>
      <w:r w:rsidRPr="00540CE6">
        <w:rPr>
          <w:lang w:val="en-US"/>
        </w:rPr>
        <w:t xml:space="preserve"> </w:t>
      </w:r>
      <w:r w:rsidRPr="00540CE6">
        <w:t>преобразований</w:t>
      </w:r>
      <w:r w:rsidRPr="00540CE6">
        <w:rPr>
          <w:lang w:val="en-US"/>
        </w:rPr>
        <w:t xml:space="preserve"> (</w:t>
      </w:r>
      <w:r w:rsidRPr="00540CE6">
        <w:t>сначала</w:t>
      </w:r>
      <w:r w:rsidRPr="00540CE6">
        <w:rPr>
          <w:lang w:val="en-US"/>
        </w:rPr>
        <w:t xml:space="preserve"> </w:t>
      </w:r>
      <w:r w:rsidRPr="00540CE6">
        <w:t>шифрование</w:t>
      </w:r>
      <w:r w:rsidRPr="00540CE6">
        <w:rPr>
          <w:lang w:val="en-US"/>
        </w:rPr>
        <w:t xml:space="preserve">, </w:t>
      </w:r>
      <w:r w:rsidRPr="00540CE6">
        <w:t>потом</w:t>
      </w:r>
      <w:r w:rsidRPr="00540CE6">
        <w:rPr>
          <w:lang w:val="en-US"/>
        </w:rPr>
        <w:t xml:space="preserve"> </w:t>
      </w:r>
      <w:r w:rsidRPr="00540CE6">
        <w:t>перевод</w:t>
      </w:r>
      <w:r w:rsidRPr="00540CE6">
        <w:rPr>
          <w:lang w:val="en-US"/>
        </w:rPr>
        <w:t>)</w:t>
      </w:r>
      <w:r w:rsidRPr="00540CE6">
        <w:rPr>
          <w:lang w:val="en-US"/>
        </w:rPr>
        <w:br/>
        <w:t xml:space="preserve">    </w:t>
      </w:r>
      <w:proofErr w:type="spellStart"/>
      <w:r w:rsidRPr="00540CE6">
        <w:rPr>
          <w:lang w:val="en-US"/>
        </w:rPr>
        <w:t>transformations_to_apply</w:t>
      </w:r>
      <w:proofErr w:type="spellEnd"/>
      <w:r w:rsidRPr="00540CE6">
        <w:rPr>
          <w:lang w:val="en-US"/>
        </w:rPr>
        <w:t xml:space="preserve"> = ["encrypt", "translate"]</w:t>
      </w:r>
      <w:r w:rsidRPr="00540CE6">
        <w:rPr>
          <w:lang w:val="en-US"/>
        </w:rPr>
        <w:br/>
        <w:t xml:space="preserve">    </w:t>
      </w:r>
      <w:r w:rsidRPr="00540CE6">
        <w:rPr>
          <w:lang w:val="en-US"/>
        </w:rPr>
        <w:br/>
        <w:t xml:space="preserve">    # 1. </w:t>
      </w:r>
      <w:r w:rsidRPr="00540CE6">
        <w:t>Запись</w:t>
      </w:r>
      <w:r w:rsidRPr="00540CE6">
        <w:rPr>
          <w:lang w:val="en-US"/>
        </w:rPr>
        <w:t xml:space="preserve"> </w:t>
      </w:r>
      <w:r w:rsidRPr="00540CE6">
        <w:t>в</w:t>
      </w:r>
      <w:r w:rsidRPr="00540CE6">
        <w:rPr>
          <w:lang w:val="en-US"/>
        </w:rPr>
        <w:t xml:space="preserve"> </w:t>
      </w:r>
      <w:r w:rsidRPr="00540CE6">
        <w:t>файл</w:t>
      </w:r>
      <w:r w:rsidRPr="00540CE6">
        <w:rPr>
          <w:lang w:val="en-US"/>
        </w:rPr>
        <w:t xml:space="preserve"> </w:t>
      </w:r>
      <w:r w:rsidRPr="00540CE6">
        <w:t>с</w:t>
      </w:r>
      <w:r w:rsidRPr="00540CE6">
        <w:rPr>
          <w:lang w:val="en-US"/>
        </w:rPr>
        <w:t xml:space="preserve"> </w:t>
      </w:r>
      <w:r w:rsidRPr="00540CE6">
        <w:t>преобразованиями</w:t>
      </w:r>
      <w:r w:rsidRPr="00540CE6">
        <w:rPr>
          <w:lang w:val="en-US"/>
        </w:rPr>
        <w:br/>
        <w:t xml:space="preserve">    </w:t>
      </w:r>
      <w:proofErr w:type="spellStart"/>
      <w:r w:rsidRPr="00540CE6">
        <w:rPr>
          <w:lang w:val="en-US"/>
        </w:rPr>
        <w:t>processor.write_with_transformations</w:t>
      </w:r>
      <w:proofErr w:type="spellEnd"/>
      <w:r w:rsidRPr="00540CE6">
        <w:rPr>
          <w:lang w:val="en-US"/>
        </w:rPr>
        <w:t>(</w:t>
      </w:r>
      <w:proofErr w:type="spellStart"/>
      <w:r w:rsidRPr="00540CE6">
        <w:rPr>
          <w:lang w:val="en-US"/>
        </w:rPr>
        <w:t>initial_text</w:t>
      </w:r>
      <w:proofErr w:type="spellEnd"/>
      <w:r w:rsidRPr="00540CE6">
        <w:rPr>
          <w:lang w:val="en-US"/>
        </w:rPr>
        <w:t xml:space="preserve">, </w:t>
      </w:r>
      <w:proofErr w:type="spellStart"/>
      <w:r w:rsidRPr="00540CE6">
        <w:rPr>
          <w:lang w:val="en-US"/>
        </w:rPr>
        <w:t>transformations_to_apply</w:t>
      </w:r>
      <w:proofErr w:type="spellEnd"/>
      <w:r w:rsidRPr="00540CE6">
        <w:rPr>
          <w:lang w:val="en-US"/>
        </w:rPr>
        <w:t>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# 2. </w:t>
      </w:r>
      <w:r w:rsidRPr="00540CE6">
        <w:t>Чтение</w:t>
      </w:r>
      <w:r w:rsidRPr="00540CE6">
        <w:rPr>
          <w:lang w:val="en-US"/>
        </w:rPr>
        <w:t xml:space="preserve"> </w:t>
      </w:r>
      <w:r w:rsidRPr="00540CE6">
        <w:t>из</w:t>
      </w:r>
      <w:r w:rsidRPr="00540CE6">
        <w:rPr>
          <w:lang w:val="en-US"/>
        </w:rPr>
        <w:t xml:space="preserve"> </w:t>
      </w:r>
      <w:r w:rsidRPr="00540CE6">
        <w:t>файла</w:t>
      </w:r>
      <w:r w:rsidRPr="00540CE6">
        <w:rPr>
          <w:lang w:val="en-US"/>
        </w:rPr>
        <w:t xml:space="preserve"> </w:t>
      </w:r>
      <w:r w:rsidRPr="00540CE6">
        <w:t>с</w:t>
      </w:r>
      <w:r w:rsidRPr="00540CE6">
        <w:rPr>
          <w:lang w:val="en-US"/>
        </w:rPr>
        <w:t xml:space="preserve"> </w:t>
      </w:r>
      <w:r w:rsidRPr="00540CE6">
        <w:t>обратными</w:t>
      </w:r>
      <w:r w:rsidRPr="00540CE6">
        <w:rPr>
          <w:lang w:val="en-US"/>
        </w:rPr>
        <w:t xml:space="preserve"> </w:t>
      </w:r>
      <w:r w:rsidRPr="00540CE6">
        <w:t>преобразованиями</w:t>
      </w:r>
      <w:r w:rsidRPr="00540CE6">
        <w:rPr>
          <w:lang w:val="en-US"/>
        </w:rPr>
        <w:br/>
        <w:t xml:space="preserve">    </w:t>
      </w:r>
      <w:proofErr w:type="spellStart"/>
      <w:r w:rsidRPr="00540CE6">
        <w:rPr>
          <w:lang w:val="en-US"/>
        </w:rPr>
        <w:t>decoded_text</w:t>
      </w:r>
      <w:proofErr w:type="spellEnd"/>
      <w:r w:rsidRPr="00540CE6">
        <w:rPr>
          <w:lang w:val="en-US"/>
        </w:rPr>
        <w:t xml:space="preserve"> = </w:t>
      </w:r>
      <w:proofErr w:type="spellStart"/>
      <w:r w:rsidRPr="00540CE6">
        <w:rPr>
          <w:lang w:val="en-US"/>
        </w:rPr>
        <w:t>processor.read_with_transformations</w:t>
      </w:r>
      <w:proofErr w:type="spellEnd"/>
      <w:r w:rsidRPr="00540CE6">
        <w:rPr>
          <w:lang w:val="en-US"/>
        </w:rPr>
        <w:t>()</w:t>
      </w:r>
      <w:r w:rsidRPr="00540CE6">
        <w:rPr>
          <w:lang w:val="en-US"/>
        </w:rPr>
        <w:br/>
      </w:r>
      <w:r w:rsidRPr="00540CE6">
        <w:rPr>
          <w:lang w:val="en-US"/>
        </w:rPr>
        <w:br/>
        <w:t xml:space="preserve">    print(f"\n</w:t>
      </w:r>
      <w:r w:rsidRPr="00540CE6">
        <w:t>Конечный</w:t>
      </w:r>
      <w:r w:rsidRPr="00540CE6">
        <w:rPr>
          <w:lang w:val="en-US"/>
        </w:rPr>
        <w:t xml:space="preserve"> </w:t>
      </w:r>
      <w:r w:rsidRPr="00540CE6">
        <w:t>результат</w:t>
      </w:r>
      <w:r w:rsidRPr="00540CE6">
        <w:rPr>
          <w:lang w:val="en-US"/>
        </w:rPr>
        <w:t xml:space="preserve"> (</w:t>
      </w:r>
      <w:r w:rsidRPr="00540CE6">
        <w:t>восстановленный</w:t>
      </w:r>
      <w:r w:rsidRPr="00540CE6">
        <w:rPr>
          <w:lang w:val="en-US"/>
        </w:rPr>
        <w:t xml:space="preserve"> </w:t>
      </w:r>
      <w:r w:rsidRPr="00540CE6">
        <w:t>текст</w:t>
      </w:r>
      <w:r w:rsidRPr="00540CE6">
        <w:rPr>
          <w:lang w:val="en-US"/>
        </w:rPr>
        <w:t>): {</w:t>
      </w:r>
      <w:proofErr w:type="spellStart"/>
      <w:r w:rsidRPr="00540CE6">
        <w:rPr>
          <w:lang w:val="en-US"/>
        </w:rPr>
        <w:t>decoded_text</w:t>
      </w:r>
      <w:proofErr w:type="spellEnd"/>
      <w:r w:rsidRPr="00540CE6">
        <w:rPr>
          <w:lang w:val="en-US"/>
        </w:rPr>
        <w:t>}")</w:t>
      </w:r>
      <w:r w:rsidRPr="00540CE6">
        <w:rPr>
          <w:lang w:val="en-US"/>
        </w:rPr>
        <w:br/>
        <w:t xml:space="preserve">    print(f"</w:t>
      </w:r>
      <w:r w:rsidRPr="00540CE6">
        <w:t>Проверка</w:t>
      </w:r>
      <w:r w:rsidRPr="00540CE6">
        <w:rPr>
          <w:lang w:val="en-US"/>
        </w:rPr>
        <w:t xml:space="preserve">: </w:t>
      </w:r>
      <w:r w:rsidRPr="00540CE6">
        <w:t>текст</w:t>
      </w:r>
      <w:r w:rsidRPr="00540CE6">
        <w:rPr>
          <w:lang w:val="en-US"/>
        </w:rPr>
        <w:t xml:space="preserve"> </w:t>
      </w:r>
      <w:r w:rsidRPr="00540CE6">
        <w:t>полностью</w:t>
      </w:r>
      <w:r w:rsidRPr="00540CE6">
        <w:rPr>
          <w:lang w:val="en-US"/>
        </w:rPr>
        <w:t xml:space="preserve"> </w:t>
      </w:r>
      <w:r w:rsidRPr="00540CE6">
        <w:t>восстановлен</w:t>
      </w:r>
      <w:r w:rsidRPr="00540CE6">
        <w:rPr>
          <w:lang w:val="en-US"/>
        </w:rPr>
        <w:t xml:space="preserve">? </w:t>
      </w:r>
      <w:r w:rsidRPr="00540CE6">
        <w:t>{</w:t>
      </w:r>
      <w:proofErr w:type="spellStart"/>
      <w:r w:rsidRPr="00540CE6">
        <w:t>initial_text</w:t>
      </w:r>
      <w:proofErr w:type="spellEnd"/>
      <w:r w:rsidRPr="00540CE6">
        <w:t xml:space="preserve"> == </w:t>
      </w:r>
      <w:proofErr w:type="spellStart"/>
      <w:r w:rsidRPr="00540CE6">
        <w:t>decoded_text</w:t>
      </w:r>
      <w:proofErr w:type="spellEnd"/>
      <w:r w:rsidRPr="00540CE6">
        <w:t>}")</w:t>
      </w:r>
    </w:p>
    <w:p w14:paraId="0EF7402B" w14:textId="77777777" w:rsidR="00540CE6" w:rsidRDefault="00540CE6" w:rsidP="00B73440"/>
    <w:p w14:paraId="5E3D41CE" w14:textId="7167A4CF" w:rsidR="001C539D" w:rsidRDefault="001C539D" w:rsidP="00B73440">
      <w:r>
        <w:t>Результат (рис. 1)</w:t>
      </w:r>
    </w:p>
    <w:p w14:paraId="305719E0" w14:textId="77777777" w:rsidR="001C539D" w:rsidRDefault="001C539D" w:rsidP="001C539D">
      <w:pPr>
        <w:pStyle w:val="af"/>
        <w:keepNext/>
      </w:pPr>
      <w:r w:rsidRPr="001C539D">
        <w:drawing>
          <wp:inline distT="0" distB="0" distL="0" distR="0" wp14:anchorId="5BED8F96" wp14:editId="6F9D8C96">
            <wp:extent cx="5940425" cy="1363980"/>
            <wp:effectExtent l="0" t="0" r="3175" b="7620"/>
            <wp:docPr id="8185500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500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902" w14:textId="1FCBA2C0" w:rsidR="001C539D" w:rsidRDefault="001C539D" w:rsidP="001C539D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AC9B9DB" w14:textId="13921001" w:rsidR="002C4601" w:rsidRDefault="002C4601" w:rsidP="002C4601">
      <w:pPr>
        <w:pStyle w:val="2"/>
      </w:pPr>
      <w:r>
        <w:lastRenderedPageBreak/>
        <w:t>Контрольные вопросы</w:t>
      </w:r>
    </w:p>
    <w:p w14:paraId="29E6347D" w14:textId="77777777" w:rsidR="00324026" w:rsidRPr="00324026" w:rsidRDefault="00324026" w:rsidP="00324026">
      <w:pPr>
        <w:numPr>
          <w:ilvl w:val="0"/>
          <w:numId w:val="16"/>
        </w:numPr>
      </w:pPr>
      <w:r w:rsidRPr="00324026">
        <w:t>Назначение структурных шаблонов проектирования.</w:t>
      </w:r>
    </w:p>
    <w:p w14:paraId="7F7876C6" w14:textId="77777777" w:rsidR="00324026" w:rsidRPr="00324026" w:rsidRDefault="00324026" w:rsidP="00324026">
      <w:r w:rsidRPr="00324026">
        <w:t>Структурные шаблоны проектирования — это группа шаблонов, которые помогают формировать сложные структуры из более мелких объектов. Они определяют, как объекты и классы могут быть скомпонованы в более крупные структуры, чтобы создавать новые функции, сохраняя при этом гибкость и эффективность. Основная цель — обеспечить совместную работу компонентов без ущерба для их целостности.</w:t>
      </w:r>
    </w:p>
    <w:p w14:paraId="4B718230" w14:textId="77777777" w:rsidR="00324026" w:rsidRPr="00324026" w:rsidRDefault="00324026" w:rsidP="00324026">
      <w:r w:rsidRPr="00324026">
        <w:rPr>
          <w:b/>
          <w:bCs/>
        </w:rPr>
        <w:t>Перечень структурных шаблонов:</w:t>
      </w:r>
    </w:p>
    <w:p w14:paraId="5C9C59CE" w14:textId="77777777" w:rsidR="00324026" w:rsidRPr="00324026" w:rsidRDefault="00324026" w:rsidP="00324026">
      <w:pPr>
        <w:numPr>
          <w:ilvl w:val="0"/>
          <w:numId w:val="17"/>
        </w:numPr>
      </w:pPr>
      <w:r w:rsidRPr="00324026">
        <w:t>Адаптер (</w:t>
      </w:r>
      <w:proofErr w:type="spellStart"/>
      <w:r w:rsidRPr="00324026">
        <w:t>Adapter</w:t>
      </w:r>
      <w:proofErr w:type="spellEnd"/>
      <w:r w:rsidRPr="00324026">
        <w:t>)</w:t>
      </w:r>
    </w:p>
    <w:p w14:paraId="752E2307" w14:textId="77777777" w:rsidR="00324026" w:rsidRPr="00324026" w:rsidRDefault="00324026" w:rsidP="00324026">
      <w:pPr>
        <w:numPr>
          <w:ilvl w:val="0"/>
          <w:numId w:val="17"/>
        </w:numPr>
      </w:pPr>
      <w:r w:rsidRPr="00324026">
        <w:t>Мост (Bridge)</w:t>
      </w:r>
    </w:p>
    <w:p w14:paraId="0602B2AA" w14:textId="77777777" w:rsidR="00324026" w:rsidRPr="00324026" w:rsidRDefault="00324026" w:rsidP="00324026">
      <w:pPr>
        <w:numPr>
          <w:ilvl w:val="0"/>
          <w:numId w:val="17"/>
        </w:numPr>
      </w:pPr>
      <w:r w:rsidRPr="00324026">
        <w:t>Компоновщик (</w:t>
      </w:r>
      <w:proofErr w:type="spellStart"/>
      <w:r w:rsidRPr="00324026">
        <w:t>Composite</w:t>
      </w:r>
      <w:proofErr w:type="spellEnd"/>
      <w:r w:rsidRPr="00324026">
        <w:t>)</w:t>
      </w:r>
    </w:p>
    <w:p w14:paraId="308CE59F" w14:textId="77777777" w:rsidR="00324026" w:rsidRPr="00324026" w:rsidRDefault="00324026" w:rsidP="00324026">
      <w:pPr>
        <w:numPr>
          <w:ilvl w:val="0"/>
          <w:numId w:val="17"/>
        </w:numPr>
      </w:pPr>
      <w:r w:rsidRPr="00324026">
        <w:t>Декоратор (</w:t>
      </w:r>
      <w:proofErr w:type="spellStart"/>
      <w:r w:rsidRPr="00324026">
        <w:t>Decorator</w:t>
      </w:r>
      <w:proofErr w:type="spellEnd"/>
      <w:r w:rsidRPr="00324026">
        <w:t>)</w:t>
      </w:r>
    </w:p>
    <w:p w14:paraId="2851D1A4" w14:textId="77777777" w:rsidR="00324026" w:rsidRPr="00324026" w:rsidRDefault="00324026" w:rsidP="00324026">
      <w:pPr>
        <w:numPr>
          <w:ilvl w:val="0"/>
          <w:numId w:val="17"/>
        </w:numPr>
      </w:pPr>
      <w:r w:rsidRPr="00324026">
        <w:t>Фасад (</w:t>
      </w:r>
      <w:proofErr w:type="spellStart"/>
      <w:r w:rsidRPr="00324026">
        <w:t>Facade</w:t>
      </w:r>
      <w:proofErr w:type="spellEnd"/>
      <w:r w:rsidRPr="00324026">
        <w:t>)</w:t>
      </w:r>
    </w:p>
    <w:p w14:paraId="65E441FD" w14:textId="77777777" w:rsidR="00324026" w:rsidRPr="00324026" w:rsidRDefault="00324026" w:rsidP="00324026">
      <w:pPr>
        <w:numPr>
          <w:ilvl w:val="0"/>
          <w:numId w:val="17"/>
        </w:numPr>
      </w:pPr>
      <w:r w:rsidRPr="00324026">
        <w:t>Приспособленец (</w:t>
      </w:r>
      <w:proofErr w:type="spellStart"/>
      <w:r w:rsidRPr="00324026">
        <w:t>Flyweight</w:t>
      </w:r>
      <w:proofErr w:type="spellEnd"/>
      <w:r w:rsidRPr="00324026">
        <w:t>)</w:t>
      </w:r>
    </w:p>
    <w:p w14:paraId="00C476B5" w14:textId="77777777" w:rsidR="00324026" w:rsidRPr="00324026" w:rsidRDefault="00324026" w:rsidP="00324026">
      <w:pPr>
        <w:numPr>
          <w:ilvl w:val="0"/>
          <w:numId w:val="17"/>
        </w:numPr>
      </w:pPr>
      <w:r w:rsidRPr="00324026">
        <w:t>Заместитель (</w:t>
      </w:r>
      <w:proofErr w:type="spellStart"/>
      <w:r w:rsidRPr="00324026">
        <w:t>Proxy</w:t>
      </w:r>
      <w:proofErr w:type="spellEnd"/>
      <w:r w:rsidRPr="00324026">
        <w:t>)</w:t>
      </w:r>
    </w:p>
    <w:p w14:paraId="0C0AB188" w14:textId="77777777" w:rsidR="00324026" w:rsidRPr="00324026" w:rsidRDefault="00324026" w:rsidP="00324026">
      <w:pPr>
        <w:numPr>
          <w:ilvl w:val="0"/>
          <w:numId w:val="18"/>
        </w:numPr>
      </w:pPr>
      <w:r w:rsidRPr="00324026">
        <w:t>Назначение и структура шаблона «адаптер» (</w:t>
      </w:r>
      <w:proofErr w:type="spellStart"/>
      <w:r w:rsidRPr="00324026">
        <w:t>Adapter</w:t>
      </w:r>
      <w:proofErr w:type="spellEnd"/>
      <w:r w:rsidRPr="00324026">
        <w:t>/</w:t>
      </w:r>
      <w:proofErr w:type="spellStart"/>
      <w:r w:rsidRPr="00324026">
        <w:t>Wrapper</w:t>
      </w:r>
      <w:proofErr w:type="spellEnd"/>
      <w:r w:rsidRPr="00324026">
        <w:t>).</w:t>
      </w:r>
    </w:p>
    <w:p w14:paraId="11497598" w14:textId="77777777" w:rsidR="00324026" w:rsidRPr="00324026" w:rsidRDefault="00324026" w:rsidP="00324026">
      <w:r w:rsidRPr="00324026">
        <w:t>Назначение: Адаптер позволяет объектам с несовместимыми интерфейсами работать вместе. Он преобразует интерфейс одного класса в интерфейс, который ожидают клиенты, выступая в роли посредника.</w:t>
      </w:r>
    </w:p>
    <w:p w14:paraId="4A30F643" w14:textId="77777777" w:rsidR="00324026" w:rsidRPr="00324026" w:rsidRDefault="00324026" w:rsidP="00324026">
      <w:r w:rsidRPr="00324026">
        <w:t>Структура: Шаблон включает три основных компонента:</w:t>
      </w:r>
    </w:p>
    <w:p w14:paraId="536446B6" w14:textId="77777777" w:rsidR="00324026" w:rsidRPr="00324026" w:rsidRDefault="00324026" w:rsidP="00324026">
      <w:pPr>
        <w:numPr>
          <w:ilvl w:val="0"/>
          <w:numId w:val="19"/>
        </w:numPr>
      </w:pPr>
      <w:r w:rsidRPr="00324026">
        <w:rPr>
          <w:b/>
          <w:bCs/>
        </w:rPr>
        <w:t>Target (Цель):</w:t>
      </w:r>
      <w:r w:rsidRPr="00324026">
        <w:t xml:space="preserve"> Интерфейс, который клиент ожидает увидеть.</w:t>
      </w:r>
    </w:p>
    <w:p w14:paraId="48F99885" w14:textId="77777777" w:rsidR="00324026" w:rsidRPr="00324026" w:rsidRDefault="00324026" w:rsidP="00324026">
      <w:pPr>
        <w:numPr>
          <w:ilvl w:val="0"/>
          <w:numId w:val="19"/>
        </w:numPr>
      </w:pPr>
      <w:proofErr w:type="spellStart"/>
      <w:r w:rsidRPr="00324026">
        <w:rPr>
          <w:b/>
          <w:bCs/>
        </w:rPr>
        <w:t>Adaptee</w:t>
      </w:r>
      <w:proofErr w:type="spellEnd"/>
      <w:r w:rsidRPr="00324026">
        <w:rPr>
          <w:b/>
          <w:bCs/>
        </w:rPr>
        <w:t xml:space="preserve"> (Адаптируемый):</w:t>
      </w:r>
      <w:r w:rsidRPr="00324026">
        <w:t xml:space="preserve"> Класс, который нужно адаптировать. У него есть несовместимый интерфейс.</w:t>
      </w:r>
    </w:p>
    <w:p w14:paraId="2A5D0F71" w14:textId="77777777" w:rsidR="00324026" w:rsidRPr="00324026" w:rsidRDefault="00324026" w:rsidP="00324026">
      <w:pPr>
        <w:numPr>
          <w:ilvl w:val="0"/>
          <w:numId w:val="19"/>
        </w:numPr>
      </w:pPr>
      <w:proofErr w:type="spellStart"/>
      <w:r w:rsidRPr="00324026">
        <w:rPr>
          <w:b/>
          <w:bCs/>
        </w:rPr>
        <w:t>Adapter</w:t>
      </w:r>
      <w:proofErr w:type="spellEnd"/>
      <w:r w:rsidRPr="00324026">
        <w:rPr>
          <w:b/>
          <w:bCs/>
        </w:rPr>
        <w:t xml:space="preserve"> (Адаптер):</w:t>
      </w:r>
      <w:r w:rsidRPr="00324026">
        <w:t xml:space="preserve"> Класс, который реализует интерфейс Target и содержит экземпляр </w:t>
      </w:r>
      <w:proofErr w:type="spellStart"/>
      <w:r w:rsidRPr="00324026">
        <w:t>Adaptee</w:t>
      </w:r>
      <w:proofErr w:type="spellEnd"/>
      <w:r w:rsidRPr="00324026">
        <w:t>, делегируя ему вызовы.</w:t>
      </w:r>
    </w:p>
    <w:p w14:paraId="4F2635D2" w14:textId="77777777" w:rsidR="00324026" w:rsidRPr="00324026" w:rsidRDefault="00324026" w:rsidP="00324026">
      <w:r w:rsidRPr="00324026">
        <w:rPr>
          <w:b/>
          <w:bCs/>
        </w:rPr>
        <w:t>Преимущества:</w:t>
      </w:r>
    </w:p>
    <w:p w14:paraId="07EB95FB" w14:textId="77777777" w:rsidR="00324026" w:rsidRPr="00324026" w:rsidRDefault="00324026" w:rsidP="00324026">
      <w:pPr>
        <w:numPr>
          <w:ilvl w:val="0"/>
          <w:numId w:val="20"/>
        </w:numPr>
      </w:pPr>
      <w:r w:rsidRPr="00324026">
        <w:t>Позволяет использовать существующие классы без изменения их кода.</w:t>
      </w:r>
    </w:p>
    <w:p w14:paraId="73E565BE" w14:textId="77777777" w:rsidR="00324026" w:rsidRPr="00324026" w:rsidRDefault="00324026" w:rsidP="00324026">
      <w:pPr>
        <w:numPr>
          <w:ilvl w:val="0"/>
          <w:numId w:val="20"/>
        </w:numPr>
      </w:pPr>
      <w:r w:rsidRPr="00324026">
        <w:t>Повышает гибкость и повторное использование кода.</w:t>
      </w:r>
    </w:p>
    <w:p w14:paraId="427D26A1" w14:textId="77777777" w:rsidR="00324026" w:rsidRPr="00324026" w:rsidRDefault="00324026" w:rsidP="00324026">
      <w:pPr>
        <w:numPr>
          <w:ilvl w:val="0"/>
          <w:numId w:val="20"/>
        </w:numPr>
      </w:pPr>
      <w:r w:rsidRPr="00324026">
        <w:t>Скрывает детали реализации адаптируемого класса от клиента.</w:t>
      </w:r>
    </w:p>
    <w:p w14:paraId="563FCB06" w14:textId="77777777" w:rsidR="00324026" w:rsidRPr="00324026" w:rsidRDefault="00324026" w:rsidP="00324026">
      <w:r w:rsidRPr="00324026">
        <w:rPr>
          <w:b/>
          <w:bCs/>
        </w:rPr>
        <w:lastRenderedPageBreak/>
        <w:t>Недостатки:</w:t>
      </w:r>
    </w:p>
    <w:p w14:paraId="685C8B88" w14:textId="77777777" w:rsidR="00324026" w:rsidRPr="00324026" w:rsidRDefault="00324026" w:rsidP="00324026">
      <w:pPr>
        <w:numPr>
          <w:ilvl w:val="0"/>
          <w:numId w:val="21"/>
        </w:numPr>
      </w:pPr>
      <w:r w:rsidRPr="00324026">
        <w:t>Может усложнить код, так как добавляет новый класс.</w:t>
      </w:r>
    </w:p>
    <w:p w14:paraId="4161BEE4" w14:textId="77777777" w:rsidR="00324026" w:rsidRPr="00324026" w:rsidRDefault="00324026" w:rsidP="00324026">
      <w:pPr>
        <w:numPr>
          <w:ilvl w:val="0"/>
          <w:numId w:val="21"/>
        </w:numPr>
      </w:pPr>
      <w:r w:rsidRPr="00324026">
        <w:t xml:space="preserve">Иногда простая </w:t>
      </w:r>
      <w:proofErr w:type="spellStart"/>
      <w:r w:rsidRPr="00324026">
        <w:t>подклассификация</w:t>
      </w:r>
      <w:proofErr w:type="spellEnd"/>
      <w:r w:rsidRPr="00324026">
        <w:t xml:space="preserve"> может быть более подходящим решением.</w:t>
      </w:r>
    </w:p>
    <w:p w14:paraId="5DE50C8A" w14:textId="77777777" w:rsidR="00324026" w:rsidRPr="00324026" w:rsidRDefault="00324026" w:rsidP="00324026">
      <w:pPr>
        <w:numPr>
          <w:ilvl w:val="0"/>
          <w:numId w:val="22"/>
        </w:numPr>
      </w:pPr>
      <w:r w:rsidRPr="00324026">
        <w:t>Назначение и структура шаблона «мост» (Bridge).</w:t>
      </w:r>
    </w:p>
    <w:p w14:paraId="371EF090" w14:textId="77777777" w:rsidR="00324026" w:rsidRPr="00324026" w:rsidRDefault="00324026" w:rsidP="00324026">
      <w:r w:rsidRPr="00324026">
        <w:t>Назначение: Мост разделяет большую иерархию классов на две отдельные иерархии — абстракции и реализации, которые можно развивать независимо. Это позволяет избежать «взрывного роста» классов.</w:t>
      </w:r>
    </w:p>
    <w:p w14:paraId="38FF8367" w14:textId="77777777" w:rsidR="00324026" w:rsidRPr="00324026" w:rsidRDefault="00324026" w:rsidP="00324026">
      <w:r w:rsidRPr="00324026">
        <w:t>Структура: Шаблон состоит из:</w:t>
      </w:r>
    </w:p>
    <w:p w14:paraId="3D60DE02" w14:textId="77777777" w:rsidR="00324026" w:rsidRPr="00324026" w:rsidRDefault="00324026" w:rsidP="00324026">
      <w:pPr>
        <w:numPr>
          <w:ilvl w:val="0"/>
          <w:numId w:val="23"/>
        </w:numPr>
      </w:pPr>
      <w:proofErr w:type="spellStart"/>
      <w:r w:rsidRPr="00324026">
        <w:rPr>
          <w:b/>
          <w:bCs/>
        </w:rPr>
        <w:t>Abstraction</w:t>
      </w:r>
      <w:proofErr w:type="spellEnd"/>
      <w:r w:rsidRPr="00324026">
        <w:rPr>
          <w:b/>
          <w:bCs/>
        </w:rPr>
        <w:t xml:space="preserve"> (Абстракция):</w:t>
      </w:r>
      <w:r w:rsidRPr="00324026">
        <w:t xml:space="preserve"> Класс, который определяет интерфейс высокого уровня.</w:t>
      </w:r>
    </w:p>
    <w:p w14:paraId="4831D987" w14:textId="77777777" w:rsidR="00324026" w:rsidRPr="00324026" w:rsidRDefault="00324026" w:rsidP="00324026">
      <w:pPr>
        <w:numPr>
          <w:ilvl w:val="0"/>
          <w:numId w:val="23"/>
        </w:numPr>
      </w:pPr>
      <w:proofErr w:type="spellStart"/>
      <w:r w:rsidRPr="00324026">
        <w:rPr>
          <w:b/>
          <w:bCs/>
        </w:rPr>
        <w:t>Refined</w:t>
      </w:r>
      <w:proofErr w:type="spellEnd"/>
      <w:r w:rsidRPr="00324026">
        <w:rPr>
          <w:b/>
          <w:bCs/>
        </w:rPr>
        <w:t xml:space="preserve"> </w:t>
      </w:r>
      <w:proofErr w:type="spellStart"/>
      <w:r w:rsidRPr="00324026">
        <w:rPr>
          <w:b/>
          <w:bCs/>
        </w:rPr>
        <w:t>Abstraction</w:t>
      </w:r>
      <w:proofErr w:type="spellEnd"/>
      <w:r w:rsidRPr="00324026">
        <w:rPr>
          <w:b/>
          <w:bCs/>
        </w:rPr>
        <w:t xml:space="preserve"> (Уточненная Абстракция):</w:t>
      </w:r>
      <w:r w:rsidRPr="00324026">
        <w:t xml:space="preserve"> Расширение </w:t>
      </w:r>
      <w:proofErr w:type="spellStart"/>
      <w:r w:rsidRPr="00324026">
        <w:t>Abstraction</w:t>
      </w:r>
      <w:proofErr w:type="spellEnd"/>
      <w:r w:rsidRPr="00324026">
        <w:t>.</w:t>
      </w:r>
    </w:p>
    <w:p w14:paraId="3B72F1FA" w14:textId="77777777" w:rsidR="00324026" w:rsidRPr="00324026" w:rsidRDefault="00324026" w:rsidP="00324026">
      <w:pPr>
        <w:numPr>
          <w:ilvl w:val="0"/>
          <w:numId w:val="23"/>
        </w:numPr>
      </w:pPr>
      <w:proofErr w:type="spellStart"/>
      <w:r w:rsidRPr="00324026">
        <w:rPr>
          <w:b/>
          <w:bCs/>
        </w:rPr>
        <w:t>Implementor</w:t>
      </w:r>
      <w:proofErr w:type="spellEnd"/>
      <w:r w:rsidRPr="00324026">
        <w:rPr>
          <w:b/>
          <w:bCs/>
        </w:rPr>
        <w:t xml:space="preserve"> (Реализатор):</w:t>
      </w:r>
      <w:r w:rsidRPr="00324026">
        <w:t xml:space="preserve"> Интерфейс, который определяет низкоуровневые операции.</w:t>
      </w:r>
    </w:p>
    <w:p w14:paraId="43B9C6CE" w14:textId="77777777" w:rsidR="00324026" w:rsidRPr="00324026" w:rsidRDefault="00324026" w:rsidP="00324026">
      <w:pPr>
        <w:numPr>
          <w:ilvl w:val="0"/>
          <w:numId w:val="23"/>
        </w:numPr>
      </w:pPr>
      <w:proofErr w:type="spellStart"/>
      <w:r w:rsidRPr="00324026">
        <w:rPr>
          <w:b/>
          <w:bCs/>
        </w:rPr>
        <w:t>Concrete</w:t>
      </w:r>
      <w:proofErr w:type="spellEnd"/>
      <w:r w:rsidRPr="00324026">
        <w:rPr>
          <w:b/>
          <w:bCs/>
        </w:rPr>
        <w:t xml:space="preserve"> </w:t>
      </w:r>
      <w:proofErr w:type="spellStart"/>
      <w:r w:rsidRPr="00324026">
        <w:rPr>
          <w:b/>
          <w:bCs/>
        </w:rPr>
        <w:t>Implementor</w:t>
      </w:r>
      <w:proofErr w:type="spellEnd"/>
      <w:r w:rsidRPr="00324026">
        <w:rPr>
          <w:b/>
          <w:bCs/>
        </w:rPr>
        <w:t xml:space="preserve"> (Конкретный Реализатор):</w:t>
      </w:r>
      <w:r w:rsidRPr="00324026">
        <w:t xml:space="preserve"> Класс, который реализует </w:t>
      </w:r>
      <w:proofErr w:type="spellStart"/>
      <w:r w:rsidRPr="00324026">
        <w:t>Implementor</w:t>
      </w:r>
      <w:proofErr w:type="spellEnd"/>
      <w:r w:rsidRPr="00324026">
        <w:t>.</w:t>
      </w:r>
    </w:p>
    <w:p w14:paraId="490CB583" w14:textId="77777777" w:rsidR="00324026" w:rsidRPr="00324026" w:rsidRDefault="00324026" w:rsidP="00324026">
      <w:r w:rsidRPr="00324026">
        <w:rPr>
          <w:b/>
          <w:bCs/>
        </w:rPr>
        <w:t>Преимущества:</w:t>
      </w:r>
    </w:p>
    <w:p w14:paraId="079C32EB" w14:textId="77777777" w:rsidR="00324026" w:rsidRPr="00324026" w:rsidRDefault="00324026" w:rsidP="00324026">
      <w:pPr>
        <w:numPr>
          <w:ilvl w:val="0"/>
          <w:numId w:val="24"/>
        </w:numPr>
      </w:pPr>
      <w:r w:rsidRPr="00324026">
        <w:t>Отделяет абстракцию от реализации, позволяя изменять их независимо.</w:t>
      </w:r>
    </w:p>
    <w:p w14:paraId="0E5A0A0F" w14:textId="77777777" w:rsidR="00324026" w:rsidRPr="00324026" w:rsidRDefault="00324026" w:rsidP="00324026">
      <w:pPr>
        <w:numPr>
          <w:ilvl w:val="0"/>
          <w:numId w:val="24"/>
        </w:numPr>
      </w:pPr>
      <w:r w:rsidRPr="00324026">
        <w:t>Повышает расширяемость системы.</w:t>
      </w:r>
    </w:p>
    <w:p w14:paraId="2F40AD21" w14:textId="77777777" w:rsidR="00324026" w:rsidRPr="00324026" w:rsidRDefault="00324026" w:rsidP="00324026">
      <w:r w:rsidRPr="00324026">
        <w:rPr>
          <w:b/>
          <w:bCs/>
        </w:rPr>
        <w:t>Недостатки:</w:t>
      </w:r>
    </w:p>
    <w:p w14:paraId="5F3E8FFF" w14:textId="77777777" w:rsidR="00324026" w:rsidRPr="00324026" w:rsidRDefault="00324026" w:rsidP="00324026">
      <w:pPr>
        <w:numPr>
          <w:ilvl w:val="0"/>
          <w:numId w:val="25"/>
        </w:numPr>
      </w:pPr>
      <w:r w:rsidRPr="00324026">
        <w:t>Может усложнить код, так как добавляет много новых интерфейсов и классов.</w:t>
      </w:r>
    </w:p>
    <w:p w14:paraId="7E270EA3" w14:textId="77777777" w:rsidR="00324026" w:rsidRPr="00324026" w:rsidRDefault="00324026" w:rsidP="00324026">
      <w:pPr>
        <w:numPr>
          <w:ilvl w:val="0"/>
          <w:numId w:val="26"/>
        </w:numPr>
      </w:pPr>
      <w:r w:rsidRPr="00324026">
        <w:t>Назначение и структура шаблона «компоновщик» (</w:t>
      </w:r>
      <w:proofErr w:type="spellStart"/>
      <w:r w:rsidRPr="00324026">
        <w:t>Composite</w:t>
      </w:r>
      <w:proofErr w:type="spellEnd"/>
      <w:r w:rsidRPr="00324026">
        <w:t>).</w:t>
      </w:r>
    </w:p>
    <w:p w14:paraId="3B697DB9" w14:textId="77777777" w:rsidR="00324026" w:rsidRPr="00324026" w:rsidRDefault="00324026" w:rsidP="00324026">
      <w:r w:rsidRPr="00324026">
        <w:t>Назначение: Компоновщик позволяет создавать иерархические структуры из объектов, чтобы работать с отдельными объектами и их группами одинаковым образом.</w:t>
      </w:r>
    </w:p>
    <w:p w14:paraId="5908FB72" w14:textId="77777777" w:rsidR="00324026" w:rsidRPr="00324026" w:rsidRDefault="00324026" w:rsidP="00324026">
      <w:r w:rsidRPr="00324026">
        <w:t>Структура: Ключевые элементы:</w:t>
      </w:r>
    </w:p>
    <w:p w14:paraId="48A32B11" w14:textId="77777777" w:rsidR="00324026" w:rsidRPr="00324026" w:rsidRDefault="00324026" w:rsidP="00324026">
      <w:pPr>
        <w:numPr>
          <w:ilvl w:val="0"/>
          <w:numId w:val="27"/>
        </w:numPr>
      </w:pPr>
      <w:proofErr w:type="spellStart"/>
      <w:r w:rsidRPr="00324026">
        <w:rPr>
          <w:b/>
          <w:bCs/>
        </w:rPr>
        <w:t>Component</w:t>
      </w:r>
      <w:proofErr w:type="spellEnd"/>
      <w:r w:rsidRPr="00324026">
        <w:rPr>
          <w:b/>
          <w:bCs/>
        </w:rPr>
        <w:t xml:space="preserve"> (Компонент):</w:t>
      </w:r>
      <w:r w:rsidRPr="00324026">
        <w:t xml:space="preserve"> Общий интерфейс для всех объектов в структуре.</w:t>
      </w:r>
    </w:p>
    <w:p w14:paraId="36B7FF2C" w14:textId="77777777" w:rsidR="00324026" w:rsidRPr="00324026" w:rsidRDefault="00324026" w:rsidP="00324026">
      <w:pPr>
        <w:numPr>
          <w:ilvl w:val="0"/>
          <w:numId w:val="27"/>
        </w:numPr>
      </w:pPr>
      <w:proofErr w:type="spellStart"/>
      <w:r w:rsidRPr="00324026">
        <w:rPr>
          <w:b/>
          <w:bCs/>
        </w:rPr>
        <w:lastRenderedPageBreak/>
        <w:t>Leaf</w:t>
      </w:r>
      <w:proofErr w:type="spellEnd"/>
      <w:r w:rsidRPr="00324026">
        <w:rPr>
          <w:b/>
          <w:bCs/>
        </w:rPr>
        <w:t xml:space="preserve"> (Лист):</w:t>
      </w:r>
      <w:r w:rsidRPr="00324026">
        <w:t xml:space="preserve"> Простой объект, не имеющий дочерних элементов.</w:t>
      </w:r>
    </w:p>
    <w:p w14:paraId="4BC50636" w14:textId="77777777" w:rsidR="00324026" w:rsidRPr="00324026" w:rsidRDefault="00324026" w:rsidP="00324026">
      <w:pPr>
        <w:numPr>
          <w:ilvl w:val="0"/>
          <w:numId w:val="27"/>
        </w:numPr>
      </w:pPr>
      <w:proofErr w:type="spellStart"/>
      <w:r w:rsidRPr="00324026">
        <w:rPr>
          <w:b/>
          <w:bCs/>
        </w:rPr>
        <w:t>Composite</w:t>
      </w:r>
      <w:proofErr w:type="spellEnd"/>
      <w:r w:rsidRPr="00324026">
        <w:rPr>
          <w:b/>
          <w:bCs/>
        </w:rPr>
        <w:t xml:space="preserve"> (Компоновщик):</w:t>
      </w:r>
      <w:r w:rsidRPr="00324026">
        <w:t xml:space="preserve"> Объект, который может содержать другие компоненты (как листья, так и другие компоновщики).</w:t>
      </w:r>
    </w:p>
    <w:p w14:paraId="608C2D8B" w14:textId="77777777" w:rsidR="00324026" w:rsidRPr="00324026" w:rsidRDefault="00324026" w:rsidP="00324026">
      <w:r w:rsidRPr="00324026">
        <w:rPr>
          <w:b/>
          <w:bCs/>
        </w:rPr>
        <w:t>Преимущества:</w:t>
      </w:r>
    </w:p>
    <w:p w14:paraId="7CBC04DC" w14:textId="77777777" w:rsidR="00324026" w:rsidRPr="00324026" w:rsidRDefault="00324026" w:rsidP="00324026">
      <w:pPr>
        <w:numPr>
          <w:ilvl w:val="0"/>
          <w:numId w:val="28"/>
        </w:numPr>
      </w:pPr>
      <w:r w:rsidRPr="00324026">
        <w:t>Упрощает код клиента, который может работать с иерархией единообразно.</w:t>
      </w:r>
    </w:p>
    <w:p w14:paraId="5413642E" w14:textId="77777777" w:rsidR="00324026" w:rsidRPr="00324026" w:rsidRDefault="00324026" w:rsidP="00324026">
      <w:pPr>
        <w:numPr>
          <w:ilvl w:val="0"/>
          <w:numId w:val="28"/>
        </w:numPr>
      </w:pPr>
      <w:r w:rsidRPr="00324026">
        <w:t>Позволяет легко добавлять новые типы компонентов.</w:t>
      </w:r>
    </w:p>
    <w:p w14:paraId="06F72716" w14:textId="77777777" w:rsidR="00324026" w:rsidRPr="00324026" w:rsidRDefault="00324026" w:rsidP="00324026">
      <w:r w:rsidRPr="00324026">
        <w:rPr>
          <w:b/>
          <w:bCs/>
        </w:rPr>
        <w:t>Недостатки:</w:t>
      </w:r>
    </w:p>
    <w:p w14:paraId="52A31975" w14:textId="77777777" w:rsidR="00324026" w:rsidRPr="00324026" w:rsidRDefault="00324026" w:rsidP="00324026">
      <w:pPr>
        <w:numPr>
          <w:ilvl w:val="0"/>
          <w:numId w:val="29"/>
        </w:numPr>
      </w:pPr>
      <w:r w:rsidRPr="00324026">
        <w:t>Может усложнить код, если некоторые компоненты не поддерживают операции, определенные в общем интерфейсе.</w:t>
      </w:r>
    </w:p>
    <w:p w14:paraId="56148C9F" w14:textId="77777777" w:rsidR="00324026" w:rsidRPr="00324026" w:rsidRDefault="00324026" w:rsidP="00324026">
      <w:pPr>
        <w:numPr>
          <w:ilvl w:val="0"/>
          <w:numId w:val="30"/>
        </w:numPr>
      </w:pPr>
      <w:r w:rsidRPr="00324026">
        <w:t>Назначение и структура шаблона «декоратор» (</w:t>
      </w:r>
      <w:proofErr w:type="spellStart"/>
      <w:r w:rsidRPr="00324026">
        <w:t>Decorator</w:t>
      </w:r>
      <w:proofErr w:type="spellEnd"/>
      <w:r w:rsidRPr="00324026">
        <w:t>).</w:t>
      </w:r>
    </w:p>
    <w:p w14:paraId="6D6397E9" w14:textId="77777777" w:rsidR="00324026" w:rsidRPr="00324026" w:rsidRDefault="00324026" w:rsidP="00324026">
      <w:r w:rsidRPr="00324026">
        <w:t>Назначение: Декоратор позволяет динамически добавлять новые функции к объекту, «оборачивая» его в специальный объект-обёртку.</w:t>
      </w:r>
    </w:p>
    <w:p w14:paraId="20C7B1EB" w14:textId="77777777" w:rsidR="00324026" w:rsidRPr="00324026" w:rsidRDefault="00324026" w:rsidP="00324026">
      <w:r w:rsidRPr="00324026">
        <w:t>Структура: Элементы шаблона:</w:t>
      </w:r>
    </w:p>
    <w:p w14:paraId="280149FB" w14:textId="77777777" w:rsidR="00324026" w:rsidRPr="00324026" w:rsidRDefault="00324026" w:rsidP="00324026">
      <w:pPr>
        <w:numPr>
          <w:ilvl w:val="0"/>
          <w:numId w:val="31"/>
        </w:numPr>
      </w:pPr>
      <w:proofErr w:type="spellStart"/>
      <w:r w:rsidRPr="00324026">
        <w:rPr>
          <w:b/>
          <w:bCs/>
        </w:rPr>
        <w:t>Component</w:t>
      </w:r>
      <w:proofErr w:type="spellEnd"/>
      <w:r w:rsidRPr="00324026">
        <w:rPr>
          <w:b/>
          <w:bCs/>
        </w:rPr>
        <w:t xml:space="preserve"> (Компонент):</w:t>
      </w:r>
      <w:r w:rsidRPr="00324026">
        <w:t xml:space="preserve"> Общий интерфейс для оборачиваемых объектов.</w:t>
      </w:r>
    </w:p>
    <w:p w14:paraId="547FF235" w14:textId="77777777" w:rsidR="00324026" w:rsidRPr="00324026" w:rsidRDefault="00324026" w:rsidP="00324026">
      <w:pPr>
        <w:numPr>
          <w:ilvl w:val="0"/>
          <w:numId w:val="31"/>
        </w:numPr>
      </w:pPr>
      <w:proofErr w:type="spellStart"/>
      <w:r w:rsidRPr="00324026">
        <w:rPr>
          <w:b/>
          <w:bCs/>
        </w:rPr>
        <w:t>Concrete</w:t>
      </w:r>
      <w:proofErr w:type="spellEnd"/>
      <w:r w:rsidRPr="00324026">
        <w:rPr>
          <w:b/>
          <w:bCs/>
        </w:rPr>
        <w:t xml:space="preserve"> </w:t>
      </w:r>
      <w:proofErr w:type="spellStart"/>
      <w:r w:rsidRPr="00324026">
        <w:rPr>
          <w:b/>
          <w:bCs/>
        </w:rPr>
        <w:t>Component</w:t>
      </w:r>
      <w:proofErr w:type="spellEnd"/>
      <w:r w:rsidRPr="00324026">
        <w:rPr>
          <w:b/>
          <w:bCs/>
        </w:rPr>
        <w:t xml:space="preserve"> (Конкретный Компонент):</w:t>
      </w:r>
      <w:r w:rsidRPr="00324026">
        <w:t xml:space="preserve"> Объект, к которому добавляется новая функциональность.</w:t>
      </w:r>
    </w:p>
    <w:p w14:paraId="4B7BB4CB" w14:textId="77777777" w:rsidR="00324026" w:rsidRPr="00324026" w:rsidRDefault="00324026" w:rsidP="00324026">
      <w:pPr>
        <w:numPr>
          <w:ilvl w:val="0"/>
          <w:numId w:val="31"/>
        </w:numPr>
      </w:pPr>
      <w:proofErr w:type="spellStart"/>
      <w:r w:rsidRPr="00324026">
        <w:rPr>
          <w:b/>
          <w:bCs/>
        </w:rPr>
        <w:t>Decorator</w:t>
      </w:r>
      <w:proofErr w:type="spellEnd"/>
      <w:r w:rsidRPr="00324026">
        <w:rPr>
          <w:b/>
          <w:bCs/>
        </w:rPr>
        <w:t xml:space="preserve"> (Декоратор):</w:t>
      </w:r>
      <w:r w:rsidRPr="00324026">
        <w:t xml:space="preserve"> Абстрактный класс, который содержит ссылку на объект </w:t>
      </w:r>
      <w:proofErr w:type="spellStart"/>
      <w:r w:rsidRPr="00324026">
        <w:t>Component</w:t>
      </w:r>
      <w:proofErr w:type="spellEnd"/>
      <w:r w:rsidRPr="00324026">
        <w:t xml:space="preserve"> и реализует его интерфейс.</w:t>
      </w:r>
    </w:p>
    <w:p w14:paraId="63D3ABE8" w14:textId="77777777" w:rsidR="00324026" w:rsidRPr="00324026" w:rsidRDefault="00324026" w:rsidP="00324026">
      <w:pPr>
        <w:numPr>
          <w:ilvl w:val="0"/>
          <w:numId w:val="31"/>
        </w:numPr>
      </w:pPr>
      <w:proofErr w:type="spellStart"/>
      <w:r w:rsidRPr="00324026">
        <w:rPr>
          <w:b/>
          <w:bCs/>
        </w:rPr>
        <w:t>Concrete</w:t>
      </w:r>
      <w:proofErr w:type="spellEnd"/>
      <w:r w:rsidRPr="00324026">
        <w:rPr>
          <w:b/>
          <w:bCs/>
        </w:rPr>
        <w:t xml:space="preserve"> </w:t>
      </w:r>
      <w:proofErr w:type="spellStart"/>
      <w:r w:rsidRPr="00324026">
        <w:rPr>
          <w:b/>
          <w:bCs/>
        </w:rPr>
        <w:t>Decorator</w:t>
      </w:r>
      <w:proofErr w:type="spellEnd"/>
      <w:r w:rsidRPr="00324026">
        <w:rPr>
          <w:b/>
          <w:bCs/>
        </w:rPr>
        <w:t xml:space="preserve"> (Конкретный Декоратор):</w:t>
      </w:r>
      <w:r w:rsidRPr="00324026">
        <w:t xml:space="preserve"> Класс, который добавляет новую функциональность перед или после вызова метода оборачиваемого объекта.</w:t>
      </w:r>
    </w:p>
    <w:p w14:paraId="4A76CD28" w14:textId="77777777" w:rsidR="00324026" w:rsidRPr="00324026" w:rsidRDefault="00324026" w:rsidP="00324026">
      <w:r w:rsidRPr="00324026">
        <w:rPr>
          <w:b/>
          <w:bCs/>
        </w:rPr>
        <w:t>Преимущества:</w:t>
      </w:r>
    </w:p>
    <w:p w14:paraId="4AA94442" w14:textId="77777777" w:rsidR="00324026" w:rsidRPr="00324026" w:rsidRDefault="00324026" w:rsidP="00324026">
      <w:pPr>
        <w:numPr>
          <w:ilvl w:val="0"/>
          <w:numId w:val="32"/>
        </w:numPr>
      </w:pPr>
      <w:r w:rsidRPr="00324026">
        <w:t>Более гибкая альтернатива наследованию для расширения функциональности.</w:t>
      </w:r>
    </w:p>
    <w:p w14:paraId="5AAC71D0" w14:textId="77777777" w:rsidR="00324026" w:rsidRPr="00324026" w:rsidRDefault="00324026" w:rsidP="00324026">
      <w:pPr>
        <w:numPr>
          <w:ilvl w:val="0"/>
          <w:numId w:val="32"/>
        </w:numPr>
      </w:pPr>
      <w:r w:rsidRPr="00324026">
        <w:t>Позволяет добавлять и удалять функциональность во время выполнения.</w:t>
      </w:r>
    </w:p>
    <w:p w14:paraId="2497309A" w14:textId="77777777" w:rsidR="00324026" w:rsidRPr="00324026" w:rsidRDefault="00324026" w:rsidP="00324026">
      <w:r w:rsidRPr="00324026">
        <w:rPr>
          <w:b/>
          <w:bCs/>
        </w:rPr>
        <w:t>Недостатки:</w:t>
      </w:r>
    </w:p>
    <w:p w14:paraId="573036F8" w14:textId="77777777" w:rsidR="00324026" w:rsidRPr="00324026" w:rsidRDefault="00324026" w:rsidP="00324026">
      <w:pPr>
        <w:numPr>
          <w:ilvl w:val="0"/>
          <w:numId w:val="33"/>
        </w:numPr>
      </w:pPr>
      <w:r w:rsidRPr="00324026">
        <w:t>Может привести к большому количеству маленьких классов.</w:t>
      </w:r>
    </w:p>
    <w:p w14:paraId="6FB9BCAE" w14:textId="77777777" w:rsidR="00324026" w:rsidRPr="00324026" w:rsidRDefault="00324026" w:rsidP="00324026">
      <w:pPr>
        <w:numPr>
          <w:ilvl w:val="0"/>
          <w:numId w:val="33"/>
        </w:numPr>
      </w:pPr>
      <w:r w:rsidRPr="00324026">
        <w:lastRenderedPageBreak/>
        <w:t>Усложняет отладку.</w:t>
      </w:r>
    </w:p>
    <w:p w14:paraId="43885154" w14:textId="77777777" w:rsidR="00324026" w:rsidRPr="00324026" w:rsidRDefault="00324026" w:rsidP="00324026">
      <w:pPr>
        <w:numPr>
          <w:ilvl w:val="0"/>
          <w:numId w:val="34"/>
        </w:numPr>
      </w:pPr>
      <w:r w:rsidRPr="00324026">
        <w:t>Назначение и структура шаблона «фасад» (</w:t>
      </w:r>
      <w:proofErr w:type="spellStart"/>
      <w:r w:rsidRPr="00324026">
        <w:t>Facade</w:t>
      </w:r>
      <w:proofErr w:type="spellEnd"/>
      <w:r w:rsidRPr="00324026">
        <w:t>).</w:t>
      </w:r>
    </w:p>
    <w:p w14:paraId="5FA4CF91" w14:textId="77777777" w:rsidR="00324026" w:rsidRPr="00324026" w:rsidRDefault="00324026" w:rsidP="00324026">
      <w:r w:rsidRPr="00324026">
        <w:t>Назначение: Фасад предоставляет единый упрощенный интерфейс для сложной подсистемы. Он скрывает сложность и обеспечивает удобную точку входа.</w:t>
      </w:r>
    </w:p>
    <w:p w14:paraId="50BBD587" w14:textId="77777777" w:rsidR="00324026" w:rsidRPr="00324026" w:rsidRDefault="00324026" w:rsidP="00324026">
      <w:r w:rsidRPr="00324026">
        <w:t>Структура: Ключевые части:</w:t>
      </w:r>
    </w:p>
    <w:p w14:paraId="50FB6C71" w14:textId="77777777" w:rsidR="00324026" w:rsidRPr="00324026" w:rsidRDefault="00324026" w:rsidP="00324026">
      <w:pPr>
        <w:numPr>
          <w:ilvl w:val="0"/>
          <w:numId w:val="35"/>
        </w:numPr>
      </w:pPr>
      <w:proofErr w:type="spellStart"/>
      <w:r w:rsidRPr="00324026">
        <w:rPr>
          <w:b/>
          <w:bCs/>
        </w:rPr>
        <w:t>Facade</w:t>
      </w:r>
      <w:proofErr w:type="spellEnd"/>
      <w:r w:rsidRPr="00324026">
        <w:rPr>
          <w:b/>
          <w:bCs/>
        </w:rPr>
        <w:t xml:space="preserve"> (Фасад):</w:t>
      </w:r>
      <w:r w:rsidRPr="00324026">
        <w:t xml:space="preserve"> Класс, который содержит методы для выполнения сложных операций и делегирует вызовы соответствующим объектам подсистемы.</w:t>
      </w:r>
    </w:p>
    <w:p w14:paraId="587C0111" w14:textId="77777777" w:rsidR="00324026" w:rsidRPr="00324026" w:rsidRDefault="00324026" w:rsidP="00324026">
      <w:pPr>
        <w:numPr>
          <w:ilvl w:val="0"/>
          <w:numId w:val="35"/>
        </w:numPr>
      </w:pPr>
      <w:proofErr w:type="spellStart"/>
      <w:r w:rsidRPr="00324026">
        <w:rPr>
          <w:b/>
          <w:bCs/>
        </w:rPr>
        <w:t>Subsystem</w:t>
      </w:r>
      <w:proofErr w:type="spellEnd"/>
      <w:r w:rsidRPr="00324026">
        <w:rPr>
          <w:b/>
          <w:bCs/>
        </w:rPr>
        <w:t xml:space="preserve"> </w:t>
      </w:r>
      <w:proofErr w:type="spellStart"/>
      <w:r w:rsidRPr="00324026">
        <w:rPr>
          <w:b/>
          <w:bCs/>
        </w:rPr>
        <w:t>classes</w:t>
      </w:r>
      <w:proofErr w:type="spellEnd"/>
      <w:r w:rsidRPr="00324026">
        <w:rPr>
          <w:b/>
          <w:bCs/>
        </w:rPr>
        <w:t xml:space="preserve"> (Классы подсистемы):</w:t>
      </w:r>
      <w:r w:rsidRPr="00324026">
        <w:t xml:space="preserve"> Сложные классы, которые выполняют работу.</w:t>
      </w:r>
    </w:p>
    <w:p w14:paraId="2841D719" w14:textId="77777777" w:rsidR="00324026" w:rsidRPr="00324026" w:rsidRDefault="00324026" w:rsidP="00324026">
      <w:r w:rsidRPr="00324026">
        <w:rPr>
          <w:b/>
          <w:bCs/>
        </w:rPr>
        <w:t>Преимущества:</w:t>
      </w:r>
    </w:p>
    <w:p w14:paraId="00E59F78" w14:textId="77777777" w:rsidR="00324026" w:rsidRPr="00324026" w:rsidRDefault="00324026" w:rsidP="00324026">
      <w:pPr>
        <w:numPr>
          <w:ilvl w:val="0"/>
          <w:numId w:val="36"/>
        </w:numPr>
      </w:pPr>
      <w:r w:rsidRPr="00324026">
        <w:t>Упрощает использование сложной системы для клиента.</w:t>
      </w:r>
    </w:p>
    <w:p w14:paraId="042379B7" w14:textId="77777777" w:rsidR="00324026" w:rsidRPr="00324026" w:rsidRDefault="00324026" w:rsidP="00324026">
      <w:pPr>
        <w:numPr>
          <w:ilvl w:val="0"/>
          <w:numId w:val="36"/>
        </w:numPr>
      </w:pPr>
      <w:r w:rsidRPr="00324026">
        <w:t>Слабо связывает клиентский код с подсистемой.</w:t>
      </w:r>
    </w:p>
    <w:p w14:paraId="60012105" w14:textId="77777777" w:rsidR="00324026" w:rsidRPr="00324026" w:rsidRDefault="00324026" w:rsidP="00324026">
      <w:r w:rsidRPr="00324026">
        <w:rPr>
          <w:b/>
          <w:bCs/>
        </w:rPr>
        <w:t>Недостатки:</w:t>
      </w:r>
    </w:p>
    <w:p w14:paraId="265CA35A" w14:textId="77777777" w:rsidR="00324026" w:rsidRPr="00324026" w:rsidRDefault="00324026" w:rsidP="00324026">
      <w:pPr>
        <w:numPr>
          <w:ilvl w:val="0"/>
          <w:numId w:val="37"/>
        </w:numPr>
      </w:pPr>
      <w:r w:rsidRPr="00324026">
        <w:t>Фасад не должен скрывать все классы подсистемы; это может ограничить функциональность.</w:t>
      </w:r>
    </w:p>
    <w:p w14:paraId="4AF388D0" w14:textId="77777777" w:rsidR="00324026" w:rsidRPr="00324026" w:rsidRDefault="00324026" w:rsidP="00324026">
      <w:pPr>
        <w:numPr>
          <w:ilvl w:val="0"/>
          <w:numId w:val="37"/>
        </w:numPr>
      </w:pPr>
      <w:r w:rsidRPr="00324026">
        <w:t>Может стать «Божественным объектом», если будет содержать слишком много функций.</w:t>
      </w:r>
    </w:p>
    <w:p w14:paraId="7BD47A96" w14:textId="77777777" w:rsidR="00324026" w:rsidRPr="00324026" w:rsidRDefault="00324026" w:rsidP="00324026">
      <w:pPr>
        <w:numPr>
          <w:ilvl w:val="0"/>
          <w:numId w:val="38"/>
        </w:numPr>
      </w:pPr>
      <w:r w:rsidRPr="00324026">
        <w:t>Назначение и структура шаблона «приспособленец» (</w:t>
      </w:r>
      <w:proofErr w:type="spellStart"/>
      <w:r w:rsidRPr="00324026">
        <w:t>Flyweight</w:t>
      </w:r>
      <w:proofErr w:type="spellEnd"/>
      <w:r w:rsidRPr="00324026">
        <w:t>).</w:t>
      </w:r>
    </w:p>
    <w:p w14:paraId="216FC355" w14:textId="77777777" w:rsidR="00324026" w:rsidRPr="00324026" w:rsidRDefault="00324026" w:rsidP="00324026">
      <w:r w:rsidRPr="00324026">
        <w:t>Назначение: Приспособленец экономит память, позволяя использовать множество объектов с общими характеристиками, выделяя их в один общий объект.</w:t>
      </w:r>
    </w:p>
    <w:p w14:paraId="57A54AA6" w14:textId="77777777" w:rsidR="00324026" w:rsidRPr="00324026" w:rsidRDefault="00324026" w:rsidP="00324026">
      <w:r w:rsidRPr="00324026">
        <w:t>Структура: Основные компоненты:</w:t>
      </w:r>
    </w:p>
    <w:p w14:paraId="7B2DBA09" w14:textId="77777777" w:rsidR="00324026" w:rsidRPr="00324026" w:rsidRDefault="00324026" w:rsidP="00324026">
      <w:pPr>
        <w:numPr>
          <w:ilvl w:val="0"/>
          <w:numId w:val="39"/>
        </w:numPr>
      </w:pPr>
      <w:proofErr w:type="spellStart"/>
      <w:r w:rsidRPr="00324026">
        <w:rPr>
          <w:b/>
          <w:bCs/>
        </w:rPr>
        <w:t>Flyweight</w:t>
      </w:r>
      <w:proofErr w:type="spellEnd"/>
      <w:r w:rsidRPr="00324026">
        <w:rPr>
          <w:b/>
          <w:bCs/>
        </w:rPr>
        <w:t xml:space="preserve"> (Приспособленец):</w:t>
      </w:r>
      <w:r w:rsidRPr="00324026">
        <w:t xml:space="preserve"> Интерфейс для объектов, которые могут быть разделены.</w:t>
      </w:r>
    </w:p>
    <w:p w14:paraId="2446F584" w14:textId="77777777" w:rsidR="00324026" w:rsidRPr="00324026" w:rsidRDefault="00324026" w:rsidP="00324026">
      <w:pPr>
        <w:numPr>
          <w:ilvl w:val="0"/>
          <w:numId w:val="39"/>
        </w:numPr>
      </w:pPr>
      <w:proofErr w:type="spellStart"/>
      <w:r w:rsidRPr="00324026">
        <w:rPr>
          <w:b/>
          <w:bCs/>
        </w:rPr>
        <w:t>Concrete</w:t>
      </w:r>
      <w:proofErr w:type="spellEnd"/>
      <w:r w:rsidRPr="00324026">
        <w:rPr>
          <w:b/>
          <w:bCs/>
        </w:rPr>
        <w:t xml:space="preserve"> </w:t>
      </w:r>
      <w:proofErr w:type="spellStart"/>
      <w:r w:rsidRPr="00324026">
        <w:rPr>
          <w:b/>
          <w:bCs/>
        </w:rPr>
        <w:t>Flyweight</w:t>
      </w:r>
      <w:proofErr w:type="spellEnd"/>
      <w:r w:rsidRPr="00324026">
        <w:rPr>
          <w:b/>
          <w:bCs/>
        </w:rPr>
        <w:t xml:space="preserve"> (Конкретный Приспособленец):</w:t>
      </w:r>
      <w:r w:rsidRPr="00324026">
        <w:t xml:space="preserve"> Объект, который хранит общие данные.</w:t>
      </w:r>
    </w:p>
    <w:p w14:paraId="51458160" w14:textId="77777777" w:rsidR="00324026" w:rsidRPr="00324026" w:rsidRDefault="00324026" w:rsidP="00324026">
      <w:pPr>
        <w:numPr>
          <w:ilvl w:val="0"/>
          <w:numId w:val="39"/>
        </w:numPr>
      </w:pPr>
      <w:proofErr w:type="spellStart"/>
      <w:r w:rsidRPr="00324026">
        <w:rPr>
          <w:b/>
          <w:bCs/>
        </w:rPr>
        <w:t>Flyweight</w:t>
      </w:r>
      <w:proofErr w:type="spellEnd"/>
      <w:r w:rsidRPr="00324026">
        <w:rPr>
          <w:b/>
          <w:bCs/>
        </w:rPr>
        <w:t xml:space="preserve"> Factory (Фабрика Приспособленцев)</w:t>
      </w:r>
      <w:proofErr w:type="gramStart"/>
      <w:r w:rsidRPr="00324026">
        <w:rPr>
          <w:b/>
          <w:bCs/>
        </w:rPr>
        <w:t>:</w:t>
      </w:r>
      <w:r w:rsidRPr="00324026">
        <w:t xml:space="preserve"> Создает</w:t>
      </w:r>
      <w:proofErr w:type="gramEnd"/>
      <w:r w:rsidRPr="00324026">
        <w:t xml:space="preserve"> и управляет объектами-приспособленцами.</w:t>
      </w:r>
    </w:p>
    <w:p w14:paraId="72811118" w14:textId="77777777" w:rsidR="00324026" w:rsidRPr="00324026" w:rsidRDefault="00324026" w:rsidP="00324026">
      <w:r w:rsidRPr="00324026">
        <w:rPr>
          <w:b/>
          <w:bCs/>
        </w:rPr>
        <w:t>Преимущества:</w:t>
      </w:r>
    </w:p>
    <w:p w14:paraId="5C79C206" w14:textId="77777777" w:rsidR="00324026" w:rsidRPr="00324026" w:rsidRDefault="00324026" w:rsidP="00324026">
      <w:pPr>
        <w:numPr>
          <w:ilvl w:val="0"/>
          <w:numId w:val="40"/>
        </w:numPr>
      </w:pPr>
      <w:r w:rsidRPr="00324026">
        <w:lastRenderedPageBreak/>
        <w:t>Значительно снижает потребление памяти, если используется много похожих объектов.</w:t>
      </w:r>
    </w:p>
    <w:p w14:paraId="46154735" w14:textId="77777777" w:rsidR="00324026" w:rsidRPr="00324026" w:rsidRDefault="00324026" w:rsidP="00324026">
      <w:r w:rsidRPr="00324026">
        <w:rPr>
          <w:b/>
          <w:bCs/>
        </w:rPr>
        <w:t>Недостатки:</w:t>
      </w:r>
    </w:p>
    <w:p w14:paraId="39598CBA" w14:textId="77777777" w:rsidR="00324026" w:rsidRPr="00324026" w:rsidRDefault="00324026" w:rsidP="00324026">
      <w:pPr>
        <w:numPr>
          <w:ilvl w:val="0"/>
          <w:numId w:val="41"/>
        </w:numPr>
      </w:pPr>
      <w:r w:rsidRPr="00324026">
        <w:t>Может усложнить код из-за разделения состояния на «внутреннее» (общее) и «внешнее» (уникальное).</w:t>
      </w:r>
    </w:p>
    <w:p w14:paraId="3B78988F" w14:textId="77777777" w:rsidR="00324026" w:rsidRPr="00324026" w:rsidRDefault="00324026" w:rsidP="00324026">
      <w:pPr>
        <w:numPr>
          <w:ilvl w:val="0"/>
          <w:numId w:val="41"/>
        </w:numPr>
      </w:pPr>
      <w:r w:rsidRPr="00324026">
        <w:t>Эффективен только в специфических случаях, когда объекты имеют много общего.</w:t>
      </w:r>
    </w:p>
    <w:p w14:paraId="1C816963" w14:textId="77777777" w:rsidR="00324026" w:rsidRPr="00324026" w:rsidRDefault="00324026" w:rsidP="00324026">
      <w:pPr>
        <w:numPr>
          <w:ilvl w:val="0"/>
          <w:numId w:val="42"/>
        </w:numPr>
      </w:pPr>
      <w:r w:rsidRPr="00324026">
        <w:t>Назначение и структура шаблона «заместитель» (</w:t>
      </w:r>
      <w:proofErr w:type="spellStart"/>
      <w:r w:rsidRPr="00324026">
        <w:t>Proxy</w:t>
      </w:r>
      <w:proofErr w:type="spellEnd"/>
      <w:r w:rsidRPr="00324026">
        <w:t>).</w:t>
      </w:r>
    </w:p>
    <w:p w14:paraId="2BB4C0BA" w14:textId="77777777" w:rsidR="00324026" w:rsidRPr="00324026" w:rsidRDefault="00324026" w:rsidP="00324026">
      <w:r w:rsidRPr="00324026">
        <w:t>Назначение: Заместитель предоставляет «заместительный» или «</w:t>
      </w:r>
      <w:proofErr w:type="spellStart"/>
      <w:r w:rsidRPr="00324026">
        <w:t>местозаполнительный</w:t>
      </w:r>
      <w:proofErr w:type="spellEnd"/>
      <w:r w:rsidRPr="00324026">
        <w:t>» объект для другого объекта, чтобы контролировать доступ к нему.</w:t>
      </w:r>
    </w:p>
    <w:p w14:paraId="5052572B" w14:textId="77777777" w:rsidR="00324026" w:rsidRPr="00324026" w:rsidRDefault="00324026" w:rsidP="00324026">
      <w:r w:rsidRPr="00324026">
        <w:t>Структура: Шаблон состоит из:</w:t>
      </w:r>
    </w:p>
    <w:p w14:paraId="01E6DDEC" w14:textId="77777777" w:rsidR="00324026" w:rsidRPr="00324026" w:rsidRDefault="00324026" w:rsidP="00324026">
      <w:pPr>
        <w:numPr>
          <w:ilvl w:val="0"/>
          <w:numId w:val="43"/>
        </w:numPr>
      </w:pPr>
      <w:proofErr w:type="spellStart"/>
      <w:r w:rsidRPr="00324026">
        <w:rPr>
          <w:b/>
          <w:bCs/>
        </w:rPr>
        <w:t>Subject</w:t>
      </w:r>
      <w:proofErr w:type="spellEnd"/>
      <w:r w:rsidRPr="00324026">
        <w:rPr>
          <w:b/>
          <w:bCs/>
        </w:rPr>
        <w:t xml:space="preserve"> (Субъект):</w:t>
      </w:r>
      <w:r w:rsidRPr="00324026">
        <w:t xml:space="preserve"> Общий интерфейс для реального объекта и его заместителя.</w:t>
      </w:r>
    </w:p>
    <w:p w14:paraId="10DC5D49" w14:textId="77777777" w:rsidR="00324026" w:rsidRPr="00324026" w:rsidRDefault="00324026" w:rsidP="00324026">
      <w:pPr>
        <w:numPr>
          <w:ilvl w:val="0"/>
          <w:numId w:val="43"/>
        </w:numPr>
      </w:pPr>
      <w:r w:rsidRPr="00324026">
        <w:rPr>
          <w:b/>
          <w:bCs/>
        </w:rPr>
        <w:t xml:space="preserve">Real </w:t>
      </w:r>
      <w:proofErr w:type="spellStart"/>
      <w:r w:rsidRPr="00324026">
        <w:rPr>
          <w:b/>
          <w:bCs/>
        </w:rPr>
        <w:t>Subject</w:t>
      </w:r>
      <w:proofErr w:type="spellEnd"/>
      <w:r w:rsidRPr="00324026">
        <w:rPr>
          <w:b/>
          <w:bCs/>
        </w:rPr>
        <w:t xml:space="preserve"> (Реальный Субъект):</w:t>
      </w:r>
      <w:r w:rsidRPr="00324026">
        <w:t xml:space="preserve"> Объект, к которому осуществляется доступ.</w:t>
      </w:r>
    </w:p>
    <w:p w14:paraId="70F375FD" w14:textId="77777777" w:rsidR="00324026" w:rsidRPr="00324026" w:rsidRDefault="00324026" w:rsidP="00324026">
      <w:pPr>
        <w:numPr>
          <w:ilvl w:val="0"/>
          <w:numId w:val="43"/>
        </w:numPr>
      </w:pPr>
      <w:proofErr w:type="spellStart"/>
      <w:r w:rsidRPr="00324026">
        <w:rPr>
          <w:b/>
          <w:bCs/>
        </w:rPr>
        <w:t>Proxy</w:t>
      </w:r>
      <w:proofErr w:type="spellEnd"/>
      <w:r w:rsidRPr="00324026">
        <w:rPr>
          <w:b/>
          <w:bCs/>
        </w:rPr>
        <w:t xml:space="preserve"> (Заместитель):</w:t>
      </w:r>
      <w:r w:rsidRPr="00324026">
        <w:t xml:space="preserve"> Объект, который управляет доступом к Real </w:t>
      </w:r>
      <w:proofErr w:type="spellStart"/>
      <w:r w:rsidRPr="00324026">
        <w:t>Subject</w:t>
      </w:r>
      <w:proofErr w:type="spellEnd"/>
      <w:r w:rsidRPr="00324026">
        <w:t>, выполняя дополнительные действия, такие как кэширование, ленивая инициализация или проверка прав доступа.</w:t>
      </w:r>
    </w:p>
    <w:p w14:paraId="47024BCB" w14:textId="77777777" w:rsidR="00324026" w:rsidRPr="00324026" w:rsidRDefault="00324026" w:rsidP="00324026">
      <w:r w:rsidRPr="00324026">
        <w:rPr>
          <w:b/>
          <w:bCs/>
        </w:rPr>
        <w:t>Преимущества:</w:t>
      </w:r>
    </w:p>
    <w:p w14:paraId="3E227F57" w14:textId="77777777" w:rsidR="00324026" w:rsidRPr="00324026" w:rsidRDefault="00324026" w:rsidP="00324026">
      <w:pPr>
        <w:numPr>
          <w:ilvl w:val="0"/>
          <w:numId w:val="44"/>
        </w:numPr>
      </w:pPr>
      <w:r w:rsidRPr="00324026">
        <w:t>Обеспечивает контролируемый доступ к объекту.</w:t>
      </w:r>
    </w:p>
    <w:p w14:paraId="4C7C0937" w14:textId="77777777" w:rsidR="00324026" w:rsidRPr="00324026" w:rsidRDefault="00324026" w:rsidP="00324026">
      <w:pPr>
        <w:numPr>
          <w:ilvl w:val="0"/>
          <w:numId w:val="44"/>
        </w:numPr>
      </w:pPr>
      <w:r w:rsidRPr="00324026">
        <w:t>Позволяет добавить функциональность, не изменяя оригинальный класс.</w:t>
      </w:r>
    </w:p>
    <w:p w14:paraId="4D7A704D" w14:textId="77777777" w:rsidR="00324026" w:rsidRPr="00324026" w:rsidRDefault="00324026" w:rsidP="00324026">
      <w:r w:rsidRPr="00324026">
        <w:rPr>
          <w:b/>
          <w:bCs/>
        </w:rPr>
        <w:t>Недостатки:</w:t>
      </w:r>
    </w:p>
    <w:p w14:paraId="6D331455" w14:textId="77777777" w:rsidR="00324026" w:rsidRPr="00324026" w:rsidRDefault="00324026" w:rsidP="00324026">
      <w:pPr>
        <w:numPr>
          <w:ilvl w:val="0"/>
          <w:numId w:val="45"/>
        </w:numPr>
      </w:pPr>
      <w:r w:rsidRPr="00324026">
        <w:t>Может немного замедлить работу из-за дополнительного слоя посредничества.</w:t>
      </w:r>
    </w:p>
    <w:p w14:paraId="7E6F0207" w14:textId="3922F2F1" w:rsidR="002C4601" w:rsidRPr="00324026" w:rsidRDefault="002C4601" w:rsidP="002C4601"/>
    <w:sectPr w:rsidR="002C4601" w:rsidRPr="00324026" w:rsidSect="002402F5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9A191" w14:textId="77777777" w:rsidR="00CC5DF7" w:rsidRDefault="00CC5DF7" w:rsidP="002402F5">
      <w:pPr>
        <w:spacing w:after="0" w:line="240" w:lineRule="auto"/>
      </w:pPr>
      <w:r>
        <w:separator/>
      </w:r>
    </w:p>
  </w:endnote>
  <w:endnote w:type="continuationSeparator" w:id="0">
    <w:p w14:paraId="4E2F8529" w14:textId="77777777" w:rsidR="00CC5DF7" w:rsidRDefault="00CC5DF7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734835"/>
      <w:docPartObj>
        <w:docPartGallery w:val="Page Numbers (Bottom of Page)"/>
        <w:docPartUnique/>
      </w:docPartObj>
    </w:sdtPr>
    <w:sdtContent>
      <w:p w14:paraId="0E37031D" w14:textId="77777777" w:rsidR="002402F5" w:rsidRDefault="002402F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7F2ABA" w14:textId="77777777" w:rsidR="002402F5" w:rsidRDefault="002402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1A702" w14:textId="77777777" w:rsidR="002402F5" w:rsidRDefault="002402F5" w:rsidP="002402F5">
    <w:pPr>
      <w:pStyle w:val="a9"/>
      <w:jc w:val="center"/>
      <w:rPr>
        <w:b/>
        <w:bCs/>
      </w:rPr>
    </w:pPr>
    <w:r>
      <w:rPr>
        <w:b/>
        <w:bCs/>
      </w:rPr>
      <w:t>Санкт-Петербург</w:t>
    </w:r>
  </w:p>
  <w:p w14:paraId="6C70C99F" w14:textId="7F4542D2" w:rsidR="002402F5" w:rsidRPr="002402F5" w:rsidRDefault="002402F5" w:rsidP="002402F5">
    <w:pPr>
      <w:pStyle w:val="a9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540CE6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290E9" w14:textId="77777777" w:rsidR="00CC5DF7" w:rsidRDefault="00CC5DF7" w:rsidP="002402F5">
      <w:pPr>
        <w:spacing w:after="0" w:line="240" w:lineRule="auto"/>
      </w:pPr>
      <w:r>
        <w:separator/>
      </w:r>
    </w:p>
  </w:footnote>
  <w:footnote w:type="continuationSeparator" w:id="0">
    <w:p w14:paraId="1D75A9A1" w14:textId="77777777" w:rsidR="00CC5DF7" w:rsidRDefault="00CC5DF7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11609EB" w14:textId="77777777" w:rsidTr="002402F5">
      <w:tc>
        <w:tcPr>
          <w:tcW w:w="2122" w:type="dxa"/>
          <w:vAlign w:val="center"/>
        </w:tcPr>
        <w:p w14:paraId="4A11DC0B" w14:textId="77777777" w:rsidR="002402F5" w:rsidRDefault="002402F5" w:rsidP="002402F5">
          <w:pPr>
            <w:pStyle w:val="a7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410465F0" wp14:editId="60C78FF6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2A33677E" w14:textId="77777777" w:rsidR="002402F5" w:rsidRDefault="002402F5" w:rsidP="002402F5">
          <w:pPr>
            <w:pStyle w:val="a7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1587383E" w14:textId="77777777" w:rsidR="002402F5" w:rsidRDefault="002402F5" w:rsidP="002402F5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023A1"/>
    <w:multiLevelType w:val="multilevel"/>
    <w:tmpl w:val="2C86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C96E44"/>
    <w:multiLevelType w:val="multilevel"/>
    <w:tmpl w:val="F804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0F69F8"/>
    <w:multiLevelType w:val="multilevel"/>
    <w:tmpl w:val="336660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60181"/>
    <w:multiLevelType w:val="multilevel"/>
    <w:tmpl w:val="CB5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440CF"/>
    <w:multiLevelType w:val="hybridMultilevel"/>
    <w:tmpl w:val="220699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0117416"/>
    <w:multiLevelType w:val="multilevel"/>
    <w:tmpl w:val="7C54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A0DD3"/>
    <w:multiLevelType w:val="multilevel"/>
    <w:tmpl w:val="31D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D2F27"/>
    <w:multiLevelType w:val="hybridMultilevel"/>
    <w:tmpl w:val="48FC4BE2"/>
    <w:lvl w:ilvl="0" w:tplc="65248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6E741C"/>
    <w:multiLevelType w:val="multilevel"/>
    <w:tmpl w:val="5C3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55942"/>
    <w:multiLevelType w:val="hybridMultilevel"/>
    <w:tmpl w:val="F89E736E"/>
    <w:lvl w:ilvl="0" w:tplc="19A09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D9855E5"/>
    <w:multiLevelType w:val="multilevel"/>
    <w:tmpl w:val="EADC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F3C6B"/>
    <w:multiLevelType w:val="multilevel"/>
    <w:tmpl w:val="324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33A89"/>
    <w:multiLevelType w:val="multilevel"/>
    <w:tmpl w:val="9E6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01946"/>
    <w:multiLevelType w:val="hybridMultilevel"/>
    <w:tmpl w:val="86C228A8"/>
    <w:lvl w:ilvl="0" w:tplc="750A64F4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36081BB8"/>
    <w:multiLevelType w:val="multilevel"/>
    <w:tmpl w:val="4602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29A2"/>
    <w:multiLevelType w:val="multilevel"/>
    <w:tmpl w:val="E2A690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74BEB"/>
    <w:multiLevelType w:val="hybridMultilevel"/>
    <w:tmpl w:val="B3FEB72C"/>
    <w:lvl w:ilvl="0" w:tplc="F2121CF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D4B26"/>
    <w:multiLevelType w:val="multilevel"/>
    <w:tmpl w:val="76B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22085"/>
    <w:multiLevelType w:val="multilevel"/>
    <w:tmpl w:val="6E6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E4BFE"/>
    <w:multiLevelType w:val="multilevel"/>
    <w:tmpl w:val="359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5271D3"/>
    <w:multiLevelType w:val="multilevel"/>
    <w:tmpl w:val="1620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A2E63"/>
    <w:multiLevelType w:val="multilevel"/>
    <w:tmpl w:val="A7F2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7023B"/>
    <w:multiLevelType w:val="multilevel"/>
    <w:tmpl w:val="73B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26FAA"/>
    <w:multiLevelType w:val="multilevel"/>
    <w:tmpl w:val="558A0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25372B"/>
    <w:multiLevelType w:val="multilevel"/>
    <w:tmpl w:val="67ACA0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911BF1"/>
    <w:multiLevelType w:val="multilevel"/>
    <w:tmpl w:val="4D7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B107F"/>
    <w:multiLevelType w:val="multilevel"/>
    <w:tmpl w:val="163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66F46"/>
    <w:multiLevelType w:val="multilevel"/>
    <w:tmpl w:val="2EE4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CD48A7"/>
    <w:multiLevelType w:val="multilevel"/>
    <w:tmpl w:val="CA4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14E9E"/>
    <w:multiLevelType w:val="multilevel"/>
    <w:tmpl w:val="8E8892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BF7735"/>
    <w:multiLevelType w:val="multilevel"/>
    <w:tmpl w:val="EA8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B3F9A"/>
    <w:multiLevelType w:val="multilevel"/>
    <w:tmpl w:val="54A23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D31198"/>
    <w:multiLevelType w:val="multilevel"/>
    <w:tmpl w:val="327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DB1FB1"/>
    <w:multiLevelType w:val="multilevel"/>
    <w:tmpl w:val="274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592A86"/>
    <w:multiLevelType w:val="multilevel"/>
    <w:tmpl w:val="22347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51524">
    <w:abstractNumId w:val="9"/>
  </w:num>
  <w:num w:numId="2" w16cid:durableId="768235850">
    <w:abstractNumId w:val="7"/>
  </w:num>
  <w:num w:numId="3" w16cid:durableId="1872108206">
    <w:abstractNumId w:val="6"/>
  </w:num>
  <w:num w:numId="4" w16cid:durableId="654453825">
    <w:abstractNumId w:val="5"/>
  </w:num>
  <w:num w:numId="5" w16cid:durableId="1181551065">
    <w:abstractNumId w:val="4"/>
  </w:num>
  <w:num w:numId="6" w16cid:durableId="5980422">
    <w:abstractNumId w:val="8"/>
  </w:num>
  <w:num w:numId="7" w16cid:durableId="907806258">
    <w:abstractNumId w:val="3"/>
  </w:num>
  <w:num w:numId="8" w16cid:durableId="151062960">
    <w:abstractNumId w:val="2"/>
  </w:num>
  <w:num w:numId="9" w16cid:durableId="1326130454">
    <w:abstractNumId w:val="1"/>
  </w:num>
  <w:num w:numId="10" w16cid:durableId="1689868488">
    <w:abstractNumId w:val="0"/>
  </w:num>
  <w:num w:numId="11" w16cid:durableId="1921795913">
    <w:abstractNumId w:val="19"/>
  </w:num>
  <w:num w:numId="12" w16cid:durableId="1012874334">
    <w:abstractNumId w:val="17"/>
  </w:num>
  <w:num w:numId="13" w16cid:durableId="1198927221">
    <w:abstractNumId w:val="14"/>
  </w:num>
  <w:num w:numId="14" w16cid:durableId="62220222">
    <w:abstractNumId w:val="23"/>
  </w:num>
  <w:num w:numId="15" w16cid:durableId="1146704450">
    <w:abstractNumId w:val="26"/>
  </w:num>
  <w:num w:numId="16" w16cid:durableId="1432966594">
    <w:abstractNumId w:val="24"/>
  </w:num>
  <w:num w:numId="17" w16cid:durableId="766345166">
    <w:abstractNumId w:val="21"/>
  </w:num>
  <w:num w:numId="18" w16cid:durableId="1886407480">
    <w:abstractNumId w:val="34"/>
  </w:num>
  <w:num w:numId="19" w16cid:durableId="105002056">
    <w:abstractNumId w:val="42"/>
  </w:num>
  <w:num w:numId="20" w16cid:durableId="787701021">
    <w:abstractNumId w:val="43"/>
  </w:num>
  <w:num w:numId="21" w16cid:durableId="1354696203">
    <w:abstractNumId w:val="35"/>
  </w:num>
  <w:num w:numId="22" w16cid:durableId="1569656064">
    <w:abstractNumId w:val="44"/>
  </w:num>
  <w:num w:numId="23" w16cid:durableId="1869678812">
    <w:abstractNumId w:val="29"/>
  </w:num>
  <w:num w:numId="24" w16cid:durableId="1203247800">
    <w:abstractNumId w:val="13"/>
  </w:num>
  <w:num w:numId="25" w16cid:durableId="230162514">
    <w:abstractNumId w:val="27"/>
  </w:num>
  <w:num w:numId="26" w16cid:durableId="674573927">
    <w:abstractNumId w:val="41"/>
  </w:num>
  <w:num w:numId="27" w16cid:durableId="1061293500">
    <w:abstractNumId w:val="30"/>
  </w:num>
  <w:num w:numId="28" w16cid:durableId="1707633743">
    <w:abstractNumId w:val="11"/>
  </w:num>
  <w:num w:numId="29" w16cid:durableId="946818176">
    <w:abstractNumId w:val="36"/>
  </w:num>
  <w:num w:numId="30" w16cid:durableId="1291549830">
    <w:abstractNumId w:val="12"/>
  </w:num>
  <w:num w:numId="31" w16cid:durableId="529487294">
    <w:abstractNumId w:val="38"/>
  </w:num>
  <w:num w:numId="32" w16cid:durableId="1800955427">
    <w:abstractNumId w:val="16"/>
  </w:num>
  <w:num w:numId="33" w16cid:durableId="384911429">
    <w:abstractNumId w:val="18"/>
  </w:num>
  <w:num w:numId="34" w16cid:durableId="29304250">
    <w:abstractNumId w:val="25"/>
  </w:num>
  <w:num w:numId="35" w16cid:durableId="732046729">
    <w:abstractNumId w:val="10"/>
  </w:num>
  <w:num w:numId="36" w16cid:durableId="820124497">
    <w:abstractNumId w:val="20"/>
  </w:num>
  <w:num w:numId="37" w16cid:durableId="72776317">
    <w:abstractNumId w:val="15"/>
  </w:num>
  <w:num w:numId="38" w16cid:durableId="1119035206">
    <w:abstractNumId w:val="33"/>
  </w:num>
  <w:num w:numId="39" w16cid:durableId="141194053">
    <w:abstractNumId w:val="37"/>
  </w:num>
  <w:num w:numId="40" w16cid:durableId="2039044538">
    <w:abstractNumId w:val="32"/>
  </w:num>
  <w:num w:numId="41" w16cid:durableId="992636260">
    <w:abstractNumId w:val="40"/>
  </w:num>
  <w:num w:numId="42" w16cid:durableId="1475682727">
    <w:abstractNumId w:val="39"/>
  </w:num>
  <w:num w:numId="43" w16cid:durableId="261036756">
    <w:abstractNumId w:val="22"/>
  </w:num>
  <w:num w:numId="44" w16cid:durableId="2130200545">
    <w:abstractNumId w:val="31"/>
  </w:num>
  <w:num w:numId="45" w16cid:durableId="9316240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D"/>
    <w:rsid w:val="00000698"/>
    <w:rsid w:val="00014571"/>
    <w:rsid w:val="00054C66"/>
    <w:rsid w:val="00060C2F"/>
    <w:rsid w:val="000E1E64"/>
    <w:rsid w:val="000F5F38"/>
    <w:rsid w:val="001347F6"/>
    <w:rsid w:val="001C539D"/>
    <w:rsid w:val="00205A24"/>
    <w:rsid w:val="002151FA"/>
    <w:rsid w:val="002402F5"/>
    <w:rsid w:val="002B0AF9"/>
    <w:rsid w:val="002B13E6"/>
    <w:rsid w:val="002C4601"/>
    <w:rsid w:val="00324026"/>
    <w:rsid w:val="00387425"/>
    <w:rsid w:val="003A5F39"/>
    <w:rsid w:val="00422412"/>
    <w:rsid w:val="00426B17"/>
    <w:rsid w:val="00427F75"/>
    <w:rsid w:val="004559B7"/>
    <w:rsid w:val="00475A2C"/>
    <w:rsid w:val="00481373"/>
    <w:rsid w:val="004A5F1C"/>
    <w:rsid w:val="004E0FDC"/>
    <w:rsid w:val="00540CE6"/>
    <w:rsid w:val="0061108C"/>
    <w:rsid w:val="0062645F"/>
    <w:rsid w:val="00626C3D"/>
    <w:rsid w:val="00725119"/>
    <w:rsid w:val="007A6C21"/>
    <w:rsid w:val="007F2413"/>
    <w:rsid w:val="007F69E8"/>
    <w:rsid w:val="00812411"/>
    <w:rsid w:val="00825AFE"/>
    <w:rsid w:val="00862D1D"/>
    <w:rsid w:val="00864297"/>
    <w:rsid w:val="0089692E"/>
    <w:rsid w:val="008E33AD"/>
    <w:rsid w:val="009254E8"/>
    <w:rsid w:val="00964295"/>
    <w:rsid w:val="0099514D"/>
    <w:rsid w:val="0099614E"/>
    <w:rsid w:val="009A223F"/>
    <w:rsid w:val="00A75DCD"/>
    <w:rsid w:val="00A95A14"/>
    <w:rsid w:val="00AD6D61"/>
    <w:rsid w:val="00B07435"/>
    <w:rsid w:val="00B331FE"/>
    <w:rsid w:val="00B73440"/>
    <w:rsid w:val="00B75208"/>
    <w:rsid w:val="00BA1EC8"/>
    <w:rsid w:val="00CA2484"/>
    <w:rsid w:val="00CC5DF7"/>
    <w:rsid w:val="00CE4645"/>
    <w:rsid w:val="00D31210"/>
    <w:rsid w:val="00D66EAF"/>
    <w:rsid w:val="00DF7B4C"/>
    <w:rsid w:val="00E0352C"/>
    <w:rsid w:val="00E332A2"/>
    <w:rsid w:val="00E500AB"/>
    <w:rsid w:val="00E57E95"/>
    <w:rsid w:val="00E84EF7"/>
    <w:rsid w:val="00EA026D"/>
    <w:rsid w:val="00EA147A"/>
    <w:rsid w:val="00EC4181"/>
    <w:rsid w:val="00F60117"/>
    <w:rsid w:val="00F64A35"/>
    <w:rsid w:val="00FB0145"/>
    <w:rsid w:val="00FD477D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2C20C"/>
  <w15:chartTrackingRefBased/>
  <w15:docId w15:val="{9056DD6A-DB20-4F2D-8FA6-A6A4372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ignature"/>
    <w:basedOn w:val="a"/>
    <w:link w:val="a6"/>
    <w:uiPriority w:val="99"/>
    <w:unhideWhenUsed/>
    <w:rsid w:val="00B331FE"/>
    <w:pPr>
      <w:spacing w:after="0" w:line="240" w:lineRule="auto"/>
      <w:ind w:left="4252"/>
    </w:pPr>
  </w:style>
  <w:style w:type="character" w:customStyle="1" w:styleId="a6">
    <w:name w:val="Подпись Знак"/>
    <w:basedOn w:val="a0"/>
    <w:link w:val="a5"/>
    <w:uiPriority w:val="99"/>
    <w:rsid w:val="00B331FE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02F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02F5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ычный (Титульный лист)"/>
    <w:basedOn w:val="a"/>
    <w:link w:val="ad"/>
    <w:qFormat/>
    <w:rsid w:val="002402F5"/>
    <w:pPr>
      <w:ind w:firstLine="0"/>
      <w:jc w:val="center"/>
    </w:pPr>
    <w:rPr>
      <w:b/>
    </w:rPr>
  </w:style>
  <w:style w:type="character" w:styleId="ae">
    <w:name w:val="Placeholder Text"/>
    <w:basedOn w:val="a0"/>
    <w:uiPriority w:val="99"/>
    <w:semiHidden/>
    <w:rsid w:val="002402F5"/>
    <w:rPr>
      <w:color w:val="808080"/>
    </w:rPr>
  </w:style>
  <w:style w:type="character" w:customStyle="1" w:styleId="ad">
    <w:name w:val="Обычный (Титульный лист) Знак"/>
    <w:basedOn w:val="a0"/>
    <w:link w:val="ac"/>
    <w:rsid w:val="002402F5"/>
    <w:rPr>
      <w:rFonts w:ascii="Times New Roman" w:hAnsi="Times New Roman"/>
      <w:b/>
      <w:sz w:val="28"/>
    </w:rPr>
  </w:style>
  <w:style w:type="paragraph" w:customStyle="1" w:styleId="af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af0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2402F5"/>
    <w:pPr>
      <w:spacing w:after="200" w:line="240" w:lineRule="auto"/>
    </w:pPr>
    <w:rPr>
      <w:b/>
      <w:iCs/>
      <w:sz w:val="24"/>
      <w:szCs w:val="18"/>
    </w:rPr>
  </w:style>
  <w:style w:type="paragraph" w:styleId="af2">
    <w:name w:val="List Paragraph"/>
    <w:basedOn w:val="a"/>
    <w:uiPriority w:val="34"/>
    <w:qFormat/>
    <w:rsid w:val="00E84EF7"/>
    <w:pPr>
      <w:ind w:left="720"/>
      <w:contextualSpacing/>
    </w:pPr>
  </w:style>
  <w:style w:type="paragraph" w:styleId="af3">
    <w:name w:val="Plain Text"/>
    <w:basedOn w:val="a"/>
    <w:link w:val="af4"/>
    <w:uiPriority w:val="99"/>
    <w:unhideWhenUsed/>
    <w:rsid w:val="00FB0145"/>
    <w:pPr>
      <w:spacing w:after="0" w:line="240" w:lineRule="auto"/>
      <w:ind w:firstLine="0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4">
    <w:name w:val="Текст Знак"/>
    <w:basedOn w:val="a0"/>
    <w:link w:val="af3"/>
    <w:uiPriority w:val="99"/>
    <w:rsid w:val="00FB0145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4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&#1053;&#1072;&#1089;&#1090;&#1088;&#1072;&#1080;&#1074;&#1072;&#1077;&#1084;&#1099;&#1077;%20&#1096;&#1072;&#1073;&#1083;&#1086;&#1085;&#1099;%20Office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C597C97BB7446482AFCDE49182F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54180-1118-4708-AEFD-536849F4DA2C}"/>
      </w:docPartPr>
      <w:docPartBody>
        <w:p w:rsidR="0045283C" w:rsidRDefault="00000000">
          <w:pPr>
            <w:pStyle w:val="9AC597C97BB7446482AFCDE49182F564"/>
          </w:pPr>
          <w:r w:rsidRPr="0002039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2A"/>
    <w:rsid w:val="000E1E64"/>
    <w:rsid w:val="002151FA"/>
    <w:rsid w:val="00344E2A"/>
    <w:rsid w:val="003731BA"/>
    <w:rsid w:val="00412640"/>
    <w:rsid w:val="00426B17"/>
    <w:rsid w:val="0045283C"/>
    <w:rsid w:val="004A5F1C"/>
    <w:rsid w:val="009B5F9B"/>
    <w:rsid w:val="00A74901"/>
    <w:rsid w:val="00CF402C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AC597C97BB7446482AFCDE49182F564">
    <w:name w:val="9AC597C97BB7446482AFCDE49182F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65</TotalTime>
  <Pages>13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50</cp:revision>
  <dcterms:created xsi:type="dcterms:W3CDTF">2025-09-10T07:49:00Z</dcterms:created>
  <dcterms:modified xsi:type="dcterms:W3CDTF">2025-09-17T08:43:00Z</dcterms:modified>
</cp:coreProperties>
</file>
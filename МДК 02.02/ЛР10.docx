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Pr="00B2210A" w:rsidRDefault="00B2210A" w:rsidP="00B2210A">
      <w:pPr>
        <w:pStyle w:val="a3"/>
        <w:rPr>
          <w:lang w:val="ru-RU"/>
        </w:rPr>
      </w:pPr>
      <w:r>
        <w:rPr>
          <w:lang w:val="ru-RU"/>
        </w:rPr>
        <w:t>Отчёт</w:t>
      </w:r>
      <w:r>
        <w:rPr>
          <w:lang w:val="ru-RU"/>
        </w:rPr>
        <w:br/>
        <w:t>по практической работе №</w:t>
      </w:r>
      <w:r w:rsidR="00B20D54" w:rsidRPr="00B20D54">
        <w:rPr>
          <w:lang w:val="ru-RU"/>
        </w:rPr>
        <w:t>10</w:t>
      </w:r>
      <w:r>
        <w:rPr>
          <w:lang w:val="ru-RU"/>
        </w:rPr>
        <w:br/>
        <w:t>по дисциплине «</w:t>
      </w:r>
      <w:r w:rsidR="00B20D54">
        <w:rPr>
          <w:lang w:val="ru-RU"/>
        </w:rPr>
        <w:t>МДК 02.02 Инструментальные средства разработки программного обеспечения</w:t>
      </w:r>
      <w:r>
        <w:rPr>
          <w:lang w:val="ru-RU"/>
        </w:rPr>
        <w:t>»</w:t>
      </w:r>
      <w:r>
        <w:rPr>
          <w:lang w:val="ru-RU"/>
        </w:rPr>
        <w:br/>
        <w:t>Тема: «</w:t>
      </w:r>
      <w:r w:rsidR="00B20D54">
        <w:rPr>
          <w:lang w:val="ru-RU"/>
        </w:rPr>
        <w:t>Разработка тестовых модулей проекта для тестирования отдельных модулей</w:t>
      </w:r>
      <w:r>
        <w:rPr>
          <w:lang w:val="ru-RU"/>
        </w:rPr>
        <w:t>»</w:t>
      </w: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0D54" w:rsidRDefault="00B2210A" w:rsidP="00B20D54">
            <w:pPr>
              <w:rPr>
                <w:lang w:val="ru-RU"/>
              </w:rPr>
            </w:pPr>
            <w:r>
              <w:rPr>
                <w:lang w:val="ru-RU"/>
              </w:rPr>
              <w:t xml:space="preserve">Студент гр. </w:t>
            </w:r>
            <w:r w:rsidR="00B20D54">
              <w:rPr>
                <w:lang w:val="ru-RU"/>
              </w:rPr>
              <w:t xml:space="preserve">22 </w:t>
            </w:r>
            <w:proofErr w:type="gramStart"/>
            <w:r w:rsidR="00B20D54">
              <w:rPr>
                <w:lang w:val="ru-RU"/>
              </w:rPr>
              <w:t>ИТ</w:t>
            </w:r>
            <w:proofErr w:type="gramEnd"/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0D54" w:rsidRDefault="00B20D54" w:rsidP="00B2210A">
            <w:pPr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B20D54" w:rsidP="00B2210A">
            <w:pPr>
              <w:rPr>
                <w:lang w:val="ru-RU"/>
              </w:rPr>
            </w:pPr>
            <w:r>
              <w:rPr>
                <w:lang w:val="ru-RU"/>
              </w:rPr>
              <w:t>Быковский З.С.</w:t>
            </w:r>
          </w:p>
        </w:tc>
      </w:tr>
    </w:tbl>
    <w:p w:rsidR="00B2210A" w:rsidRDefault="00B2210A" w:rsidP="00B2210A"/>
    <w:p w:rsidR="00B2210A" w:rsidRPr="00B2210A" w:rsidRDefault="00B2210A" w:rsidP="00B2210A">
      <w:pPr>
        <w:rPr>
          <w:lang w:val="ru-RU"/>
        </w:rPr>
      </w:pPr>
      <w:r>
        <w:lastRenderedPageBreak/>
        <w:br w:type="page"/>
      </w:r>
    </w:p>
    <w:p w:rsidR="00570549" w:rsidRDefault="00570549" w:rsidP="00B2210A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570549" w:rsidRPr="009C20C9" w:rsidRDefault="00570549" w:rsidP="00570549">
      <w:pPr>
        <w:rPr>
          <w:lang w:val="ru-RU"/>
        </w:rPr>
      </w:pPr>
      <w:r>
        <w:rPr>
          <w:lang w:val="ru-RU"/>
        </w:rPr>
        <w:t xml:space="preserve">Научиться выполнять модульное тестирование программного продукта средствами </w:t>
      </w:r>
      <w:r>
        <w:t>Visual</w:t>
      </w:r>
      <w:r w:rsidRPr="00570549">
        <w:rPr>
          <w:lang w:val="ru-RU"/>
        </w:rPr>
        <w:t xml:space="preserve"> </w:t>
      </w:r>
      <w:r>
        <w:t>Studio</w:t>
      </w:r>
      <w:r w:rsidR="009C20C9" w:rsidRPr="009C20C9">
        <w:rPr>
          <w:lang w:val="ru-RU"/>
        </w:rPr>
        <w:t>.</w:t>
      </w:r>
    </w:p>
    <w:p w:rsidR="00570549" w:rsidRDefault="00570549" w:rsidP="00B2210A">
      <w:pPr>
        <w:pStyle w:val="3"/>
        <w:rPr>
          <w:lang w:val="ru-RU"/>
        </w:rPr>
      </w:pPr>
    </w:p>
    <w:p w:rsidR="00B2210A" w:rsidRDefault="00B2210A" w:rsidP="00B2210A">
      <w:pPr>
        <w:pStyle w:val="3"/>
        <w:rPr>
          <w:lang w:val="ru-RU"/>
        </w:rPr>
      </w:pPr>
      <w:r>
        <w:rPr>
          <w:lang w:val="ru-RU"/>
        </w:rPr>
        <w:t>Выполнение работы</w:t>
      </w:r>
    </w:p>
    <w:p w:rsidR="004E622C" w:rsidRDefault="00AF0937" w:rsidP="004E622C">
      <w:pPr>
        <w:rPr>
          <w:lang w:val="ru-RU"/>
        </w:rPr>
      </w:pPr>
      <w:r>
        <w:rPr>
          <w:lang w:val="ru-RU"/>
        </w:rPr>
        <w:t xml:space="preserve">Создадим проект консольного приложения со следующим содержанием </w:t>
      </w:r>
      <w:r w:rsidR="00435132">
        <w:rPr>
          <w:lang w:val="ru-RU"/>
        </w:rPr>
        <w:t>(рис. 1)</w:t>
      </w:r>
    </w:p>
    <w:p w:rsidR="00841D54" w:rsidRDefault="007B2A31" w:rsidP="00841D54">
      <w:pPr>
        <w:keepNext/>
        <w:jc w:val="center"/>
      </w:pPr>
      <w:r w:rsidRPr="007B2A31">
        <w:drawing>
          <wp:inline distT="0" distB="0" distL="0" distR="0" wp14:anchorId="412733C7" wp14:editId="7312C1D5">
            <wp:extent cx="4486901" cy="33818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4A" w:rsidRDefault="00841D54" w:rsidP="00841D54">
      <w:pPr>
        <w:pStyle w:val="a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D217E">
          <w:rPr>
            <w:noProof/>
          </w:rPr>
          <w:t>1</w:t>
        </w:r>
      </w:fldSimple>
    </w:p>
    <w:p w:rsidR="00945514" w:rsidRDefault="00945514">
      <w:pPr>
        <w:rPr>
          <w:lang w:val="ru-RU"/>
        </w:rPr>
      </w:pPr>
      <w:r>
        <w:rPr>
          <w:lang w:val="ru-RU"/>
        </w:rPr>
        <w:br w:type="page"/>
      </w:r>
    </w:p>
    <w:p w:rsidR="005D6D5E" w:rsidRDefault="00A66DD9" w:rsidP="005D6D5E">
      <w:pPr>
        <w:rPr>
          <w:lang w:val="ru-RU"/>
        </w:rPr>
      </w:pPr>
      <w:r>
        <w:rPr>
          <w:lang w:val="ru-RU"/>
        </w:rPr>
        <w:lastRenderedPageBreak/>
        <w:t>Создадим проект тестов со следующим содержанием (рис. 2):</w:t>
      </w:r>
    </w:p>
    <w:p w:rsidR="00945514" w:rsidRDefault="00945514" w:rsidP="00945514">
      <w:pPr>
        <w:keepNext/>
        <w:jc w:val="center"/>
      </w:pPr>
      <w:r w:rsidRPr="00945514">
        <w:drawing>
          <wp:inline distT="0" distB="0" distL="0" distR="0" wp14:anchorId="680CDC70" wp14:editId="5071B125">
            <wp:extent cx="5220429" cy="51918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D2" w:rsidRDefault="00945514" w:rsidP="00945514">
      <w:pPr>
        <w:pStyle w:val="ac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D217E">
          <w:rPr>
            <w:noProof/>
          </w:rPr>
          <w:t>2</w:t>
        </w:r>
      </w:fldSimple>
    </w:p>
    <w:p w:rsidR="004C2CE8" w:rsidRDefault="00240092" w:rsidP="004C2CE8">
      <w:pPr>
        <w:rPr>
          <w:lang w:val="ru-RU"/>
        </w:rPr>
      </w:pPr>
      <w:r>
        <w:rPr>
          <w:lang w:val="ru-RU"/>
        </w:rPr>
        <w:t>З</w:t>
      </w:r>
      <w:r w:rsidR="00095939">
        <w:rPr>
          <w:lang w:val="ru-RU"/>
        </w:rPr>
        <w:t>апустим его. Результат (рис. 3)</w:t>
      </w:r>
    </w:p>
    <w:p w:rsidR="005D217E" w:rsidRDefault="005D217E" w:rsidP="005D217E">
      <w:pPr>
        <w:keepNext/>
      </w:pPr>
      <w:r w:rsidRPr="005D217E">
        <w:rPr>
          <w:lang w:val="ru-RU"/>
        </w:rPr>
        <w:drawing>
          <wp:inline distT="0" distB="0" distL="0" distR="0" wp14:anchorId="237DA065" wp14:editId="257F0C7F">
            <wp:extent cx="5943600" cy="15728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9" w:rsidRPr="003573B6" w:rsidRDefault="005D217E" w:rsidP="003573B6">
      <w:pPr>
        <w:pStyle w:val="a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3</w:t>
        </w:r>
      </w:fldSimple>
    </w:p>
    <w:p w:rsidR="005A71F9" w:rsidRDefault="005A71F9" w:rsidP="005A71F9">
      <w:pPr>
        <w:pStyle w:val="3"/>
        <w:rPr>
          <w:lang w:val="ru-RU"/>
        </w:rPr>
      </w:pPr>
      <w:r>
        <w:rPr>
          <w:lang w:val="ru-RU"/>
        </w:rPr>
        <w:lastRenderedPageBreak/>
        <w:t>Контрольные вопросы.</w:t>
      </w:r>
    </w:p>
    <w:p w:rsidR="00DC24B4" w:rsidRPr="00DC24B4" w:rsidRDefault="00DC24B4" w:rsidP="00DC24B4">
      <w:pPr>
        <w:pStyle w:val="a7"/>
        <w:numPr>
          <w:ilvl w:val="0"/>
          <w:numId w:val="1"/>
        </w:numPr>
        <w:rPr>
          <w:lang w:val="ru-RU"/>
        </w:rPr>
      </w:pPr>
      <w:r w:rsidRPr="00DC24B4">
        <w:rPr>
          <w:lang w:val="ru-RU"/>
        </w:rPr>
        <w:t>Цель модульного тестирования заключается в проверке отдельных модулей (компонентов) программного обеспечения на предмет их корректности и соответствия требованиям.</w:t>
      </w:r>
    </w:p>
    <w:p w:rsidR="00DC24B4" w:rsidRPr="003C47F3" w:rsidRDefault="00DC24B4" w:rsidP="003C47F3">
      <w:pPr>
        <w:pStyle w:val="a7"/>
        <w:ind w:left="1440"/>
        <w:rPr>
          <w:i/>
          <w:lang w:val="ru-RU"/>
        </w:rPr>
      </w:pPr>
      <w:r w:rsidRPr="003C47F3">
        <w:rPr>
          <w:i/>
          <w:lang w:val="ru-RU"/>
        </w:rPr>
        <w:t>Основные задачи:</w:t>
      </w:r>
    </w:p>
    <w:p w:rsidR="00DC24B4" w:rsidRPr="00DC24B4" w:rsidRDefault="00DC24B4" w:rsidP="00DC24B4">
      <w:pPr>
        <w:pStyle w:val="a7"/>
        <w:numPr>
          <w:ilvl w:val="0"/>
          <w:numId w:val="2"/>
        </w:numPr>
        <w:rPr>
          <w:lang w:val="ru-RU"/>
        </w:rPr>
      </w:pPr>
      <w:r w:rsidRPr="00DC24B4">
        <w:rPr>
          <w:lang w:val="ru-RU"/>
        </w:rPr>
        <w:t>Выявление дефектов на ранних стадиях разработки.</w:t>
      </w:r>
    </w:p>
    <w:p w:rsidR="00DC24B4" w:rsidRPr="00DC24B4" w:rsidRDefault="00DC24B4" w:rsidP="00DC24B4">
      <w:pPr>
        <w:pStyle w:val="a7"/>
        <w:numPr>
          <w:ilvl w:val="0"/>
          <w:numId w:val="2"/>
        </w:numPr>
        <w:rPr>
          <w:lang w:val="ru-RU"/>
        </w:rPr>
      </w:pPr>
      <w:r w:rsidRPr="00DC24B4">
        <w:rPr>
          <w:lang w:val="ru-RU"/>
        </w:rPr>
        <w:t>Проверка функциональности модуля в изоляции от других компонентов.</w:t>
      </w:r>
    </w:p>
    <w:p w:rsidR="00DC24B4" w:rsidRPr="00DC24B4" w:rsidRDefault="00DC24B4" w:rsidP="00DC24B4">
      <w:pPr>
        <w:pStyle w:val="a7"/>
        <w:numPr>
          <w:ilvl w:val="0"/>
          <w:numId w:val="2"/>
        </w:numPr>
        <w:rPr>
          <w:lang w:val="ru-RU"/>
        </w:rPr>
      </w:pPr>
      <w:r w:rsidRPr="00DC24B4">
        <w:rPr>
          <w:lang w:val="ru-RU"/>
        </w:rPr>
        <w:t>Обеспечение высокого уровня покрытия кода тестами.</w:t>
      </w:r>
    </w:p>
    <w:p w:rsidR="00DC24B4" w:rsidRPr="00DC24B4" w:rsidRDefault="00DC24B4" w:rsidP="00DC24B4">
      <w:pPr>
        <w:pStyle w:val="a7"/>
        <w:numPr>
          <w:ilvl w:val="0"/>
          <w:numId w:val="2"/>
        </w:numPr>
        <w:rPr>
          <w:lang w:val="ru-RU"/>
        </w:rPr>
      </w:pPr>
      <w:r w:rsidRPr="00DC24B4">
        <w:rPr>
          <w:lang w:val="ru-RU"/>
        </w:rPr>
        <w:t>Упрощение процесса отладки и исправления ошибок.</w:t>
      </w:r>
    </w:p>
    <w:p w:rsidR="00356A2A" w:rsidRPr="00356A2A" w:rsidRDefault="00356A2A" w:rsidP="00356A2A">
      <w:pPr>
        <w:pStyle w:val="a7"/>
        <w:numPr>
          <w:ilvl w:val="0"/>
          <w:numId w:val="1"/>
        </w:numPr>
        <w:rPr>
          <w:lang w:val="ru-RU"/>
        </w:rPr>
      </w:pPr>
      <w:r w:rsidRPr="00356A2A">
        <w:rPr>
          <w:lang w:val="ru-RU"/>
        </w:rPr>
        <w:t>Две основные проблемы при модульном тестировании</w:t>
      </w:r>
      <w:r w:rsidR="002A7F67">
        <w:rPr>
          <w:lang w:val="ru-RU"/>
        </w:rPr>
        <w:t>:</w:t>
      </w:r>
    </w:p>
    <w:p w:rsidR="00356A2A" w:rsidRPr="00356A2A" w:rsidRDefault="00356A2A" w:rsidP="00356A2A">
      <w:pPr>
        <w:pStyle w:val="a7"/>
        <w:numPr>
          <w:ilvl w:val="0"/>
          <w:numId w:val="3"/>
        </w:numPr>
        <w:rPr>
          <w:lang w:val="ru-RU"/>
        </w:rPr>
      </w:pPr>
      <w:r w:rsidRPr="00356A2A">
        <w:rPr>
          <w:lang w:val="ru-RU"/>
        </w:rPr>
        <w:t xml:space="preserve">Изоляция модуля: Трудности в изоляции модуля от других компонентов системы, что может привести к необходимости использования </w:t>
      </w:r>
      <w:proofErr w:type="spellStart"/>
      <w:r w:rsidRPr="00356A2A">
        <w:rPr>
          <w:lang w:val="ru-RU"/>
        </w:rPr>
        <w:t>моков</w:t>
      </w:r>
      <w:proofErr w:type="spellEnd"/>
      <w:r w:rsidRPr="00356A2A">
        <w:rPr>
          <w:lang w:val="ru-RU"/>
        </w:rPr>
        <w:t xml:space="preserve"> (</w:t>
      </w:r>
      <w:proofErr w:type="spellStart"/>
      <w:r w:rsidRPr="00356A2A">
        <w:rPr>
          <w:lang w:val="ru-RU"/>
        </w:rPr>
        <w:t>mock</w:t>
      </w:r>
      <w:proofErr w:type="spellEnd"/>
      <w:r w:rsidRPr="00356A2A">
        <w:rPr>
          <w:lang w:val="ru-RU"/>
        </w:rPr>
        <w:t xml:space="preserve"> </w:t>
      </w:r>
      <w:proofErr w:type="spellStart"/>
      <w:r w:rsidRPr="00356A2A">
        <w:rPr>
          <w:lang w:val="ru-RU"/>
        </w:rPr>
        <w:t>objects</w:t>
      </w:r>
      <w:proofErr w:type="spellEnd"/>
      <w:r w:rsidRPr="00356A2A">
        <w:rPr>
          <w:lang w:val="ru-RU"/>
        </w:rPr>
        <w:t xml:space="preserve">) или </w:t>
      </w:r>
      <w:proofErr w:type="spellStart"/>
      <w:r w:rsidRPr="00356A2A">
        <w:rPr>
          <w:lang w:val="ru-RU"/>
        </w:rPr>
        <w:t>стабов</w:t>
      </w:r>
      <w:proofErr w:type="spellEnd"/>
      <w:r w:rsidRPr="00356A2A">
        <w:rPr>
          <w:lang w:val="ru-RU"/>
        </w:rPr>
        <w:t xml:space="preserve"> (</w:t>
      </w:r>
      <w:proofErr w:type="spellStart"/>
      <w:r w:rsidRPr="00356A2A">
        <w:rPr>
          <w:lang w:val="ru-RU"/>
        </w:rPr>
        <w:t>stubs</w:t>
      </w:r>
      <w:proofErr w:type="spellEnd"/>
      <w:r w:rsidRPr="00356A2A">
        <w:rPr>
          <w:lang w:val="ru-RU"/>
        </w:rPr>
        <w:t>).</w:t>
      </w:r>
    </w:p>
    <w:p w:rsidR="00356A2A" w:rsidRPr="00356A2A" w:rsidRDefault="00356A2A" w:rsidP="00356A2A">
      <w:pPr>
        <w:pStyle w:val="a7"/>
        <w:numPr>
          <w:ilvl w:val="0"/>
          <w:numId w:val="3"/>
        </w:numPr>
        <w:rPr>
          <w:lang w:val="ru-RU"/>
        </w:rPr>
      </w:pPr>
      <w:r w:rsidRPr="00356A2A">
        <w:rPr>
          <w:lang w:val="ru-RU"/>
        </w:rPr>
        <w:t>Полнота тестирования: Обеспечение достаточного покрытия всех возможных сценариев использования модуля, что может быть сложным из-за большого количества входных данных и состояний.</w:t>
      </w:r>
    </w:p>
    <w:p w:rsidR="005A71F9" w:rsidRDefault="00E073EA" w:rsidP="00E073EA">
      <w:pPr>
        <w:pStyle w:val="a7"/>
        <w:numPr>
          <w:ilvl w:val="0"/>
          <w:numId w:val="1"/>
        </w:numPr>
        <w:rPr>
          <w:lang w:val="ru-RU"/>
        </w:rPr>
      </w:pPr>
      <w:r w:rsidRPr="00E073EA">
        <w:rPr>
          <w:lang w:val="ru-RU"/>
        </w:rPr>
        <w:t>Модуль — это самостоятельная часть программы, выполняющая определенную функцию. Границы модуля определяются его интерфейсами, то есть набором входных и выходных данных, а также методами, которые он предоставляет для взаимодействия с другими компонентами.</w:t>
      </w:r>
    </w:p>
    <w:p w:rsidR="00E073EA" w:rsidRPr="00E073EA" w:rsidRDefault="00E073EA" w:rsidP="00E073EA">
      <w:pPr>
        <w:pStyle w:val="a7"/>
        <w:numPr>
          <w:ilvl w:val="0"/>
          <w:numId w:val="1"/>
        </w:numPr>
        <w:rPr>
          <w:lang w:val="ru-RU"/>
        </w:rPr>
      </w:pPr>
      <w:r w:rsidRPr="00E073EA">
        <w:rPr>
          <w:lang w:val="ru-RU"/>
        </w:rPr>
        <w:t>Тестирование классов включает проверку их методов и свойств на корректность работы. Это может включать:</w:t>
      </w:r>
    </w:p>
    <w:p w:rsidR="00E073EA" w:rsidRPr="00E073EA" w:rsidRDefault="00E073EA" w:rsidP="00A308FA">
      <w:pPr>
        <w:pStyle w:val="a7"/>
        <w:numPr>
          <w:ilvl w:val="0"/>
          <w:numId w:val="4"/>
        </w:numPr>
        <w:rPr>
          <w:lang w:val="ru-RU"/>
        </w:rPr>
      </w:pPr>
      <w:r w:rsidRPr="00E073EA">
        <w:rPr>
          <w:lang w:val="ru-RU"/>
        </w:rPr>
        <w:t>Проверку корректности возвращаемых значений методов.</w:t>
      </w:r>
    </w:p>
    <w:p w:rsidR="00E073EA" w:rsidRPr="00E073EA" w:rsidRDefault="00E073EA" w:rsidP="00A308FA">
      <w:pPr>
        <w:pStyle w:val="a7"/>
        <w:numPr>
          <w:ilvl w:val="0"/>
          <w:numId w:val="4"/>
        </w:numPr>
        <w:rPr>
          <w:lang w:val="ru-RU"/>
        </w:rPr>
      </w:pPr>
      <w:r w:rsidRPr="00E073EA">
        <w:rPr>
          <w:lang w:val="ru-RU"/>
        </w:rPr>
        <w:t>Проверку изменения состояния объекта после вызова методов.</w:t>
      </w:r>
    </w:p>
    <w:p w:rsidR="00E073EA" w:rsidRPr="00E073EA" w:rsidRDefault="00E073EA" w:rsidP="00A308FA">
      <w:pPr>
        <w:pStyle w:val="a7"/>
        <w:numPr>
          <w:ilvl w:val="0"/>
          <w:numId w:val="4"/>
        </w:numPr>
        <w:rPr>
          <w:lang w:val="ru-RU"/>
        </w:rPr>
      </w:pPr>
      <w:r w:rsidRPr="00E073EA">
        <w:rPr>
          <w:lang w:val="ru-RU"/>
        </w:rPr>
        <w:t>Проверку обработки исключительных ситуаций.</w:t>
      </w:r>
    </w:p>
    <w:p w:rsidR="00BE4738" w:rsidRPr="00BE4738" w:rsidRDefault="00BE4738" w:rsidP="00BE4738">
      <w:pPr>
        <w:pStyle w:val="a7"/>
        <w:numPr>
          <w:ilvl w:val="0"/>
          <w:numId w:val="1"/>
        </w:numPr>
        <w:rPr>
          <w:lang w:val="ru-RU"/>
        </w:rPr>
      </w:pPr>
      <w:r w:rsidRPr="00BE4738">
        <w:rPr>
          <w:lang w:val="ru-RU"/>
        </w:rPr>
        <w:t>Степень полноты тестирования класса определяется покрытием кода тестами. Это может включать:</w:t>
      </w:r>
    </w:p>
    <w:p w:rsidR="00BE4738" w:rsidRPr="00BE4738" w:rsidRDefault="00BE4738" w:rsidP="00BE4738">
      <w:pPr>
        <w:pStyle w:val="a7"/>
        <w:numPr>
          <w:ilvl w:val="0"/>
          <w:numId w:val="5"/>
        </w:numPr>
        <w:rPr>
          <w:lang w:val="ru-RU"/>
        </w:rPr>
      </w:pPr>
      <w:r w:rsidRPr="00BE4738">
        <w:rPr>
          <w:lang w:val="ru-RU"/>
        </w:rPr>
        <w:t>Покрытие всех методов класса.</w:t>
      </w:r>
    </w:p>
    <w:p w:rsidR="00BE4738" w:rsidRPr="00BE4738" w:rsidRDefault="00BE4738" w:rsidP="00BE4738">
      <w:pPr>
        <w:pStyle w:val="a7"/>
        <w:numPr>
          <w:ilvl w:val="0"/>
          <w:numId w:val="5"/>
        </w:numPr>
        <w:rPr>
          <w:lang w:val="ru-RU"/>
        </w:rPr>
      </w:pPr>
      <w:r w:rsidRPr="00BE4738">
        <w:rPr>
          <w:lang w:val="ru-RU"/>
        </w:rPr>
        <w:t xml:space="preserve">Покрытие всех ветвей кода (например, всех условий в </w:t>
      </w:r>
      <w:proofErr w:type="spellStart"/>
      <w:r w:rsidRPr="00BE4738">
        <w:rPr>
          <w:lang w:val="ru-RU"/>
        </w:rPr>
        <w:t>if-else</w:t>
      </w:r>
      <w:proofErr w:type="spellEnd"/>
      <w:r w:rsidRPr="00BE4738">
        <w:rPr>
          <w:lang w:val="ru-RU"/>
        </w:rPr>
        <w:t xml:space="preserve"> конструкциях).</w:t>
      </w:r>
    </w:p>
    <w:p w:rsidR="00BE4738" w:rsidRPr="00BE4738" w:rsidRDefault="00BE4738" w:rsidP="00BE4738">
      <w:pPr>
        <w:pStyle w:val="a7"/>
        <w:numPr>
          <w:ilvl w:val="0"/>
          <w:numId w:val="5"/>
        </w:numPr>
        <w:rPr>
          <w:lang w:val="ru-RU"/>
        </w:rPr>
      </w:pPr>
      <w:r w:rsidRPr="00BE4738">
        <w:rPr>
          <w:lang w:val="ru-RU"/>
        </w:rPr>
        <w:t>Покрытие всех возможных состояний объекта.</w:t>
      </w:r>
    </w:p>
    <w:p w:rsidR="00A518A3" w:rsidRPr="00A518A3" w:rsidRDefault="00A518A3" w:rsidP="00A518A3">
      <w:pPr>
        <w:pStyle w:val="a7"/>
        <w:numPr>
          <w:ilvl w:val="0"/>
          <w:numId w:val="1"/>
        </w:numPr>
        <w:rPr>
          <w:lang w:val="ru-RU"/>
        </w:rPr>
      </w:pPr>
      <w:r w:rsidRPr="00A518A3">
        <w:rPr>
          <w:lang w:val="ru-RU"/>
        </w:rPr>
        <w:lastRenderedPageBreak/>
        <w:t>Протоколирование состояний объектов включает запись их текущих значений и изменений, происходящих в процессе выполнения тестов. Это может быть полезно для:</w:t>
      </w:r>
    </w:p>
    <w:p w:rsidR="00A518A3" w:rsidRPr="00A518A3" w:rsidRDefault="00A518A3" w:rsidP="00A518A3">
      <w:pPr>
        <w:pStyle w:val="a7"/>
        <w:numPr>
          <w:ilvl w:val="0"/>
          <w:numId w:val="6"/>
        </w:numPr>
        <w:rPr>
          <w:lang w:val="ru-RU"/>
        </w:rPr>
      </w:pPr>
      <w:r w:rsidRPr="00A518A3">
        <w:rPr>
          <w:lang w:val="ru-RU"/>
        </w:rPr>
        <w:t>Отладки и анализа причин сбоев.</w:t>
      </w:r>
    </w:p>
    <w:p w:rsidR="00A518A3" w:rsidRPr="00A518A3" w:rsidRDefault="00A518A3" w:rsidP="00A518A3">
      <w:pPr>
        <w:pStyle w:val="a7"/>
        <w:numPr>
          <w:ilvl w:val="0"/>
          <w:numId w:val="6"/>
        </w:numPr>
        <w:rPr>
          <w:lang w:val="ru-RU"/>
        </w:rPr>
      </w:pPr>
      <w:r w:rsidRPr="00A518A3">
        <w:rPr>
          <w:lang w:val="ru-RU"/>
        </w:rPr>
        <w:t>Проверки корректности изменения состояния объекта после вызова методов.</w:t>
      </w:r>
    </w:p>
    <w:p w:rsidR="00E807DD" w:rsidRPr="00E807DD" w:rsidRDefault="00E807DD" w:rsidP="00E807DD">
      <w:pPr>
        <w:pStyle w:val="a7"/>
        <w:numPr>
          <w:ilvl w:val="0"/>
          <w:numId w:val="1"/>
        </w:numPr>
        <w:rPr>
          <w:lang w:val="ru-RU"/>
        </w:rPr>
      </w:pPr>
      <w:r w:rsidRPr="00E807DD">
        <w:rPr>
          <w:lang w:val="ru-RU"/>
        </w:rPr>
        <w:t>Тестирование изменений включает:</w:t>
      </w:r>
    </w:p>
    <w:p w:rsidR="00E807DD" w:rsidRPr="00E807DD" w:rsidRDefault="00E807DD" w:rsidP="00E807DD">
      <w:pPr>
        <w:pStyle w:val="a7"/>
        <w:numPr>
          <w:ilvl w:val="0"/>
          <w:numId w:val="7"/>
        </w:numPr>
        <w:rPr>
          <w:lang w:val="ru-RU"/>
        </w:rPr>
      </w:pPr>
      <w:r w:rsidRPr="00E807DD">
        <w:rPr>
          <w:lang w:val="ru-RU"/>
        </w:rPr>
        <w:t>Регрессионное тестирование: проверка, что новые изменения не нарушили существующую функциональность.</w:t>
      </w:r>
    </w:p>
    <w:p w:rsidR="00E807DD" w:rsidRPr="00E807DD" w:rsidRDefault="00E807DD" w:rsidP="00E807DD">
      <w:pPr>
        <w:pStyle w:val="a7"/>
        <w:numPr>
          <w:ilvl w:val="0"/>
          <w:numId w:val="7"/>
        </w:numPr>
        <w:rPr>
          <w:lang w:val="ru-RU"/>
        </w:rPr>
      </w:pPr>
      <w:r w:rsidRPr="00E807DD">
        <w:rPr>
          <w:lang w:val="ru-RU"/>
        </w:rPr>
        <w:t>Проверка новых или измененных функций на соответствие требованиям.</w:t>
      </w:r>
    </w:p>
    <w:p w:rsidR="00203DB2" w:rsidRPr="00203DB2" w:rsidRDefault="00203DB2" w:rsidP="00203DB2">
      <w:pPr>
        <w:pStyle w:val="a7"/>
        <w:numPr>
          <w:ilvl w:val="0"/>
          <w:numId w:val="1"/>
        </w:numPr>
        <w:rPr>
          <w:lang w:val="ru-RU"/>
        </w:rPr>
      </w:pPr>
      <w:r w:rsidRPr="00203DB2">
        <w:rPr>
          <w:lang w:val="ru-RU"/>
        </w:rPr>
        <w:t>Проектирование тестового окружения включает:</w:t>
      </w:r>
    </w:p>
    <w:p w:rsidR="00203DB2" w:rsidRPr="00203DB2" w:rsidRDefault="00203DB2" w:rsidP="00203DB2">
      <w:pPr>
        <w:pStyle w:val="a7"/>
        <w:numPr>
          <w:ilvl w:val="0"/>
          <w:numId w:val="8"/>
        </w:numPr>
        <w:rPr>
          <w:lang w:val="ru-RU"/>
        </w:rPr>
      </w:pPr>
      <w:r w:rsidRPr="00203DB2">
        <w:rPr>
          <w:lang w:val="ru-RU"/>
        </w:rPr>
        <w:t>Создание изолированной среды для выполнения тестов.</w:t>
      </w:r>
    </w:p>
    <w:p w:rsidR="00203DB2" w:rsidRPr="00203DB2" w:rsidRDefault="00203DB2" w:rsidP="00203DB2">
      <w:pPr>
        <w:pStyle w:val="a7"/>
        <w:numPr>
          <w:ilvl w:val="0"/>
          <w:numId w:val="8"/>
        </w:numPr>
        <w:rPr>
          <w:lang w:val="ru-RU"/>
        </w:rPr>
      </w:pPr>
      <w:r w:rsidRPr="00203DB2">
        <w:rPr>
          <w:lang w:val="ru-RU"/>
        </w:rPr>
        <w:t xml:space="preserve">Использование </w:t>
      </w:r>
      <w:proofErr w:type="spellStart"/>
      <w:r w:rsidRPr="00203DB2">
        <w:rPr>
          <w:lang w:val="ru-RU"/>
        </w:rPr>
        <w:t>моков</w:t>
      </w:r>
      <w:proofErr w:type="spellEnd"/>
      <w:r w:rsidRPr="00203DB2">
        <w:rPr>
          <w:lang w:val="ru-RU"/>
        </w:rPr>
        <w:t xml:space="preserve"> и </w:t>
      </w:r>
      <w:proofErr w:type="spellStart"/>
      <w:r w:rsidRPr="00203DB2">
        <w:rPr>
          <w:lang w:val="ru-RU"/>
        </w:rPr>
        <w:t>стабов</w:t>
      </w:r>
      <w:proofErr w:type="spellEnd"/>
      <w:r w:rsidRPr="00203DB2">
        <w:rPr>
          <w:lang w:val="ru-RU"/>
        </w:rPr>
        <w:t xml:space="preserve"> для симуляции взаимодействия с другими компонентами.</w:t>
      </w:r>
    </w:p>
    <w:p w:rsidR="00DC24B4" w:rsidRDefault="00203DB2" w:rsidP="00203DB2">
      <w:pPr>
        <w:pStyle w:val="a7"/>
        <w:numPr>
          <w:ilvl w:val="0"/>
          <w:numId w:val="8"/>
        </w:numPr>
        <w:rPr>
          <w:lang w:val="ru-RU"/>
        </w:rPr>
      </w:pPr>
      <w:r w:rsidRPr="00203DB2">
        <w:rPr>
          <w:lang w:val="ru-RU"/>
        </w:rPr>
        <w:t>Автоматизация запуска тестов и сбора результатов.</w:t>
      </w:r>
    </w:p>
    <w:p w:rsidR="005A71F9" w:rsidRDefault="005A71F9" w:rsidP="005A71F9">
      <w:pPr>
        <w:pStyle w:val="3"/>
        <w:rPr>
          <w:lang w:val="ru-RU"/>
        </w:rPr>
      </w:pPr>
      <w:r>
        <w:rPr>
          <w:lang w:val="ru-RU"/>
        </w:rPr>
        <w:t>Вывод.</w:t>
      </w:r>
    </w:p>
    <w:p w:rsidR="00D85A58" w:rsidRPr="00487A22" w:rsidRDefault="00487A22" w:rsidP="00D85A58">
      <w:pPr>
        <w:rPr>
          <w:lang w:val="ru-RU"/>
        </w:rPr>
      </w:pPr>
      <w:r w:rsidRPr="00487A22">
        <w:rPr>
          <w:lang w:val="ru-RU"/>
        </w:rPr>
        <w:t xml:space="preserve">В данной практической работе я освоил выполнение модульного тестирования программного продукта с использованием средств </w:t>
      </w:r>
      <w:proofErr w:type="spellStart"/>
      <w:r w:rsidRPr="00487A22">
        <w:rPr>
          <w:lang w:val="ru-RU"/>
        </w:rPr>
        <w:t>Visual</w:t>
      </w:r>
      <w:proofErr w:type="spellEnd"/>
      <w:r w:rsidRPr="00487A22">
        <w:rPr>
          <w:lang w:val="ru-RU"/>
        </w:rPr>
        <w:t xml:space="preserve"> </w:t>
      </w:r>
      <w:proofErr w:type="spellStart"/>
      <w:r w:rsidRPr="00487A22">
        <w:rPr>
          <w:lang w:val="ru-RU"/>
        </w:rPr>
        <w:t>Studio</w:t>
      </w:r>
      <w:proofErr w:type="spellEnd"/>
      <w:r w:rsidRPr="00487A22">
        <w:rPr>
          <w:lang w:val="ru-RU"/>
        </w:rPr>
        <w:t>. Я научился создавать и запускать юн</w:t>
      </w:r>
      <w:r w:rsidR="00814E3E">
        <w:rPr>
          <w:lang w:val="ru-RU"/>
        </w:rPr>
        <w:t xml:space="preserve">ит-тесты для отдельных модулей, </w:t>
      </w:r>
      <w:bookmarkStart w:id="0" w:name="_GoBack"/>
      <w:bookmarkEnd w:id="0"/>
      <w:r w:rsidRPr="00487A22">
        <w:rPr>
          <w:lang w:val="ru-RU"/>
        </w:rPr>
        <w:t>а также анализировать результаты тестирования для выявления и исправления ошибок на ранних стадиях разработки. Это позволило мне повысить качество кода и уверенность в его корректности.</w:t>
      </w:r>
    </w:p>
    <w:sectPr w:rsidR="00D85A58" w:rsidRPr="00487A22" w:rsidSect="00B2210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629" w:rsidRDefault="00793629" w:rsidP="00B2210A">
      <w:pPr>
        <w:spacing w:after="0" w:line="240" w:lineRule="auto"/>
      </w:pPr>
      <w:r>
        <w:separator/>
      </w:r>
    </w:p>
  </w:endnote>
  <w:endnote w:type="continuationSeparator" w:id="0">
    <w:p w:rsidR="00793629" w:rsidRDefault="00793629" w:rsidP="00B2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15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10A" w:rsidRDefault="00B2210A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E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210A" w:rsidRDefault="00B2210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Default="00B2210A" w:rsidP="00B2210A">
    <w:pPr>
      <w:pStyle w:val="af"/>
      <w:jc w:val="center"/>
      <w:rPr>
        <w:b/>
        <w:bCs/>
      </w:rPr>
    </w:pPr>
    <w:r>
      <w:rPr>
        <w:b/>
        <w:bCs/>
        <w:lang w:val="ru-RU"/>
      </w:rPr>
      <w:t>Санкт-Петербург</w:t>
    </w:r>
  </w:p>
  <w:p w:rsidR="00B2210A" w:rsidRPr="00B2210A" w:rsidRDefault="00B2210A" w:rsidP="00B2210A">
    <w:pPr>
      <w:pStyle w:val="af"/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date \@YYYY </w:instrText>
    </w:r>
    <w:r>
      <w:rPr>
        <w:b/>
        <w:bCs/>
      </w:rPr>
      <w:fldChar w:fldCharType="separate"/>
    </w:r>
    <w:r w:rsidR="00B20D54">
      <w:rPr>
        <w:b/>
        <w:bCs/>
        <w:noProof/>
      </w:rPr>
      <w:t>2025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629" w:rsidRDefault="00793629" w:rsidP="00B2210A">
      <w:pPr>
        <w:spacing w:after="0" w:line="240" w:lineRule="auto"/>
      </w:pPr>
      <w:r>
        <w:separator/>
      </w:r>
    </w:p>
  </w:footnote>
  <w:footnote w:type="continuationSeparator" w:id="0">
    <w:p w:rsidR="00793629" w:rsidRDefault="00793629" w:rsidP="00B2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  <w:r w:rsidRPr="00B2210A">
      <w:rPr>
        <w:lang w:val="ru-RU"/>
      </w:rPr>
      <w:t>Санкт-Петербургское государственное бюджетное профессиональное образовательное учреждение “Колледж электроники и информационных технологий”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0B7D"/>
    <w:multiLevelType w:val="hybridMultilevel"/>
    <w:tmpl w:val="CC3EDA44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FC461E"/>
    <w:multiLevelType w:val="hybridMultilevel"/>
    <w:tmpl w:val="59AC82EE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D95A0C"/>
    <w:multiLevelType w:val="hybridMultilevel"/>
    <w:tmpl w:val="6908D57A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202F8F"/>
    <w:multiLevelType w:val="hybridMultilevel"/>
    <w:tmpl w:val="9B520F26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49598D"/>
    <w:multiLevelType w:val="hybridMultilevel"/>
    <w:tmpl w:val="7FAA2534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F4264E"/>
    <w:multiLevelType w:val="hybridMultilevel"/>
    <w:tmpl w:val="6C2C4BE6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5313F2"/>
    <w:multiLevelType w:val="hybridMultilevel"/>
    <w:tmpl w:val="9B94EDBE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3B4801"/>
    <w:multiLevelType w:val="hybridMultilevel"/>
    <w:tmpl w:val="895A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54"/>
    <w:rsid w:val="000529DE"/>
    <w:rsid w:val="00095939"/>
    <w:rsid w:val="00203DB2"/>
    <w:rsid w:val="00240092"/>
    <w:rsid w:val="002A7F67"/>
    <w:rsid w:val="00356A2A"/>
    <w:rsid w:val="003573B6"/>
    <w:rsid w:val="003972E7"/>
    <w:rsid w:val="003C47F3"/>
    <w:rsid w:val="004331FE"/>
    <w:rsid w:val="00435132"/>
    <w:rsid w:val="00452E25"/>
    <w:rsid w:val="00487A22"/>
    <w:rsid w:val="004C2CE8"/>
    <w:rsid w:val="004E622C"/>
    <w:rsid w:val="00570549"/>
    <w:rsid w:val="005A71F9"/>
    <w:rsid w:val="005D217E"/>
    <w:rsid w:val="005D6D5E"/>
    <w:rsid w:val="00634A9A"/>
    <w:rsid w:val="00645C10"/>
    <w:rsid w:val="0075438F"/>
    <w:rsid w:val="00793629"/>
    <w:rsid w:val="007B2A31"/>
    <w:rsid w:val="007F1BD1"/>
    <w:rsid w:val="00814E3E"/>
    <w:rsid w:val="00841D54"/>
    <w:rsid w:val="008D174A"/>
    <w:rsid w:val="00945514"/>
    <w:rsid w:val="009634DE"/>
    <w:rsid w:val="009C20C9"/>
    <w:rsid w:val="00A308FA"/>
    <w:rsid w:val="00A518A3"/>
    <w:rsid w:val="00A66DD9"/>
    <w:rsid w:val="00AF0937"/>
    <w:rsid w:val="00B20D54"/>
    <w:rsid w:val="00B2210A"/>
    <w:rsid w:val="00BE1EA6"/>
    <w:rsid w:val="00BE4738"/>
    <w:rsid w:val="00C23F1E"/>
    <w:rsid w:val="00CA4D59"/>
    <w:rsid w:val="00D85A58"/>
    <w:rsid w:val="00DC24B4"/>
    <w:rsid w:val="00E073EA"/>
    <w:rsid w:val="00E807DD"/>
    <w:rsid w:val="00E824D2"/>
    <w:rsid w:val="00F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9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B2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0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B2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0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206-8\Downloads\&#1064;&#1072;&#1073;&#1083;&#1086;&#1085;%20(&#1055;&#1088;&#1072;&#1082;&#1090;&#1080;&#1095;&#1077;&#1089;&#1082;&#1072;&#110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(Практическая).dotx</Template>
  <TotalTime>43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k-206-8</dc:creator>
  <cp:lastModifiedBy>k-206-8</cp:lastModifiedBy>
  <cp:revision>39</cp:revision>
  <dcterms:created xsi:type="dcterms:W3CDTF">2025-04-09T10:20:00Z</dcterms:created>
  <dcterms:modified xsi:type="dcterms:W3CDTF">2025-04-09T11:03:00Z</dcterms:modified>
</cp:coreProperties>
</file>
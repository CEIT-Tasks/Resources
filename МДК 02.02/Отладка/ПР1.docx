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2A83D" w14:textId="77777777" w:rsidR="00B2210A" w:rsidRDefault="00B2210A" w:rsidP="00B2210A">
      <w:pPr>
        <w:pStyle w:val="Title"/>
      </w:pPr>
    </w:p>
    <w:p w14:paraId="1F2D1C2E" w14:textId="77777777" w:rsidR="00B2210A" w:rsidRDefault="00B2210A" w:rsidP="00B2210A">
      <w:pPr>
        <w:pStyle w:val="Title"/>
      </w:pPr>
    </w:p>
    <w:p w14:paraId="209ED965" w14:textId="77777777" w:rsidR="00B2210A" w:rsidRDefault="00B2210A" w:rsidP="00B2210A">
      <w:pPr>
        <w:pStyle w:val="Title"/>
      </w:pPr>
    </w:p>
    <w:p w14:paraId="0906B284" w14:textId="77777777" w:rsidR="00B2210A" w:rsidRDefault="00B2210A" w:rsidP="00B2210A">
      <w:pPr>
        <w:pStyle w:val="Title"/>
      </w:pPr>
    </w:p>
    <w:p w14:paraId="60FB159E" w14:textId="77777777" w:rsidR="00B2210A" w:rsidRDefault="00B2210A" w:rsidP="00B2210A">
      <w:pPr>
        <w:pStyle w:val="Title"/>
      </w:pPr>
    </w:p>
    <w:p w14:paraId="1B7939EC" w14:textId="77777777" w:rsidR="00B2210A" w:rsidRDefault="00B2210A" w:rsidP="00B2210A">
      <w:pPr>
        <w:pStyle w:val="Title"/>
      </w:pPr>
    </w:p>
    <w:p w14:paraId="14AFDF50" w14:textId="77777777" w:rsidR="00B2210A" w:rsidRDefault="00B2210A" w:rsidP="00B2210A">
      <w:pPr>
        <w:pStyle w:val="Title"/>
      </w:pPr>
    </w:p>
    <w:p w14:paraId="3A16CBF7" w14:textId="77777777" w:rsidR="00B2210A" w:rsidRDefault="00B2210A" w:rsidP="00B2210A">
      <w:pPr>
        <w:pStyle w:val="Title"/>
      </w:pPr>
    </w:p>
    <w:p w14:paraId="179B9CA6" w14:textId="77777777" w:rsidR="00B2210A" w:rsidRDefault="00B2210A" w:rsidP="00B2210A">
      <w:pPr>
        <w:pStyle w:val="Title"/>
      </w:pPr>
    </w:p>
    <w:p w14:paraId="47D53E95" w14:textId="77777777" w:rsidR="00B2210A" w:rsidRDefault="00B2210A" w:rsidP="00B2210A">
      <w:pPr>
        <w:pStyle w:val="Title"/>
      </w:pPr>
    </w:p>
    <w:p w14:paraId="5ACEAF65" w14:textId="77777777" w:rsidR="00B2210A" w:rsidRDefault="00B2210A" w:rsidP="00B2210A">
      <w:pPr>
        <w:pStyle w:val="Title"/>
      </w:pPr>
    </w:p>
    <w:p w14:paraId="462BAAA8" w14:textId="77777777" w:rsidR="00B2210A" w:rsidRDefault="00B2210A" w:rsidP="00B2210A">
      <w:pPr>
        <w:pStyle w:val="Title"/>
      </w:pPr>
    </w:p>
    <w:p w14:paraId="143EB744" w14:textId="77777777" w:rsidR="00B2210A" w:rsidRDefault="00B2210A" w:rsidP="00B2210A">
      <w:pPr>
        <w:pStyle w:val="Title"/>
      </w:pPr>
    </w:p>
    <w:p w14:paraId="45096313" w14:textId="77777777" w:rsidR="00B2210A" w:rsidRDefault="00B2210A" w:rsidP="00B2210A">
      <w:pPr>
        <w:pStyle w:val="Title"/>
      </w:pPr>
    </w:p>
    <w:p w14:paraId="142AB2A9" w14:textId="77777777" w:rsidR="00B2210A" w:rsidRDefault="00B2210A" w:rsidP="00B2210A">
      <w:pPr>
        <w:pStyle w:val="Title"/>
      </w:pPr>
    </w:p>
    <w:p w14:paraId="4514C04E" w14:textId="77777777" w:rsidR="00B2210A" w:rsidRPr="00B2210A" w:rsidRDefault="00B2210A" w:rsidP="00B2210A">
      <w:pPr>
        <w:pStyle w:val="Title"/>
        <w:rPr>
          <w:lang w:val="ru-RU"/>
        </w:rPr>
      </w:pPr>
      <w:r>
        <w:rPr>
          <w:lang w:val="ru-RU"/>
        </w:rPr>
        <w:t>Отчёт</w:t>
      </w:r>
      <w:r>
        <w:rPr>
          <w:lang w:val="ru-RU"/>
        </w:rPr>
        <w:br/>
        <w:t>по практической работе №</w:t>
      </w:r>
      <w:r w:rsidR="00DB221F">
        <w:rPr>
          <w:lang w:val="ru-RU"/>
        </w:rPr>
        <w:t>1</w:t>
      </w:r>
      <w:r>
        <w:rPr>
          <w:lang w:val="ru-RU"/>
        </w:rPr>
        <w:br/>
        <w:t>по дисциплине «</w:t>
      </w:r>
      <w:r w:rsidR="00DB221F">
        <w:rPr>
          <w:lang w:val="ru-RU"/>
        </w:rPr>
        <w:t>МДК 02.02 Инструментальные средства разработки программного обеспечения</w:t>
      </w:r>
      <w:r>
        <w:rPr>
          <w:lang w:val="ru-RU"/>
        </w:rPr>
        <w:t>»</w:t>
      </w:r>
      <w:r>
        <w:rPr>
          <w:lang w:val="ru-RU"/>
        </w:rPr>
        <w:br/>
        <w:t>Тема: «</w:t>
      </w:r>
      <w:r w:rsidR="00DB221F">
        <w:rPr>
          <w:lang w:val="ru-RU"/>
        </w:rPr>
        <w:t>Применение отладочных классов в проекте</w:t>
      </w:r>
      <w:r>
        <w:rPr>
          <w:lang w:val="ru-RU"/>
        </w:rPr>
        <w:t>»</w:t>
      </w:r>
    </w:p>
    <w:p w14:paraId="4822520B" w14:textId="77777777" w:rsidR="00B2210A" w:rsidRPr="00B2210A" w:rsidRDefault="00B2210A" w:rsidP="00B2210A">
      <w:pPr>
        <w:rPr>
          <w:lang w:val="ru-RU"/>
        </w:rPr>
      </w:pPr>
    </w:p>
    <w:p w14:paraId="67B24470" w14:textId="77777777" w:rsidR="00B2210A" w:rsidRPr="00B2210A" w:rsidRDefault="00B2210A" w:rsidP="00B2210A">
      <w:pPr>
        <w:rPr>
          <w:lang w:val="ru-RU"/>
        </w:rPr>
      </w:pPr>
    </w:p>
    <w:p w14:paraId="3CF871BA" w14:textId="77777777" w:rsidR="00B2210A" w:rsidRPr="00B2210A" w:rsidRDefault="00B2210A" w:rsidP="00B2210A">
      <w:pPr>
        <w:rPr>
          <w:lang w:val="ru-RU"/>
        </w:rPr>
      </w:pPr>
    </w:p>
    <w:p w14:paraId="222FBBC6" w14:textId="77777777" w:rsidR="00B2210A" w:rsidRPr="00B2210A" w:rsidRDefault="00B2210A" w:rsidP="00B2210A">
      <w:pPr>
        <w:rPr>
          <w:lang w:val="ru-RU"/>
        </w:rPr>
      </w:pPr>
    </w:p>
    <w:p w14:paraId="1C434E2F" w14:textId="77777777" w:rsidR="00B2210A" w:rsidRPr="00B2210A" w:rsidRDefault="00B2210A" w:rsidP="00B2210A">
      <w:pPr>
        <w:rPr>
          <w:lang w:val="ru-RU"/>
        </w:rPr>
      </w:pPr>
    </w:p>
    <w:p w14:paraId="5D1B1DD7" w14:textId="77777777" w:rsidR="00B2210A" w:rsidRPr="00B2210A" w:rsidRDefault="00B2210A" w:rsidP="00B2210A">
      <w:pPr>
        <w:rPr>
          <w:lang w:val="ru-RU"/>
        </w:rPr>
      </w:pPr>
    </w:p>
    <w:p w14:paraId="7454A6DB" w14:textId="77777777" w:rsidR="00B2210A" w:rsidRPr="00B2210A" w:rsidRDefault="00B2210A" w:rsidP="00B2210A">
      <w:pPr>
        <w:rPr>
          <w:lang w:val="ru-RU"/>
        </w:rPr>
      </w:pPr>
    </w:p>
    <w:p w14:paraId="6E921305" w14:textId="77777777" w:rsidR="00B2210A" w:rsidRPr="00B2210A" w:rsidRDefault="00B2210A" w:rsidP="00B2210A">
      <w:pPr>
        <w:rPr>
          <w:lang w:val="ru-RU"/>
        </w:rPr>
      </w:pPr>
    </w:p>
    <w:p w14:paraId="74F0A392" w14:textId="77777777" w:rsidR="00B2210A" w:rsidRPr="00B2210A" w:rsidRDefault="00B2210A" w:rsidP="00B2210A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210A" w14:paraId="07CBB3E7" w14:textId="77777777" w:rsidTr="00B2210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4EC00283" w14:textId="58117422" w:rsidR="00B2210A" w:rsidRPr="00D67D7A" w:rsidRDefault="00B2210A" w:rsidP="00B2210A">
            <w:pPr>
              <w:rPr>
                <w:lang w:val="ru-RU"/>
              </w:rPr>
            </w:pPr>
            <w:r>
              <w:rPr>
                <w:lang w:val="ru-RU"/>
              </w:rPr>
              <w:t xml:space="preserve">Студент гр. </w:t>
            </w:r>
            <w:r w:rsidR="00D67D7A">
              <w:rPr>
                <w:lang w:val="ru-RU"/>
              </w:rPr>
              <w:t>22 ИТ</w:t>
            </w:r>
          </w:p>
        </w:tc>
        <w:tc>
          <w:tcPr>
            <w:tcW w:w="3117" w:type="dxa"/>
            <w:tcBorders>
              <w:top w:val="nil"/>
              <w:left w:val="nil"/>
              <w:right w:val="nil"/>
            </w:tcBorders>
          </w:tcPr>
          <w:p w14:paraId="372D39C7" w14:textId="77777777" w:rsidR="00B2210A" w:rsidRDefault="00B2210A" w:rsidP="00B2210A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D0E4721" w14:textId="32198A93" w:rsidR="00B2210A" w:rsidRPr="00D67D7A" w:rsidRDefault="00D67D7A" w:rsidP="00B2210A">
            <w:pPr>
              <w:rPr>
                <w:lang w:val="ru-RU"/>
              </w:rPr>
            </w:pPr>
            <w:r>
              <w:rPr>
                <w:lang w:val="ru-RU"/>
              </w:rPr>
              <w:t>Липинский К.С.</w:t>
            </w:r>
          </w:p>
        </w:tc>
      </w:tr>
      <w:tr w:rsidR="00B2210A" w14:paraId="178028F3" w14:textId="77777777" w:rsidTr="00B2210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2CC16283" w14:textId="77777777" w:rsidR="00B2210A" w:rsidRPr="00B2210A" w:rsidRDefault="00B2210A" w:rsidP="00B2210A">
            <w:pPr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</w:tc>
        <w:tc>
          <w:tcPr>
            <w:tcW w:w="3117" w:type="dxa"/>
            <w:tcBorders>
              <w:left w:val="nil"/>
              <w:bottom w:val="single" w:sz="4" w:space="0" w:color="auto"/>
              <w:right w:val="nil"/>
            </w:tcBorders>
          </w:tcPr>
          <w:p w14:paraId="11ECFAE8" w14:textId="77777777" w:rsidR="00B2210A" w:rsidRDefault="00B2210A" w:rsidP="00B2210A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B625C6A" w14:textId="201652C8" w:rsidR="00B2210A" w:rsidRPr="00B2210A" w:rsidRDefault="00D67D7A" w:rsidP="00B2210A">
            <w:pPr>
              <w:rPr>
                <w:lang w:val="ru-RU"/>
              </w:rPr>
            </w:pPr>
            <w:r>
              <w:rPr>
                <w:lang w:val="ru-RU"/>
              </w:rPr>
              <w:t>Быковский З.С.</w:t>
            </w:r>
          </w:p>
        </w:tc>
      </w:tr>
    </w:tbl>
    <w:p w14:paraId="2AAFAEF9" w14:textId="77777777" w:rsidR="00B2210A" w:rsidRDefault="00B2210A" w:rsidP="00B2210A"/>
    <w:p w14:paraId="30D83EE1" w14:textId="77777777" w:rsidR="00DB221F" w:rsidRDefault="00DB221F" w:rsidP="00B2210A">
      <w:pPr>
        <w:pStyle w:val="Heading3"/>
        <w:rPr>
          <w:lang w:val="ru-RU"/>
        </w:rPr>
      </w:pPr>
      <w:r>
        <w:rPr>
          <w:lang w:val="ru-RU"/>
        </w:rPr>
        <w:lastRenderedPageBreak/>
        <w:t>Цель работы</w:t>
      </w:r>
    </w:p>
    <w:p w14:paraId="72F10EF5" w14:textId="77777777" w:rsidR="00DB221F" w:rsidRPr="00DB221F" w:rsidRDefault="00DB221F" w:rsidP="00DB221F">
      <w:pPr>
        <w:rPr>
          <w:lang w:val="ru-RU"/>
        </w:rPr>
      </w:pPr>
      <w:r>
        <w:rPr>
          <w:lang w:val="ru-RU"/>
        </w:rPr>
        <w:t>Изучение свойств и методов встроенных классов отладки проектов и применения этих классов для отладки программ</w:t>
      </w:r>
    </w:p>
    <w:p w14:paraId="24D7C950" w14:textId="77777777" w:rsidR="00DB221F" w:rsidRDefault="00DB221F" w:rsidP="00B2210A">
      <w:pPr>
        <w:pStyle w:val="Heading3"/>
        <w:rPr>
          <w:lang w:val="ru-RU"/>
        </w:rPr>
      </w:pPr>
    </w:p>
    <w:p w14:paraId="0552C2BB" w14:textId="77777777" w:rsidR="00B2210A" w:rsidRDefault="00B2210A" w:rsidP="00B2210A">
      <w:pPr>
        <w:pStyle w:val="Heading3"/>
        <w:rPr>
          <w:lang w:val="ru-RU"/>
        </w:rPr>
      </w:pPr>
      <w:r>
        <w:rPr>
          <w:lang w:val="ru-RU"/>
        </w:rPr>
        <w:t>Выполнение работы</w:t>
      </w:r>
    </w:p>
    <w:p w14:paraId="53052A0B" w14:textId="77777777" w:rsidR="00DB221F" w:rsidRDefault="00DB221F" w:rsidP="00DB221F">
      <w:pPr>
        <w:pStyle w:val="Heading3"/>
        <w:rPr>
          <w:lang w:val="ru-RU"/>
        </w:rPr>
      </w:pPr>
      <w:r>
        <w:rPr>
          <w:lang w:val="ru-RU"/>
        </w:rPr>
        <w:t>Задание 1</w:t>
      </w:r>
    </w:p>
    <w:p w14:paraId="082AC4FC" w14:textId="77777777" w:rsidR="00DB221F" w:rsidRDefault="00DB221F" w:rsidP="00DB221F">
      <w:pPr>
        <w:rPr>
          <w:lang w:val="ru-RU"/>
        </w:rPr>
      </w:pPr>
      <w:r>
        <w:rPr>
          <w:lang w:val="ru-RU"/>
        </w:rPr>
        <w:t xml:space="preserve">Создадим новое консольное приложение </w:t>
      </w:r>
      <w:r w:rsidRPr="00DB221F">
        <w:rPr>
          <w:lang w:val="ru-RU"/>
        </w:rPr>
        <w:t>.</w:t>
      </w:r>
      <w:r>
        <w:t>NET</w:t>
      </w:r>
      <w:r w:rsidRPr="00DB221F">
        <w:rPr>
          <w:lang w:val="ru-RU"/>
        </w:rPr>
        <w:t xml:space="preserve"> </w:t>
      </w:r>
      <w:r>
        <w:rPr>
          <w:lang w:val="ru-RU"/>
        </w:rPr>
        <w:t>и введём следующий код (рис. 1)</w:t>
      </w:r>
    </w:p>
    <w:p w14:paraId="6BD3BAFB" w14:textId="77777777" w:rsidR="00DB221F" w:rsidRDefault="00DB221F" w:rsidP="00DB221F">
      <w:pPr>
        <w:keepNext/>
        <w:jc w:val="center"/>
      </w:pPr>
      <w:r w:rsidRPr="00DB221F">
        <w:rPr>
          <w:noProof/>
        </w:rPr>
        <w:drawing>
          <wp:inline distT="0" distB="0" distL="0" distR="0" wp14:anchorId="1F2F5017" wp14:editId="75203860">
            <wp:extent cx="3991532" cy="315321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1B4E" w14:textId="77777777" w:rsidR="00DB221F" w:rsidRPr="00D67D7A" w:rsidRDefault="00DB221F" w:rsidP="00DB221F">
      <w:pPr>
        <w:pStyle w:val="Caption"/>
        <w:rPr>
          <w:lang w:val="ru-RU"/>
        </w:rPr>
      </w:pPr>
      <w:r w:rsidRPr="00D67D7A">
        <w:rPr>
          <w:lang w:val="ru-RU"/>
        </w:rPr>
        <w:t xml:space="preserve">Рисунок </w:t>
      </w:r>
      <w:r w:rsidR="00000000">
        <w:fldChar w:fldCharType="begin"/>
      </w:r>
      <w:r w:rsidR="00000000" w:rsidRPr="00D67D7A">
        <w:rPr>
          <w:lang w:val="ru-RU"/>
        </w:rPr>
        <w:instrText xml:space="preserve"> </w:instrText>
      </w:r>
      <w:r w:rsidR="00000000">
        <w:instrText>SEQ</w:instrText>
      </w:r>
      <w:r w:rsidR="00000000" w:rsidRPr="00D67D7A">
        <w:rPr>
          <w:lang w:val="ru-RU"/>
        </w:rPr>
        <w:instrText xml:space="preserve"> Рисунок \* </w:instrText>
      </w:r>
      <w:r w:rsidR="00000000">
        <w:instrText>ARABIC</w:instrText>
      </w:r>
      <w:r w:rsidR="00000000" w:rsidRPr="00D67D7A">
        <w:rPr>
          <w:lang w:val="ru-RU"/>
        </w:rPr>
        <w:instrText xml:space="preserve"> </w:instrText>
      </w:r>
      <w:r w:rsidR="00000000">
        <w:fldChar w:fldCharType="separate"/>
      </w:r>
      <w:r w:rsidR="00370DCD" w:rsidRPr="00D67D7A">
        <w:rPr>
          <w:noProof/>
          <w:lang w:val="ru-RU"/>
        </w:rPr>
        <w:t>1</w:t>
      </w:r>
      <w:r w:rsidR="00000000">
        <w:rPr>
          <w:noProof/>
        </w:rPr>
        <w:fldChar w:fldCharType="end"/>
      </w:r>
    </w:p>
    <w:p w14:paraId="3C595D5F" w14:textId="77777777" w:rsidR="00DB221F" w:rsidRDefault="00DB221F" w:rsidP="00DB221F">
      <w:pPr>
        <w:rPr>
          <w:lang w:val="ru-RU"/>
        </w:rPr>
      </w:pPr>
      <w:r>
        <w:rPr>
          <w:lang w:val="ru-RU"/>
        </w:rPr>
        <w:t>Получаем следующее сообщение (рис. 2)</w:t>
      </w:r>
    </w:p>
    <w:p w14:paraId="4B5FDDC7" w14:textId="77777777" w:rsidR="00DB221F" w:rsidRDefault="00DB221F" w:rsidP="00DB221F">
      <w:pPr>
        <w:keepNext/>
        <w:jc w:val="center"/>
      </w:pPr>
      <w:r w:rsidRPr="00DB221F">
        <w:rPr>
          <w:noProof/>
          <w:lang w:val="ru-RU"/>
        </w:rPr>
        <w:drawing>
          <wp:inline distT="0" distB="0" distL="0" distR="0" wp14:anchorId="701FB9A7" wp14:editId="0C222266">
            <wp:extent cx="2210108" cy="695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F415" w14:textId="77777777" w:rsidR="00DB221F" w:rsidRDefault="00DB221F" w:rsidP="00DB221F">
      <w:pPr>
        <w:pStyle w:val="Caption"/>
        <w:rPr>
          <w:lang w:val="ru-RU"/>
        </w:rPr>
      </w:pPr>
      <w:r w:rsidRPr="00D67D7A">
        <w:rPr>
          <w:lang w:val="ru-RU"/>
        </w:rPr>
        <w:t xml:space="preserve">Рисунок </w:t>
      </w:r>
      <w:r w:rsidR="00000000">
        <w:fldChar w:fldCharType="begin"/>
      </w:r>
      <w:r w:rsidR="00000000" w:rsidRPr="00D67D7A">
        <w:rPr>
          <w:lang w:val="ru-RU"/>
        </w:rPr>
        <w:instrText xml:space="preserve"> </w:instrText>
      </w:r>
      <w:r w:rsidR="00000000">
        <w:instrText>SEQ</w:instrText>
      </w:r>
      <w:r w:rsidR="00000000" w:rsidRPr="00D67D7A">
        <w:rPr>
          <w:lang w:val="ru-RU"/>
        </w:rPr>
        <w:instrText xml:space="preserve"> Рисунок \* </w:instrText>
      </w:r>
      <w:r w:rsidR="00000000">
        <w:instrText>ARABIC</w:instrText>
      </w:r>
      <w:r w:rsidR="00000000" w:rsidRPr="00D67D7A">
        <w:rPr>
          <w:lang w:val="ru-RU"/>
        </w:rPr>
        <w:instrText xml:space="preserve"> </w:instrText>
      </w:r>
      <w:r w:rsidR="00000000">
        <w:fldChar w:fldCharType="separate"/>
      </w:r>
      <w:r w:rsidR="00370DCD" w:rsidRPr="00D67D7A">
        <w:rPr>
          <w:noProof/>
          <w:lang w:val="ru-RU"/>
        </w:rPr>
        <w:t>2</w:t>
      </w:r>
      <w:r w:rsidR="00000000">
        <w:rPr>
          <w:noProof/>
        </w:rPr>
        <w:fldChar w:fldCharType="end"/>
      </w:r>
    </w:p>
    <w:p w14:paraId="265FACD6" w14:textId="77777777" w:rsidR="00370DCD" w:rsidRDefault="00370DCD" w:rsidP="00370DCD">
      <w:pPr>
        <w:rPr>
          <w:lang w:val="ru-RU"/>
        </w:rPr>
      </w:pPr>
      <w:r>
        <w:rPr>
          <w:lang w:val="ru-RU"/>
        </w:rPr>
        <w:t xml:space="preserve">Отладчик ожидал, что условие, переданное в него, будет </w:t>
      </w:r>
      <w:r>
        <w:t>false</w:t>
      </w:r>
      <w:r w:rsidRPr="00370DCD">
        <w:rPr>
          <w:lang w:val="ru-RU"/>
        </w:rPr>
        <w:t xml:space="preserve">, </w:t>
      </w:r>
      <w:r>
        <w:rPr>
          <w:lang w:val="ru-RU"/>
        </w:rPr>
        <w:t>т.к. оно передано явно, то программа будет всегда останавливаться.</w:t>
      </w:r>
    </w:p>
    <w:p w14:paraId="3F76541A" w14:textId="77777777" w:rsidR="00370DCD" w:rsidRDefault="00370DCD" w:rsidP="00370DCD">
      <w:pPr>
        <w:rPr>
          <w:lang w:val="ru-RU"/>
        </w:rPr>
      </w:pPr>
      <w:r>
        <w:rPr>
          <w:lang w:val="ru-RU"/>
        </w:rPr>
        <w:t>При следующем изменённом коде (рис. 3)</w:t>
      </w:r>
    </w:p>
    <w:p w14:paraId="3985326D" w14:textId="77777777" w:rsidR="00370DCD" w:rsidRDefault="00370DCD" w:rsidP="00370DCD">
      <w:pPr>
        <w:keepNext/>
        <w:jc w:val="center"/>
      </w:pPr>
      <w:r w:rsidRPr="00370DCD">
        <w:rPr>
          <w:noProof/>
          <w:lang w:val="ru-RU"/>
        </w:rPr>
        <w:lastRenderedPageBreak/>
        <w:drawing>
          <wp:inline distT="0" distB="0" distL="0" distR="0" wp14:anchorId="148E57BB" wp14:editId="33C86F03">
            <wp:extent cx="4277322" cy="339137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564A" w14:textId="77777777" w:rsidR="00370DCD" w:rsidRDefault="00370DCD" w:rsidP="00370DCD">
      <w:pPr>
        <w:pStyle w:val="Caption"/>
        <w:rPr>
          <w:lang w:val="ru-RU"/>
        </w:rPr>
      </w:pPr>
      <w:r w:rsidRPr="00370DCD">
        <w:rPr>
          <w:lang w:val="ru-RU"/>
        </w:rPr>
        <w:t xml:space="preserve">Рисунок </w:t>
      </w:r>
      <w:r>
        <w:fldChar w:fldCharType="begin"/>
      </w:r>
      <w:r w:rsidRPr="00370DCD">
        <w:rPr>
          <w:lang w:val="ru-RU"/>
        </w:rPr>
        <w:instrText xml:space="preserve"> </w:instrText>
      </w:r>
      <w:r>
        <w:instrText>SEQ</w:instrText>
      </w:r>
      <w:r w:rsidRPr="00370DCD">
        <w:rPr>
          <w:lang w:val="ru-RU"/>
        </w:rPr>
        <w:instrText xml:space="preserve"> Рисунок \* </w:instrText>
      </w:r>
      <w:r>
        <w:instrText>ARABIC</w:instrText>
      </w:r>
      <w:r w:rsidRPr="00370DCD">
        <w:rPr>
          <w:lang w:val="ru-RU"/>
        </w:rPr>
        <w:instrText xml:space="preserve"> </w:instrText>
      </w:r>
      <w:r>
        <w:fldChar w:fldCharType="separate"/>
      </w:r>
      <w:r w:rsidRPr="00D67D7A">
        <w:rPr>
          <w:noProof/>
          <w:lang w:val="ru-RU"/>
        </w:rPr>
        <w:t>3</w:t>
      </w:r>
      <w:r>
        <w:fldChar w:fldCharType="end"/>
      </w:r>
    </w:p>
    <w:p w14:paraId="16B734CB" w14:textId="77777777" w:rsidR="00370DCD" w:rsidRDefault="00370DCD" w:rsidP="00370DCD">
      <w:pPr>
        <w:rPr>
          <w:lang w:val="ru-RU"/>
        </w:rPr>
      </w:pPr>
      <w:r>
        <w:rPr>
          <w:lang w:val="ru-RU"/>
        </w:rPr>
        <w:t>Выведется слово «Отладка», но затем программа так же закончит свою работу</w:t>
      </w:r>
    </w:p>
    <w:p w14:paraId="0D711668" w14:textId="77777777" w:rsidR="00370DCD" w:rsidRDefault="00370DCD" w:rsidP="00370DCD">
      <w:pPr>
        <w:rPr>
          <w:lang w:val="ru-RU"/>
        </w:rPr>
      </w:pPr>
    </w:p>
    <w:p w14:paraId="46755245" w14:textId="77777777" w:rsidR="00370DCD" w:rsidRDefault="00370DCD" w:rsidP="00370DCD">
      <w:pPr>
        <w:pStyle w:val="Heading3"/>
        <w:rPr>
          <w:lang w:val="ru-RU"/>
        </w:rPr>
      </w:pPr>
      <w:r>
        <w:rPr>
          <w:lang w:val="ru-RU"/>
        </w:rPr>
        <w:t>Задание 2</w:t>
      </w:r>
    </w:p>
    <w:p w14:paraId="1DE20DA4" w14:textId="77777777" w:rsidR="00370DCD" w:rsidRDefault="00370DCD" w:rsidP="00370DCD">
      <w:pPr>
        <w:rPr>
          <w:lang w:val="ru-RU"/>
        </w:rPr>
      </w:pPr>
      <w:r>
        <w:rPr>
          <w:lang w:val="ru-RU"/>
        </w:rPr>
        <w:t>Введём следующий код (рис. 4)</w:t>
      </w:r>
    </w:p>
    <w:p w14:paraId="043207A0" w14:textId="77777777" w:rsidR="00370DCD" w:rsidRDefault="00370DCD" w:rsidP="00370DCD">
      <w:pPr>
        <w:keepNext/>
        <w:jc w:val="center"/>
      </w:pPr>
      <w:r w:rsidRPr="00370DCD">
        <w:rPr>
          <w:noProof/>
          <w:lang w:val="ru-RU"/>
        </w:rPr>
        <w:lastRenderedPageBreak/>
        <w:drawing>
          <wp:inline distT="0" distB="0" distL="0" distR="0" wp14:anchorId="2B5783E8" wp14:editId="576C2F80">
            <wp:extent cx="5943600" cy="36444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3DB3" w14:textId="77777777" w:rsidR="00370DCD" w:rsidRDefault="00370DCD" w:rsidP="00370DCD">
      <w:pPr>
        <w:pStyle w:val="Caption"/>
        <w:rPr>
          <w:lang w:val="ru-RU"/>
        </w:rPr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>
        <w:rPr>
          <w:noProof/>
        </w:rPr>
        <w:t>4</w:t>
      </w:r>
      <w:r w:rsidR="00000000">
        <w:rPr>
          <w:noProof/>
        </w:rPr>
        <w:fldChar w:fldCharType="end"/>
      </w:r>
    </w:p>
    <w:p w14:paraId="5D5AB4D2" w14:textId="77777777" w:rsidR="00370DCD" w:rsidRDefault="00370DCD" w:rsidP="00370DCD">
      <w:pPr>
        <w:rPr>
          <w:lang w:val="ru-RU"/>
        </w:rPr>
      </w:pPr>
      <w:r>
        <w:rPr>
          <w:lang w:val="ru-RU"/>
        </w:rPr>
        <w:t>Результат выполнения (рис. 5)</w:t>
      </w:r>
    </w:p>
    <w:p w14:paraId="7BD7D05A" w14:textId="77777777" w:rsidR="00370DCD" w:rsidRDefault="00370DCD" w:rsidP="00370DCD">
      <w:pPr>
        <w:keepNext/>
        <w:jc w:val="center"/>
      </w:pPr>
      <w:r w:rsidRPr="00370DCD">
        <w:rPr>
          <w:noProof/>
          <w:lang w:val="ru-RU"/>
        </w:rPr>
        <w:drawing>
          <wp:inline distT="0" distB="0" distL="0" distR="0" wp14:anchorId="6C6721A1" wp14:editId="4B821F6A">
            <wp:extent cx="5943600" cy="31082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F466" w14:textId="77777777" w:rsidR="00370DCD" w:rsidRDefault="00370DCD" w:rsidP="00370DCD">
      <w:pPr>
        <w:pStyle w:val="Caption"/>
        <w:rPr>
          <w:lang w:val="ru-RU"/>
        </w:rPr>
      </w:pPr>
      <w:r w:rsidRPr="00D67D7A">
        <w:rPr>
          <w:lang w:val="ru-RU"/>
        </w:rPr>
        <w:t xml:space="preserve">Рисунок </w:t>
      </w:r>
      <w:r w:rsidR="00000000">
        <w:fldChar w:fldCharType="begin"/>
      </w:r>
      <w:r w:rsidR="00000000" w:rsidRPr="00D67D7A">
        <w:rPr>
          <w:lang w:val="ru-RU"/>
        </w:rPr>
        <w:instrText xml:space="preserve"> </w:instrText>
      </w:r>
      <w:r w:rsidR="00000000">
        <w:instrText>SEQ</w:instrText>
      </w:r>
      <w:r w:rsidR="00000000" w:rsidRPr="00D67D7A">
        <w:rPr>
          <w:lang w:val="ru-RU"/>
        </w:rPr>
        <w:instrText xml:space="preserve"> Рисунок \* </w:instrText>
      </w:r>
      <w:r w:rsidR="00000000">
        <w:instrText>ARABIC</w:instrText>
      </w:r>
      <w:r w:rsidR="00000000" w:rsidRPr="00D67D7A">
        <w:rPr>
          <w:lang w:val="ru-RU"/>
        </w:rPr>
        <w:instrText xml:space="preserve"> </w:instrText>
      </w:r>
      <w:r w:rsidR="00000000">
        <w:fldChar w:fldCharType="separate"/>
      </w:r>
      <w:r w:rsidRPr="00D67D7A">
        <w:rPr>
          <w:noProof/>
          <w:lang w:val="ru-RU"/>
        </w:rPr>
        <w:t>5</w:t>
      </w:r>
      <w:r w:rsidR="00000000">
        <w:rPr>
          <w:noProof/>
        </w:rPr>
        <w:fldChar w:fldCharType="end"/>
      </w:r>
    </w:p>
    <w:p w14:paraId="1F8CAF85" w14:textId="77777777" w:rsidR="00370DCD" w:rsidRDefault="00370DCD">
      <w:pPr>
        <w:rPr>
          <w:lang w:val="ru-RU"/>
        </w:rPr>
      </w:pPr>
      <w:r>
        <w:rPr>
          <w:lang w:val="ru-RU"/>
        </w:rPr>
        <w:br w:type="page"/>
      </w:r>
    </w:p>
    <w:p w14:paraId="73363936" w14:textId="77777777" w:rsidR="00370DCD" w:rsidRDefault="00370DCD" w:rsidP="00370DCD">
      <w:pPr>
        <w:rPr>
          <w:lang w:val="ru-RU"/>
        </w:rPr>
      </w:pPr>
      <w:r>
        <w:rPr>
          <w:lang w:val="ru-RU"/>
        </w:rPr>
        <w:lastRenderedPageBreak/>
        <w:t>Текстовый файл создался (рис. 6)</w:t>
      </w:r>
    </w:p>
    <w:p w14:paraId="023DB9CB" w14:textId="77777777" w:rsidR="00370DCD" w:rsidRDefault="00370DCD" w:rsidP="00370DCD">
      <w:pPr>
        <w:keepNext/>
        <w:jc w:val="center"/>
      </w:pPr>
      <w:r w:rsidRPr="00370DCD">
        <w:rPr>
          <w:noProof/>
          <w:lang w:val="ru-RU"/>
        </w:rPr>
        <w:drawing>
          <wp:inline distT="0" distB="0" distL="0" distR="0" wp14:anchorId="59FBFE26" wp14:editId="3351CD13">
            <wp:extent cx="5943600" cy="3597813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46E3" w14:textId="77777777" w:rsidR="00370DCD" w:rsidRDefault="00370DCD" w:rsidP="00370DCD">
      <w:pPr>
        <w:pStyle w:val="Caption"/>
        <w:rPr>
          <w:lang w:val="ru-RU"/>
        </w:rPr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>
        <w:rPr>
          <w:noProof/>
        </w:rPr>
        <w:t>6</w:t>
      </w:r>
      <w:r w:rsidR="00000000">
        <w:rPr>
          <w:noProof/>
        </w:rPr>
        <w:fldChar w:fldCharType="end"/>
      </w:r>
    </w:p>
    <w:p w14:paraId="39653767" w14:textId="77777777" w:rsidR="00370DCD" w:rsidRDefault="00370DCD" w:rsidP="00370DCD">
      <w:pPr>
        <w:pStyle w:val="Heading3"/>
        <w:rPr>
          <w:lang w:val="ru-RU"/>
        </w:rPr>
      </w:pPr>
      <w:r>
        <w:rPr>
          <w:lang w:val="ru-RU"/>
        </w:rPr>
        <w:t>Контрольные вопросы</w:t>
      </w:r>
    </w:p>
    <w:p w14:paraId="7B0B3917" w14:textId="77777777" w:rsidR="00720FE8" w:rsidRPr="00720FE8" w:rsidRDefault="00720FE8" w:rsidP="00720F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Cs w:val="28"/>
          <w:lang w:val="ru-RU"/>
        </w:rPr>
      </w:pPr>
      <w:r w:rsidRPr="00720FE8">
        <w:rPr>
          <w:szCs w:val="28"/>
          <w:lang w:val="ru-RU"/>
        </w:rPr>
        <w:t>Сущность объектно-ориентированного подхода – это организация кода вокруг объектов, которые представляют собой экземпляры классов.</w:t>
      </w:r>
    </w:p>
    <w:p w14:paraId="789A1CEA" w14:textId="77777777" w:rsidR="00720FE8" w:rsidRPr="008516C4" w:rsidRDefault="00720FE8" w:rsidP="00720F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Cs w:val="28"/>
        </w:rPr>
      </w:pPr>
      <w:r w:rsidRPr="008516C4">
        <w:rPr>
          <w:szCs w:val="28"/>
        </w:rPr>
        <w:t>Техники обеспечения качества включают:</w:t>
      </w:r>
    </w:p>
    <w:p w14:paraId="4B543D0F" w14:textId="77777777" w:rsidR="00720FE8" w:rsidRPr="00720FE8" w:rsidRDefault="00720FE8" w:rsidP="00720FE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szCs w:val="28"/>
          <w:lang w:val="ru-RU"/>
        </w:rPr>
      </w:pPr>
      <w:r w:rsidRPr="00720FE8">
        <w:rPr>
          <w:szCs w:val="28"/>
          <w:lang w:val="ru-RU"/>
        </w:rPr>
        <w:t>Код-ревью – проверка кода коллегами.</w:t>
      </w:r>
    </w:p>
    <w:p w14:paraId="79B7529F" w14:textId="77777777" w:rsidR="00720FE8" w:rsidRPr="00720FE8" w:rsidRDefault="00720FE8" w:rsidP="00720FE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szCs w:val="28"/>
          <w:lang w:val="ru-RU"/>
        </w:rPr>
      </w:pPr>
      <w:r w:rsidRPr="00720FE8">
        <w:rPr>
          <w:szCs w:val="28"/>
          <w:lang w:val="ru-RU"/>
        </w:rPr>
        <w:t>Модульное тестирование – тестирование отдельных компонентов.</w:t>
      </w:r>
    </w:p>
    <w:p w14:paraId="08E9865E" w14:textId="77777777" w:rsidR="00720FE8" w:rsidRPr="00720FE8" w:rsidRDefault="00720FE8" w:rsidP="00720FE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szCs w:val="28"/>
          <w:lang w:val="ru-RU"/>
        </w:rPr>
      </w:pPr>
      <w:r w:rsidRPr="00720FE8">
        <w:rPr>
          <w:szCs w:val="28"/>
          <w:lang w:val="ru-RU"/>
        </w:rPr>
        <w:t>Интеграционное тестирование – проверка взаимодействия модулей.</w:t>
      </w:r>
    </w:p>
    <w:p w14:paraId="01D46725" w14:textId="77777777" w:rsidR="00720FE8" w:rsidRPr="00720FE8" w:rsidRDefault="00720FE8" w:rsidP="00720FE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szCs w:val="28"/>
          <w:lang w:val="ru-RU"/>
        </w:rPr>
      </w:pPr>
      <w:r w:rsidRPr="00720FE8">
        <w:rPr>
          <w:szCs w:val="28"/>
          <w:lang w:val="ru-RU"/>
        </w:rPr>
        <w:t>Статический анализ кода – выявление ошибок без выполнения программы.</w:t>
      </w:r>
    </w:p>
    <w:p w14:paraId="4C85A340" w14:textId="77777777" w:rsidR="00720FE8" w:rsidRPr="00720FE8" w:rsidRDefault="00720FE8" w:rsidP="00720FE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szCs w:val="28"/>
          <w:lang w:val="ru-RU"/>
        </w:rPr>
      </w:pPr>
      <w:r w:rsidRPr="00720FE8">
        <w:rPr>
          <w:szCs w:val="28"/>
          <w:lang w:val="ru-RU"/>
        </w:rPr>
        <w:t>Отладка – процесс поиска и исправления ошибок.</w:t>
      </w:r>
    </w:p>
    <w:p w14:paraId="3DD4998E" w14:textId="77777777" w:rsidR="00720FE8" w:rsidRPr="00720FE8" w:rsidRDefault="00720FE8" w:rsidP="00720F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Cs w:val="28"/>
          <w:lang w:val="ru-RU"/>
        </w:rPr>
      </w:pPr>
      <w:r w:rsidRPr="00720FE8">
        <w:rPr>
          <w:szCs w:val="28"/>
          <w:lang w:val="ru-RU"/>
        </w:rPr>
        <w:t>Отладчик – это инструмент, позволяющий разработчику анализировать выполнение кода, находить и устранять ошибки. Позволяет устанавливать точки останова, пошагово выполнять код и проверять значения переменных.</w:t>
      </w:r>
    </w:p>
    <w:p w14:paraId="2013BC1F" w14:textId="77777777" w:rsidR="00720FE8" w:rsidRPr="00720FE8" w:rsidRDefault="00720FE8" w:rsidP="00720F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Cs w:val="28"/>
          <w:lang w:val="ru-RU"/>
        </w:rPr>
      </w:pPr>
      <w:r w:rsidRPr="00720FE8">
        <w:rPr>
          <w:szCs w:val="28"/>
          <w:lang w:val="ru-RU"/>
        </w:rPr>
        <w:t xml:space="preserve">Классы </w:t>
      </w:r>
      <w:r w:rsidRPr="008516C4">
        <w:rPr>
          <w:szCs w:val="28"/>
        </w:rPr>
        <w:t>Debug</w:t>
      </w:r>
      <w:r w:rsidRPr="00720FE8">
        <w:rPr>
          <w:szCs w:val="28"/>
          <w:lang w:val="ru-RU"/>
        </w:rPr>
        <w:t xml:space="preserve"> и </w:t>
      </w:r>
      <w:r w:rsidRPr="008516C4">
        <w:rPr>
          <w:szCs w:val="28"/>
        </w:rPr>
        <w:t>Trace</w:t>
      </w:r>
      <w:r w:rsidRPr="00720FE8">
        <w:rPr>
          <w:szCs w:val="28"/>
          <w:lang w:val="ru-RU"/>
        </w:rPr>
        <w:t xml:space="preserve"> предназначены для диагностики и логирования:</w:t>
      </w:r>
    </w:p>
    <w:p w14:paraId="3024BB71" w14:textId="77777777" w:rsidR="00720FE8" w:rsidRPr="00720FE8" w:rsidRDefault="00720FE8" w:rsidP="00720FE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szCs w:val="28"/>
          <w:lang w:val="ru-RU"/>
        </w:rPr>
      </w:pPr>
      <w:r w:rsidRPr="008516C4">
        <w:rPr>
          <w:szCs w:val="28"/>
        </w:rPr>
        <w:lastRenderedPageBreak/>
        <w:t>Debug</w:t>
      </w:r>
      <w:r w:rsidRPr="00720FE8">
        <w:rPr>
          <w:szCs w:val="28"/>
          <w:lang w:val="ru-RU"/>
        </w:rPr>
        <w:t xml:space="preserve"> используется во время разработки и включается только в конфигурации </w:t>
      </w:r>
      <w:r w:rsidRPr="008516C4">
        <w:rPr>
          <w:szCs w:val="28"/>
        </w:rPr>
        <w:t>Debug</w:t>
      </w:r>
      <w:r w:rsidRPr="00720FE8">
        <w:rPr>
          <w:szCs w:val="28"/>
          <w:lang w:val="ru-RU"/>
        </w:rPr>
        <w:t>.</w:t>
      </w:r>
    </w:p>
    <w:p w14:paraId="0C37B126" w14:textId="77777777" w:rsidR="00720FE8" w:rsidRPr="00720FE8" w:rsidRDefault="00720FE8" w:rsidP="00720FE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szCs w:val="28"/>
          <w:lang w:val="ru-RU"/>
        </w:rPr>
      </w:pPr>
      <w:r w:rsidRPr="008516C4">
        <w:rPr>
          <w:szCs w:val="28"/>
        </w:rPr>
        <w:t>Trace</w:t>
      </w:r>
      <w:r w:rsidRPr="00720FE8">
        <w:rPr>
          <w:szCs w:val="28"/>
          <w:lang w:val="ru-RU"/>
        </w:rPr>
        <w:t xml:space="preserve"> работает в любых конфигурациях, включая </w:t>
      </w:r>
      <w:r w:rsidRPr="008516C4">
        <w:rPr>
          <w:szCs w:val="28"/>
        </w:rPr>
        <w:t>Release</w:t>
      </w:r>
      <w:r w:rsidRPr="00720FE8">
        <w:rPr>
          <w:szCs w:val="28"/>
          <w:lang w:val="ru-RU"/>
        </w:rPr>
        <w:t>.</w:t>
      </w:r>
    </w:p>
    <w:p w14:paraId="4F93C323" w14:textId="77777777" w:rsidR="00720FE8" w:rsidRPr="00720FE8" w:rsidRDefault="00720FE8" w:rsidP="00720FE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szCs w:val="28"/>
          <w:lang w:val="ru-RU"/>
        </w:rPr>
      </w:pPr>
      <w:r w:rsidRPr="00720FE8">
        <w:rPr>
          <w:szCs w:val="28"/>
          <w:lang w:val="ru-RU"/>
        </w:rPr>
        <w:t xml:space="preserve">Оба класса имеют методы </w:t>
      </w:r>
      <w:r w:rsidRPr="008516C4">
        <w:rPr>
          <w:szCs w:val="28"/>
        </w:rPr>
        <w:t>Write</w:t>
      </w:r>
      <w:r w:rsidRPr="00720FE8">
        <w:rPr>
          <w:szCs w:val="28"/>
          <w:lang w:val="ru-RU"/>
        </w:rPr>
        <w:t xml:space="preserve">, </w:t>
      </w:r>
      <w:r w:rsidRPr="008516C4">
        <w:rPr>
          <w:szCs w:val="28"/>
        </w:rPr>
        <w:t>WriteLine</w:t>
      </w:r>
      <w:r w:rsidRPr="00720FE8">
        <w:rPr>
          <w:szCs w:val="28"/>
          <w:lang w:val="ru-RU"/>
        </w:rPr>
        <w:t xml:space="preserve">, </w:t>
      </w:r>
      <w:r w:rsidRPr="008516C4">
        <w:rPr>
          <w:szCs w:val="28"/>
        </w:rPr>
        <w:t>Assert</w:t>
      </w:r>
      <w:r w:rsidRPr="00720FE8">
        <w:rPr>
          <w:szCs w:val="28"/>
          <w:lang w:val="ru-RU"/>
        </w:rPr>
        <w:t xml:space="preserve">, </w:t>
      </w:r>
      <w:r w:rsidRPr="008516C4">
        <w:rPr>
          <w:szCs w:val="28"/>
        </w:rPr>
        <w:t>Flush</w:t>
      </w:r>
      <w:r w:rsidRPr="00720FE8">
        <w:rPr>
          <w:szCs w:val="28"/>
          <w:lang w:val="ru-RU"/>
        </w:rPr>
        <w:t xml:space="preserve"> и могут выводить сообщения в различные трассировочные слушатели (</w:t>
      </w:r>
      <w:r w:rsidRPr="008516C4">
        <w:rPr>
          <w:szCs w:val="28"/>
        </w:rPr>
        <w:t>Listeners</w:t>
      </w:r>
      <w:r w:rsidRPr="00720FE8">
        <w:rPr>
          <w:szCs w:val="28"/>
          <w:lang w:val="ru-RU"/>
        </w:rPr>
        <w:t>).</w:t>
      </w:r>
    </w:p>
    <w:p w14:paraId="72B208BA" w14:textId="77777777" w:rsidR="00720FE8" w:rsidRPr="00720FE8" w:rsidRDefault="00720FE8" w:rsidP="00720F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Cs w:val="28"/>
          <w:lang w:val="ru-RU"/>
        </w:rPr>
      </w:pPr>
      <w:r w:rsidRPr="00720FE8">
        <w:rPr>
          <w:szCs w:val="28"/>
          <w:lang w:val="ru-RU"/>
        </w:rPr>
        <w:t xml:space="preserve">Сходство и различие </w:t>
      </w:r>
      <w:r w:rsidRPr="008516C4">
        <w:rPr>
          <w:szCs w:val="28"/>
        </w:rPr>
        <w:t>Debug</w:t>
      </w:r>
      <w:r w:rsidRPr="00720FE8">
        <w:rPr>
          <w:szCs w:val="28"/>
          <w:lang w:val="ru-RU"/>
        </w:rPr>
        <w:t xml:space="preserve"> и </w:t>
      </w:r>
      <w:r w:rsidRPr="008516C4">
        <w:rPr>
          <w:szCs w:val="28"/>
        </w:rPr>
        <w:t>Trace</w:t>
      </w:r>
      <w:r w:rsidRPr="00720FE8">
        <w:rPr>
          <w:szCs w:val="28"/>
          <w:lang w:val="ru-RU"/>
        </w:rPr>
        <w:t>:</w:t>
      </w:r>
    </w:p>
    <w:p w14:paraId="3305C0CE" w14:textId="77777777" w:rsidR="00720FE8" w:rsidRPr="00720FE8" w:rsidRDefault="00720FE8" w:rsidP="00720FE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szCs w:val="28"/>
          <w:lang w:val="ru-RU"/>
        </w:rPr>
      </w:pPr>
      <w:r w:rsidRPr="00720FE8">
        <w:rPr>
          <w:szCs w:val="28"/>
          <w:lang w:val="ru-RU"/>
        </w:rPr>
        <w:t>Сходство: Оба класса служат для логирования и отладки, используют схожие методы.</w:t>
      </w:r>
    </w:p>
    <w:p w14:paraId="7EC274C6" w14:textId="77777777" w:rsidR="00720FE8" w:rsidRPr="00720FE8" w:rsidRDefault="00720FE8" w:rsidP="00720FE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szCs w:val="28"/>
          <w:lang w:val="ru-RU"/>
        </w:rPr>
      </w:pPr>
      <w:r w:rsidRPr="00720FE8">
        <w:rPr>
          <w:szCs w:val="28"/>
          <w:lang w:val="ru-RU"/>
        </w:rPr>
        <w:t xml:space="preserve">Различие: </w:t>
      </w:r>
      <w:r w:rsidRPr="008516C4">
        <w:rPr>
          <w:szCs w:val="28"/>
        </w:rPr>
        <w:t>Debug</w:t>
      </w:r>
      <w:r w:rsidRPr="00720FE8">
        <w:rPr>
          <w:szCs w:val="28"/>
          <w:lang w:val="ru-RU"/>
        </w:rPr>
        <w:t xml:space="preserve"> работает только в режиме отладки, </w:t>
      </w:r>
      <w:r w:rsidRPr="008516C4">
        <w:rPr>
          <w:szCs w:val="28"/>
        </w:rPr>
        <w:t>Trace</w:t>
      </w:r>
      <w:r w:rsidRPr="00720FE8">
        <w:rPr>
          <w:szCs w:val="28"/>
          <w:lang w:val="ru-RU"/>
        </w:rPr>
        <w:t xml:space="preserve"> – и в отладке, и в релизе.</w:t>
      </w:r>
    </w:p>
    <w:p w14:paraId="0506DD40" w14:textId="77777777" w:rsidR="00720FE8" w:rsidRPr="00720FE8" w:rsidRDefault="00720FE8" w:rsidP="00720F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Cs w:val="28"/>
          <w:lang w:val="ru-RU"/>
        </w:rPr>
      </w:pPr>
      <w:r w:rsidRPr="00720FE8">
        <w:rPr>
          <w:szCs w:val="28"/>
          <w:lang w:val="ru-RU"/>
        </w:rPr>
        <w:t>Метод Флойда доказательства правильности программ основан на аннотации программных фрагментов пред- и постусловиями:</w:t>
      </w:r>
    </w:p>
    <w:p w14:paraId="7362838A" w14:textId="77777777" w:rsidR="00720FE8" w:rsidRPr="00720FE8" w:rsidRDefault="00720FE8" w:rsidP="00720FE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szCs w:val="28"/>
          <w:lang w:val="ru-RU"/>
        </w:rPr>
      </w:pPr>
      <w:r w:rsidRPr="00720FE8">
        <w:rPr>
          <w:szCs w:val="28"/>
          <w:lang w:val="ru-RU"/>
        </w:rPr>
        <w:t>Каждой строке кода приписываются утверждения о состоянии программы.</w:t>
      </w:r>
    </w:p>
    <w:p w14:paraId="255D342E" w14:textId="77777777" w:rsidR="00720FE8" w:rsidRPr="00720FE8" w:rsidRDefault="00720FE8" w:rsidP="00720FE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szCs w:val="28"/>
          <w:lang w:val="ru-RU"/>
        </w:rPr>
      </w:pPr>
      <w:r w:rsidRPr="00720FE8">
        <w:rPr>
          <w:szCs w:val="28"/>
          <w:lang w:val="ru-RU"/>
        </w:rPr>
        <w:t>Используются инварианты цикла (утверждения, остающиеся истинными при каждом повторе).</w:t>
      </w:r>
    </w:p>
    <w:p w14:paraId="03A783AF" w14:textId="77777777" w:rsidR="00720FE8" w:rsidRPr="00720FE8" w:rsidRDefault="00720FE8" w:rsidP="00720FE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szCs w:val="28"/>
          <w:lang w:val="ru-RU"/>
        </w:rPr>
      </w:pPr>
      <w:r w:rsidRPr="00720FE8">
        <w:rPr>
          <w:szCs w:val="28"/>
          <w:lang w:val="ru-RU"/>
        </w:rPr>
        <w:t>Доказательство правильности программы состоит из проверки, что все переходы программы сохраняют истинность утверждений.</w:t>
      </w:r>
    </w:p>
    <w:p w14:paraId="4C73822D" w14:textId="77777777" w:rsidR="00720FE8" w:rsidRPr="008516C4" w:rsidRDefault="00720FE8" w:rsidP="00720F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Cs w:val="28"/>
        </w:rPr>
      </w:pPr>
      <w:r w:rsidRPr="008516C4">
        <w:rPr>
          <w:szCs w:val="28"/>
        </w:rPr>
        <w:t>Классы StackTrace и BooleanSwitch:</w:t>
      </w:r>
    </w:p>
    <w:p w14:paraId="0655DBA2" w14:textId="77777777" w:rsidR="00720FE8" w:rsidRPr="00720FE8" w:rsidRDefault="00720FE8" w:rsidP="00720FE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szCs w:val="28"/>
          <w:lang w:val="ru-RU"/>
        </w:rPr>
      </w:pPr>
      <w:r w:rsidRPr="008516C4">
        <w:rPr>
          <w:szCs w:val="28"/>
        </w:rPr>
        <w:t>StackTrace</w:t>
      </w:r>
      <w:r w:rsidRPr="00720FE8">
        <w:rPr>
          <w:szCs w:val="28"/>
          <w:lang w:val="ru-RU"/>
        </w:rPr>
        <w:t xml:space="preserve"> – позволяет получать информацию о текущем стеке вызовов, используется для отладки и логирования ошибок.</w:t>
      </w:r>
    </w:p>
    <w:p w14:paraId="26D77CD1" w14:textId="77777777" w:rsidR="00720FE8" w:rsidRPr="00720FE8" w:rsidRDefault="00720FE8" w:rsidP="00720FE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szCs w:val="28"/>
          <w:lang w:val="ru-RU"/>
        </w:rPr>
      </w:pPr>
      <w:r w:rsidRPr="008516C4">
        <w:rPr>
          <w:szCs w:val="28"/>
        </w:rPr>
        <w:t>BooleanSwitch</w:t>
      </w:r>
      <w:r w:rsidRPr="00720FE8">
        <w:rPr>
          <w:szCs w:val="28"/>
          <w:lang w:val="ru-RU"/>
        </w:rPr>
        <w:t xml:space="preserve"> – механизм включения/выключения логирования с помощью конфигурации, упрощает управление уровнями трассировки.</w:t>
      </w:r>
    </w:p>
    <w:p w14:paraId="33DC22C9" w14:textId="77777777" w:rsidR="00720FE8" w:rsidRPr="00720FE8" w:rsidRDefault="00720FE8" w:rsidP="00720FE8">
      <w:pPr>
        <w:rPr>
          <w:lang w:val="ru-RU"/>
        </w:rPr>
      </w:pPr>
    </w:p>
    <w:sectPr w:rsidR="00720FE8" w:rsidRPr="00720FE8" w:rsidSect="00B2210A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89837" w14:textId="77777777" w:rsidR="006231F7" w:rsidRDefault="006231F7" w:rsidP="00B2210A">
      <w:pPr>
        <w:spacing w:after="0" w:line="240" w:lineRule="auto"/>
      </w:pPr>
      <w:r>
        <w:separator/>
      </w:r>
    </w:p>
  </w:endnote>
  <w:endnote w:type="continuationSeparator" w:id="0">
    <w:p w14:paraId="6B1334E2" w14:textId="77777777" w:rsidR="006231F7" w:rsidRDefault="006231F7" w:rsidP="00B22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73151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3E2418" w14:textId="77777777" w:rsidR="00B2210A" w:rsidRDefault="00B221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0FE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AFB6452" w14:textId="77777777" w:rsidR="00B2210A" w:rsidRDefault="00B221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03AE3" w14:textId="77777777" w:rsidR="00B2210A" w:rsidRDefault="00B2210A" w:rsidP="00B2210A">
    <w:pPr>
      <w:pStyle w:val="Footer"/>
      <w:jc w:val="center"/>
      <w:rPr>
        <w:b/>
        <w:bCs/>
      </w:rPr>
    </w:pPr>
    <w:r>
      <w:rPr>
        <w:b/>
        <w:bCs/>
        <w:lang w:val="ru-RU"/>
      </w:rPr>
      <w:t>Санкт-Петербург</w:t>
    </w:r>
  </w:p>
  <w:p w14:paraId="44AFFB05" w14:textId="77777777" w:rsidR="00B2210A" w:rsidRPr="00B2210A" w:rsidRDefault="00B2210A" w:rsidP="00B2210A">
    <w:pPr>
      <w:pStyle w:val="Footer"/>
      <w:jc w:val="center"/>
      <w:rPr>
        <w:b/>
        <w:bCs/>
      </w:rPr>
    </w:pPr>
    <w:r>
      <w:rPr>
        <w:b/>
        <w:bCs/>
      </w:rPr>
      <w:fldChar w:fldCharType="begin"/>
    </w:r>
    <w:r>
      <w:rPr>
        <w:b/>
        <w:bCs/>
      </w:rPr>
      <w:instrText xml:space="preserve"> date \@YYYY </w:instrText>
    </w:r>
    <w:r>
      <w:rPr>
        <w:b/>
        <w:bCs/>
      </w:rPr>
      <w:fldChar w:fldCharType="separate"/>
    </w:r>
    <w:r w:rsidR="00D67D7A">
      <w:rPr>
        <w:b/>
        <w:bCs/>
        <w:noProof/>
      </w:rPr>
      <w:t>2025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0D645" w14:textId="77777777" w:rsidR="006231F7" w:rsidRDefault="006231F7" w:rsidP="00B2210A">
      <w:pPr>
        <w:spacing w:after="0" w:line="240" w:lineRule="auto"/>
      </w:pPr>
      <w:r>
        <w:separator/>
      </w:r>
    </w:p>
  </w:footnote>
  <w:footnote w:type="continuationSeparator" w:id="0">
    <w:p w14:paraId="6928FC43" w14:textId="77777777" w:rsidR="006231F7" w:rsidRDefault="006231F7" w:rsidP="00B22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F37FD" w14:textId="77777777" w:rsidR="00B2210A" w:rsidRPr="00B2210A" w:rsidRDefault="00B2210A" w:rsidP="00B2210A">
    <w:pPr>
      <w:pStyle w:val="Header"/>
      <w:jc w:val="center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6BE1D" w14:textId="77777777" w:rsidR="00B2210A" w:rsidRPr="00B2210A" w:rsidRDefault="00B2210A" w:rsidP="00B2210A">
    <w:pPr>
      <w:pStyle w:val="Header"/>
      <w:jc w:val="center"/>
      <w:rPr>
        <w:lang w:val="ru-RU"/>
      </w:rPr>
    </w:pPr>
    <w:r w:rsidRPr="00B2210A">
      <w:rPr>
        <w:lang w:val="ru-RU"/>
      </w:rPr>
      <w:t>Санкт-Петербургское государственное бюджетное профессиональное образовательное учреждение “Колледж электроники и информационных технологий”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704"/>
    <w:multiLevelType w:val="hybridMultilevel"/>
    <w:tmpl w:val="96FEF2C0"/>
    <w:lvl w:ilvl="0" w:tplc="AD68EB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1B2637"/>
    <w:multiLevelType w:val="hybridMultilevel"/>
    <w:tmpl w:val="A22623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7D3977"/>
    <w:multiLevelType w:val="hybridMultilevel"/>
    <w:tmpl w:val="6EFC1D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BC3138"/>
    <w:multiLevelType w:val="hybridMultilevel"/>
    <w:tmpl w:val="D5941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77569"/>
    <w:multiLevelType w:val="hybridMultilevel"/>
    <w:tmpl w:val="0B0C22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436AEE"/>
    <w:multiLevelType w:val="hybridMultilevel"/>
    <w:tmpl w:val="0950A4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E10673"/>
    <w:multiLevelType w:val="hybridMultilevel"/>
    <w:tmpl w:val="54A475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721892"/>
    <w:multiLevelType w:val="hybridMultilevel"/>
    <w:tmpl w:val="A9128A9C"/>
    <w:lvl w:ilvl="0" w:tplc="AD68EB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51595016">
    <w:abstractNumId w:val="3"/>
  </w:num>
  <w:num w:numId="2" w16cid:durableId="1112701928">
    <w:abstractNumId w:val="5"/>
  </w:num>
  <w:num w:numId="3" w16cid:durableId="1096294249">
    <w:abstractNumId w:val="2"/>
  </w:num>
  <w:num w:numId="4" w16cid:durableId="634876320">
    <w:abstractNumId w:val="1"/>
  </w:num>
  <w:num w:numId="5" w16cid:durableId="493111384">
    <w:abstractNumId w:val="6"/>
  </w:num>
  <w:num w:numId="6" w16cid:durableId="296767093">
    <w:abstractNumId w:val="4"/>
  </w:num>
  <w:num w:numId="7" w16cid:durableId="258830724">
    <w:abstractNumId w:val="7"/>
  </w:num>
  <w:num w:numId="8" w16cid:durableId="1506091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2E6F"/>
    <w:rsid w:val="000529DE"/>
    <w:rsid w:val="00312E6F"/>
    <w:rsid w:val="00370DCD"/>
    <w:rsid w:val="004331FE"/>
    <w:rsid w:val="00452E25"/>
    <w:rsid w:val="006231F7"/>
    <w:rsid w:val="00720FE8"/>
    <w:rsid w:val="0075438F"/>
    <w:rsid w:val="009634DE"/>
    <w:rsid w:val="00B2210A"/>
    <w:rsid w:val="00B23EF7"/>
    <w:rsid w:val="00C74A39"/>
    <w:rsid w:val="00CA4D59"/>
    <w:rsid w:val="00D67D7A"/>
    <w:rsid w:val="00DB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CE8D"/>
  <w15:docId w15:val="{A7D073D8-B112-46D0-B0F8-29609878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10A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210A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10A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0A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10A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210A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210A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2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10A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10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10A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2210A"/>
    <w:pPr>
      <w:spacing w:after="200" w:line="240" w:lineRule="auto"/>
      <w:jc w:val="center"/>
    </w:pPr>
    <w:rPr>
      <w:b/>
      <w:iCs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B22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10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22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10A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B2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2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E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-206-8\Downloads\&#1064;&#1072;&#1073;&#1083;&#1086;&#1085;%20(&#1055;&#1088;&#1072;&#1082;&#1090;&#1080;&#1095;&#1077;&#1089;&#1082;&#1072;&#1103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E1303-137C-4AFC-AA9A-1AD993400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(Практическая).dotx</Template>
  <TotalTime>28</TotalTime>
  <Pages>6</Pages>
  <Words>443</Words>
  <Characters>2529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k-206-8</dc:creator>
  <cp:lastModifiedBy>Konstantin Lipinskiy</cp:lastModifiedBy>
  <cp:revision>3</cp:revision>
  <dcterms:created xsi:type="dcterms:W3CDTF">2025-04-16T10:40:00Z</dcterms:created>
  <dcterms:modified xsi:type="dcterms:W3CDTF">2025-04-26T14:34:00Z</dcterms:modified>
</cp:coreProperties>
</file>
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CB22" w14:textId="77777777" w:rsidR="00060C2F" w:rsidRDefault="00060C2F" w:rsidP="002402F5"/>
    <w:p w14:paraId="5BACB1A4" w14:textId="77777777" w:rsidR="002402F5" w:rsidRDefault="002402F5" w:rsidP="002402F5"/>
    <w:p w14:paraId="0B27B5B3" w14:textId="77777777" w:rsidR="002402F5" w:rsidRDefault="002402F5" w:rsidP="002402F5"/>
    <w:p w14:paraId="0D7254B2" w14:textId="77777777" w:rsidR="002402F5" w:rsidRDefault="002402F5" w:rsidP="002402F5"/>
    <w:p w14:paraId="7627DAC5" w14:textId="77777777" w:rsidR="002402F5" w:rsidRDefault="002402F5" w:rsidP="002402F5"/>
    <w:p w14:paraId="7200BAEA" w14:textId="77777777" w:rsidR="002402F5" w:rsidRDefault="002402F5" w:rsidP="002402F5"/>
    <w:p w14:paraId="210F8CE2" w14:textId="77777777" w:rsidR="002402F5" w:rsidRDefault="002402F5" w:rsidP="002402F5"/>
    <w:p w14:paraId="6C9C86E7" w14:textId="77777777" w:rsidR="002402F5" w:rsidRDefault="002402F5" w:rsidP="002402F5"/>
    <w:p w14:paraId="4BF02CBA" w14:textId="77777777" w:rsidR="002402F5" w:rsidRDefault="002402F5" w:rsidP="002402F5"/>
    <w:p w14:paraId="57F0A91F" w14:textId="5C023F9F" w:rsidR="002402F5" w:rsidRDefault="002402F5" w:rsidP="002402F5">
      <w:pPr>
        <w:pStyle w:val="a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9A75BD314A04473291F08802C68B0C01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Content>
          <w:r w:rsidR="00210044">
            <w:t>лабораторной</w:t>
          </w:r>
        </w:sdtContent>
      </w:sdt>
      <w:r>
        <w:t xml:space="preserve"> работе №</w:t>
      </w:r>
      <w:r w:rsidR="00210044" w:rsidRPr="00210044">
        <w:t>6</w:t>
      </w:r>
      <w:r>
        <w:br/>
        <w:t>по дисциплине «</w:t>
      </w:r>
      <w:r w:rsidR="00210044">
        <w:t>Инструментальные средства разработки программного обеспечения</w:t>
      </w:r>
      <w:r>
        <w:t>»</w:t>
      </w:r>
      <w:r>
        <w:br/>
        <w:t>Тема: «</w:t>
      </w:r>
      <w:r w:rsidR="00210044">
        <w:t>Отладка отдельных модулей программного продукта</w:t>
      </w:r>
      <w:r>
        <w:t>»</w:t>
      </w:r>
    </w:p>
    <w:p w14:paraId="4694E407" w14:textId="77777777" w:rsidR="002402F5" w:rsidRDefault="002402F5" w:rsidP="002402F5">
      <w:pPr>
        <w:pStyle w:val="a"/>
      </w:pPr>
    </w:p>
    <w:p w14:paraId="58FCAB3F" w14:textId="77777777" w:rsidR="002402F5" w:rsidRDefault="002402F5" w:rsidP="002402F5">
      <w:pPr>
        <w:pStyle w:val="a"/>
      </w:pPr>
    </w:p>
    <w:p w14:paraId="70426D65" w14:textId="77777777" w:rsidR="002402F5" w:rsidRDefault="002402F5" w:rsidP="002402F5">
      <w:pPr>
        <w:pStyle w:val="a"/>
      </w:pPr>
    </w:p>
    <w:p w14:paraId="3F6BAFE8" w14:textId="77777777" w:rsidR="002402F5" w:rsidRDefault="002402F5" w:rsidP="002402F5">
      <w:pPr>
        <w:pStyle w:val="a"/>
      </w:pPr>
    </w:p>
    <w:p w14:paraId="214826A2" w14:textId="77777777" w:rsidR="002402F5" w:rsidRDefault="002402F5" w:rsidP="002402F5">
      <w:pPr>
        <w:pStyle w:val="a"/>
      </w:pPr>
    </w:p>
    <w:p w14:paraId="67FED609" w14:textId="77777777" w:rsidR="002402F5" w:rsidRDefault="002402F5" w:rsidP="002402F5">
      <w:pPr>
        <w:pStyle w:val="a"/>
      </w:pPr>
    </w:p>
    <w:p w14:paraId="36661886" w14:textId="77777777" w:rsidR="002402F5" w:rsidRDefault="002402F5" w:rsidP="002402F5">
      <w:pPr>
        <w:pStyle w:val="a"/>
      </w:pPr>
    </w:p>
    <w:p w14:paraId="05C78CD2" w14:textId="77777777" w:rsidR="002402F5" w:rsidRDefault="002402F5" w:rsidP="002402F5">
      <w:pPr>
        <w:pStyle w:val="a"/>
      </w:pPr>
    </w:p>
    <w:p w14:paraId="53721A59" w14:textId="77777777" w:rsidR="002402F5" w:rsidRDefault="002402F5" w:rsidP="002402F5">
      <w:pPr>
        <w:pStyle w:val="a"/>
      </w:pPr>
    </w:p>
    <w:p w14:paraId="5B699BCD" w14:textId="77777777" w:rsidR="002402F5" w:rsidRDefault="002402F5" w:rsidP="002402F5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09E9E642" w14:textId="77777777" w:rsidTr="002402F5">
        <w:tc>
          <w:tcPr>
            <w:tcW w:w="3115" w:type="dxa"/>
          </w:tcPr>
          <w:p w14:paraId="7D8AEEA5" w14:textId="7A98D799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  <w:r w:rsidR="009E1954">
              <w:rPr>
                <w:b w:val="0"/>
                <w:bCs/>
              </w:rPr>
              <w:t xml:space="preserve"> 22 ИТ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5F234B7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47DD2539" w14:textId="5F378C16" w:rsidR="002402F5" w:rsidRDefault="009E1954" w:rsidP="002402F5">
            <w:pPr>
              <w:pStyle w:val="a"/>
              <w:jc w:val="left"/>
            </w:pPr>
            <w:r>
              <w:t>Липинский К.С.</w:t>
            </w:r>
          </w:p>
        </w:tc>
      </w:tr>
      <w:tr w:rsidR="002402F5" w14:paraId="2AC29548" w14:textId="77777777" w:rsidTr="002402F5">
        <w:tc>
          <w:tcPr>
            <w:tcW w:w="3115" w:type="dxa"/>
            <w:vAlign w:val="center"/>
          </w:tcPr>
          <w:p w14:paraId="6D3330B0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5FDFD169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2871A48E" w14:textId="791259C3" w:rsidR="002402F5" w:rsidRDefault="009E1954" w:rsidP="002402F5">
            <w:pPr>
              <w:pStyle w:val="a"/>
              <w:jc w:val="left"/>
            </w:pPr>
            <w:r>
              <w:t>Быковский З.С.</w:t>
            </w:r>
          </w:p>
        </w:tc>
      </w:tr>
    </w:tbl>
    <w:p w14:paraId="05E5BFC1" w14:textId="77777777" w:rsidR="002402F5" w:rsidRDefault="002402F5" w:rsidP="002402F5">
      <w:pPr>
        <w:pStyle w:val="a"/>
        <w:jc w:val="left"/>
      </w:pPr>
    </w:p>
    <w:p w14:paraId="59FA055C" w14:textId="77777777" w:rsidR="002402F5" w:rsidRDefault="002402F5" w:rsidP="002402F5">
      <w:pPr>
        <w:pStyle w:val="Heading2"/>
      </w:pPr>
      <w:r>
        <w:br w:type="page"/>
      </w:r>
      <w:r>
        <w:lastRenderedPageBreak/>
        <w:t>Цель работы</w:t>
      </w:r>
    </w:p>
    <w:p w14:paraId="67AC87BD" w14:textId="61D526AE" w:rsidR="002402F5" w:rsidRPr="00AA6D34" w:rsidRDefault="00AA6D34" w:rsidP="002402F5">
      <w:r>
        <w:t>Усвоить знание основ модульного программирования</w:t>
      </w:r>
      <w:r w:rsidRPr="00AA6D34">
        <w:t xml:space="preserve">; </w:t>
      </w:r>
      <w:r>
        <w:t xml:space="preserve">освоить способы создания и применения модулей </w:t>
      </w:r>
    </w:p>
    <w:p w14:paraId="60E05E63" w14:textId="77777777" w:rsidR="002402F5" w:rsidRDefault="002402F5" w:rsidP="002402F5">
      <w:pPr>
        <w:pStyle w:val="Heading2"/>
      </w:pPr>
    </w:p>
    <w:p w14:paraId="1A91D80E" w14:textId="77777777" w:rsidR="002402F5" w:rsidRDefault="002402F5" w:rsidP="002402F5">
      <w:pPr>
        <w:pStyle w:val="Heading2"/>
      </w:pPr>
      <w:r>
        <w:t>Выполнение работы</w:t>
      </w:r>
    </w:p>
    <w:p w14:paraId="681A4DA0" w14:textId="7C3CE2FF" w:rsidR="002402F5" w:rsidRDefault="002109B9" w:rsidP="002402F5">
      <w:r>
        <w:t>Создание нового проекта (рис. 1)</w:t>
      </w:r>
    </w:p>
    <w:p w14:paraId="7EEF5F96" w14:textId="77777777" w:rsidR="00C61C19" w:rsidRDefault="00C61C19" w:rsidP="00C61C19">
      <w:pPr>
        <w:pStyle w:val="a1"/>
        <w:keepNext/>
      </w:pPr>
      <w:r w:rsidRPr="00C61C19">
        <w:drawing>
          <wp:inline distT="0" distB="0" distL="0" distR="0" wp14:anchorId="1285DED0" wp14:editId="36DC5CBE">
            <wp:extent cx="5940425" cy="32175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EA56" w14:textId="42948029" w:rsidR="002402F5" w:rsidRDefault="00C61C19" w:rsidP="000B3CA1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1C85">
        <w:rPr>
          <w:noProof/>
        </w:rPr>
        <w:t>1</w:t>
      </w:r>
      <w:r>
        <w:fldChar w:fldCharType="end"/>
      </w:r>
    </w:p>
    <w:p w14:paraId="7E45F1BA" w14:textId="105F1E74" w:rsidR="000B3CA1" w:rsidRDefault="000B3CA1" w:rsidP="000B3CA1">
      <w:r>
        <w:t>Код с ошибкой (рис. 2)</w:t>
      </w:r>
    </w:p>
    <w:p w14:paraId="342AE1CD" w14:textId="30D29F8B" w:rsidR="000B3CA1" w:rsidRDefault="000B3CA1" w:rsidP="000B3CA1">
      <w:pPr>
        <w:pStyle w:val="a1"/>
        <w:keepNext/>
      </w:pPr>
      <w:r w:rsidRPr="000B3CA1">
        <w:drawing>
          <wp:inline distT="0" distB="0" distL="0" distR="0" wp14:anchorId="1B3F58FC" wp14:editId="614804FC">
            <wp:extent cx="5940425" cy="30657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691" w14:textId="2170D616" w:rsidR="000B3CA1" w:rsidRPr="00154D49" w:rsidRDefault="000B3CA1" w:rsidP="000B3CA1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1C85">
        <w:rPr>
          <w:noProof/>
        </w:rPr>
        <w:t>2</w:t>
      </w:r>
      <w:r>
        <w:fldChar w:fldCharType="end"/>
      </w:r>
    </w:p>
    <w:p w14:paraId="33E6E5A7" w14:textId="77777777" w:rsidR="00811DC1" w:rsidRPr="00154D49" w:rsidRDefault="00811DC1" w:rsidP="00811DC1">
      <w:pPr>
        <w:pStyle w:val="a1"/>
        <w:keepNext/>
        <w:rPr>
          <w:lang w:val="ru-RU"/>
        </w:rPr>
      </w:pPr>
      <w:r w:rsidRPr="00154D49">
        <w:rPr>
          <w:lang w:val="ru-RU"/>
        </w:rPr>
        <w:lastRenderedPageBreak/>
        <w:t>Результат выполнения кода (рис. 3)</w:t>
      </w:r>
      <w:r w:rsidRPr="00811DC1">
        <w:drawing>
          <wp:inline distT="0" distB="0" distL="0" distR="0" wp14:anchorId="2A9C362B" wp14:editId="45D6D84D">
            <wp:extent cx="5772956" cy="42582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F4BC" w14:textId="40BE5606" w:rsidR="00811DC1" w:rsidRDefault="00811DC1" w:rsidP="00811DC1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1C85">
        <w:rPr>
          <w:noProof/>
        </w:rPr>
        <w:t>3</w:t>
      </w:r>
      <w:r>
        <w:fldChar w:fldCharType="end"/>
      </w:r>
    </w:p>
    <w:p w14:paraId="27F8FB27" w14:textId="67007E30" w:rsidR="00811DC1" w:rsidRDefault="00154D49" w:rsidP="00811DC1">
      <w:r>
        <w:t>Коды для всех кнопок (рис. 4)</w:t>
      </w:r>
    </w:p>
    <w:p w14:paraId="51B82D11" w14:textId="77777777" w:rsidR="00154D49" w:rsidRDefault="00154D49" w:rsidP="00154D49">
      <w:pPr>
        <w:pStyle w:val="a1"/>
        <w:keepNext/>
      </w:pPr>
      <w:r w:rsidRPr="00154D49">
        <w:drawing>
          <wp:inline distT="0" distB="0" distL="0" distR="0" wp14:anchorId="4FD60384" wp14:editId="52098E0E">
            <wp:extent cx="5415814" cy="351521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779" cy="35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6BD6" w14:textId="2984F5F4" w:rsidR="00154D49" w:rsidRDefault="00154D49" w:rsidP="00154D49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1C85">
        <w:rPr>
          <w:noProof/>
        </w:rPr>
        <w:t>4</w:t>
      </w:r>
      <w:r>
        <w:fldChar w:fldCharType="end"/>
      </w:r>
    </w:p>
    <w:p w14:paraId="7B5EB12F" w14:textId="43937993" w:rsidR="000B3CA1" w:rsidRDefault="00496306" w:rsidP="00996BB9">
      <w:pPr>
        <w:pStyle w:val="a1"/>
        <w:jc w:val="left"/>
        <w:rPr>
          <w:lang w:val="ru-RU"/>
        </w:rPr>
      </w:pPr>
      <w:r w:rsidRPr="00154D49">
        <w:rPr>
          <w:lang w:val="ru-RU"/>
        </w:rPr>
        <w:lastRenderedPageBreak/>
        <w:tab/>
      </w:r>
      <w:r w:rsidR="007E0D3D">
        <w:rPr>
          <w:lang w:val="ru-RU"/>
        </w:rPr>
        <w:t>Код работает (рис. 5)</w:t>
      </w:r>
    </w:p>
    <w:p w14:paraId="2723D628" w14:textId="77777777" w:rsidR="007E0D3D" w:rsidRDefault="007E0D3D" w:rsidP="007E0D3D">
      <w:pPr>
        <w:pStyle w:val="a1"/>
        <w:keepNext/>
      </w:pPr>
      <w:r w:rsidRPr="007E0D3D">
        <w:drawing>
          <wp:inline distT="0" distB="0" distL="0" distR="0" wp14:anchorId="0C9C826E" wp14:editId="6B44652A">
            <wp:extent cx="5772956" cy="42582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DF6C" w14:textId="560AB220" w:rsidR="007E0D3D" w:rsidRDefault="007E0D3D" w:rsidP="007E0D3D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1C85">
        <w:rPr>
          <w:noProof/>
        </w:rPr>
        <w:t>5</w:t>
      </w:r>
      <w:r>
        <w:fldChar w:fldCharType="end"/>
      </w:r>
    </w:p>
    <w:p w14:paraId="5B77D9B1" w14:textId="77777777" w:rsidR="007E0D3D" w:rsidRDefault="007E0D3D" w:rsidP="007E0D3D"/>
    <w:p w14:paraId="31BC9ADF" w14:textId="77777777" w:rsidR="00E00E08" w:rsidRDefault="00E00E08">
      <w:pPr>
        <w:spacing w:line="259" w:lineRule="auto"/>
        <w:ind w:firstLine="0"/>
        <w:rPr>
          <w:rFonts w:eastAsiaTheme="majorEastAsia" w:cstheme="majorBidi"/>
          <w:b/>
          <w:szCs w:val="26"/>
        </w:rPr>
      </w:pPr>
      <w:r>
        <w:br w:type="page"/>
      </w:r>
    </w:p>
    <w:p w14:paraId="084F8551" w14:textId="5E9C6ADD" w:rsidR="007E0D3D" w:rsidRDefault="00B503C7" w:rsidP="00B503C7">
      <w:pPr>
        <w:pStyle w:val="Heading2"/>
      </w:pPr>
      <w:r>
        <w:lastRenderedPageBreak/>
        <w:t>Задание 2</w:t>
      </w:r>
    </w:p>
    <w:p w14:paraId="5B046477" w14:textId="2C3063BF" w:rsidR="00B503C7" w:rsidRDefault="00E00E08" w:rsidP="00B503C7">
      <w:r>
        <w:t>Код программы (рис. 6)</w:t>
      </w:r>
    </w:p>
    <w:p w14:paraId="4A22467A" w14:textId="77777777" w:rsidR="00E00E08" w:rsidRDefault="00E00E08" w:rsidP="00E00E08">
      <w:pPr>
        <w:pStyle w:val="a1"/>
        <w:keepNext/>
      </w:pPr>
      <w:r>
        <w:drawing>
          <wp:inline distT="0" distB="0" distL="0" distR="0" wp14:anchorId="4F9BD317" wp14:editId="3DE2EA5A">
            <wp:extent cx="2565128" cy="3552825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872" cy="355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EF61" w14:textId="7BDD2937" w:rsidR="00E00E08" w:rsidRDefault="00E00E08" w:rsidP="00E00E0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1C85">
        <w:rPr>
          <w:noProof/>
        </w:rPr>
        <w:t>6</w:t>
      </w:r>
      <w:r>
        <w:fldChar w:fldCharType="end"/>
      </w:r>
    </w:p>
    <w:p w14:paraId="0FF5165C" w14:textId="3314227F" w:rsidR="00E00E08" w:rsidRDefault="00E00E08" w:rsidP="00E00E08">
      <w:r>
        <w:t>Программа (рис. 7)</w:t>
      </w:r>
    </w:p>
    <w:p w14:paraId="105B8A0F" w14:textId="77777777" w:rsidR="007B1C85" w:rsidRDefault="007B1C85" w:rsidP="007B1C85">
      <w:pPr>
        <w:pStyle w:val="a1"/>
        <w:keepNext/>
      </w:pPr>
      <w:r>
        <w:drawing>
          <wp:inline distT="0" distB="0" distL="0" distR="0" wp14:anchorId="597E1DFD" wp14:editId="63F36F6F">
            <wp:extent cx="5940425" cy="36068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9879" w14:textId="7731535C" w:rsidR="007B1C85" w:rsidRPr="00E00E08" w:rsidRDefault="007B1C85" w:rsidP="007B1C85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3F52AF87" w14:textId="77777777" w:rsidR="000B3CA1" w:rsidRPr="00154D49" w:rsidRDefault="000B3CA1" w:rsidP="002402F5"/>
    <w:p w14:paraId="39B78D00" w14:textId="59752148" w:rsidR="002402F5" w:rsidRDefault="002402F5" w:rsidP="00222C07">
      <w:pPr>
        <w:pStyle w:val="Heading2"/>
      </w:pPr>
      <w:r>
        <w:lastRenderedPageBreak/>
        <w:t>Контрольные вопросы</w:t>
      </w:r>
    </w:p>
    <w:p w14:paraId="7A63B355" w14:textId="77777777" w:rsidR="007B1C85" w:rsidRPr="007B1C85" w:rsidRDefault="007B1C85" w:rsidP="007B1C85">
      <w:pPr>
        <w:numPr>
          <w:ilvl w:val="0"/>
          <w:numId w:val="11"/>
        </w:numPr>
      </w:pPr>
      <w:r w:rsidRPr="007B1C85">
        <w:rPr>
          <w:b/>
          <w:bCs/>
        </w:rPr>
        <w:t>Какие ошибки в программах существуют?</w:t>
      </w:r>
    </w:p>
    <w:p w14:paraId="5DE3C607" w14:textId="77777777" w:rsidR="007B1C85" w:rsidRPr="007B1C85" w:rsidRDefault="007B1C85" w:rsidP="007B1C85">
      <w:r w:rsidRPr="007B1C85">
        <w:t>Ошибки в программах можно разделить на несколько типов:</w:t>
      </w:r>
    </w:p>
    <w:p w14:paraId="0630E804" w14:textId="77777777" w:rsidR="007B1C85" w:rsidRPr="007B1C85" w:rsidRDefault="007B1C85" w:rsidP="007B1C85">
      <w:pPr>
        <w:numPr>
          <w:ilvl w:val="0"/>
          <w:numId w:val="12"/>
        </w:numPr>
      </w:pPr>
      <w:r w:rsidRPr="007B1C85">
        <w:rPr>
          <w:b/>
          <w:bCs/>
        </w:rPr>
        <w:t>Синтаксические ошибки</w:t>
      </w:r>
      <w:r w:rsidRPr="007B1C85">
        <w:t xml:space="preserve"> – возникают из-за неправильного написания кода (например, опечатки, отсутствие скобок).</w:t>
      </w:r>
    </w:p>
    <w:p w14:paraId="1D41A364" w14:textId="77777777" w:rsidR="007B1C85" w:rsidRPr="007B1C85" w:rsidRDefault="007B1C85" w:rsidP="007B1C85">
      <w:pPr>
        <w:numPr>
          <w:ilvl w:val="0"/>
          <w:numId w:val="12"/>
        </w:numPr>
      </w:pPr>
      <w:r w:rsidRPr="007B1C85">
        <w:rPr>
          <w:b/>
          <w:bCs/>
        </w:rPr>
        <w:t>Логические ошибки</w:t>
      </w:r>
      <w:r w:rsidRPr="007B1C85">
        <w:t xml:space="preserve"> – программа выполняется, но работает неправильно (например, неверные вычисления).</w:t>
      </w:r>
    </w:p>
    <w:p w14:paraId="7A26072B" w14:textId="77777777" w:rsidR="007B1C85" w:rsidRPr="007B1C85" w:rsidRDefault="007B1C85" w:rsidP="007B1C85">
      <w:pPr>
        <w:numPr>
          <w:ilvl w:val="0"/>
          <w:numId w:val="12"/>
        </w:numPr>
      </w:pPr>
      <w:r w:rsidRPr="007B1C85">
        <w:rPr>
          <w:b/>
          <w:bCs/>
        </w:rPr>
        <w:t>Ошибки времени выполнения</w:t>
      </w:r>
      <w:r w:rsidRPr="007B1C85">
        <w:t xml:space="preserve"> – появляются во время работы программы (например, деление на ноль, обращение к несуществующему файлу).</w:t>
      </w:r>
    </w:p>
    <w:p w14:paraId="1FEE06A4" w14:textId="77777777" w:rsidR="007B1C85" w:rsidRPr="007B1C85" w:rsidRDefault="007B1C85" w:rsidP="007B1C85">
      <w:pPr>
        <w:numPr>
          <w:ilvl w:val="0"/>
          <w:numId w:val="12"/>
        </w:numPr>
      </w:pPr>
      <w:r w:rsidRPr="007B1C85">
        <w:rPr>
          <w:b/>
          <w:bCs/>
        </w:rPr>
        <w:t>Ошибки компиляции</w:t>
      </w:r>
      <w:r w:rsidRPr="007B1C85">
        <w:t xml:space="preserve"> – обнаруживаются на этапе компиляции (например, несоответствие типов данных).</w:t>
      </w:r>
    </w:p>
    <w:p w14:paraId="09818B89" w14:textId="77777777" w:rsidR="007B1C85" w:rsidRPr="007B1C85" w:rsidRDefault="007B1C85" w:rsidP="007B1C85"/>
    <w:p w14:paraId="49D2C4F6" w14:textId="77777777" w:rsidR="007B1C85" w:rsidRPr="007B1C85" w:rsidRDefault="007B1C85" w:rsidP="007B1C85">
      <w:pPr>
        <w:numPr>
          <w:ilvl w:val="0"/>
          <w:numId w:val="11"/>
        </w:numPr>
      </w:pPr>
      <w:r w:rsidRPr="007B1C85">
        <w:rPr>
          <w:b/>
          <w:bCs/>
        </w:rPr>
        <w:t>Что понимают под отладкой программы?</w:t>
      </w:r>
    </w:p>
    <w:p w14:paraId="35DAE211" w14:textId="77777777" w:rsidR="007B1C85" w:rsidRPr="007B1C85" w:rsidRDefault="007B1C85" w:rsidP="007B1C85">
      <w:r w:rsidRPr="007B1C85">
        <w:rPr>
          <w:b/>
          <w:bCs/>
        </w:rPr>
        <w:t>Отладка</w:t>
      </w:r>
      <w:r w:rsidRPr="007B1C85">
        <w:t xml:space="preserve"> – это процесс поиска и исправления ошибок в коде программы. Она включает анализ ошибок, использование отладчика (</w:t>
      </w:r>
      <w:proofErr w:type="spellStart"/>
      <w:r w:rsidRPr="007B1C85">
        <w:t>debugger</w:t>
      </w:r>
      <w:proofErr w:type="spellEnd"/>
      <w:r w:rsidRPr="007B1C85">
        <w:t>), расстановку точек останова (</w:t>
      </w:r>
      <w:proofErr w:type="spellStart"/>
      <w:r w:rsidRPr="007B1C85">
        <w:t>breakpoints</w:t>
      </w:r>
      <w:proofErr w:type="spellEnd"/>
      <w:r w:rsidRPr="007B1C85">
        <w:t>), пошаговое выполнение кода и проверку значений переменных.</w:t>
      </w:r>
    </w:p>
    <w:p w14:paraId="291F71B5" w14:textId="77777777" w:rsidR="007B1C85" w:rsidRPr="007B1C85" w:rsidRDefault="007B1C85" w:rsidP="007B1C85"/>
    <w:p w14:paraId="3659E3D4" w14:textId="77777777" w:rsidR="007B1C85" w:rsidRPr="007B1C85" w:rsidRDefault="007B1C85" w:rsidP="007B1C85">
      <w:pPr>
        <w:numPr>
          <w:ilvl w:val="0"/>
          <w:numId w:val="11"/>
        </w:numPr>
      </w:pPr>
      <w:r w:rsidRPr="007B1C85">
        <w:rPr>
          <w:b/>
          <w:bCs/>
        </w:rPr>
        <w:t>Чем отладка отличается от тестирования?</w:t>
      </w:r>
    </w:p>
    <w:p w14:paraId="318602E6" w14:textId="77777777" w:rsidR="007B1C85" w:rsidRPr="007B1C85" w:rsidRDefault="007B1C85" w:rsidP="007B1C85">
      <w:pPr>
        <w:numPr>
          <w:ilvl w:val="0"/>
          <w:numId w:val="13"/>
        </w:numPr>
      </w:pPr>
      <w:r w:rsidRPr="007B1C85">
        <w:rPr>
          <w:b/>
          <w:bCs/>
        </w:rPr>
        <w:t>Отладка</w:t>
      </w:r>
      <w:r w:rsidRPr="007B1C85">
        <w:t xml:space="preserve"> направлена на поиск и исправление ошибок в коде. Разработчик использует инструменты отладки, чтобы исправить программу.</w:t>
      </w:r>
    </w:p>
    <w:p w14:paraId="7D2A04F2" w14:textId="77777777" w:rsidR="007B1C85" w:rsidRPr="007B1C85" w:rsidRDefault="007B1C85" w:rsidP="007B1C85">
      <w:pPr>
        <w:numPr>
          <w:ilvl w:val="0"/>
          <w:numId w:val="13"/>
        </w:numPr>
      </w:pPr>
      <w:r w:rsidRPr="007B1C85">
        <w:rPr>
          <w:b/>
          <w:bCs/>
        </w:rPr>
        <w:t>Тестирование</w:t>
      </w:r>
      <w:r w:rsidRPr="007B1C85">
        <w:t xml:space="preserve"> – это процесс проверки работоспособности программы с целью выявления ошибок. Оно включает различные виды тестов (функциональные, нагрузочные, регрессионные и т. д.) и не обязательно исправляет ошибки, а только выявляет их.</w:t>
      </w:r>
    </w:p>
    <w:p w14:paraId="4ECFD473" w14:textId="77777777" w:rsidR="007B1C85" w:rsidRPr="007B1C85" w:rsidRDefault="007B1C85" w:rsidP="007B1C85"/>
    <w:sectPr w:rsidR="007B1C85" w:rsidRPr="007B1C85" w:rsidSect="002402F5"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C1EE" w14:textId="77777777" w:rsidR="00DD59B3" w:rsidRDefault="00DD59B3" w:rsidP="002402F5">
      <w:pPr>
        <w:spacing w:after="0" w:line="240" w:lineRule="auto"/>
      </w:pPr>
      <w:r>
        <w:separator/>
      </w:r>
    </w:p>
  </w:endnote>
  <w:endnote w:type="continuationSeparator" w:id="0">
    <w:p w14:paraId="69AF236F" w14:textId="77777777" w:rsidR="00DD59B3" w:rsidRDefault="00DD59B3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835"/>
      <w:docPartObj>
        <w:docPartGallery w:val="Page Numbers (Bottom of Page)"/>
        <w:docPartUnique/>
      </w:docPartObj>
    </w:sdtPr>
    <w:sdtContent>
      <w:p w14:paraId="33494E35" w14:textId="77777777" w:rsidR="002402F5" w:rsidRDefault="002402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4A0380" w14:textId="77777777" w:rsidR="002402F5" w:rsidRDefault="0024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7BC0" w14:textId="77777777" w:rsidR="002402F5" w:rsidRDefault="002402F5" w:rsidP="002402F5">
    <w:pPr>
      <w:pStyle w:val="Footer"/>
      <w:jc w:val="center"/>
      <w:rPr>
        <w:b/>
        <w:bCs/>
      </w:rPr>
    </w:pPr>
    <w:r>
      <w:rPr>
        <w:b/>
        <w:bCs/>
      </w:rPr>
      <w:t>Санкт-Петербург</w:t>
    </w:r>
  </w:p>
  <w:p w14:paraId="58974260" w14:textId="77777777" w:rsidR="002402F5" w:rsidRPr="002402F5" w:rsidRDefault="002402F5" w:rsidP="002402F5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210044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45409" w14:textId="77777777" w:rsidR="00DD59B3" w:rsidRDefault="00DD59B3" w:rsidP="002402F5">
      <w:pPr>
        <w:spacing w:after="0" w:line="240" w:lineRule="auto"/>
      </w:pPr>
      <w:r>
        <w:separator/>
      </w:r>
    </w:p>
  </w:footnote>
  <w:footnote w:type="continuationSeparator" w:id="0">
    <w:p w14:paraId="7C8ADD29" w14:textId="77777777" w:rsidR="00DD59B3" w:rsidRDefault="00DD59B3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62FDAC89" w14:textId="77777777" w:rsidTr="002402F5">
      <w:tc>
        <w:tcPr>
          <w:tcW w:w="2122" w:type="dxa"/>
          <w:vAlign w:val="center"/>
        </w:tcPr>
        <w:p w14:paraId="5AB9DDE8" w14:textId="77777777" w:rsidR="002402F5" w:rsidRDefault="002402F5" w:rsidP="002402F5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0765AB81" wp14:editId="627117E7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2782E0FA" w14:textId="77777777" w:rsidR="002402F5" w:rsidRDefault="002402F5" w:rsidP="002402F5">
          <w:pPr>
            <w:pStyle w:val="Header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38D0FC2E" w14:textId="77777777" w:rsidR="002402F5" w:rsidRDefault="002402F5" w:rsidP="002402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D788B"/>
    <w:multiLevelType w:val="hybridMultilevel"/>
    <w:tmpl w:val="945287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EE1A4F"/>
    <w:multiLevelType w:val="hybridMultilevel"/>
    <w:tmpl w:val="52088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508E"/>
    <w:multiLevelType w:val="hybridMultilevel"/>
    <w:tmpl w:val="4E30DB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7070132">
    <w:abstractNumId w:val="9"/>
  </w:num>
  <w:num w:numId="2" w16cid:durableId="1767267810">
    <w:abstractNumId w:val="7"/>
  </w:num>
  <w:num w:numId="3" w16cid:durableId="399596282">
    <w:abstractNumId w:val="6"/>
  </w:num>
  <w:num w:numId="4" w16cid:durableId="173299469">
    <w:abstractNumId w:val="5"/>
  </w:num>
  <w:num w:numId="5" w16cid:durableId="212739624">
    <w:abstractNumId w:val="4"/>
  </w:num>
  <w:num w:numId="6" w16cid:durableId="831919526">
    <w:abstractNumId w:val="8"/>
  </w:num>
  <w:num w:numId="7" w16cid:durableId="52507774">
    <w:abstractNumId w:val="3"/>
  </w:num>
  <w:num w:numId="8" w16cid:durableId="1003510427">
    <w:abstractNumId w:val="2"/>
  </w:num>
  <w:num w:numId="9" w16cid:durableId="1635451685">
    <w:abstractNumId w:val="1"/>
  </w:num>
  <w:num w:numId="10" w16cid:durableId="1363096806">
    <w:abstractNumId w:val="0"/>
  </w:num>
  <w:num w:numId="11" w16cid:durableId="21170154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756349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79837450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44"/>
    <w:rsid w:val="00060C2F"/>
    <w:rsid w:val="00093AA1"/>
    <w:rsid w:val="00094DF1"/>
    <w:rsid w:val="000B3CA1"/>
    <w:rsid w:val="000E48B4"/>
    <w:rsid w:val="001133EC"/>
    <w:rsid w:val="00154D49"/>
    <w:rsid w:val="00210044"/>
    <w:rsid w:val="002109B9"/>
    <w:rsid w:val="00222C07"/>
    <w:rsid w:val="002402F5"/>
    <w:rsid w:val="00423409"/>
    <w:rsid w:val="004559B7"/>
    <w:rsid w:val="00475A2C"/>
    <w:rsid w:val="00481373"/>
    <w:rsid w:val="00496306"/>
    <w:rsid w:val="006513CD"/>
    <w:rsid w:val="007B1C85"/>
    <w:rsid w:val="007E0D3D"/>
    <w:rsid w:val="00811DC1"/>
    <w:rsid w:val="00812411"/>
    <w:rsid w:val="00965F23"/>
    <w:rsid w:val="00996BB9"/>
    <w:rsid w:val="009E1954"/>
    <w:rsid w:val="00A95A14"/>
    <w:rsid w:val="00AA6D34"/>
    <w:rsid w:val="00B331FE"/>
    <w:rsid w:val="00B503C7"/>
    <w:rsid w:val="00BA1EC8"/>
    <w:rsid w:val="00C61C19"/>
    <w:rsid w:val="00CA787C"/>
    <w:rsid w:val="00CE4645"/>
    <w:rsid w:val="00DD59B3"/>
    <w:rsid w:val="00E00E08"/>
    <w:rsid w:val="00E4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B6E89"/>
  <w15:chartTrackingRefBased/>
  <w15:docId w15:val="{E4EB855D-EB1D-42F3-A219-8DD54816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unhideWhenUsed/>
    <w:rsid w:val="00B331F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B331F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Титульный лист)"/>
    <w:basedOn w:val="Normal"/>
    <w:link w:val="a0"/>
    <w:qFormat/>
    <w:rsid w:val="002402F5"/>
    <w:pPr>
      <w:ind w:firstLine="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2402F5"/>
    <w:rPr>
      <w:color w:val="808080"/>
    </w:rPr>
  </w:style>
  <w:style w:type="character" w:customStyle="1" w:styleId="a0">
    <w:name w:val="Обычный (Титульный лист) Знак"/>
    <w:basedOn w:val="DefaultParagraphFont"/>
    <w:link w:val="a"/>
    <w:rsid w:val="002402F5"/>
    <w:rPr>
      <w:rFonts w:ascii="Times New Roman" w:hAnsi="Times New Roman"/>
      <w:b/>
      <w:sz w:val="28"/>
    </w:rPr>
  </w:style>
  <w:style w:type="paragraph" w:customStyle="1" w:styleId="a1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23409"/>
    <w:pPr>
      <w:spacing w:after="200" w:line="240" w:lineRule="auto"/>
      <w:ind w:firstLine="0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Custom%20Office%20Templates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5BD314A04473291F08802C68B0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7628E-4EEC-4982-8692-ABF63BF5C5EF}"/>
      </w:docPartPr>
      <w:docPartBody>
        <w:p w:rsidR="00000000" w:rsidRDefault="00000000">
          <w:pPr>
            <w:pStyle w:val="9A75BD314A04473291F08802C68B0C01"/>
          </w:pPr>
          <w:r w:rsidRPr="00020391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78"/>
    <w:rsid w:val="00CA787C"/>
    <w:rsid w:val="00C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A75BD314A04473291F08802C68B0C01">
    <w:name w:val="9A75BD314A04473291F08802C68B0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204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18</cp:revision>
  <dcterms:created xsi:type="dcterms:W3CDTF">2025-04-23T07:44:00Z</dcterms:created>
  <dcterms:modified xsi:type="dcterms:W3CDTF">2025-04-23T11:13:00Z</dcterms:modified>
</cp:coreProperties>
</file>
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5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4786"/>
      </w:tblGrid>
      <w:tr w:rsidR="00E5502C" w:rsidRPr="00E5502C" w14:paraId="48B64C7D" w14:textId="77777777" w:rsidTr="00E75716">
        <w:tc>
          <w:tcPr>
            <w:tcW w:w="2616" w:type="dxa"/>
          </w:tcPr>
          <w:p w14:paraId="66DFD432" w14:textId="77777777" w:rsidR="003C53C1" w:rsidRPr="00E5502C" w:rsidRDefault="003C53C1" w:rsidP="00E75716">
            <w:r w:rsidRPr="00E5502C">
              <w:rPr>
                <w:noProof/>
              </w:rPr>
              <w:drawing>
                <wp:inline distT="0" distB="0" distL="0" distR="0" wp14:anchorId="61D3E38E" wp14:editId="18CD9CB3">
                  <wp:extent cx="1440180" cy="914802"/>
                  <wp:effectExtent l="0" t="0" r="7620" b="0"/>
                  <wp:docPr id="1" name="Рисунок 1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91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33DC7E52" w14:textId="77777777" w:rsidR="003C53C1" w:rsidRPr="00E5502C" w:rsidRDefault="003C53C1" w:rsidP="00E75716">
            <w:pPr>
              <w:jc w:val="center"/>
            </w:pPr>
            <w:r w:rsidRPr="00E5502C">
              <w:t>Санкт-Петербургское государственное бюджетное</w:t>
            </w:r>
          </w:p>
          <w:p w14:paraId="2CE6E8CE" w14:textId="77777777" w:rsidR="003C53C1" w:rsidRPr="00E5502C" w:rsidRDefault="003C53C1" w:rsidP="00E75716">
            <w:pPr>
              <w:jc w:val="center"/>
            </w:pPr>
            <w:r w:rsidRPr="00E5502C">
              <w:t>профессиональное образовательное учреждение</w:t>
            </w:r>
          </w:p>
          <w:p w14:paraId="317DF895" w14:textId="77777777" w:rsidR="003C53C1" w:rsidRPr="00E5502C" w:rsidRDefault="003C53C1" w:rsidP="00E75716">
            <w:pPr>
              <w:jc w:val="center"/>
            </w:pPr>
            <w:r w:rsidRPr="00E5502C">
              <w:t>"Колледж электроники и приборостроения"</w:t>
            </w:r>
          </w:p>
        </w:tc>
      </w:tr>
    </w:tbl>
    <w:p w14:paraId="14A12184" w14:textId="77777777" w:rsidR="00D44D14" w:rsidRPr="00E5502C" w:rsidRDefault="00D44D14">
      <w:pPr>
        <w:spacing w:line="360" w:lineRule="auto"/>
        <w:jc w:val="center"/>
        <w:rPr>
          <w:b/>
          <w:caps/>
          <w:sz w:val="28"/>
          <w:szCs w:val="28"/>
        </w:rPr>
      </w:pPr>
    </w:p>
    <w:p w14:paraId="048F9116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12BD9B16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0EF36746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2ACD9876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2C5EAAE7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46CF370F" w14:textId="77777777" w:rsidR="003C53C1" w:rsidRPr="00E5502C" w:rsidRDefault="003C53C1">
      <w:pPr>
        <w:spacing w:line="360" w:lineRule="auto"/>
        <w:jc w:val="center"/>
        <w:rPr>
          <w:sz w:val="28"/>
          <w:szCs w:val="28"/>
        </w:rPr>
      </w:pPr>
    </w:p>
    <w:p w14:paraId="16801DCF" w14:textId="77777777" w:rsidR="003C53C1" w:rsidRPr="00E5502C" w:rsidRDefault="003C53C1">
      <w:pPr>
        <w:spacing w:line="360" w:lineRule="auto"/>
        <w:jc w:val="center"/>
        <w:rPr>
          <w:sz w:val="28"/>
          <w:szCs w:val="28"/>
        </w:rPr>
      </w:pPr>
    </w:p>
    <w:p w14:paraId="4C043C21" w14:textId="77777777" w:rsidR="003C53C1" w:rsidRPr="00E5502C" w:rsidRDefault="003C53C1">
      <w:pPr>
        <w:spacing w:line="360" w:lineRule="auto"/>
        <w:jc w:val="center"/>
        <w:rPr>
          <w:sz w:val="28"/>
          <w:szCs w:val="28"/>
        </w:rPr>
      </w:pPr>
    </w:p>
    <w:p w14:paraId="5983A517" w14:textId="77777777" w:rsidR="003C53C1" w:rsidRPr="00E5502C" w:rsidRDefault="003C53C1">
      <w:pPr>
        <w:spacing w:line="360" w:lineRule="auto"/>
        <w:jc w:val="center"/>
        <w:rPr>
          <w:sz w:val="28"/>
          <w:szCs w:val="28"/>
        </w:rPr>
      </w:pPr>
    </w:p>
    <w:p w14:paraId="2A613ACC" w14:textId="77777777" w:rsidR="003C53C1" w:rsidRPr="00E5502C" w:rsidRDefault="003C53C1">
      <w:pPr>
        <w:spacing w:line="360" w:lineRule="auto"/>
        <w:jc w:val="center"/>
        <w:rPr>
          <w:sz w:val="28"/>
          <w:szCs w:val="28"/>
        </w:rPr>
      </w:pPr>
    </w:p>
    <w:p w14:paraId="6F197CF9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3FDC46A1" w14:textId="77777777" w:rsidR="00D44D14" w:rsidRPr="00E5502C" w:rsidRDefault="00575E05">
      <w:pPr>
        <w:pStyle w:val="Times1420"/>
        <w:spacing w:line="360" w:lineRule="auto"/>
        <w:ind w:firstLine="0"/>
        <w:jc w:val="center"/>
        <w:rPr>
          <w:rStyle w:val="BookTitle"/>
          <w:caps/>
          <w:szCs w:val="28"/>
        </w:rPr>
      </w:pPr>
      <w:r w:rsidRPr="00E5502C">
        <w:rPr>
          <w:rStyle w:val="BookTitle"/>
          <w:caps/>
          <w:szCs w:val="28"/>
        </w:rPr>
        <w:t>отчет</w:t>
      </w:r>
    </w:p>
    <w:p w14:paraId="008E772B" w14:textId="4F0AF317" w:rsidR="00D44D14" w:rsidRPr="00906CEF" w:rsidRDefault="00575E05">
      <w:pPr>
        <w:spacing w:line="360" w:lineRule="auto"/>
        <w:jc w:val="center"/>
        <w:rPr>
          <w:b/>
          <w:sz w:val="28"/>
          <w:szCs w:val="28"/>
        </w:rPr>
      </w:pPr>
      <w:r w:rsidRPr="00E5502C">
        <w:rPr>
          <w:b/>
          <w:sz w:val="28"/>
          <w:szCs w:val="28"/>
        </w:rPr>
        <w:t xml:space="preserve">по </w:t>
      </w:r>
      <w:r w:rsidR="00EA2808" w:rsidRPr="00E5502C">
        <w:rPr>
          <w:b/>
          <w:sz w:val="28"/>
          <w:szCs w:val="28"/>
        </w:rPr>
        <w:t xml:space="preserve">практической </w:t>
      </w:r>
      <w:r w:rsidRPr="00E5502C">
        <w:rPr>
          <w:b/>
          <w:sz w:val="28"/>
          <w:szCs w:val="28"/>
        </w:rPr>
        <w:t>работе №</w:t>
      </w:r>
      <w:r w:rsidR="006B2C1F" w:rsidRPr="00906CEF">
        <w:rPr>
          <w:b/>
          <w:sz w:val="28"/>
          <w:szCs w:val="28"/>
        </w:rPr>
        <w:t>8</w:t>
      </w:r>
    </w:p>
    <w:p w14:paraId="747E5694" w14:textId="3158399A" w:rsidR="00D44D14" w:rsidRPr="00E5502C" w:rsidRDefault="00575E05">
      <w:pPr>
        <w:spacing w:line="360" w:lineRule="auto"/>
        <w:jc w:val="center"/>
        <w:rPr>
          <w:b/>
          <w:sz w:val="28"/>
          <w:szCs w:val="28"/>
        </w:rPr>
      </w:pPr>
      <w:r w:rsidRPr="00E5502C">
        <w:rPr>
          <w:b/>
          <w:sz w:val="28"/>
          <w:szCs w:val="28"/>
        </w:rPr>
        <w:t>по дисциплине «</w:t>
      </w:r>
      <w:r w:rsidR="006B2C1F">
        <w:rPr>
          <w:b/>
          <w:sz w:val="28"/>
          <w:szCs w:val="28"/>
        </w:rPr>
        <w:t>Информационные системы и программирование</w:t>
      </w:r>
      <w:r w:rsidRPr="00E5502C">
        <w:rPr>
          <w:b/>
          <w:sz w:val="28"/>
          <w:szCs w:val="28"/>
        </w:rPr>
        <w:t>»</w:t>
      </w:r>
    </w:p>
    <w:p w14:paraId="2DCC612E" w14:textId="0DF679EE" w:rsidR="00D44D14" w:rsidRPr="00E5502C" w:rsidRDefault="00575E05">
      <w:pPr>
        <w:spacing w:line="360" w:lineRule="auto"/>
        <w:jc w:val="center"/>
        <w:rPr>
          <w:sz w:val="28"/>
          <w:szCs w:val="28"/>
        </w:rPr>
      </w:pPr>
      <w:r w:rsidRPr="00E5502C">
        <w:rPr>
          <w:rStyle w:val="BookTitle"/>
          <w:smallCaps w:val="0"/>
          <w:sz w:val="28"/>
          <w:szCs w:val="28"/>
        </w:rPr>
        <w:t xml:space="preserve">Тема: </w:t>
      </w:r>
      <w:r w:rsidR="006B2C1F">
        <w:rPr>
          <w:rStyle w:val="BookTitle"/>
          <w:smallCaps w:val="0"/>
          <w:sz w:val="28"/>
          <w:szCs w:val="28"/>
        </w:rPr>
        <w:t>Работа с данными типа множество</w:t>
      </w:r>
    </w:p>
    <w:p w14:paraId="14B8F901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1735664B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76A2174C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4364A676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0752CD6B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0E9F3F77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0E52778C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E5502C" w:rsidRPr="00E5502C" w14:paraId="5B58FCC4" w14:textId="77777777">
        <w:trPr>
          <w:trHeight w:val="614"/>
        </w:trPr>
        <w:tc>
          <w:tcPr>
            <w:tcW w:w="4252" w:type="dxa"/>
            <w:vAlign w:val="bottom"/>
          </w:tcPr>
          <w:p w14:paraId="0CC0FBFF" w14:textId="6CFB5325" w:rsidR="00D44D14" w:rsidRPr="00E5502C" w:rsidRDefault="00575E05">
            <w:pPr>
              <w:rPr>
                <w:sz w:val="28"/>
                <w:szCs w:val="28"/>
              </w:rPr>
            </w:pPr>
            <w:r w:rsidRPr="00E5502C">
              <w:rPr>
                <w:sz w:val="28"/>
                <w:szCs w:val="28"/>
              </w:rPr>
              <w:t>Студент</w:t>
            </w:r>
            <w:r w:rsidR="006B2C1F">
              <w:rPr>
                <w:sz w:val="28"/>
                <w:szCs w:val="28"/>
              </w:rPr>
              <w:t xml:space="preserve"> гр. 13 ИТ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629019B6" w14:textId="77777777" w:rsidR="00D44D14" w:rsidRPr="00E5502C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D373E2C" w14:textId="4AB5F9F8" w:rsidR="00D44D14" w:rsidRPr="00E5502C" w:rsidRDefault="006B2C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Липинский К.С.</w:t>
            </w:r>
          </w:p>
        </w:tc>
      </w:tr>
      <w:tr w:rsidR="00575E05" w:rsidRPr="00E5502C" w14:paraId="6106ED2F" w14:textId="77777777">
        <w:trPr>
          <w:trHeight w:val="614"/>
        </w:trPr>
        <w:tc>
          <w:tcPr>
            <w:tcW w:w="4252" w:type="dxa"/>
            <w:vAlign w:val="bottom"/>
          </w:tcPr>
          <w:p w14:paraId="7FE5E2C9" w14:textId="77777777" w:rsidR="00D44D14" w:rsidRPr="00E5502C" w:rsidRDefault="00575E05">
            <w:pPr>
              <w:rPr>
                <w:sz w:val="28"/>
                <w:szCs w:val="28"/>
              </w:rPr>
            </w:pPr>
            <w:r w:rsidRPr="00E5502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13A3554" w14:textId="77777777" w:rsidR="00D44D14" w:rsidRPr="00E5502C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11C982E" w14:textId="58706A25" w:rsidR="00D44D14" w:rsidRPr="00E5502C" w:rsidRDefault="006B2C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Счастливцев А.К.</w:t>
            </w:r>
          </w:p>
        </w:tc>
      </w:tr>
    </w:tbl>
    <w:p w14:paraId="61C6010F" w14:textId="77777777" w:rsidR="00D44D14" w:rsidRPr="00E5502C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04238640" w14:textId="77777777" w:rsidR="00D44D14" w:rsidRPr="00E5502C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61E20B02" w14:textId="77777777" w:rsidR="00D44D14" w:rsidRPr="00E5502C" w:rsidRDefault="00575E05">
      <w:pPr>
        <w:spacing w:line="360" w:lineRule="auto"/>
        <w:jc w:val="center"/>
        <w:rPr>
          <w:bCs/>
          <w:sz w:val="28"/>
          <w:szCs w:val="28"/>
        </w:rPr>
      </w:pPr>
      <w:r w:rsidRPr="00E5502C">
        <w:rPr>
          <w:bCs/>
          <w:sz w:val="28"/>
          <w:szCs w:val="28"/>
        </w:rPr>
        <w:t>Санкт-Петербург</w:t>
      </w:r>
    </w:p>
    <w:p w14:paraId="37CD29B0" w14:textId="77777777" w:rsidR="00D44D14" w:rsidRPr="00E5502C" w:rsidRDefault="00575E05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 w:rsidRPr="00E5502C">
        <w:rPr>
          <w:bCs/>
          <w:sz w:val="28"/>
          <w:szCs w:val="28"/>
        </w:rPr>
        <w:t>20</w:t>
      </w:r>
      <w:r w:rsidR="00E5502C">
        <w:rPr>
          <w:bCs/>
          <w:sz w:val="28"/>
          <w:szCs w:val="28"/>
        </w:rPr>
        <w:t>23</w:t>
      </w:r>
      <w:r w:rsidRPr="00E5502C">
        <w:br w:type="page"/>
      </w:r>
    </w:p>
    <w:p w14:paraId="54C5163C" w14:textId="77777777" w:rsidR="00D44D14" w:rsidRPr="00E5502C" w:rsidRDefault="00575E0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5502C">
        <w:rPr>
          <w:b/>
          <w:sz w:val="28"/>
          <w:szCs w:val="28"/>
        </w:rPr>
        <w:lastRenderedPageBreak/>
        <w:t>Цель работы.</w:t>
      </w:r>
    </w:p>
    <w:p w14:paraId="4F363D3D" w14:textId="5BEAAA90" w:rsidR="00C03A7D" w:rsidRDefault="00FA1CBE" w:rsidP="00FA1C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A1CBE">
        <w:rPr>
          <w:sz w:val="28"/>
          <w:szCs w:val="28"/>
        </w:rPr>
        <w:t>азработка программ с использованием данных типа множество.</w:t>
      </w:r>
    </w:p>
    <w:p w14:paraId="5B9075B8" w14:textId="77777777" w:rsidR="00D44D14" w:rsidRPr="00E5502C" w:rsidRDefault="00D44D14" w:rsidP="009B0739">
      <w:pPr>
        <w:spacing w:line="360" w:lineRule="auto"/>
        <w:jc w:val="both"/>
        <w:rPr>
          <w:b/>
          <w:sz w:val="28"/>
          <w:szCs w:val="28"/>
        </w:rPr>
      </w:pPr>
    </w:p>
    <w:p w14:paraId="50010CA1" w14:textId="77777777" w:rsidR="00D44D14" w:rsidRDefault="00575E0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5502C">
        <w:rPr>
          <w:b/>
          <w:sz w:val="28"/>
          <w:szCs w:val="28"/>
        </w:rPr>
        <w:t>Выполнение работы.</w:t>
      </w:r>
    </w:p>
    <w:p w14:paraId="53125141" w14:textId="46DDDCA5" w:rsidR="00FD6684" w:rsidRPr="00E5502C" w:rsidRDefault="00FD668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1.</w:t>
      </w:r>
    </w:p>
    <w:p w14:paraId="3BE8821A" w14:textId="2AA20229" w:rsidR="00D44D14" w:rsidRPr="00FD6684" w:rsidRDefault="00391BD2" w:rsidP="00C703F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  <w:r w:rsidR="00FD6684" w:rsidRPr="00FD6684">
        <w:rPr>
          <w:b/>
          <w:sz w:val="28"/>
          <w:szCs w:val="28"/>
        </w:rPr>
        <w:t>.</w:t>
      </w:r>
    </w:p>
    <w:p w14:paraId="78D91935" w14:textId="77777777" w:rsidR="00391BD2" w:rsidRPr="00FD6684" w:rsidRDefault="00391BD2" w:rsidP="00391BD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namespace</w:t>
      </w:r>
      <w:r w:rsidRPr="00FD6684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OSP</w:t>
      </w:r>
      <w:r w:rsidRPr="00FD6684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BA8F3F3" w14:textId="77777777" w:rsidR="00391BD2" w:rsidRDefault="00391BD2" w:rsidP="00391BD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5BA3881E" w14:textId="77777777" w:rsidR="00391BD2" w:rsidRDefault="00391BD2" w:rsidP="00391BD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using static Console;</w:t>
      </w:r>
    </w:p>
    <w:p w14:paraId="2BA9D4BF" w14:textId="77777777" w:rsidR="00391BD2" w:rsidRDefault="00391BD2" w:rsidP="00391BD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D5361CE" w14:textId="295D7D12" w:rsidR="00391BD2" w:rsidRDefault="00391BD2" w:rsidP="00391BD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class Program</w:t>
      </w:r>
    </w:p>
    <w:p w14:paraId="72DBDB13" w14:textId="77777777" w:rsidR="00391BD2" w:rsidRDefault="00391BD2" w:rsidP="00391BD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77704D6D" w14:textId="77777777" w:rsidR="00391BD2" w:rsidRDefault="00391BD2" w:rsidP="00391BD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private static void Main(string[] args)</w:t>
      </w:r>
    </w:p>
    <w:p w14:paraId="2A575399" w14:textId="77777777" w:rsidR="00391BD2" w:rsidRDefault="00391BD2" w:rsidP="00391BD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2ED7F1" w14:textId="030AED39" w:rsidR="00391BD2" w:rsidRDefault="00391BD2" w:rsidP="00391BD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var A = new HashSet&lt;char&gt; {'b', 'e', 'f', 'k', 't'};</w:t>
      </w:r>
    </w:p>
    <w:p w14:paraId="671F1DB4" w14:textId="2956E997" w:rsidR="00391BD2" w:rsidRDefault="00391BD2" w:rsidP="00391BD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var B = new HashSet&lt;char&gt; {'f', 'i', </w:t>
      </w:r>
      <w:r w:rsidR="00DD17A6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‘j’,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'p', 'y'};</w:t>
      </w:r>
    </w:p>
    <w:p w14:paraId="2FC3649F" w14:textId="581E2BB8" w:rsidR="00391BD2" w:rsidRDefault="00391BD2" w:rsidP="00391BD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var C = new HashSet&lt;char&gt; {'j', 'k', 'I', 'y'};</w:t>
      </w:r>
    </w:p>
    <w:p w14:paraId="75F8069E" w14:textId="1F1A899E" w:rsidR="00391BD2" w:rsidRDefault="00391BD2" w:rsidP="00391BD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var D = new HashSet&lt;char&gt; {'i', 'j', 's', 't', 'u', 'y', 'z'};</w:t>
      </w:r>
    </w:p>
    <w:p w14:paraId="4722D9F4" w14:textId="77777777" w:rsidR="00391BD2" w:rsidRDefault="00391BD2" w:rsidP="00391BD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F10378A" w14:textId="77777777" w:rsidR="00391BD2" w:rsidRDefault="00391BD2" w:rsidP="00391BD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var X = A.Intersect(C).Union(B.Intersect(C)).ToHashSet();</w:t>
      </w:r>
    </w:p>
    <w:p w14:paraId="4C2F7110" w14:textId="77777777" w:rsidR="00391BD2" w:rsidRDefault="00391BD2" w:rsidP="00391BD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var Y = A.Intersect(B).Union(D.Except(C)).ToHashSet();</w:t>
      </w:r>
    </w:p>
    <w:p w14:paraId="53115B09" w14:textId="77777777" w:rsidR="00391BD2" w:rsidRDefault="00391BD2" w:rsidP="00391BD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BDE5B82" w14:textId="77777777" w:rsidR="00391BD2" w:rsidRDefault="00391BD2" w:rsidP="00391BD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WriteLine("X: " + string.Join(", ", X));</w:t>
      </w:r>
    </w:p>
    <w:p w14:paraId="7C697200" w14:textId="77777777" w:rsidR="00391BD2" w:rsidRDefault="00391BD2" w:rsidP="00391BD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WriteLine("Y: " + string.Join(", ", Y));</w:t>
      </w:r>
    </w:p>
    <w:p w14:paraId="744759CA" w14:textId="77777777" w:rsidR="00391BD2" w:rsidRDefault="00391BD2" w:rsidP="00391BD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48F494" w14:textId="704C9AE2" w:rsidR="00391BD2" w:rsidRPr="00391BD2" w:rsidRDefault="00391BD2" w:rsidP="00391BD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499B2119" w14:textId="0FDF83DB" w:rsidR="00391BD2" w:rsidRDefault="00391BD2" w:rsidP="00C703F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CD2143F" w14:textId="7E9FE603" w:rsidR="004F7981" w:rsidRDefault="004F7981" w:rsidP="004F7981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4F7981">
        <w:rPr>
          <w:b/>
          <w:noProof/>
          <w:sz w:val="28"/>
          <w:szCs w:val="28"/>
        </w:rPr>
        <w:drawing>
          <wp:inline distT="0" distB="0" distL="0" distR="0" wp14:anchorId="57480BC8" wp14:editId="13C7441C">
            <wp:extent cx="5681980" cy="960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474" cy="96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F706" w14:textId="77777777" w:rsidR="00862D98" w:rsidRDefault="00862D98" w:rsidP="00C703F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2E729EF" w14:textId="059352CB" w:rsidR="00862D98" w:rsidRPr="003311AD" w:rsidRDefault="00862D98" w:rsidP="00C703FA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3311AD">
        <w:rPr>
          <w:b/>
          <w:sz w:val="28"/>
          <w:szCs w:val="28"/>
          <w:lang w:val="en-US"/>
        </w:rPr>
        <w:t xml:space="preserve"> 2.</w:t>
      </w:r>
    </w:p>
    <w:p w14:paraId="2C18BB28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Practice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BD0B8FC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Console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1557204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</w:p>
    <w:p w14:paraId="6603CE74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3B143186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10BCC56A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Main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</w:t>
      </w:r>
    </w:p>
    <w:p w14:paraId="34EE1DEB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2DFE92DE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HashSet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numbers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[];</w:t>
      </w:r>
    </w:p>
    <w:p w14:paraId="1A5527F7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</w:p>
    <w:p w14:paraId="4FEAF5FD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3EBBACA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05697CA0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Write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"Enter number: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ADEC42B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number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Convert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ToInt32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ReadLine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());</w:t>
      </w:r>
    </w:p>
    <w:p w14:paraId="0F186863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</w:p>
    <w:p w14:paraId="36694B5F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number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0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||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number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255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07D5834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63AD6A73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WriteLine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"The number must be between 0 - 255"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ED9BA63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lastRenderedPageBreak/>
        <w:t xml:space="preserve">        WriteLine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$"Correct numbers: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numbers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Count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1D02987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9D5F769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081490A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</w:p>
    <w:p w14:paraId="5ADBF2ED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numbers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Contains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number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</w:t>
      </w:r>
    </w:p>
    <w:p w14:paraId="43035653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72137B07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WriteLine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"You've already typed this number earlier"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063A351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WriteLine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$"Correct numbers: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numbers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Count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97D4A4B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698006E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05545FD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</w:p>
    <w:p w14:paraId="426AE66F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n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numbers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1A16FCE7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7EF0F5D1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Math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Abs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n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number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7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D135333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696BCA87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  WriteLine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"The difference between numbers must be more than 7"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74598BF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  WriteLine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$"Correct numbers: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numbers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Count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401D351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514B4E7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66CB9BE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41E6DDE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numbers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Add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number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E6987D5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Clear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618CDA55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3A0D4B4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C0CF7D2" w14:textId="77777777" w:rsidR="00464684" w:rsidRDefault="00464684" w:rsidP="00464684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58451345" w14:textId="04BCA963" w:rsidR="007F4B63" w:rsidRDefault="007F4B63" w:rsidP="007F4B6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7F4B63">
        <w:rPr>
          <w:b/>
          <w:noProof/>
          <w:sz w:val="28"/>
          <w:szCs w:val="28"/>
        </w:rPr>
        <w:drawing>
          <wp:inline distT="0" distB="0" distL="0" distR="0" wp14:anchorId="54BAF9D4" wp14:editId="240F2311">
            <wp:extent cx="5001323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5446" w14:textId="77777777" w:rsidR="00A749BC" w:rsidRPr="00862D98" w:rsidRDefault="00A749BC" w:rsidP="00C703F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DD0685A" w14:textId="1EBEFCDC" w:rsidR="00650318" w:rsidRPr="00867790" w:rsidRDefault="00C703FA" w:rsidP="00867790">
      <w:pPr>
        <w:spacing w:line="360" w:lineRule="auto"/>
        <w:ind w:firstLine="709"/>
        <w:jc w:val="both"/>
        <w:rPr>
          <w:rStyle w:val="BookTitle"/>
          <w:bCs w:val="0"/>
          <w:smallCaps w:val="0"/>
          <w:spacing w:val="0"/>
          <w:sz w:val="28"/>
          <w:szCs w:val="28"/>
        </w:rPr>
      </w:pPr>
      <w:r>
        <w:rPr>
          <w:b/>
          <w:sz w:val="28"/>
          <w:szCs w:val="28"/>
        </w:rPr>
        <w:t>Вопросы.</w:t>
      </w:r>
    </w:p>
    <w:p w14:paraId="7F402CC4" w14:textId="2BF90ACB" w:rsidR="00650318" w:rsidRPr="0088466C" w:rsidRDefault="000C2054" w:rsidP="00CF49FA">
      <w:pPr>
        <w:pStyle w:val="ListParagraph"/>
        <w:numPr>
          <w:ilvl w:val="0"/>
          <w:numId w:val="1"/>
        </w:numPr>
        <w:jc w:val="both"/>
        <w:rPr>
          <w:rStyle w:val="BookTitle"/>
          <w:b w:val="0"/>
          <w:iCs/>
          <w:smallCaps w:val="0"/>
          <w:spacing w:val="0"/>
          <w:sz w:val="28"/>
          <w:szCs w:val="28"/>
        </w:rPr>
      </w:pPr>
      <w:r>
        <w:rPr>
          <w:rStyle w:val="BookTitle"/>
          <w:b w:val="0"/>
          <w:iCs/>
          <w:smallCaps w:val="0"/>
          <w:spacing w:val="0"/>
          <w:sz w:val="28"/>
          <w:szCs w:val="28"/>
        </w:rPr>
        <w:t xml:space="preserve">Коллекции типа множество описываются с помощью типа данных </w:t>
      </w:r>
      <w:r>
        <w:rPr>
          <w:rStyle w:val="BookTitle"/>
          <w:b w:val="0"/>
          <w:iCs/>
          <w:smallCaps w:val="0"/>
          <w:spacing w:val="0"/>
          <w:sz w:val="28"/>
          <w:szCs w:val="28"/>
          <w:lang w:val="en-US"/>
        </w:rPr>
        <w:t>HashSet</w:t>
      </w:r>
      <w:r w:rsidR="00650318" w:rsidRPr="0088466C">
        <w:rPr>
          <w:rStyle w:val="BookTitle"/>
          <w:b w:val="0"/>
          <w:iCs/>
          <w:smallCaps w:val="0"/>
          <w:spacing w:val="0"/>
          <w:sz w:val="28"/>
          <w:szCs w:val="28"/>
        </w:rPr>
        <w:t>.</w:t>
      </w:r>
    </w:p>
    <w:p w14:paraId="5C0266DE" w14:textId="3034BA4A" w:rsidR="00650318" w:rsidRDefault="004E4676" w:rsidP="00CF49FA">
      <w:pPr>
        <w:pStyle w:val="ListParagraph"/>
        <w:numPr>
          <w:ilvl w:val="0"/>
          <w:numId w:val="1"/>
        </w:numPr>
        <w:jc w:val="both"/>
        <w:rPr>
          <w:rStyle w:val="BookTitle"/>
          <w:b w:val="0"/>
          <w:iCs/>
          <w:smallCaps w:val="0"/>
          <w:spacing w:val="0"/>
          <w:sz w:val="28"/>
          <w:szCs w:val="28"/>
        </w:rPr>
      </w:pPr>
      <w:r>
        <w:rPr>
          <w:rStyle w:val="BookTitle"/>
          <w:b w:val="0"/>
          <w:iCs/>
          <w:smallCaps w:val="0"/>
          <w:spacing w:val="0"/>
          <w:sz w:val="28"/>
          <w:szCs w:val="28"/>
        </w:rPr>
        <w:t>О</w:t>
      </w:r>
      <w:r w:rsidR="00650318" w:rsidRPr="003904AB">
        <w:rPr>
          <w:rStyle w:val="BookTitle"/>
          <w:b w:val="0"/>
          <w:iCs/>
          <w:smallCaps w:val="0"/>
          <w:spacing w:val="0"/>
          <w:sz w:val="28"/>
          <w:szCs w:val="28"/>
        </w:rPr>
        <w:t>перации</w:t>
      </w:r>
      <w:r w:rsidR="003904AB">
        <w:rPr>
          <w:rStyle w:val="BookTitle"/>
          <w:b w:val="0"/>
          <w:iCs/>
          <w:smallCaps w:val="0"/>
          <w:spacing w:val="0"/>
          <w:sz w:val="28"/>
          <w:szCs w:val="28"/>
          <w:lang w:val="en-US"/>
        </w:rPr>
        <w:t xml:space="preserve"> </w:t>
      </w:r>
      <w:r w:rsidR="003904AB">
        <w:rPr>
          <w:rStyle w:val="BookTitle"/>
          <w:b w:val="0"/>
          <w:iCs/>
          <w:smallCaps w:val="0"/>
          <w:spacing w:val="0"/>
          <w:sz w:val="28"/>
          <w:szCs w:val="28"/>
        </w:rPr>
        <w:t xml:space="preserve">с </w:t>
      </w:r>
      <w:r w:rsidR="003904AB">
        <w:rPr>
          <w:rStyle w:val="BookTitle"/>
          <w:b w:val="0"/>
          <w:iCs/>
          <w:smallCaps w:val="0"/>
          <w:spacing w:val="0"/>
          <w:sz w:val="28"/>
          <w:szCs w:val="28"/>
          <w:lang w:val="en-US"/>
        </w:rPr>
        <w:t>HashSet</w:t>
      </w:r>
      <w:r w:rsidR="001A5244">
        <w:rPr>
          <w:rStyle w:val="BookTitle"/>
          <w:b w:val="0"/>
          <w:iCs/>
          <w:smallCaps w:val="0"/>
          <w:spacing w:val="0"/>
          <w:sz w:val="28"/>
          <w:szCs w:val="28"/>
        </w:rPr>
        <w:t>:</w:t>
      </w:r>
    </w:p>
    <w:p w14:paraId="71DB74EF" w14:textId="373CB343" w:rsidR="001A5244" w:rsidRDefault="008637D0" w:rsidP="00CF49FA">
      <w:pPr>
        <w:pStyle w:val="ListParagraph"/>
        <w:numPr>
          <w:ilvl w:val="0"/>
          <w:numId w:val="3"/>
        </w:numPr>
        <w:jc w:val="both"/>
        <w:rPr>
          <w:rStyle w:val="BookTitle"/>
          <w:b w:val="0"/>
          <w:iCs/>
          <w:smallCaps w:val="0"/>
          <w:spacing w:val="0"/>
          <w:sz w:val="28"/>
          <w:szCs w:val="28"/>
        </w:rPr>
      </w:pPr>
      <w:r>
        <w:rPr>
          <w:rStyle w:val="BookTitle"/>
          <w:b w:val="0"/>
          <w:iCs/>
          <w:smallCaps w:val="0"/>
          <w:spacing w:val="0"/>
          <w:sz w:val="28"/>
          <w:szCs w:val="28"/>
        </w:rPr>
        <w:t>Объединение</w:t>
      </w:r>
    </w:p>
    <w:p w14:paraId="2EB5DB5F" w14:textId="66EB1C1E" w:rsidR="008637D0" w:rsidRDefault="008637D0" w:rsidP="00CF49FA">
      <w:pPr>
        <w:pStyle w:val="ListParagraph"/>
        <w:numPr>
          <w:ilvl w:val="0"/>
          <w:numId w:val="3"/>
        </w:numPr>
        <w:jc w:val="both"/>
        <w:rPr>
          <w:rStyle w:val="BookTitle"/>
          <w:b w:val="0"/>
          <w:iCs/>
          <w:smallCaps w:val="0"/>
          <w:spacing w:val="0"/>
          <w:sz w:val="28"/>
          <w:szCs w:val="28"/>
        </w:rPr>
      </w:pPr>
      <w:r>
        <w:rPr>
          <w:rStyle w:val="BookTitle"/>
          <w:b w:val="0"/>
          <w:iCs/>
          <w:smallCaps w:val="0"/>
          <w:spacing w:val="0"/>
          <w:sz w:val="28"/>
          <w:szCs w:val="28"/>
        </w:rPr>
        <w:t>Пересечение</w:t>
      </w:r>
    </w:p>
    <w:p w14:paraId="52D7F329" w14:textId="61CDFA58" w:rsidR="008637D0" w:rsidRDefault="008637D0" w:rsidP="00CF49FA">
      <w:pPr>
        <w:pStyle w:val="ListParagraph"/>
        <w:numPr>
          <w:ilvl w:val="0"/>
          <w:numId w:val="3"/>
        </w:numPr>
        <w:jc w:val="both"/>
        <w:rPr>
          <w:rStyle w:val="BookTitle"/>
          <w:b w:val="0"/>
          <w:iCs/>
          <w:smallCaps w:val="0"/>
          <w:spacing w:val="0"/>
          <w:sz w:val="28"/>
          <w:szCs w:val="28"/>
        </w:rPr>
      </w:pPr>
      <w:r>
        <w:rPr>
          <w:rStyle w:val="BookTitle"/>
          <w:b w:val="0"/>
          <w:iCs/>
          <w:smallCaps w:val="0"/>
          <w:spacing w:val="0"/>
          <w:sz w:val="28"/>
          <w:szCs w:val="28"/>
        </w:rPr>
        <w:t>Вычитание</w:t>
      </w:r>
      <w:r w:rsidR="00D27003">
        <w:rPr>
          <w:rStyle w:val="BookTitle"/>
          <w:b w:val="0"/>
          <w:iCs/>
          <w:smallCaps w:val="0"/>
          <w:spacing w:val="0"/>
          <w:sz w:val="28"/>
          <w:szCs w:val="28"/>
        </w:rPr>
        <w:tab/>
      </w:r>
    </w:p>
    <w:p w14:paraId="4B3B07C7" w14:textId="7E4D8A00" w:rsidR="008637D0" w:rsidRPr="003904AB" w:rsidRDefault="008637D0" w:rsidP="00CF49FA">
      <w:pPr>
        <w:pStyle w:val="ListParagraph"/>
        <w:numPr>
          <w:ilvl w:val="0"/>
          <w:numId w:val="3"/>
        </w:numPr>
        <w:jc w:val="both"/>
        <w:rPr>
          <w:rStyle w:val="BookTitle"/>
          <w:b w:val="0"/>
          <w:iCs/>
          <w:smallCaps w:val="0"/>
          <w:spacing w:val="0"/>
          <w:sz w:val="28"/>
          <w:szCs w:val="28"/>
        </w:rPr>
      </w:pPr>
      <w:r>
        <w:rPr>
          <w:rStyle w:val="BookTitle"/>
          <w:b w:val="0"/>
          <w:iCs/>
          <w:smallCaps w:val="0"/>
          <w:spacing w:val="0"/>
          <w:sz w:val="28"/>
          <w:szCs w:val="28"/>
        </w:rPr>
        <w:t>Симметричная разница</w:t>
      </w:r>
    </w:p>
    <w:p w14:paraId="5C016E60" w14:textId="7F5D6C7D" w:rsidR="00650318" w:rsidRPr="003F769E" w:rsidRDefault="00650318" w:rsidP="00CF49FA">
      <w:pPr>
        <w:pStyle w:val="ListParagraph"/>
        <w:numPr>
          <w:ilvl w:val="0"/>
          <w:numId w:val="1"/>
        </w:numPr>
        <w:jc w:val="both"/>
        <w:rPr>
          <w:rStyle w:val="BookTitle"/>
          <w:b w:val="0"/>
          <w:iCs/>
          <w:smallCaps w:val="0"/>
          <w:spacing w:val="0"/>
          <w:sz w:val="28"/>
          <w:szCs w:val="28"/>
        </w:rPr>
      </w:pPr>
      <w:r w:rsidRPr="003F769E">
        <w:rPr>
          <w:rStyle w:val="BookTitle"/>
          <w:b w:val="0"/>
          <w:iCs/>
          <w:smallCaps w:val="0"/>
          <w:spacing w:val="0"/>
          <w:sz w:val="28"/>
          <w:szCs w:val="28"/>
        </w:rPr>
        <w:t xml:space="preserve">Разность двух множеств </w:t>
      </w:r>
      <w:r w:rsidR="003F7F39" w:rsidRPr="003F769E">
        <w:rPr>
          <w:rStyle w:val="BookTitle"/>
          <w:b w:val="0"/>
          <w:iCs/>
          <w:smallCaps w:val="0"/>
          <w:spacing w:val="0"/>
          <w:sz w:val="28"/>
          <w:szCs w:val="28"/>
        </w:rPr>
        <w:t>— это</w:t>
      </w:r>
      <w:r w:rsidRPr="003F769E">
        <w:rPr>
          <w:rStyle w:val="BookTitle"/>
          <w:b w:val="0"/>
          <w:iCs/>
          <w:smallCaps w:val="0"/>
          <w:spacing w:val="0"/>
          <w:sz w:val="28"/>
          <w:szCs w:val="28"/>
        </w:rPr>
        <w:t xml:space="preserve"> операция, которая создает новое множество, содержащее все элементы, которые присутствуют в одном множестве, но отсутствуют в другом.</w:t>
      </w:r>
    </w:p>
    <w:p w14:paraId="3DF42F6B" w14:textId="78F5B96D" w:rsidR="00650318" w:rsidRPr="003904AB" w:rsidRDefault="00650318" w:rsidP="00CF49FA">
      <w:pPr>
        <w:pStyle w:val="ListParagraph"/>
        <w:numPr>
          <w:ilvl w:val="0"/>
          <w:numId w:val="1"/>
        </w:numPr>
        <w:jc w:val="both"/>
        <w:rPr>
          <w:rStyle w:val="BookTitle"/>
          <w:b w:val="0"/>
          <w:iCs/>
          <w:smallCaps w:val="0"/>
          <w:spacing w:val="0"/>
          <w:sz w:val="28"/>
          <w:szCs w:val="28"/>
        </w:rPr>
      </w:pPr>
      <w:r w:rsidRPr="003904AB">
        <w:rPr>
          <w:rStyle w:val="BookTitle"/>
          <w:b w:val="0"/>
          <w:iCs/>
          <w:smallCaps w:val="0"/>
          <w:spacing w:val="0"/>
          <w:sz w:val="28"/>
          <w:szCs w:val="28"/>
        </w:rPr>
        <w:t xml:space="preserve">Объединение двух множеств </w:t>
      </w:r>
      <w:r w:rsidR="00EC79D7" w:rsidRPr="003904AB">
        <w:rPr>
          <w:rStyle w:val="BookTitle"/>
          <w:b w:val="0"/>
          <w:iCs/>
          <w:smallCaps w:val="0"/>
          <w:spacing w:val="0"/>
          <w:sz w:val="28"/>
          <w:szCs w:val="28"/>
        </w:rPr>
        <w:t>— это</w:t>
      </w:r>
      <w:r w:rsidRPr="003904AB">
        <w:rPr>
          <w:rStyle w:val="BookTitle"/>
          <w:b w:val="0"/>
          <w:iCs/>
          <w:smallCaps w:val="0"/>
          <w:spacing w:val="0"/>
          <w:sz w:val="28"/>
          <w:szCs w:val="28"/>
        </w:rPr>
        <w:t xml:space="preserve"> операция, которая создает новое множество, содержащее все уникальные элементы из двух исходных множеств.</w:t>
      </w:r>
    </w:p>
    <w:p w14:paraId="12F3CA69" w14:textId="77777777" w:rsidR="00C703FA" w:rsidRPr="00650318" w:rsidRDefault="00C703FA" w:rsidP="00C703FA">
      <w:pPr>
        <w:spacing w:line="360" w:lineRule="auto"/>
        <w:ind w:firstLine="709"/>
        <w:jc w:val="both"/>
        <w:rPr>
          <w:rStyle w:val="BookTitle"/>
          <w:b w:val="0"/>
          <w:iCs/>
          <w:smallCaps w:val="0"/>
          <w:spacing w:val="0"/>
          <w:sz w:val="28"/>
          <w:szCs w:val="28"/>
        </w:rPr>
      </w:pPr>
    </w:p>
    <w:sectPr w:rsidR="00C703FA" w:rsidRPr="00650318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EA5B4" w14:textId="77777777" w:rsidR="00F30F37" w:rsidRDefault="00F30F37">
      <w:r>
        <w:separator/>
      </w:r>
    </w:p>
  </w:endnote>
  <w:endnote w:type="continuationSeparator" w:id="0">
    <w:p w14:paraId="57CEB2AF" w14:textId="77777777" w:rsidR="00F30F37" w:rsidRDefault="00F30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1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614FA" w14:textId="77777777" w:rsidR="00D44D14" w:rsidRDefault="00575E05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5BAF87FF" w14:textId="77777777" w:rsidR="00D44D14" w:rsidRDefault="00D44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84961" w14:textId="77777777" w:rsidR="00F30F37" w:rsidRDefault="00F30F37">
      <w:r>
        <w:separator/>
      </w:r>
    </w:p>
  </w:footnote>
  <w:footnote w:type="continuationSeparator" w:id="0">
    <w:p w14:paraId="6A4184D1" w14:textId="77777777" w:rsidR="00F30F37" w:rsidRDefault="00F30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38FD2" w14:textId="77777777" w:rsidR="00D44D14" w:rsidRDefault="00575E05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13C60"/>
    <w:multiLevelType w:val="hybridMultilevel"/>
    <w:tmpl w:val="182A6A14"/>
    <w:lvl w:ilvl="0" w:tplc="61D8147C">
      <w:start w:val="2"/>
      <w:numFmt w:val="bullet"/>
      <w:lvlText w:val="-"/>
      <w:lvlJc w:val="left"/>
      <w:pPr>
        <w:ind w:left="171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" w15:restartNumberingAfterBreak="0">
    <w:nsid w:val="611D7339"/>
    <w:multiLevelType w:val="hybridMultilevel"/>
    <w:tmpl w:val="38D849B8"/>
    <w:lvl w:ilvl="0" w:tplc="DDEC23E0">
      <w:start w:val="1"/>
      <w:numFmt w:val="bullet"/>
      <w:lvlText w:val=""/>
      <w:lvlJc w:val="left"/>
      <w:pPr>
        <w:ind w:left="2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2" w15:restartNumberingAfterBreak="0">
    <w:nsid w:val="6A7A11C8"/>
    <w:multiLevelType w:val="hybridMultilevel"/>
    <w:tmpl w:val="5FF6F89A"/>
    <w:lvl w:ilvl="0" w:tplc="9E9C5690">
      <w:start w:val="1"/>
      <w:numFmt w:val="decimal"/>
      <w:lvlText w:val="%1."/>
      <w:lvlJc w:val="left"/>
      <w:pPr>
        <w:ind w:left="13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1F"/>
    <w:rsid w:val="00054EB6"/>
    <w:rsid w:val="000C2054"/>
    <w:rsid w:val="001A5244"/>
    <w:rsid w:val="001B240B"/>
    <w:rsid w:val="003311AD"/>
    <w:rsid w:val="003904AB"/>
    <w:rsid w:val="00391BD2"/>
    <w:rsid w:val="003C53C1"/>
    <w:rsid w:val="003F3E3B"/>
    <w:rsid w:val="003F769E"/>
    <w:rsid w:val="003F7F39"/>
    <w:rsid w:val="00464684"/>
    <w:rsid w:val="004E4676"/>
    <w:rsid w:val="004F7981"/>
    <w:rsid w:val="005543EB"/>
    <w:rsid w:val="00575E05"/>
    <w:rsid w:val="00650318"/>
    <w:rsid w:val="006B2C1F"/>
    <w:rsid w:val="007F4B63"/>
    <w:rsid w:val="00862D98"/>
    <w:rsid w:val="008637D0"/>
    <w:rsid w:val="00867790"/>
    <w:rsid w:val="0088466C"/>
    <w:rsid w:val="008A6023"/>
    <w:rsid w:val="00906CEF"/>
    <w:rsid w:val="009B0739"/>
    <w:rsid w:val="00A749BC"/>
    <w:rsid w:val="00B7230D"/>
    <w:rsid w:val="00C03A7D"/>
    <w:rsid w:val="00C703FA"/>
    <w:rsid w:val="00CF49FA"/>
    <w:rsid w:val="00D27003"/>
    <w:rsid w:val="00D44D14"/>
    <w:rsid w:val="00D77A8B"/>
    <w:rsid w:val="00DD17A6"/>
    <w:rsid w:val="00E5502C"/>
    <w:rsid w:val="00EA2808"/>
    <w:rsid w:val="00EC79D7"/>
    <w:rsid w:val="00F30F37"/>
    <w:rsid w:val="00F878B7"/>
    <w:rsid w:val="00FA1CBE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7E50"/>
  <w15:docId w15:val="{4DC8A494-46D0-4CC7-BAC4-E403F42D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a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">
    <w:name w:val="Название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0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1">
    <w:name w:val="Подзаголовок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2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">
    <w:name w:val="Основной текст с отступом 2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">
    <w:name w:val="Основной текст с отступом 3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3">
    <w:name w:val="Нижний колонтитул Знак"/>
    <w:basedOn w:val="DefaultParagraphFont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4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5">
    <w:name w:val="Верхний колонтитул Знак"/>
    <w:basedOn w:val="DefaultParagraphFont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0">
    <w:name w:val="Основной текст (2)"/>
    <w:basedOn w:val="BodyTextIndent2Char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1">
    <w:name w:val="Основной текст (2) + Полужирный"/>
    <w:basedOn w:val="BodyTextIndent2Char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qFormat/>
    <w:rsid w:val="00274DEB"/>
    <w:rPr>
      <w:rFonts w:cs="Times New Roman"/>
    </w:rPr>
  </w:style>
  <w:style w:type="character" w:customStyle="1" w:styleId="-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">
    <w:name w:val="Заголовок №2 (2)_"/>
    <w:basedOn w:val="DefaultParagraphFont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3">
    <w:name w:val="Основной текст 2 Знак"/>
    <w:basedOn w:val="DefaultParagraphFont"/>
    <w:link w:val="24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0">
    <w:name w:val="Основной текст 3 Знак"/>
    <w:basedOn w:val="DefaultParagraphFont"/>
    <w:link w:val="31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DefaultParagraphFont"/>
    <w:uiPriority w:val="99"/>
    <w:qFormat/>
    <w:rsid w:val="00FE0AF3"/>
    <w:rPr>
      <w:rFonts w:cs="Times New Roman"/>
    </w:rPr>
  </w:style>
  <w:style w:type="character" w:customStyle="1" w:styleId="hps">
    <w:name w:val="hps"/>
    <w:basedOn w:val="DefaultParagraphFont"/>
    <w:qFormat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0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6">
    <w:name w:val="Текст Знак"/>
    <w:basedOn w:val="DefaultParagraphFont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DefaultParagraphFont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DefaultParagraphFont"/>
    <w:qFormat/>
    <w:rsid w:val="00921219"/>
  </w:style>
  <w:style w:type="character" w:customStyle="1" w:styleId="times1404200418041e2char">
    <w:name w:val="times14___0420_0418_041e2__char"/>
    <w:basedOn w:val="DefaultParagraphFont"/>
    <w:qFormat/>
    <w:rsid w:val="00921219"/>
  </w:style>
  <w:style w:type="character" w:customStyle="1" w:styleId="Times142">
    <w:name w:val="Times14_РИО2 Знак"/>
    <w:basedOn w:val="DefaultParagraphFont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qFormat/>
    <w:rsid w:val="00921219"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customStyle="1" w:styleId="10">
    <w:name w:val="Основной шрифт абзаца1"/>
    <w:qFormat/>
    <w:rsid w:val="00F93888"/>
  </w:style>
  <w:style w:type="character" w:customStyle="1" w:styleId="a7">
    <w:name w:val="Текст выноски Знак"/>
    <w:basedOn w:val="DefaultParagraphFont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qFormat/>
    <w:rsid w:val="00F56A6D"/>
  </w:style>
  <w:style w:type="character" w:customStyle="1" w:styleId="31">
    <w:name w:val="Заголовок 3 Знак"/>
    <w:basedOn w:val="DefaultParagraphFont"/>
    <w:link w:val="30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8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eastAsia="Noto Sans CJK SC" w:cs="Lohit Devanagari"/>
      <w:sz w:val="28"/>
      <w:szCs w:val="28"/>
    </w:rPr>
  </w:style>
  <w:style w:type="paragraph" w:styleId="BodyText">
    <w:name w:val="Body Text"/>
    <w:basedOn w:val="Normal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11">
    <w:name w:val="Название1"/>
    <w:basedOn w:val="Normal"/>
    <w:uiPriority w:val="99"/>
    <w:qFormat/>
    <w:rsid w:val="00467347"/>
    <w:pPr>
      <w:jc w:val="center"/>
    </w:pPr>
    <w:rPr>
      <w:b/>
      <w:sz w:val="22"/>
    </w:rPr>
  </w:style>
  <w:style w:type="paragraph" w:styleId="BodyTextIndent">
    <w:name w:val="Body Text Indent"/>
    <w:basedOn w:val="Normal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9">
    <w:name w:val="список с точками"/>
    <w:basedOn w:val="Normal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a">
    <w:name w:val="Для таблиц"/>
    <w:basedOn w:val="Normal"/>
    <w:qFormat/>
    <w:rsid w:val="00467347"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Subtitle">
    <w:name w:val="Subtitle"/>
    <w:basedOn w:val="Normal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BodyTextIndent2Char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Normal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b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c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Normal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Верхний и нижний колонтитулы"/>
    <w:basedOn w:val="Normal"/>
    <w:qFormat/>
  </w:style>
  <w:style w:type="paragraph" w:styleId="Footer">
    <w:name w:val="footer"/>
    <w:basedOn w:val="Normal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Header">
    <w:name w:val="header"/>
    <w:basedOn w:val="Normal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0">
    <w:name w:val="Заголовок №2 (2)"/>
    <w:basedOn w:val="Normal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e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vertAlign w:val="subscript"/>
      <w:lang w:val="en-US"/>
    </w:rPr>
  </w:style>
  <w:style w:type="paragraph" w:styleId="BodyText2">
    <w:name w:val="Body Text 2"/>
    <w:basedOn w:val="Normal"/>
    <w:link w:val="BodyText2Char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Normal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qFormat/>
    <w:rsid w:val="00FE0AF3"/>
    <w:pPr>
      <w:spacing w:beforeAutospacing="1" w:afterAutospacing="1"/>
    </w:pPr>
  </w:style>
  <w:style w:type="paragraph" w:styleId="ListBullet">
    <w:name w:val="List Bullet"/>
    <w:basedOn w:val="Normal"/>
    <w:qFormat/>
    <w:rsid w:val="00FE0AF3"/>
    <w:pPr>
      <w:tabs>
        <w:tab w:val="left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4">
    <w:name w:val="Абзац списка2"/>
    <w:basedOn w:val="Normal"/>
    <w:link w:val="23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99"/>
    <w:qFormat/>
    <w:rsid w:val="001F2933"/>
    <w:pPr>
      <w:widowControl w:val="0"/>
    </w:pPr>
    <w:rPr>
      <w:rFonts w:eastAsia="Calibri"/>
    </w:rPr>
  </w:style>
  <w:style w:type="paragraph" w:styleId="PlainText">
    <w:name w:val="Plain Text"/>
    <w:basedOn w:val="Normal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BodyText3Char">
    <w:name w:val="Body Text 3 Char"/>
    <w:basedOn w:val="Normal"/>
    <w:link w:val="BodyText3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1">
    <w:name w:val="Абзац списка4"/>
    <w:basedOn w:val="Normal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Normal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Normal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Normal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Normal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</w:style>
  <w:style w:type="paragraph" w:customStyle="1" w:styleId="5">
    <w:name w:val="Абзац списка5"/>
    <w:basedOn w:val="Normal"/>
    <w:qFormat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">
    <w:name w:val="Абзац списка6"/>
    <w:basedOn w:val="Normal"/>
    <w:qFormat/>
    <w:rsid w:val="007036CF"/>
    <w:pPr>
      <w:ind w:left="720"/>
      <w:contextualSpacing/>
    </w:pPr>
    <w:rPr>
      <w:rFonts w:eastAsia="Calibri"/>
    </w:rPr>
  </w:style>
  <w:style w:type="paragraph" w:customStyle="1" w:styleId="a8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customStyle="1" w:styleId="BodyText2Char">
    <w:name w:val="Body Text 2 Char"/>
    <w:link w:val="BodyText2"/>
    <w:qFormat/>
    <w:rsid w:val="000C4C6E"/>
  </w:style>
  <w:style w:type="table" w:styleId="TableGrid">
    <w:name w:val="Table Grid"/>
    <w:basedOn w:val="TableNormal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\Documents\Custom%20Office%20Templates\&#1055;&#1088;&#1072;&#1082;&#1090;&#1080;&#1095;&#1077;&#1089;&#1082;&#1072;&#1103;%20(&#1054;&#1057;&#1057;,%20&#1087;&#1088;&#1086;&#1075;&#1088;&#1072;&#1084;&#1084;&#1080;&#1088;&#1086;&#1074;&#1072;&#1085;&#1080;&#1077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D663-72A9-44CF-A76B-0A624D61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Практическая (ОСС, программирование).dotx</Template>
  <TotalTime>54</TotalTime>
  <Pages>3</Pages>
  <Words>370</Words>
  <Characters>2115</Characters>
  <Application>Microsoft Office Word</Application>
  <DocSecurity>0</DocSecurity>
  <Lines>17</Lines>
  <Paragraphs>4</Paragraphs>
  <ScaleCrop>false</ScaleCrop>
  <Company>ETU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Константин Липинский</dc:creator>
  <dc:description/>
  <cp:lastModifiedBy>Константин</cp:lastModifiedBy>
  <cp:revision>31</cp:revision>
  <cp:lastPrinted>2015-07-17T09:06:00Z</cp:lastPrinted>
  <dcterms:created xsi:type="dcterms:W3CDTF">2023-11-27T10:12:00Z</dcterms:created>
  <dcterms:modified xsi:type="dcterms:W3CDTF">2024-01-19T07:23:00Z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
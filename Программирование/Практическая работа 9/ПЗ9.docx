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5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4786"/>
      </w:tblGrid>
      <w:tr w:rsidR="003C53C1" w:rsidRPr="0088015F" w14:paraId="0934DECD" w14:textId="77777777" w:rsidTr="00E75716">
        <w:tc>
          <w:tcPr>
            <w:tcW w:w="2616" w:type="dxa"/>
          </w:tcPr>
          <w:p w14:paraId="6D1A417E" w14:textId="77777777" w:rsidR="003C53C1" w:rsidRPr="0088015F" w:rsidRDefault="003C53C1" w:rsidP="00E75716">
            <w:r w:rsidRPr="0088015F">
              <w:rPr>
                <w:noProof/>
              </w:rPr>
              <w:drawing>
                <wp:inline distT="0" distB="0" distL="0" distR="0" wp14:anchorId="412908ED" wp14:editId="5E484F60">
                  <wp:extent cx="1440180" cy="914802"/>
                  <wp:effectExtent l="0" t="0" r="7620" b="0"/>
                  <wp:docPr id="1" name="Рисунок 1" descr="http://www.pl130.ru/doc/index/%D0%9B%D0%BE%D0%B3%D0%BE%D1%82%D0%B8%D0%BF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pl130.ru/doc/index/%D0%9B%D0%BE%D0%B3%D0%BE%D1%82%D0%B8%D0%BF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180" cy="914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14:paraId="234F820D" w14:textId="77777777" w:rsidR="003C53C1" w:rsidRPr="0088015F" w:rsidRDefault="003C53C1" w:rsidP="00E75716">
            <w:pPr>
              <w:jc w:val="center"/>
            </w:pPr>
            <w:r w:rsidRPr="0088015F">
              <w:t>Санкт-Петербургское государственное бюджетное</w:t>
            </w:r>
          </w:p>
          <w:p w14:paraId="3C3CE931" w14:textId="77777777" w:rsidR="003C53C1" w:rsidRPr="0088015F" w:rsidRDefault="003C53C1" w:rsidP="00E75716">
            <w:pPr>
              <w:jc w:val="center"/>
            </w:pPr>
            <w:r w:rsidRPr="0088015F">
              <w:t>профессиональное образовательное учреждение</w:t>
            </w:r>
          </w:p>
          <w:p w14:paraId="07CAC6AF" w14:textId="77777777" w:rsidR="003C53C1" w:rsidRPr="0088015F" w:rsidRDefault="003C53C1" w:rsidP="00E75716">
            <w:pPr>
              <w:jc w:val="center"/>
            </w:pPr>
            <w:r w:rsidRPr="0088015F">
              <w:t>"Колледж электроники и приборостроения"</w:t>
            </w:r>
          </w:p>
        </w:tc>
      </w:tr>
    </w:tbl>
    <w:p w14:paraId="4C540CEE" w14:textId="77777777" w:rsidR="00D44D14" w:rsidRDefault="00D44D14">
      <w:pPr>
        <w:spacing w:line="360" w:lineRule="auto"/>
        <w:jc w:val="center"/>
        <w:rPr>
          <w:b/>
          <w:caps/>
          <w:sz w:val="28"/>
          <w:szCs w:val="28"/>
        </w:rPr>
      </w:pPr>
    </w:p>
    <w:p w14:paraId="4F80D19D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1BF654FF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54276FC3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07F75D5E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37C5843D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2F6EEEA1" w14:textId="77777777" w:rsidR="003C53C1" w:rsidRDefault="003C53C1">
      <w:pPr>
        <w:spacing w:line="360" w:lineRule="auto"/>
        <w:jc w:val="center"/>
        <w:rPr>
          <w:sz w:val="28"/>
          <w:szCs w:val="28"/>
        </w:rPr>
      </w:pPr>
    </w:p>
    <w:p w14:paraId="4DC5617E" w14:textId="77777777" w:rsidR="003C53C1" w:rsidRDefault="003C53C1">
      <w:pPr>
        <w:spacing w:line="360" w:lineRule="auto"/>
        <w:jc w:val="center"/>
        <w:rPr>
          <w:sz w:val="28"/>
          <w:szCs w:val="28"/>
        </w:rPr>
      </w:pPr>
    </w:p>
    <w:p w14:paraId="2839F1CC" w14:textId="77777777" w:rsidR="003C53C1" w:rsidRDefault="003C53C1">
      <w:pPr>
        <w:spacing w:line="360" w:lineRule="auto"/>
        <w:jc w:val="center"/>
        <w:rPr>
          <w:sz w:val="28"/>
          <w:szCs w:val="28"/>
        </w:rPr>
      </w:pPr>
    </w:p>
    <w:p w14:paraId="51FDDC7A" w14:textId="77777777" w:rsidR="003C53C1" w:rsidRDefault="003C53C1">
      <w:pPr>
        <w:spacing w:line="360" w:lineRule="auto"/>
        <w:jc w:val="center"/>
        <w:rPr>
          <w:sz w:val="28"/>
          <w:szCs w:val="28"/>
        </w:rPr>
      </w:pPr>
    </w:p>
    <w:p w14:paraId="13000519" w14:textId="77777777" w:rsidR="003C53C1" w:rsidRDefault="003C53C1">
      <w:pPr>
        <w:spacing w:line="360" w:lineRule="auto"/>
        <w:jc w:val="center"/>
        <w:rPr>
          <w:sz w:val="28"/>
          <w:szCs w:val="28"/>
        </w:rPr>
      </w:pPr>
    </w:p>
    <w:p w14:paraId="02D03C38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09A2E34C" w14:textId="77777777" w:rsidR="00D44D14" w:rsidRDefault="0085340C">
      <w:pPr>
        <w:pStyle w:val="Times1420"/>
        <w:spacing w:line="360" w:lineRule="auto"/>
        <w:ind w:firstLine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 w14:paraId="48F6A1DE" w14:textId="11F4AF60" w:rsidR="00D44D14" w:rsidRDefault="0085340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 w:rsidR="00EA2808">
        <w:rPr>
          <w:b/>
          <w:sz w:val="28"/>
          <w:szCs w:val="28"/>
        </w:rPr>
        <w:t xml:space="preserve">практической </w:t>
      </w:r>
      <w:r>
        <w:rPr>
          <w:b/>
          <w:sz w:val="28"/>
          <w:szCs w:val="28"/>
        </w:rPr>
        <w:t>работе №</w:t>
      </w:r>
      <w:r w:rsidR="00F06F15">
        <w:rPr>
          <w:b/>
          <w:sz w:val="28"/>
          <w:szCs w:val="28"/>
        </w:rPr>
        <w:t>9</w:t>
      </w:r>
    </w:p>
    <w:p w14:paraId="38ACA884" w14:textId="00871C46" w:rsidR="00D44D14" w:rsidRDefault="0085340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F06F15">
        <w:rPr>
          <w:b/>
          <w:sz w:val="28"/>
          <w:szCs w:val="28"/>
        </w:rPr>
        <w:t>Основы алгоритмизации и программирования</w:t>
      </w:r>
      <w:r>
        <w:rPr>
          <w:b/>
          <w:color w:val="000000"/>
          <w:sz w:val="28"/>
          <w:szCs w:val="28"/>
        </w:rPr>
        <w:t>»</w:t>
      </w:r>
    </w:p>
    <w:p w14:paraId="52C9A991" w14:textId="3F1A75BF" w:rsidR="00D44D14" w:rsidRDefault="0085340C">
      <w:pPr>
        <w:spacing w:line="360" w:lineRule="auto"/>
        <w:jc w:val="center"/>
        <w:rPr>
          <w:sz w:val="28"/>
          <w:szCs w:val="28"/>
        </w:rPr>
      </w:pPr>
      <w:r>
        <w:rPr>
          <w:rStyle w:val="BookTitle"/>
          <w:smallCaps w:val="0"/>
          <w:sz w:val="28"/>
          <w:szCs w:val="28"/>
        </w:rPr>
        <w:t xml:space="preserve">Тема: </w:t>
      </w:r>
      <w:r w:rsidR="00933305">
        <w:rPr>
          <w:rStyle w:val="BookTitle"/>
          <w:smallCaps w:val="0"/>
          <w:sz w:val="28"/>
          <w:szCs w:val="28"/>
        </w:rPr>
        <w:t>Файлы последовательного доступа</w:t>
      </w:r>
    </w:p>
    <w:p w14:paraId="1D7B02CF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13277E97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6D3033F4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6D461452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34867138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24B24CAF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67349928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44D14" w14:paraId="76914DA4" w14:textId="77777777">
        <w:trPr>
          <w:trHeight w:val="614"/>
        </w:trPr>
        <w:tc>
          <w:tcPr>
            <w:tcW w:w="4252" w:type="dxa"/>
            <w:vAlign w:val="bottom"/>
          </w:tcPr>
          <w:p w14:paraId="67E48D96" w14:textId="77777777" w:rsidR="00D44D14" w:rsidRPr="00F86A21" w:rsidRDefault="0085340C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F86A21">
              <w:rPr>
                <w:sz w:val="28"/>
                <w:szCs w:val="28"/>
              </w:rPr>
              <w:t>13 ИТ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4618AF93" w14:textId="77777777" w:rsidR="00D44D14" w:rsidRDefault="00D44D14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3C146C73" w14:textId="77777777" w:rsidR="00D44D14" w:rsidRDefault="00F86A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Липинский К.С.</w:t>
            </w:r>
          </w:p>
        </w:tc>
      </w:tr>
      <w:tr w:rsidR="00D44D14" w14:paraId="46885606" w14:textId="77777777">
        <w:trPr>
          <w:trHeight w:val="614"/>
        </w:trPr>
        <w:tc>
          <w:tcPr>
            <w:tcW w:w="4252" w:type="dxa"/>
            <w:vAlign w:val="bottom"/>
          </w:tcPr>
          <w:p w14:paraId="3F5C92ED" w14:textId="77777777" w:rsidR="00D44D14" w:rsidRDefault="008534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D7D5BCC" w14:textId="77777777" w:rsidR="00D44D14" w:rsidRDefault="00D44D14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2D3788D0" w14:textId="1AE8C92F" w:rsidR="00E9610B" w:rsidRDefault="00F06F15" w:rsidP="00D54E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Счастл</w:t>
            </w:r>
            <w:r w:rsidR="00D54E3A">
              <w:rPr>
                <w:sz w:val="28"/>
                <w:szCs w:val="28"/>
              </w:rPr>
              <w:t>ивцев А.К.</w:t>
            </w:r>
          </w:p>
        </w:tc>
      </w:tr>
    </w:tbl>
    <w:p w14:paraId="77590270" w14:textId="77777777" w:rsidR="00D44D14" w:rsidRDefault="00D44D14">
      <w:pPr>
        <w:spacing w:line="360" w:lineRule="auto"/>
        <w:jc w:val="center"/>
        <w:rPr>
          <w:bCs/>
          <w:sz w:val="28"/>
          <w:szCs w:val="28"/>
        </w:rPr>
      </w:pPr>
    </w:p>
    <w:p w14:paraId="2CBF6FDC" w14:textId="77777777" w:rsidR="00D44D14" w:rsidRDefault="00D44D14">
      <w:pPr>
        <w:spacing w:line="360" w:lineRule="auto"/>
        <w:jc w:val="center"/>
        <w:rPr>
          <w:bCs/>
          <w:sz w:val="28"/>
          <w:szCs w:val="28"/>
        </w:rPr>
      </w:pPr>
    </w:p>
    <w:p w14:paraId="4733176C" w14:textId="77777777" w:rsidR="00D44D14" w:rsidRDefault="0085340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0E167589" w14:textId="77777777" w:rsidR="00D44D14" w:rsidRPr="00F86A21" w:rsidRDefault="0085340C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F86A21" w:rsidRPr="00F86A21">
        <w:rPr>
          <w:bCs/>
          <w:sz w:val="28"/>
          <w:szCs w:val="28"/>
        </w:rPr>
        <w:t>23</w:t>
      </w:r>
    </w:p>
    <w:p w14:paraId="0EA7C072" w14:textId="77777777" w:rsidR="00D44D14" w:rsidRDefault="0085340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5F2BC60B" w14:textId="7746B429" w:rsidR="0013453D" w:rsidRPr="00704D46" w:rsidRDefault="00704D46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Pr="00704D46">
        <w:rPr>
          <w:bCs/>
          <w:sz w:val="28"/>
          <w:szCs w:val="28"/>
        </w:rPr>
        <w:t>оздать приложение для чтения текстовых файлов с помощью последовательного доступа.</w:t>
      </w:r>
    </w:p>
    <w:p w14:paraId="6514222A" w14:textId="77777777" w:rsidR="00D44D14" w:rsidRDefault="00D44D14" w:rsidP="00E9610B">
      <w:pPr>
        <w:spacing w:line="360" w:lineRule="auto"/>
        <w:jc w:val="both"/>
        <w:rPr>
          <w:b/>
          <w:sz w:val="28"/>
          <w:szCs w:val="28"/>
        </w:rPr>
      </w:pPr>
    </w:p>
    <w:p w14:paraId="506F82EB" w14:textId="26EAF24B" w:rsidR="00D44D14" w:rsidRPr="005568EF" w:rsidRDefault="0085340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5568EF" w:rsidRPr="009A1B81">
        <w:rPr>
          <w:b/>
          <w:sz w:val="28"/>
          <w:szCs w:val="28"/>
        </w:rPr>
        <w:t xml:space="preserve"> (</w:t>
      </w:r>
      <w:r w:rsidR="005568EF">
        <w:rPr>
          <w:b/>
          <w:sz w:val="28"/>
          <w:szCs w:val="28"/>
        </w:rPr>
        <w:t>вариант 2).</w:t>
      </w:r>
    </w:p>
    <w:p w14:paraId="77D3F9F9" w14:textId="1B31097B" w:rsidR="00290C47" w:rsidRDefault="00290C4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1.</w:t>
      </w:r>
    </w:p>
    <w:p w14:paraId="383FBFD8" w14:textId="77777777" w:rsidR="00AC72F1" w:rsidRDefault="00AC72F1" w:rsidP="00AC72F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Practice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0AF8881" w14:textId="77777777" w:rsidR="00AC72F1" w:rsidRDefault="00AC72F1" w:rsidP="00AC72F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System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IO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91477D4" w14:textId="77777777" w:rsidR="00AC72F1" w:rsidRDefault="00AC72F1" w:rsidP="00AC72F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Console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145FE58" w14:textId="77777777" w:rsidR="00AC72F1" w:rsidRDefault="00AC72F1" w:rsidP="00AC72F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</w:p>
    <w:p w14:paraId="053B64B7" w14:textId="77777777" w:rsidR="00AC72F1" w:rsidRDefault="00AC72F1" w:rsidP="00AC72F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Program</w:t>
      </w:r>
    </w:p>
    <w:p w14:paraId="529385CA" w14:textId="77777777" w:rsidR="00AC72F1" w:rsidRDefault="00AC72F1" w:rsidP="00AC72F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008070E6" w14:textId="77777777" w:rsidR="00AC72F1" w:rsidRDefault="00AC72F1" w:rsidP="00AC72F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Main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</w:t>
      </w:r>
    </w:p>
    <w:p w14:paraId="5A77EB37" w14:textId="77777777" w:rsidR="00AC72F1" w:rsidRDefault="00AC72F1" w:rsidP="00AC72F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458777A5" w14:textId="77777777" w:rsidR="00AC72F1" w:rsidRDefault="00AC72F1" w:rsidP="00AC72F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count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=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0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line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905D200" w14:textId="77777777" w:rsidR="00AC72F1" w:rsidRDefault="00AC72F1" w:rsidP="00AC72F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</w:p>
    <w:p w14:paraId="6F563AC4" w14:textId="77777777" w:rsidR="00AC72F1" w:rsidRDefault="00AC72F1" w:rsidP="00AC72F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Write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"Enter the symbol you want to find: 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5A195947" w14:textId="77777777" w:rsidR="00AC72F1" w:rsidRDefault="00AC72F1" w:rsidP="00AC72F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sym</w:t>
      </w:r>
      <w:proofErr w:type="spellEnd"/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=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Convert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ToChar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ReadLine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()!);</w:t>
      </w:r>
    </w:p>
    <w:p w14:paraId="1982DE2C" w14:textId="77777777" w:rsidR="00AC72F1" w:rsidRDefault="00AC72F1" w:rsidP="00AC72F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</w:p>
    <w:p w14:paraId="4C920E9B" w14:textId="77777777" w:rsidR="00AC72F1" w:rsidRDefault="00AC72F1" w:rsidP="00AC72F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StreamReader</w:t>
      </w:r>
      <w:proofErr w:type="spellEnd"/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fileIn</w:t>
      </w:r>
      <w:proofErr w:type="spellEnd"/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=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</w:p>
    <w:p w14:paraId="1A473B3C" w14:textId="77777777" w:rsidR="00AC72F1" w:rsidRDefault="00AC72F1" w:rsidP="00AC72F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="Calibri" w:hAnsi="Cascadia Mono" w:cs="Cascadia Mono"/>
          <w:color w:val="800000"/>
          <w:sz w:val="19"/>
          <w:szCs w:val="19"/>
          <w:lang w:val="en-US"/>
        </w:rPr>
        <w:t xml:space="preserve">@"C:\Users\konnl\OneDrive\Документы\Колледж\Программирование\Практическая </w:t>
      </w:r>
      <w:proofErr w:type="spellStart"/>
      <w:r>
        <w:rPr>
          <w:rFonts w:ascii="Cascadia Mono" w:eastAsia="Calibri" w:hAnsi="Cascadia Mono" w:cs="Cascadia Mono"/>
          <w:color w:val="800000"/>
          <w:sz w:val="19"/>
          <w:szCs w:val="19"/>
          <w:lang w:val="en-US"/>
        </w:rPr>
        <w:t>работа</w:t>
      </w:r>
      <w:proofErr w:type="spellEnd"/>
      <w:r>
        <w:rPr>
          <w:rFonts w:ascii="Cascadia Mono" w:eastAsia="Calibri" w:hAnsi="Cascadia Mono" w:cs="Cascadia Mono"/>
          <w:color w:val="800000"/>
          <w:sz w:val="19"/>
          <w:szCs w:val="19"/>
          <w:lang w:val="en-US"/>
        </w:rPr>
        <w:t xml:space="preserve"> 9\1.txt"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39B827FE" w14:textId="77777777" w:rsidR="00AC72F1" w:rsidRDefault="00AC72F1" w:rsidP="00AC72F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68E301C7" w14:textId="77777777" w:rsidR="00AC72F1" w:rsidRDefault="00AC72F1" w:rsidP="00AC72F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fileIn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EndOfStream</w:t>
      </w:r>
      <w:proofErr w:type="spellEnd"/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==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67C82C92" w14:textId="77777777" w:rsidR="00AC72F1" w:rsidRDefault="00AC72F1" w:rsidP="00AC72F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0562D1DB" w14:textId="77777777" w:rsidR="00AC72F1" w:rsidRDefault="00AC72F1" w:rsidP="00AC72F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((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fileIn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Read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==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sym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</w:p>
    <w:p w14:paraId="3B1978DA" w14:textId="77777777" w:rsidR="00AC72F1" w:rsidRDefault="00AC72F1" w:rsidP="00AC72F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</w:p>
    <w:p w14:paraId="5B3E292C" w14:textId="77777777" w:rsidR="00AC72F1" w:rsidRDefault="00AC72F1" w:rsidP="00AC72F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      count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++;</w:t>
      </w:r>
    </w:p>
    <w:p w14:paraId="7ABE5EFD" w14:textId="77777777" w:rsidR="00AC72F1" w:rsidRDefault="00AC72F1" w:rsidP="00AC72F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744F003A" w14:textId="77777777" w:rsidR="00AC72F1" w:rsidRDefault="00AC72F1" w:rsidP="00AC72F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15C895B4" w14:textId="77777777" w:rsidR="00AC72F1" w:rsidRDefault="00AC72F1" w:rsidP="00AC72F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  WriteLine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count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4B23CBC5" w14:textId="77777777" w:rsidR="00AC72F1" w:rsidRDefault="00AC72F1" w:rsidP="00AC72F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374D12F1" w14:textId="77777777" w:rsidR="00AC72F1" w:rsidRDefault="00AC72F1" w:rsidP="00AC72F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</w:p>
    <w:p w14:paraId="22DC813E" w14:textId="77777777" w:rsidR="00AC72F1" w:rsidRDefault="00AC72F1" w:rsidP="00AC72F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5E90C3D0" w14:textId="73189D6D" w:rsidR="004F00E7" w:rsidRPr="004F00E7" w:rsidRDefault="00126264" w:rsidP="00126264">
      <w:pPr>
        <w:spacing w:line="360" w:lineRule="auto"/>
        <w:ind w:firstLine="709"/>
        <w:jc w:val="center"/>
        <w:rPr>
          <w:b/>
          <w:sz w:val="28"/>
          <w:szCs w:val="28"/>
          <w:lang w:val="en-US"/>
        </w:rPr>
      </w:pPr>
      <w:r w:rsidRPr="00126264">
        <w:rPr>
          <w:b/>
          <w:noProof/>
          <w:sz w:val="28"/>
          <w:szCs w:val="28"/>
          <w:lang w:val="en-US"/>
        </w:rPr>
        <w:drawing>
          <wp:inline distT="0" distB="0" distL="0" distR="0" wp14:anchorId="125C61E0" wp14:editId="7D238AD7">
            <wp:extent cx="3629532" cy="5144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B7A1" w14:textId="3C388B00" w:rsidR="00C923C1" w:rsidRPr="009A1B81" w:rsidRDefault="00C923C1" w:rsidP="006D6C0E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 w:rsidRPr="009A1B81">
        <w:rPr>
          <w:b/>
          <w:sz w:val="28"/>
          <w:szCs w:val="28"/>
          <w:lang w:val="en-US"/>
        </w:rPr>
        <w:t xml:space="preserve"> 2</w:t>
      </w:r>
      <w:r w:rsidR="006D6C0E" w:rsidRPr="009A1B81">
        <w:rPr>
          <w:b/>
          <w:sz w:val="28"/>
          <w:szCs w:val="28"/>
          <w:lang w:val="en-US"/>
        </w:rPr>
        <w:t>.</w:t>
      </w:r>
    </w:p>
    <w:p w14:paraId="3FAF57BC" w14:textId="77777777" w:rsidR="006D6C0E" w:rsidRDefault="006D6C0E" w:rsidP="006D6C0E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Practice;</w:t>
      </w:r>
    </w:p>
    <w:p w14:paraId="44C5B0A5" w14:textId="77777777" w:rsidR="006D6C0E" w:rsidRDefault="006D6C0E" w:rsidP="006D6C0E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6F16929D" w14:textId="77777777" w:rsidR="006D6C0E" w:rsidRDefault="006D6C0E" w:rsidP="006D6C0E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Console;</w:t>
      </w:r>
    </w:p>
    <w:p w14:paraId="500387B9" w14:textId="77777777" w:rsidR="006D6C0E" w:rsidRDefault="006D6C0E" w:rsidP="006D6C0E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27A9342" w14:textId="77777777" w:rsidR="006D6C0E" w:rsidRDefault="006D6C0E" w:rsidP="006D6C0E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Program</w:t>
      </w:r>
    </w:p>
    <w:p w14:paraId="237016A8" w14:textId="77777777" w:rsidR="006D6C0E" w:rsidRDefault="006D6C0E" w:rsidP="006D6C0E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1E21F00B" w14:textId="77777777" w:rsidR="006D6C0E" w:rsidRDefault="006D6C0E" w:rsidP="006D6C0E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170294A4" w14:textId="77777777" w:rsidR="006D6C0E" w:rsidRDefault="006D6C0E" w:rsidP="006D6C0E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{</w:t>
      </w:r>
    </w:p>
    <w:p w14:paraId="590D055C" w14:textId="77777777" w:rsidR="006D6C0E" w:rsidRDefault="006D6C0E" w:rsidP="006D6C0E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count = 0;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3937396" w14:textId="77777777" w:rsidR="006D6C0E" w:rsidRDefault="006D6C0E" w:rsidP="006D6C0E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AC6212D" w14:textId="77777777" w:rsidR="006D6C0E" w:rsidRDefault="006D6C0E" w:rsidP="006D6C0E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stream =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</w:p>
    <w:p w14:paraId="0DF39377" w14:textId="77777777" w:rsidR="006D6C0E" w:rsidRDefault="006D6C0E" w:rsidP="006D6C0E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(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"C:\\Users\\konnl\\OneDrive\\Документы\\Колледж\\Программирование\\Практическая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работа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8\\2.txt"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546D0715" w14:textId="77777777" w:rsidR="006D6C0E" w:rsidRDefault="006D6C0E" w:rsidP="006D6C0E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5B59C13" w14:textId="77777777" w:rsidR="006D6C0E" w:rsidRDefault="006D6C0E" w:rsidP="006D6C0E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stream.ReadLine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()!) !=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533170E0" w14:textId="77777777" w:rsidR="006D6C0E" w:rsidRDefault="006D6C0E" w:rsidP="006D6C0E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{</w:t>
      </w:r>
    </w:p>
    <w:p w14:paraId="2AC4117A" w14:textId="77777777" w:rsidR="006D6C0E" w:rsidRDefault="006D6C0E" w:rsidP="006D6C0E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[0] ==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[^1])</w:t>
      </w:r>
    </w:p>
    <w:p w14:paraId="3EDF2F77" w14:textId="77777777" w:rsidR="006D6C0E" w:rsidRDefault="006D6C0E" w:rsidP="006D6C0E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132CC046" w14:textId="77777777" w:rsidR="006D6C0E" w:rsidRDefault="006D6C0E" w:rsidP="006D6C0E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count++;</w:t>
      </w:r>
    </w:p>
    <w:p w14:paraId="36D90151" w14:textId="77777777" w:rsidR="006D6C0E" w:rsidRDefault="006D6C0E" w:rsidP="006D6C0E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E1449A2" w14:textId="77777777" w:rsidR="006D6C0E" w:rsidRDefault="006D6C0E" w:rsidP="006D6C0E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}</w:t>
      </w:r>
    </w:p>
    <w:p w14:paraId="2B599116" w14:textId="77777777" w:rsidR="006D6C0E" w:rsidRDefault="006D6C0E" w:rsidP="006D6C0E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61FCC8A" w14:textId="77777777" w:rsidR="006D6C0E" w:rsidRDefault="006D6C0E" w:rsidP="006D6C0E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WriteLine(count);</w:t>
      </w:r>
    </w:p>
    <w:p w14:paraId="2CF691EA" w14:textId="77777777" w:rsidR="006D6C0E" w:rsidRDefault="006D6C0E" w:rsidP="006D6C0E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}</w:t>
      </w:r>
    </w:p>
    <w:p w14:paraId="12CA307A" w14:textId="0A48984D" w:rsidR="006D6C0E" w:rsidRDefault="006D6C0E" w:rsidP="006D6C0E">
      <w:pPr>
        <w:spacing w:line="360" w:lineRule="auto"/>
        <w:ind w:firstLine="709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4E5380B1" w14:textId="1B37E1AE" w:rsidR="006D6C0E" w:rsidRPr="006D6C0E" w:rsidRDefault="00F71B4A" w:rsidP="006D6C0E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F71B4A">
        <w:rPr>
          <w:b/>
          <w:noProof/>
          <w:sz w:val="28"/>
          <w:szCs w:val="28"/>
        </w:rPr>
        <w:drawing>
          <wp:inline distT="0" distB="0" distL="0" distR="0" wp14:anchorId="49D9A27C" wp14:editId="3D3B3EF5">
            <wp:extent cx="5849166" cy="323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97CF" w14:textId="17BFAFA8" w:rsidR="00C923C1" w:rsidRPr="00832154" w:rsidRDefault="001178ED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 w:rsidRPr="00832154">
        <w:rPr>
          <w:b/>
          <w:sz w:val="28"/>
          <w:szCs w:val="28"/>
          <w:lang w:val="en-US"/>
        </w:rPr>
        <w:t xml:space="preserve"> 3.</w:t>
      </w:r>
    </w:p>
    <w:p w14:paraId="727085D4" w14:textId="77777777" w:rsidR="00D654D6" w:rsidRDefault="00D654D6" w:rsidP="00D654D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Practice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1CAFF4A" w14:textId="77777777" w:rsidR="00D654D6" w:rsidRDefault="00D654D6" w:rsidP="00D654D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System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IO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3B09BAA" w14:textId="77777777" w:rsidR="00D654D6" w:rsidRDefault="00D654D6" w:rsidP="00D654D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Console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950A42B" w14:textId="77777777" w:rsidR="00D654D6" w:rsidRDefault="00D654D6" w:rsidP="00D654D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</w:p>
    <w:p w14:paraId="55B6F689" w14:textId="77777777" w:rsidR="00D654D6" w:rsidRDefault="00D654D6" w:rsidP="00D654D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Program</w:t>
      </w:r>
    </w:p>
    <w:p w14:paraId="671CDBB4" w14:textId="77777777" w:rsidR="00D654D6" w:rsidRDefault="00D654D6" w:rsidP="00D654D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592584D8" w14:textId="77777777" w:rsidR="00D654D6" w:rsidRDefault="00D654D6" w:rsidP="00D654D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Main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</w:t>
      </w:r>
    </w:p>
    <w:p w14:paraId="0F66475C" w14:textId="77777777" w:rsidR="00D654D6" w:rsidRDefault="00D654D6" w:rsidP="00D654D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61CC55AF" w14:textId="77777777" w:rsidR="00D654D6" w:rsidRDefault="00D654D6" w:rsidP="00D654D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file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=</w:t>
      </w:r>
    </w:p>
    <w:p w14:paraId="76FFFC6D" w14:textId="77777777" w:rsidR="00D654D6" w:rsidRPr="00D654D6" w:rsidRDefault="00D654D6" w:rsidP="00D654D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  </w:t>
      </w:r>
      <w:r w:rsidRPr="00D654D6">
        <w:rPr>
          <w:rFonts w:ascii="Cascadia Mono" w:eastAsia="Calibri" w:hAnsi="Cascadia Mono" w:cs="Cascadia Mono"/>
          <w:color w:val="800000"/>
          <w:sz w:val="19"/>
          <w:szCs w:val="19"/>
        </w:rPr>
        <w:t>@"</w:t>
      </w:r>
      <w:r>
        <w:rPr>
          <w:rFonts w:ascii="Cascadia Mono" w:eastAsia="Calibri" w:hAnsi="Cascadia Mono" w:cs="Cascadia Mono"/>
          <w:color w:val="800000"/>
          <w:sz w:val="19"/>
          <w:szCs w:val="19"/>
          <w:lang w:val="en-US"/>
        </w:rPr>
        <w:t>C</w:t>
      </w:r>
      <w:r w:rsidRPr="00D654D6">
        <w:rPr>
          <w:rFonts w:ascii="Cascadia Mono" w:eastAsia="Calibri" w:hAnsi="Cascadia Mono" w:cs="Cascadia Mono"/>
          <w:color w:val="800000"/>
          <w:sz w:val="19"/>
          <w:szCs w:val="19"/>
        </w:rPr>
        <w:t>:\</w:t>
      </w:r>
      <w:r>
        <w:rPr>
          <w:rFonts w:ascii="Cascadia Mono" w:eastAsia="Calibri" w:hAnsi="Cascadia Mono" w:cs="Cascadia Mono"/>
          <w:color w:val="800000"/>
          <w:sz w:val="19"/>
          <w:szCs w:val="19"/>
          <w:lang w:val="en-US"/>
        </w:rPr>
        <w:t>Users</w:t>
      </w:r>
      <w:r w:rsidRPr="00D654D6">
        <w:rPr>
          <w:rFonts w:ascii="Cascadia Mono" w:eastAsia="Calibri" w:hAnsi="Cascadia Mono" w:cs="Cascadia Mono"/>
          <w:color w:val="800000"/>
          <w:sz w:val="19"/>
          <w:szCs w:val="19"/>
        </w:rPr>
        <w:t>\</w:t>
      </w:r>
      <w:proofErr w:type="spellStart"/>
      <w:r>
        <w:rPr>
          <w:rFonts w:ascii="Cascadia Mono" w:eastAsia="Calibri" w:hAnsi="Cascadia Mono" w:cs="Cascadia Mono"/>
          <w:color w:val="800000"/>
          <w:sz w:val="19"/>
          <w:szCs w:val="19"/>
          <w:lang w:val="en-US"/>
        </w:rPr>
        <w:t>konnl</w:t>
      </w:r>
      <w:proofErr w:type="spellEnd"/>
      <w:r w:rsidRPr="00D654D6">
        <w:rPr>
          <w:rFonts w:ascii="Cascadia Mono" w:eastAsia="Calibri" w:hAnsi="Cascadia Mono" w:cs="Cascadia Mono"/>
          <w:color w:val="800000"/>
          <w:sz w:val="19"/>
          <w:szCs w:val="19"/>
        </w:rPr>
        <w:t>\</w:t>
      </w:r>
      <w:r>
        <w:rPr>
          <w:rFonts w:ascii="Cascadia Mono" w:eastAsia="Calibri" w:hAnsi="Cascadia Mono" w:cs="Cascadia Mono"/>
          <w:color w:val="800000"/>
          <w:sz w:val="19"/>
          <w:szCs w:val="19"/>
          <w:lang w:val="en-US"/>
        </w:rPr>
        <w:t>OneDrive</w:t>
      </w:r>
      <w:r w:rsidRPr="00D654D6">
        <w:rPr>
          <w:rFonts w:ascii="Cascadia Mono" w:eastAsia="Calibri" w:hAnsi="Cascadia Mono" w:cs="Cascadia Mono"/>
          <w:color w:val="800000"/>
          <w:sz w:val="19"/>
          <w:szCs w:val="19"/>
        </w:rPr>
        <w:t>\Документы\Колледж\Программирование\Практическая работа 9\3.</w:t>
      </w:r>
      <w:r>
        <w:rPr>
          <w:rFonts w:ascii="Cascadia Mono" w:eastAsia="Calibri" w:hAnsi="Cascadia Mono" w:cs="Cascadia Mono"/>
          <w:color w:val="800000"/>
          <w:sz w:val="19"/>
          <w:szCs w:val="19"/>
          <w:lang w:val="en-US"/>
        </w:rPr>
        <w:t>txt</w:t>
      </w:r>
      <w:r w:rsidRPr="00D654D6">
        <w:rPr>
          <w:rFonts w:ascii="Cascadia Mono" w:eastAsia="Calibri" w:hAnsi="Cascadia Mono" w:cs="Cascadia Mono"/>
          <w:color w:val="800000"/>
          <w:sz w:val="19"/>
          <w:szCs w:val="19"/>
        </w:rPr>
        <w:t>"</w:t>
      </w:r>
      <w:r w:rsidRPr="00D654D6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5583EA57" w14:textId="77777777" w:rsidR="00D654D6" w:rsidRDefault="00D654D6" w:rsidP="00D654D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 w:rsidRPr="00D654D6">
        <w:rPr>
          <w:rFonts w:ascii="Cascadia Mono" w:eastAsia="Calibri" w:hAnsi="Cascadia Mono" w:cs="Cascadia Mono"/>
          <w:color w:val="C0C0C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pnumfile</w:t>
      </w:r>
      <w:proofErr w:type="spellEnd"/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=</w:t>
      </w:r>
    </w:p>
    <w:p w14:paraId="40C1F87A" w14:textId="77777777" w:rsidR="00D654D6" w:rsidRDefault="00D654D6" w:rsidP="00D654D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 </w:t>
      </w:r>
      <w:r>
        <w:rPr>
          <w:rFonts w:ascii="Cascadia Mono" w:eastAsia="Calibri" w:hAnsi="Cascadia Mono" w:cs="Cascadia Mono"/>
          <w:color w:val="800000"/>
          <w:sz w:val="19"/>
          <w:szCs w:val="19"/>
          <w:lang w:val="en-US"/>
        </w:rPr>
        <w:t xml:space="preserve">@"C:\Users\konnl\OneDrive\Документы\Колледж\Программирование\Практическая </w:t>
      </w:r>
      <w:proofErr w:type="spellStart"/>
      <w:r>
        <w:rPr>
          <w:rFonts w:ascii="Cascadia Mono" w:eastAsia="Calibri" w:hAnsi="Cascadia Mono" w:cs="Cascadia Mono"/>
          <w:color w:val="800000"/>
          <w:sz w:val="19"/>
          <w:szCs w:val="19"/>
          <w:lang w:val="en-US"/>
        </w:rPr>
        <w:t>работа</w:t>
      </w:r>
      <w:proofErr w:type="spellEnd"/>
      <w:r>
        <w:rPr>
          <w:rFonts w:ascii="Cascadia Mono" w:eastAsia="Calibri" w:hAnsi="Cascadia Mono" w:cs="Cascadia Mono"/>
          <w:color w:val="800000"/>
          <w:sz w:val="19"/>
          <w:szCs w:val="19"/>
          <w:lang w:val="en-US"/>
        </w:rPr>
        <w:t xml:space="preserve"> 9\pnum.txt"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C66373C" w14:textId="77777777" w:rsidR="00D654D6" w:rsidRDefault="00D654D6" w:rsidP="00D654D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nnumfile</w:t>
      </w:r>
      <w:proofErr w:type="spellEnd"/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=</w:t>
      </w:r>
    </w:p>
    <w:p w14:paraId="2861ED9D" w14:textId="77777777" w:rsidR="00D654D6" w:rsidRDefault="00D654D6" w:rsidP="00D654D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800000"/>
          <w:sz w:val="19"/>
          <w:szCs w:val="19"/>
          <w:lang w:val="en-US"/>
        </w:rPr>
        <w:t xml:space="preserve">@"C:\Users\konnl\OneDrive\Документы\Колледж\Программирование\Практическая </w:t>
      </w:r>
      <w:proofErr w:type="spellStart"/>
      <w:r>
        <w:rPr>
          <w:rFonts w:ascii="Cascadia Mono" w:eastAsia="Calibri" w:hAnsi="Cascadia Mono" w:cs="Cascadia Mono"/>
          <w:color w:val="800000"/>
          <w:sz w:val="19"/>
          <w:szCs w:val="19"/>
          <w:lang w:val="en-US"/>
        </w:rPr>
        <w:t>работа</w:t>
      </w:r>
      <w:proofErr w:type="spellEnd"/>
      <w:r>
        <w:rPr>
          <w:rFonts w:ascii="Cascadia Mono" w:eastAsia="Calibri" w:hAnsi="Cascadia Mono" w:cs="Cascadia Mono"/>
          <w:color w:val="800000"/>
          <w:sz w:val="19"/>
          <w:szCs w:val="19"/>
          <w:lang w:val="en-US"/>
        </w:rPr>
        <w:t xml:space="preserve"> 9\nnum.txt"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FE55A67" w14:textId="77777777" w:rsidR="00D654D6" w:rsidRDefault="00D654D6" w:rsidP="00D654D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</w:p>
    <w:p w14:paraId="2CCA0E5D" w14:textId="77777777" w:rsidR="00D654D6" w:rsidRDefault="00D654D6" w:rsidP="00D654D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GenNums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file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5E95E3AB" w14:textId="77777777" w:rsidR="00D654D6" w:rsidRDefault="00D654D6" w:rsidP="00D654D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StreamWriter</w:t>
      </w:r>
      <w:proofErr w:type="spellEnd"/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pfile</w:t>
      </w:r>
      <w:proofErr w:type="spellEnd"/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=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pnumfile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374C07D0" w14:textId="77777777" w:rsidR="00D654D6" w:rsidRDefault="00D654D6" w:rsidP="00D654D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StreamWriter</w:t>
      </w:r>
      <w:proofErr w:type="spellEnd"/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nfile</w:t>
      </w:r>
      <w:proofErr w:type="spellEnd"/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=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nnumfile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7AD49797" w14:textId="77777777" w:rsidR="00D654D6" w:rsidRDefault="00D654D6" w:rsidP="00D654D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</w:p>
    <w:p w14:paraId="48C884AD" w14:textId="77777777" w:rsidR="00D654D6" w:rsidRDefault="00D654D6" w:rsidP="00D654D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StreamReader</w:t>
      </w:r>
      <w:proofErr w:type="spellEnd"/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stream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=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file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4F96AE66" w14:textId="77777777" w:rsidR="00D654D6" w:rsidRDefault="00D654D6" w:rsidP="00D654D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62AD58D1" w14:textId="77777777" w:rsidR="00D654D6" w:rsidRDefault="00D654D6" w:rsidP="00D654D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output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=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stream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ReadToEnd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</w:t>
      </w:r>
    </w:p>
    <w:p w14:paraId="2F353AFE" w14:textId="77777777" w:rsidR="00D654D6" w:rsidRDefault="00D654D6" w:rsidP="00D654D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</w:p>
    <w:p w14:paraId="2824FFC9" w14:textId="77777777" w:rsidR="00D654D6" w:rsidRDefault="00D654D6" w:rsidP="00D654D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line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output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Split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))</w:t>
      </w:r>
    </w:p>
    <w:p w14:paraId="2E758FDF" w14:textId="77777777" w:rsidR="00D654D6" w:rsidRDefault="00D654D6" w:rsidP="00D654D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6F1D2D49" w14:textId="77777777" w:rsidR="00D654D6" w:rsidRDefault="00D654D6" w:rsidP="00D654D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try</w:t>
      </w:r>
    </w:p>
    <w:p w14:paraId="4D5F2A1A" w14:textId="77777777" w:rsidR="00D654D6" w:rsidRDefault="00D654D6" w:rsidP="00D654D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56DF0687" w14:textId="77777777" w:rsidR="00D654D6" w:rsidRDefault="00D654D6" w:rsidP="00D654D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Convert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ToInt32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line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&gt;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0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450A5623" w14:textId="77777777" w:rsidR="00D654D6" w:rsidRDefault="00D654D6" w:rsidP="00D654D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  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3897688A" w14:textId="77777777" w:rsidR="00D654D6" w:rsidRDefault="00D654D6" w:rsidP="00D654D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pfile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line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23923839" w14:textId="77777777" w:rsidR="00D654D6" w:rsidRDefault="00D654D6" w:rsidP="00D654D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  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3B839E20" w14:textId="77777777" w:rsidR="00D654D6" w:rsidRDefault="00D654D6" w:rsidP="00D654D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Convert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ToInt32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line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0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43560D0A" w14:textId="77777777" w:rsidR="00D654D6" w:rsidRDefault="00D654D6" w:rsidP="00D654D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  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573F032F" w14:textId="77777777" w:rsidR="00D654D6" w:rsidRDefault="00D654D6" w:rsidP="00D654D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nfile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line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276A1803" w14:textId="77777777" w:rsidR="00D654D6" w:rsidRDefault="00D654D6" w:rsidP="00D654D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  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2C28012F" w14:textId="77777777" w:rsidR="00D654D6" w:rsidRDefault="00D654D6" w:rsidP="00D654D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15C2369A" w14:textId="77777777" w:rsidR="00D654D6" w:rsidRDefault="00D654D6" w:rsidP="00D654D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</w:p>
    <w:p w14:paraId="56B57335" w14:textId="77777777" w:rsidR="00D654D6" w:rsidRDefault="00D654D6" w:rsidP="00D654D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</w:p>
    <w:p w14:paraId="0A119A1D" w14:textId="77777777" w:rsidR="00D654D6" w:rsidRDefault="00D654D6" w:rsidP="00D654D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    </w:t>
      </w:r>
    </w:p>
    <w:p w14:paraId="6052068D" w14:textId="77777777" w:rsidR="00D654D6" w:rsidRDefault="00D654D6" w:rsidP="00D654D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45D23C05" w14:textId="77777777" w:rsidR="00D654D6" w:rsidRDefault="00D654D6" w:rsidP="00D654D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2D555BC4" w14:textId="77777777" w:rsidR="00D654D6" w:rsidRDefault="00D654D6" w:rsidP="00D654D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3EAE40C6" w14:textId="77777777" w:rsidR="00D654D6" w:rsidRDefault="00D654D6" w:rsidP="00D654D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3DF7CC37" w14:textId="77777777" w:rsidR="00D654D6" w:rsidRDefault="00D654D6" w:rsidP="00D654D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</w:p>
    <w:p w14:paraId="66621D1D" w14:textId="77777777" w:rsidR="00D654D6" w:rsidRDefault="00D654D6" w:rsidP="00D654D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GenNums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file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5D03D825" w14:textId="77777777" w:rsidR="00D654D6" w:rsidRDefault="00D654D6" w:rsidP="00D654D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7787F1E2" w14:textId="77777777" w:rsidR="00D654D6" w:rsidRDefault="00D654D6" w:rsidP="00D654D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Random </w:t>
      </w:r>
      <w:proofErr w:type="spellStart"/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random</w:t>
      </w:r>
      <w:proofErr w:type="spellEnd"/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=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</w:t>
      </w:r>
    </w:p>
    <w:p w14:paraId="35576144" w14:textId="77777777" w:rsidR="00D654D6" w:rsidRDefault="00D654D6" w:rsidP="00D654D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StreamWriter</w:t>
      </w:r>
      <w:proofErr w:type="spellEnd"/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numfile</w:t>
      </w:r>
      <w:proofErr w:type="spellEnd"/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=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file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743B3269" w14:textId="77777777" w:rsidR="00D654D6" w:rsidRDefault="00D654D6" w:rsidP="00D654D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1E09D5A4" w14:textId="77777777" w:rsidR="00D654D6" w:rsidRDefault="00D654D6" w:rsidP="00D654D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i</w:t>
      </w:r>
      <w:proofErr w:type="spellEnd"/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=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0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i</w:t>
      </w:r>
      <w:proofErr w:type="spellEnd"/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50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i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7A55B2D7" w14:textId="77777777" w:rsidR="00D654D6" w:rsidRDefault="00D654D6" w:rsidP="00D654D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44BAE023" w14:textId="77777777" w:rsidR="00D654D6" w:rsidRDefault="00D654D6" w:rsidP="00D654D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numfile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Write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random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Next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(-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>500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</w:t>
      </w: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500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)}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50356645" w14:textId="77777777" w:rsidR="00D654D6" w:rsidRDefault="00D654D6" w:rsidP="00D654D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2BA150D1" w14:textId="77777777" w:rsidR="00D654D6" w:rsidRDefault="00D654D6" w:rsidP="00D654D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66A61D0B" w14:textId="77777777" w:rsidR="00D654D6" w:rsidRDefault="00D654D6" w:rsidP="00D654D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  <w:t xml:space="preserve"> 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0DB514E7" w14:textId="77777777" w:rsidR="00D654D6" w:rsidRDefault="00D654D6" w:rsidP="00D654D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C0C0C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21BDDCDF" w14:textId="31475918" w:rsidR="00832154" w:rsidRPr="00F71B4A" w:rsidRDefault="00DF774A" w:rsidP="00D93BAD">
      <w:pPr>
        <w:spacing w:line="360" w:lineRule="auto"/>
        <w:ind w:firstLine="709"/>
        <w:jc w:val="center"/>
        <w:rPr>
          <w:bCs/>
          <w:sz w:val="28"/>
          <w:szCs w:val="28"/>
          <w:lang w:val="en-US"/>
        </w:rPr>
      </w:pPr>
      <w:r w:rsidRPr="00DF774A">
        <w:rPr>
          <w:bCs/>
          <w:noProof/>
          <w:sz w:val="28"/>
          <w:szCs w:val="28"/>
          <w:lang w:val="en-US"/>
        </w:rPr>
        <w:drawing>
          <wp:inline distT="0" distB="0" distL="0" distR="0" wp14:anchorId="1931BF9E" wp14:editId="48BACBF1">
            <wp:extent cx="4096385" cy="37971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9947" cy="380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2F23" w14:textId="0E526682" w:rsidR="001178ED" w:rsidRDefault="00D93BAD" w:rsidP="00D93BAD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D93BAD">
        <w:rPr>
          <w:b/>
          <w:noProof/>
          <w:sz w:val="28"/>
          <w:szCs w:val="28"/>
        </w:rPr>
        <w:drawing>
          <wp:inline distT="0" distB="0" distL="0" distR="0" wp14:anchorId="0A333A9C" wp14:editId="3F2FA6EB">
            <wp:extent cx="4048667" cy="375290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4627" cy="37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C035" w14:textId="4067271D" w:rsidR="00D93BAD" w:rsidRDefault="00D93BAD" w:rsidP="00D93BAD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D93BAD">
        <w:rPr>
          <w:b/>
          <w:noProof/>
          <w:sz w:val="28"/>
          <w:szCs w:val="28"/>
        </w:rPr>
        <w:lastRenderedPageBreak/>
        <w:drawing>
          <wp:inline distT="0" distB="0" distL="0" distR="0" wp14:anchorId="50544B51" wp14:editId="40B6A57D">
            <wp:extent cx="4676775" cy="4335128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096" cy="434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E4EE" w14:textId="222353AC" w:rsidR="00D44D14" w:rsidRDefault="0085340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</w:t>
      </w:r>
      <w:r w:rsidR="00E9610B">
        <w:rPr>
          <w:b/>
          <w:sz w:val="28"/>
          <w:szCs w:val="28"/>
        </w:rPr>
        <w:t>опросы</w:t>
      </w:r>
      <w:r>
        <w:rPr>
          <w:b/>
          <w:sz w:val="28"/>
          <w:szCs w:val="28"/>
        </w:rPr>
        <w:t>.</w:t>
      </w:r>
    </w:p>
    <w:p w14:paraId="2A51C5B0" w14:textId="1AB5BA87" w:rsidR="005D3A3E" w:rsidRPr="005D3A3E" w:rsidRDefault="005D3A3E" w:rsidP="005D3A3E">
      <w:pPr>
        <w:pStyle w:val="ListParagraph"/>
        <w:numPr>
          <w:ilvl w:val="0"/>
          <w:numId w:val="1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</w:t>
      </w:r>
      <w:r w:rsidRPr="005D3A3E">
        <w:rPr>
          <w:bCs/>
          <w:sz w:val="28"/>
          <w:szCs w:val="28"/>
        </w:rPr>
        <w:t>тличия файлов последовательного доступа от файлов прямого доступа:</w:t>
      </w:r>
    </w:p>
    <w:p w14:paraId="1E19BA98" w14:textId="77777777" w:rsidR="005D3A3E" w:rsidRPr="005D3A3E" w:rsidRDefault="005D3A3E" w:rsidP="005D3A3E">
      <w:pPr>
        <w:pStyle w:val="ListParagraph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 w:rsidRPr="005D3A3E">
        <w:rPr>
          <w:b/>
          <w:sz w:val="28"/>
          <w:szCs w:val="28"/>
        </w:rPr>
        <w:t>Порядок доступа:</w:t>
      </w:r>
      <w:r w:rsidRPr="005D3A3E">
        <w:rPr>
          <w:bCs/>
          <w:sz w:val="28"/>
          <w:szCs w:val="28"/>
        </w:rPr>
        <w:t xml:space="preserve"> Файлы последовательного доступа обеспечивают последовательный доступ к данным, тогда как файлы прямого доступа позволяют обращаться к данным по произвольному порядку.</w:t>
      </w:r>
    </w:p>
    <w:p w14:paraId="5C1821E6" w14:textId="29D28DF5" w:rsidR="005D3A3E" w:rsidRPr="005D3A3E" w:rsidRDefault="005D3A3E" w:rsidP="005D3A3E">
      <w:pPr>
        <w:pStyle w:val="ListParagraph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 w:rsidRPr="005D3A3E">
        <w:rPr>
          <w:b/>
          <w:sz w:val="28"/>
          <w:szCs w:val="28"/>
        </w:rPr>
        <w:t>Перемещение:</w:t>
      </w:r>
      <w:r w:rsidRPr="005D3A3E">
        <w:rPr>
          <w:bCs/>
          <w:sz w:val="28"/>
          <w:szCs w:val="28"/>
        </w:rPr>
        <w:t xml:space="preserve"> В файлах последовательного доступа чтение или запись данных происходит последовательно, без возможности прямого перемещения к определенной позиции. В файлах прямого доступа можно перемещаться по файлу и читать или записывать данные в произвольных местах.</w:t>
      </w:r>
    </w:p>
    <w:p w14:paraId="24D955BD" w14:textId="77777777" w:rsidR="005D3A3E" w:rsidRPr="005D3A3E" w:rsidRDefault="005D3A3E" w:rsidP="005D3A3E">
      <w:pPr>
        <w:pStyle w:val="ListParagraph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 w:rsidRPr="005D3A3E">
        <w:rPr>
          <w:b/>
          <w:sz w:val="28"/>
          <w:szCs w:val="28"/>
        </w:rPr>
        <w:t>Эффективность:</w:t>
      </w:r>
      <w:r w:rsidRPr="005D3A3E">
        <w:rPr>
          <w:bCs/>
          <w:sz w:val="28"/>
          <w:szCs w:val="28"/>
        </w:rPr>
        <w:t xml:space="preserve"> Файлы последовательного доступа могут быть более эффективными при работе с большими объемами данных, так как не требуют постоянного перемещения позиции файла. </w:t>
      </w:r>
      <w:r w:rsidRPr="005D3A3E">
        <w:rPr>
          <w:bCs/>
          <w:sz w:val="28"/>
          <w:szCs w:val="28"/>
        </w:rPr>
        <w:lastRenderedPageBreak/>
        <w:t>Файлы прямого доступа могут быть более эффективными для случаев, когда требуется частый и произвольный доступ к данным.</w:t>
      </w:r>
    </w:p>
    <w:p w14:paraId="6AD39211" w14:textId="5617D50E" w:rsidR="0092203D" w:rsidRDefault="001E259E" w:rsidP="0013453D">
      <w:pPr>
        <w:pStyle w:val="ListParagraph"/>
        <w:numPr>
          <w:ilvl w:val="0"/>
          <w:numId w:val="1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Запись в файл последовательного доступа осуществляется с пом</w:t>
      </w:r>
      <w:r w:rsidR="003648B4"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щью</w:t>
      </w:r>
      <w:r w:rsidR="003648B4">
        <w:rPr>
          <w:bCs/>
          <w:sz w:val="28"/>
          <w:szCs w:val="28"/>
        </w:rPr>
        <w:t xml:space="preserve"> классов </w:t>
      </w:r>
      <w:proofErr w:type="spellStart"/>
      <w:r w:rsidR="00C65963">
        <w:rPr>
          <w:bCs/>
          <w:sz w:val="28"/>
          <w:szCs w:val="28"/>
          <w:lang w:val="en-US"/>
        </w:rPr>
        <w:t>StreamWriter</w:t>
      </w:r>
      <w:proofErr w:type="spellEnd"/>
      <w:r w:rsidR="00C65963" w:rsidRPr="00C65963">
        <w:rPr>
          <w:bCs/>
          <w:sz w:val="28"/>
          <w:szCs w:val="28"/>
        </w:rPr>
        <w:t xml:space="preserve">, </w:t>
      </w:r>
      <w:r w:rsidR="00C65963">
        <w:rPr>
          <w:bCs/>
          <w:sz w:val="28"/>
          <w:szCs w:val="28"/>
        </w:rPr>
        <w:t xml:space="preserve">а чтение – </w:t>
      </w:r>
      <w:proofErr w:type="spellStart"/>
      <w:r w:rsidR="00C65963">
        <w:rPr>
          <w:bCs/>
          <w:sz w:val="28"/>
          <w:szCs w:val="28"/>
          <w:lang w:val="en-US"/>
        </w:rPr>
        <w:t>StreamReader</w:t>
      </w:r>
      <w:proofErr w:type="spellEnd"/>
      <w:r w:rsidR="00C65963" w:rsidRPr="00C65963">
        <w:rPr>
          <w:bCs/>
          <w:sz w:val="28"/>
          <w:szCs w:val="28"/>
        </w:rPr>
        <w:t xml:space="preserve">. </w:t>
      </w:r>
    </w:p>
    <w:p w14:paraId="52CEFE12" w14:textId="1ECE5D67" w:rsidR="00770777" w:rsidRPr="0013453D" w:rsidRDefault="00770777" w:rsidP="0013453D">
      <w:pPr>
        <w:pStyle w:val="ListParagraph"/>
        <w:numPr>
          <w:ilvl w:val="0"/>
          <w:numId w:val="1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открытия файлов используется директива </w:t>
      </w:r>
      <w:r>
        <w:rPr>
          <w:bCs/>
          <w:sz w:val="28"/>
          <w:szCs w:val="28"/>
          <w:lang w:val="en-US"/>
        </w:rPr>
        <w:t>using</w:t>
      </w:r>
      <w:r w:rsidRPr="00770777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для закрытия файлов </w:t>
      </w:r>
      <w:r w:rsidR="002E2049">
        <w:rPr>
          <w:bCs/>
          <w:sz w:val="28"/>
          <w:szCs w:val="28"/>
        </w:rPr>
        <w:t xml:space="preserve">при этом необязательно использовать метод, но он есть – </w:t>
      </w:r>
      <w:r w:rsidR="0099298F">
        <w:rPr>
          <w:bCs/>
          <w:sz w:val="28"/>
          <w:szCs w:val="28"/>
          <w:lang w:val="en-US"/>
        </w:rPr>
        <w:t>close</w:t>
      </w:r>
      <w:r w:rsidR="0099298F" w:rsidRPr="0099298F">
        <w:rPr>
          <w:bCs/>
          <w:sz w:val="28"/>
          <w:szCs w:val="28"/>
        </w:rPr>
        <w:t>().</w:t>
      </w:r>
    </w:p>
    <w:p w14:paraId="1975396F" w14:textId="77777777" w:rsidR="00D44D14" w:rsidRPr="00F86A21" w:rsidRDefault="00D44D14" w:rsidP="00F86A21">
      <w:pPr>
        <w:spacing w:line="360" w:lineRule="auto"/>
        <w:jc w:val="both"/>
        <w:rPr>
          <w:rStyle w:val="BookTitle"/>
          <w:bCs w:val="0"/>
          <w:i/>
          <w:smallCaps w:val="0"/>
          <w:color w:val="FF0000"/>
          <w:spacing w:val="0"/>
          <w:sz w:val="28"/>
          <w:szCs w:val="28"/>
        </w:rPr>
      </w:pPr>
    </w:p>
    <w:sectPr w:rsidR="00D44D14" w:rsidRPr="00F86A21">
      <w:headerReference w:type="default" r:id="rId14"/>
      <w:footerReference w:type="default" r:id="rId15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5E267" w14:textId="77777777" w:rsidR="00F06F15" w:rsidRDefault="00F06F15">
      <w:r>
        <w:separator/>
      </w:r>
    </w:p>
  </w:endnote>
  <w:endnote w:type="continuationSeparator" w:id="0">
    <w:p w14:paraId="3D2A1668" w14:textId="77777777" w:rsidR="00F06F15" w:rsidRDefault="00F06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1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01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1"/>
    <w:family w:val="roman"/>
    <w:pitch w:val="default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C4503" w14:textId="77777777" w:rsidR="00D44D14" w:rsidRDefault="0085340C">
    <w:pPr>
      <w:pStyle w:val="Footer"/>
      <w:tabs>
        <w:tab w:val="clear" w:pos="9355"/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  <w:p w14:paraId="61E07441" w14:textId="77777777" w:rsidR="00D44D14" w:rsidRDefault="00D44D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A0991" w14:textId="77777777" w:rsidR="00F06F15" w:rsidRDefault="00F06F15">
      <w:r>
        <w:separator/>
      </w:r>
    </w:p>
  </w:footnote>
  <w:footnote w:type="continuationSeparator" w:id="0">
    <w:p w14:paraId="289992D7" w14:textId="77777777" w:rsidR="00F06F15" w:rsidRDefault="00F06F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D9EC4" w14:textId="77777777" w:rsidR="00D44D14" w:rsidRDefault="0085340C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C78E4"/>
    <w:multiLevelType w:val="hybridMultilevel"/>
    <w:tmpl w:val="0FCC88FC"/>
    <w:lvl w:ilvl="0" w:tplc="556EEF6A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5E41322F"/>
    <w:multiLevelType w:val="hybridMultilevel"/>
    <w:tmpl w:val="BDE0B0DC"/>
    <w:lvl w:ilvl="0" w:tplc="7D3CF1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F15"/>
    <w:rsid w:val="001178ED"/>
    <w:rsid w:val="00126264"/>
    <w:rsid w:val="0013453D"/>
    <w:rsid w:val="0017714E"/>
    <w:rsid w:val="001E259E"/>
    <w:rsid w:val="00290C47"/>
    <w:rsid w:val="002E2049"/>
    <w:rsid w:val="003648B4"/>
    <w:rsid w:val="003C53C1"/>
    <w:rsid w:val="003F3E3B"/>
    <w:rsid w:val="004F00E7"/>
    <w:rsid w:val="005568EF"/>
    <w:rsid w:val="005D3A3E"/>
    <w:rsid w:val="00637809"/>
    <w:rsid w:val="006471C7"/>
    <w:rsid w:val="006D6C0E"/>
    <w:rsid w:val="00704D46"/>
    <w:rsid w:val="00770777"/>
    <w:rsid w:val="00832154"/>
    <w:rsid w:val="0085340C"/>
    <w:rsid w:val="008A6023"/>
    <w:rsid w:val="0092203D"/>
    <w:rsid w:val="00933305"/>
    <w:rsid w:val="00985303"/>
    <w:rsid w:val="0099298F"/>
    <w:rsid w:val="009A1B81"/>
    <w:rsid w:val="00AC72F1"/>
    <w:rsid w:val="00B7230D"/>
    <w:rsid w:val="00B9116F"/>
    <w:rsid w:val="00C65963"/>
    <w:rsid w:val="00C923C1"/>
    <w:rsid w:val="00D44D14"/>
    <w:rsid w:val="00D54E3A"/>
    <w:rsid w:val="00D654D6"/>
    <w:rsid w:val="00D93BAD"/>
    <w:rsid w:val="00DF774A"/>
    <w:rsid w:val="00E9610B"/>
    <w:rsid w:val="00EA2808"/>
    <w:rsid w:val="00F06F15"/>
    <w:rsid w:val="00F71B4A"/>
    <w:rsid w:val="00F769F3"/>
    <w:rsid w:val="00F86A21"/>
    <w:rsid w:val="00FD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2C43F"/>
  <w15:docId w15:val="{04C20A03-DCCD-41D2-9924-0190306E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uiPriority w:val="99"/>
    <w:qFormat/>
    <w:rsid w:val="00467347"/>
    <w:pPr>
      <w:keepNext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link w:val="a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">
    <w:name w:val="Название Знак"/>
    <w:basedOn w:val="DefaultParagraphFont"/>
    <w:link w:val="1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0">
    <w:name w:val="Основной текст с отступом Знак"/>
    <w:basedOn w:val="DefaultParagraphFont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1">
    <w:name w:val="Подзаголовок Знак"/>
    <w:basedOn w:val="DefaultParagraphFont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2">
    <w:name w:val="Основной текст Знак"/>
    <w:basedOn w:val="DefaultParagraphFont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">
    <w:name w:val="Основной текст с отступом 2 Знак"/>
    <w:basedOn w:val="DefaultParagraphFont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">
    <w:name w:val="Основной текст с отступом 3 Знак"/>
    <w:basedOn w:val="DefaultParagraphFont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3">
    <w:name w:val="Нижний колонтитул Знак"/>
    <w:basedOn w:val="DefaultParagraphFont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4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5">
    <w:name w:val="Верхний колонтитул Знак"/>
    <w:basedOn w:val="DefaultParagraphFont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0">
    <w:name w:val="Основной текст (2)"/>
    <w:basedOn w:val="BodyTextIndent2Char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1">
    <w:name w:val="Основной текст (2) + Полужирный"/>
    <w:basedOn w:val="BodyTextIndent2Char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DefaultParagraphFont"/>
    <w:qFormat/>
    <w:rsid w:val="00274DEB"/>
    <w:rPr>
      <w:rFonts w:cs="Times New Roman"/>
    </w:rPr>
  </w:style>
  <w:style w:type="character" w:customStyle="1" w:styleId="-">
    <w:name w:val="Интернет-ссылка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">
    <w:name w:val="Заголовок №2 (2)_"/>
    <w:basedOn w:val="DefaultParagraphFont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3">
    <w:name w:val="Основной текст 2 Знак"/>
    <w:basedOn w:val="DefaultParagraphFont"/>
    <w:link w:val="24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0">
    <w:name w:val="Основной текст 3 Знак"/>
    <w:basedOn w:val="DefaultParagraphFont"/>
    <w:link w:val="31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DefaultParagraphFont"/>
    <w:uiPriority w:val="99"/>
    <w:qFormat/>
    <w:rsid w:val="00FE0AF3"/>
    <w:rPr>
      <w:rFonts w:cs="Times New Roman"/>
    </w:rPr>
  </w:style>
  <w:style w:type="character" w:customStyle="1" w:styleId="hps">
    <w:name w:val="hps"/>
    <w:basedOn w:val="DefaultParagraphFont"/>
    <w:qFormat/>
    <w:rsid w:val="00FE0AF3"/>
    <w:rPr>
      <w:rFonts w:cs="Times New Roman"/>
    </w:rPr>
  </w:style>
  <w:style w:type="character" w:customStyle="1" w:styleId="4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0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6">
    <w:name w:val="Текст Знак"/>
    <w:basedOn w:val="DefaultParagraphFont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DefaultParagraphFont"/>
    <w:uiPriority w:val="99"/>
    <w:qFormat/>
    <w:rsid w:val="00754D5D"/>
    <w:rPr>
      <w:rFonts w:cs="Times New Roman"/>
    </w:rPr>
  </w:style>
  <w:style w:type="character" w:customStyle="1" w:styleId="translation">
    <w:name w:val="translation"/>
    <w:basedOn w:val="DefaultParagraphFont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DefaultParagraphFont"/>
    <w:qFormat/>
    <w:rsid w:val="00921219"/>
  </w:style>
  <w:style w:type="character" w:customStyle="1" w:styleId="times1404200418041e2char">
    <w:name w:val="times14___0420_0418_041e2__char"/>
    <w:basedOn w:val="DefaultParagraphFont"/>
    <w:qFormat/>
    <w:rsid w:val="00921219"/>
  </w:style>
  <w:style w:type="character" w:customStyle="1" w:styleId="Times142">
    <w:name w:val="Times14_РИО2 Знак"/>
    <w:basedOn w:val="DefaultParagraphFont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  <w:qFormat/>
    <w:rsid w:val="00921219"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customStyle="1" w:styleId="10">
    <w:name w:val="Основной шрифт абзаца1"/>
    <w:qFormat/>
    <w:rsid w:val="00F93888"/>
  </w:style>
  <w:style w:type="character" w:customStyle="1" w:styleId="a7">
    <w:name w:val="Текст выноски Знак"/>
    <w:basedOn w:val="DefaultParagraphFont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DefaultParagraphFont"/>
    <w:qFormat/>
    <w:rsid w:val="00F56A6D"/>
  </w:style>
  <w:style w:type="character" w:customStyle="1" w:styleId="31">
    <w:name w:val="Заголовок 3 Знак"/>
    <w:basedOn w:val="DefaultParagraphFont"/>
    <w:link w:val="30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8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eastAsia="Noto Sans CJK SC" w:cs="Lohit Devanagari"/>
      <w:sz w:val="28"/>
      <w:szCs w:val="28"/>
    </w:rPr>
  </w:style>
  <w:style w:type="paragraph" w:styleId="BodyText">
    <w:name w:val="Body Text"/>
    <w:basedOn w:val="Normal"/>
    <w:uiPriority w:val="99"/>
    <w:rsid w:val="00467347"/>
    <w:pPr>
      <w:jc w:val="center"/>
      <w:outlineLvl w:val="2"/>
    </w:pPr>
    <w:rPr>
      <w:b/>
      <w:sz w:val="28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customStyle="1" w:styleId="11">
    <w:name w:val="Название1"/>
    <w:basedOn w:val="Normal"/>
    <w:uiPriority w:val="99"/>
    <w:qFormat/>
    <w:rsid w:val="00467347"/>
    <w:pPr>
      <w:jc w:val="center"/>
    </w:pPr>
    <w:rPr>
      <w:b/>
      <w:sz w:val="22"/>
    </w:rPr>
  </w:style>
  <w:style w:type="paragraph" w:styleId="BodyTextIndent">
    <w:name w:val="Body Text Indent"/>
    <w:basedOn w:val="Normal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9">
    <w:name w:val="список с точками"/>
    <w:basedOn w:val="Normal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a">
    <w:name w:val="Для таблиц"/>
    <w:basedOn w:val="Normal"/>
    <w:qFormat/>
    <w:rsid w:val="00467347"/>
  </w:style>
  <w:style w:type="paragraph" w:styleId="NormalWeb">
    <w:name w:val="Normal (Web)"/>
    <w:basedOn w:val="Normal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Subtitle">
    <w:name w:val="Subtitle"/>
    <w:basedOn w:val="Normal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BodyTextIndent2Char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Normal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b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c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Normal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Верхний и нижний колонтитулы"/>
    <w:basedOn w:val="Normal"/>
    <w:qFormat/>
  </w:style>
  <w:style w:type="paragraph" w:styleId="Footer">
    <w:name w:val="footer"/>
    <w:basedOn w:val="Normal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sz w:val="24"/>
    </w:rPr>
  </w:style>
  <w:style w:type="paragraph" w:styleId="Header">
    <w:name w:val="header"/>
    <w:basedOn w:val="Normal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3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0">
    <w:name w:val="Заголовок №2 (2)"/>
    <w:basedOn w:val="Normal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e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kern w:val="2"/>
      <w:sz w:val="24"/>
      <w:vertAlign w:val="subscript"/>
      <w:lang w:val="en-US"/>
    </w:rPr>
  </w:style>
  <w:style w:type="paragraph" w:styleId="BodyText2">
    <w:name w:val="Body Text 2"/>
    <w:basedOn w:val="Normal"/>
    <w:link w:val="BodyText2Char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5">
    <w:name w:val="Абзац списка1"/>
    <w:basedOn w:val="Normal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Normal"/>
    <w:uiPriority w:val="99"/>
    <w:qFormat/>
    <w:rsid w:val="00FE0AF3"/>
    <w:pPr>
      <w:spacing w:beforeAutospacing="1" w:afterAutospacing="1"/>
    </w:pPr>
  </w:style>
  <w:style w:type="paragraph" w:styleId="ListBullet">
    <w:name w:val="List Bullet"/>
    <w:basedOn w:val="Normal"/>
    <w:qFormat/>
    <w:rsid w:val="00FE0AF3"/>
    <w:pPr>
      <w:tabs>
        <w:tab w:val="left" w:pos="360"/>
      </w:tabs>
      <w:ind w:left="360" w:hanging="360"/>
      <w:jc w:val="both"/>
    </w:pPr>
  </w:style>
  <w:style w:type="paragraph" w:styleId="ListBullet4">
    <w:name w:val="List Bullet 4"/>
    <w:basedOn w:val="Normal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Normal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Normal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Normal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Normal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Normal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4">
    <w:name w:val="Абзац списка2"/>
    <w:basedOn w:val="Normal"/>
    <w:link w:val="23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99"/>
    <w:qFormat/>
    <w:rsid w:val="001F2933"/>
    <w:pPr>
      <w:widowControl w:val="0"/>
    </w:pPr>
    <w:rPr>
      <w:rFonts w:eastAsia="Calibri"/>
    </w:rPr>
  </w:style>
  <w:style w:type="paragraph" w:styleId="PlainText">
    <w:name w:val="Plain Text"/>
    <w:basedOn w:val="Normal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BodyText3Char">
    <w:name w:val="Body Text 3 Char"/>
    <w:basedOn w:val="Normal"/>
    <w:link w:val="BodyText3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sz w:val="24"/>
    </w:rPr>
  </w:style>
  <w:style w:type="paragraph" w:customStyle="1" w:styleId="41">
    <w:name w:val="Абзац списка4"/>
    <w:basedOn w:val="Normal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Normal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Normal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Normal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Normal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</w:style>
  <w:style w:type="paragraph" w:customStyle="1" w:styleId="5">
    <w:name w:val="Абзац списка5"/>
    <w:basedOn w:val="Normal"/>
    <w:qFormat/>
    <w:rsid w:val="004E786A"/>
    <w:pPr>
      <w:ind w:left="720"/>
      <w:contextualSpacing/>
    </w:pPr>
    <w:rPr>
      <w:rFonts w:eastAsia="Calibri"/>
    </w:rPr>
  </w:style>
  <w:style w:type="paragraph" w:styleId="BalloonText">
    <w:name w:val="Balloon Text"/>
    <w:basedOn w:val="Normal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">
    <w:name w:val="Абзац списка6"/>
    <w:basedOn w:val="Normal"/>
    <w:qFormat/>
    <w:rsid w:val="007036CF"/>
    <w:pPr>
      <w:ind w:left="720"/>
      <w:contextualSpacing/>
    </w:pPr>
    <w:rPr>
      <w:rFonts w:eastAsia="Calibri"/>
    </w:rPr>
  </w:style>
  <w:style w:type="paragraph" w:customStyle="1" w:styleId="a8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numbering" w:customStyle="1" w:styleId="BodyText2Char">
    <w:name w:val="Body Text 2 Char"/>
    <w:link w:val="BodyText2"/>
    <w:qFormat/>
    <w:rsid w:val="000C4C6E"/>
  </w:style>
  <w:style w:type="table" w:styleId="TableGrid">
    <w:name w:val="Table Grid"/>
    <w:basedOn w:val="TableNormal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nnl\OneDrive\&#1044;&#1086;&#1082;&#1091;&#1084;&#1077;&#1085;&#1090;&#1099;\Custom%20Office%20Templates\&#1055;&#1088;&#1072;&#1082;&#1090;&#1080;&#1095;&#1077;&#1089;&#1082;&#1072;&#1103;%20(&#1054;&#1057;&#1057;,%20&#1040;&#1040;&#1057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C0C0C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9D663-72A9-44CF-A76B-0A624D61A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Практическая (ОСС, ААС).dotx</Template>
  <TotalTime>219</TotalTime>
  <Pages>6</Pages>
  <Words>575</Words>
  <Characters>3281</Characters>
  <Application>Microsoft Office Word</Application>
  <DocSecurity>0</DocSecurity>
  <Lines>27</Lines>
  <Paragraphs>7</Paragraphs>
  <ScaleCrop>false</ScaleCrop>
  <Company>ETU</Company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Константин Липинский</dc:creator>
  <dc:description/>
  <cp:lastModifiedBy>Константин</cp:lastModifiedBy>
  <cp:revision>35</cp:revision>
  <cp:lastPrinted>2015-07-17T09:06:00Z</cp:lastPrinted>
  <dcterms:created xsi:type="dcterms:W3CDTF">2023-12-22T17:25:00Z</dcterms:created>
  <dcterms:modified xsi:type="dcterms:W3CDTF">2024-01-19T13:05:00Z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
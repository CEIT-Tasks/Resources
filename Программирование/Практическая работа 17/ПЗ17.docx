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6AE8" w14:textId="744F9B54" w:rsidR="006D7E7A" w:rsidRDefault="00C678A3" w:rsidP="00E355D6">
      <w:pPr>
        <w:pStyle w:val="Title"/>
        <w:rPr>
          <w:b/>
          <w:bCs/>
          <w:sz w:val="28"/>
          <w:szCs w:val="28"/>
          <w:lang w:val="ru-RU"/>
        </w:rPr>
      </w:pPr>
      <w:r w:rsidRPr="00E355D6">
        <w:rPr>
          <w:b/>
          <w:bCs/>
          <w:lang w:val="ru-RU"/>
        </w:rPr>
        <w:t>Отчёт</w:t>
      </w:r>
      <w:r w:rsidRPr="00E355D6">
        <w:rPr>
          <w:b/>
          <w:bCs/>
          <w:lang w:val="ru-RU"/>
        </w:rPr>
        <w:br/>
      </w:r>
      <w:r w:rsidRPr="00E355D6">
        <w:rPr>
          <w:b/>
          <w:bCs/>
          <w:sz w:val="28"/>
          <w:szCs w:val="28"/>
          <w:lang w:val="ru-RU"/>
        </w:rPr>
        <w:t>по практической работе №</w:t>
      </w:r>
      <w:r w:rsidR="00BD4DC4">
        <w:rPr>
          <w:b/>
          <w:bCs/>
          <w:sz w:val="28"/>
          <w:szCs w:val="28"/>
          <w:lang w:val="ru-RU"/>
        </w:rPr>
        <w:t>17</w:t>
      </w:r>
    </w:p>
    <w:p w14:paraId="78FE34CC" w14:textId="673BEB92" w:rsidR="006D7E7A" w:rsidRDefault="00E355D6" w:rsidP="00E355D6">
      <w:pPr>
        <w:pStyle w:val="Title"/>
        <w:rPr>
          <w:b/>
          <w:bCs/>
          <w:sz w:val="28"/>
          <w:szCs w:val="28"/>
          <w:lang w:val="ru-RU"/>
        </w:rPr>
      </w:pPr>
      <w:r w:rsidRPr="00E355D6">
        <w:rPr>
          <w:b/>
          <w:bCs/>
          <w:sz w:val="28"/>
          <w:szCs w:val="28"/>
          <w:lang w:val="ru-RU"/>
        </w:rPr>
        <w:t>по дисциплине «</w:t>
      </w:r>
      <w:r w:rsidR="00BD4DC4">
        <w:rPr>
          <w:b/>
          <w:bCs/>
          <w:sz w:val="28"/>
          <w:szCs w:val="28"/>
          <w:lang w:val="ru-RU"/>
        </w:rPr>
        <w:t>Основы алгоритмизации и программирования</w:t>
      </w:r>
      <w:r w:rsidR="006D7E7A">
        <w:rPr>
          <w:b/>
          <w:bCs/>
          <w:sz w:val="28"/>
          <w:szCs w:val="28"/>
          <w:lang w:val="ru-RU"/>
        </w:rPr>
        <w:t>»</w:t>
      </w:r>
    </w:p>
    <w:p w14:paraId="2DC66AC4" w14:textId="77777777" w:rsidR="005D392A" w:rsidRPr="005D392A" w:rsidRDefault="00E355D6" w:rsidP="005D392A">
      <w:pPr>
        <w:pStyle w:val="Title"/>
        <w:rPr>
          <w:b/>
          <w:bCs/>
          <w:sz w:val="28"/>
          <w:szCs w:val="28"/>
          <w:lang w:val="ru-RU"/>
        </w:rPr>
      </w:pPr>
      <w:r w:rsidRPr="00E355D6">
        <w:rPr>
          <w:b/>
          <w:bCs/>
          <w:sz w:val="28"/>
          <w:szCs w:val="28"/>
          <w:lang w:val="ru-RU"/>
        </w:rPr>
        <w:t xml:space="preserve">Тема: </w:t>
      </w:r>
      <w:r w:rsidR="00146A96">
        <w:rPr>
          <w:b/>
          <w:bCs/>
          <w:sz w:val="28"/>
          <w:szCs w:val="28"/>
          <w:lang w:val="ru-RU"/>
        </w:rPr>
        <w:t>«</w:t>
      </w:r>
      <w:r w:rsidR="005D392A" w:rsidRPr="005D392A">
        <w:rPr>
          <w:b/>
          <w:bCs/>
          <w:sz w:val="28"/>
          <w:szCs w:val="28"/>
          <w:lang w:val="ru-RU"/>
        </w:rPr>
        <w:t>Использование указателей для организации связанных</w:t>
      </w:r>
    </w:p>
    <w:p w14:paraId="7F7F79BB" w14:textId="77777777" w:rsidR="007D5E2B" w:rsidRPr="007D5E2B" w:rsidRDefault="005D392A" w:rsidP="007D5E2B">
      <w:pPr>
        <w:pStyle w:val="Title"/>
        <w:rPr>
          <w:b/>
          <w:bCs/>
          <w:sz w:val="28"/>
          <w:szCs w:val="28"/>
          <w:lang w:val="ru-RU"/>
        </w:rPr>
      </w:pPr>
      <w:r w:rsidRPr="005D392A">
        <w:rPr>
          <w:b/>
          <w:bCs/>
          <w:sz w:val="28"/>
          <w:szCs w:val="28"/>
          <w:lang w:val="ru-RU"/>
        </w:rPr>
        <w:t>списков</w:t>
      </w:r>
      <w:r w:rsidR="00146A96">
        <w:rPr>
          <w:b/>
          <w:bCs/>
          <w:sz w:val="28"/>
          <w:szCs w:val="28"/>
          <w:lang w:val="ru-RU"/>
        </w:rPr>
        <w:t>»</w:t>
      </w:r>
    </w:p>
    <w:tbl>
      <w:tblPr>
        <w:tblStyle w:val="TableGrid"/>
        <w:tblpPr w:leftFromText="180" w:rightFromText="180" w:vertAnchor="text" w:horzAnchor="margin" w:tblpY="3711"/>
        <w:tblW w:w="9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3146"/>
        <w:gridCol w:w="3146"/>
      </w:tblGrid>
      <w:tr w:rsidR="007D5E2B" w:rsidRPr="00C02CB6" w14:paraId="1D9AF038" w14:textId="77777777" w:rsidTr="009F661B">
        <w:trPr>
          <w:trHeight w:val="479"/>
        </w:trPr>
        <w:tc>
          <w:tcPr>
            <w:tcW w:w="3145" w:type="dxa"/>
          </w:tcPr>
          <w:p w14:paraId="0EC7507E" w14:textId="0267E45A" w:rsidR="007D5E2B" w:rsidRDefault="007D5E2B" w:rsidP="007D5E2B">
            <w:pPr>
              <w:pStyle w:val="Title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Студент</w:t>
            </w:r>
            <w:r w:rsidR="0002004C">
              <w:rPr>
                <w:b/>
                <w:bCs/>
                <w:sz w:val="28"/>
                <w:szCs w:val="28"/>
                <w:lang w:val="ru-RU"/>
              </w:rPr>
              <w:t>ы</w:t>
            </w:r>
            <w:r w:rsidR="00DC0C45">
              <w:rPr>
                <w:b/>
                <w:bCs/>
                <w:sz w:val="28"/>
                <w:szCs w:val="28"/>
                <w:lang w:val="ru-RU"/>
              </w:rPr>
              <w:t xml:space="preserve"> группы </w:t>
            </w:r>
            <w:r w:rsidR="009F661B">
              <w:rPr>
                <w:b/>
                <w:bCs/>
                <w:sz w:val="28"/>
                <w:szCs w:val="28"/>
                <w:lang w:val="ru-RU"/>
              </w:rPr>
              <w:t>13ИТ</w:t>
            </w:r>
          </w:p>
        </w:tc>
        <w:tc>
          <w:tcPr>
            <w:tcW w:w="3146" w:type="dxa"/>
          </w:tcPr>
          <w:p w14:paraId="0F679FB5" w14:textId="3DAC0A00" w:rsidR="007D5E2B" w:rsidRDefault="00DC0C45" w:rsidP="007D5E2B">
            <w:pPr>
              <w:pStyle w:val="Title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_____________</w:t>
            </w:r>
          </w:p>
        </w:tc>
        <w:tc>
          <w:tcPr>
            <w:tcW w:w="3146" w:type="dxa"/>
          </w:tcPr>
          <w:p w14:paraId="2D05A892" w14:textId="77777777" w:rsidR="007D5E2B" w:rsidRDefault="006D5A43" w:rsidP="006D5A43">
            <w:pPr>
              <w:pStyle w:val="Title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Липинский К.С.</w:t>
            </w:r>
          </w:p>
          <w:p w14:paraId="1566A37F" w14:textId="7019B383" w:rsidR="006D5A43" w:rsidRPr="006D5A43" w:rsidRDefault="006D5A43" w:rsidP="006D5A43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Кондратьев М.М.</w:t>
            </w:r>
          </w:p>
        </w:tc>
      </w:tr>
      <w:tr w:rsidR="007D5E2B" w14:paraId="2976A011" w14:textId="77777777" w:rsidTr="009F661B">
        <w:trPr>
          <w:trHeight w:val="479"/>
        </w:trPr>
        <w:tc>
          <w:tcPr>
            <w:tcW w:w="3145" w:type="dxa"/>
          </w:tcPr>
          <w:p w14:paraId="5BFE46D8" w14:textId="68152691" w:rsidR="007D5E2B" w:rsidRDefault="00DC0C45" w:rsidP="007D5E2B">
            <w:pPr>
              <w:pStyle w:val="Title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146" w:type="dxa"/>
          </w:tcPr>
          <w:p w14:paraId="44F0B6A4" w14:textId="60D74002" w:rsidR="007D5E2B" w:rsidRDefault="00880CBD" w:rsidP="007D5E2B">
            <w:pPr>
              <w:pStyle w:val="Title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_</w:t>
            </w:r>
            <w:r w:rsidR="00DC0C45">
              <w:rPr>
                <w:b/>
                <w:bCs/>
                <w:sz w:val="28"/>
                <w:szCs w:val="28"/>
                <w:lang w:val="ru-RU"/>
              </w:rPr>
              <w:t>____________</w:t>
            </w:r>
          </w:p>
        </w:tc>
        <w:tc>
          <w:tcPr>
            <w:tcW w:w="3146" w:type="dxa"/>
          </w:tcPr>
          <w:p w14:paraId="619B9A2D" w14:textId="4AE15CA8" w:rsidR="007D5E2B" w:rsidRDefault="006D5A43" w:rsidP="006D5A43">
            <w:pPr>
              <w:pStyle w:val="Title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Счастливцев А.К.</w:t>
            </w:r>
          </w:p>
        </w:tc>
      </w:tr>
    </w:tbl>
    <w:p w14:paraId="4B3C733D" w14:textId="002AA819" w:rsidR="007D5E2B" w:rsidRPr="007D5E2B" w:rsidRDefault="007D5E2B" w:rsidP="007D5E2B">
      <w:pPr>
        <w:pStyle w:val="Title"/>
        <w:rPr>
          <w:b/>
          <w:bCs/>
          <w:sz w:val="28"/>
          <w:szCs w:val="28"/>
          <w:lang w:val="ru-RU"/>
        </w:rPr>
        <w:sectPr w:rsidR="007D5E2B" w:rsidRPr="007D5E2B" w:rsidSect="00C678A3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81"/>
        </w:sectPr>
      </w:pPr>
    </w:p>
    <w:p w14:paraId="691DD22F" w14:textId="77777777" w:rsidR="00FC1A88" w:rsidRPr="00AA40C7" w:rsidRDefault="00A64238" w:rsidP="00146A96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Цель работы: </w:t>
      </w:r>
    </w:p>
    <w:p w14:paraId="38154BE9" w14:textId="2F6B2E5F" w:rsidR="00462C16" w:rsidRPr="00BD4DC4" w:rsidRDefault="00A74E68" w:rsidP="00A74E68">
      <w:pPr>
        <w:rPr>
          <w:lang w:val="ru-RU"/>
        </w:rPr>
      </w:pPr>
      <w:r>
        <w:rPr>
          <w:lang w:val="ru-RU"/>
        </w:rPr>
        <w:t>Получение навыков работы с указателями для организации связанных списков.</w:t>
      </w:r>
    </w:p>
    <w:p w14:paraId="240E06A2" w14:textId="77777777" w:rsidR="00462C16" w:rsidRPr="00AA40C7" w:rsidRDefault="00462C16" w:rsidP="00146A96">
      <w:pPr>
        <w:rPr>
          <w:b/>
          <w:bCs/>
          <w:lang w:val="ru-RU"/>
        </w:rPr>
      </w:pPr>
    </w:p>
    <w:p w14:paraId="49213849" w14:textId="77777777" w:rsidR="00462C16" w:rsidRPr="00B8209A" w:rsidRDefault="00462C16" w:rsidP="00146A96">
      <w:pPr>
        <w:rPr>
          <w:b/>
          <w:bCs/>
        </w:rPr>
      </w:pPr>
      <w:r>
        <w:rPr>
          <w:b/>
          <w:bCs/>
          <w:lang w:val="ru-RU"/>
        </w:rPr>
        <w:t>Выполнение</w:t>
      </w:r>
      <w:r w:rsidRPr="00B8209A">
        <w:rPr>
          <w:b/>
          <w:bCs/>
        </w:rPr>
        <w:t xml:space="preserve"> </w:t>
      </w:r>
      <w:r>
        <w:rPr>
          <w:b/>
          <w:bCs/>
          <w:lang w:val="ru-RU"/>
        </w:rPr>
        <w:t>работы</w:t>
      </w:r>
      <w:r w:rsidRPr="00B8209A">
        <w:rPr>
          <w:b/>
          <w:bCs/>
        </w:rPr>
        <w:t>:</w:t>
      </w:r>
    </w:p>
    <w:p w14:paraId="32683858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>using System;</w:t>
      </w:r>
    </w:p>
    <w:p w14:paraId="63465FA2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using </w:t>
      </w:r>
      <w:proofErr w:type="gramStart"/>
      <w:r w:rsidRPr="00893C67">
        <w:rPr>
          <w:rFonts w:ascii="JetBrainsMono NF" w:hAnsi="JetBrainsMono NF" w:cs="JetBrainsMono NF"/>
          <w:sz w:val="20"/>
          <w:szCs w:val="20"/>
        </w:rPr>
        <w:t>System.Collections.Generic</w:t>
      </w:r>
      <w:proofErr w:type="gramEnd"/>
      <w:r w:rsidRPr="00893C67">
        <w:rPr>
          <w:rFonts w:ascii="JetBrainsMono NF" w:hAnsi="JetBrainsMono NF" w:cs="JetBrainsMono NF"/>
          <w:sz w:val="20"/>
          <w:szCs w:val="20"/>
        </w:rPr>
        <w:t>;</w:t>
      </w:r>
    </w:p>
    <w:p w14:paraId="1DCFB7A0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>using System.IO.Pipes;</w:t>
      </w:r>
    </w:p>
    <w:p w14:paraId="44C42C92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>using System.Linq;</w:t>
      </w:r>
    </w:p>
    <w:p w14:paraId="34EEC6C4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using </w:t>
      </w:r>
      <w:proofErr w:type="gramStart"/>
      <w:r w:rsidRPr="00893C67">
        <w:rPr>
          <w:rFonts w:ascii="JetBrainsMono NF" w:hAnsi="JetBrainsMono NF" w:cs="JetBrainsMono NF"/>
          <w:sz w:val="20"/>
          <w:szCs w:val="20"/>
        </w:rPr>
        <w:t>System.Security.Cryptography.X</w:t>
      </w:r>
      <w:proofErr w:type="gramEnd"/>
      <w:r w:rsidRPr="00893C67">
        <w:rPr>
          <w:rFonts w:ascii="JetBrainsMono NF" w:hAnsi="JetBrainsMono NF" w:cs="JetBrainsMono NF"/>
          <w:sz w:val="20"/>
          <w:szCs w:val="20"/>
        </w:rPr>
        <w:t>509Certificates;</w:t>
      </w:r>
    </w:p>
    <w:p w14:paraId="474C0BFE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>using System.Text;</w:t>
      </w:r>
    </w:p>
    <w:p w14:paraId="4B74F15B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</w:p>
    <w:p w14:paraId="605C00FB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>namespace consoleApp17</w:t>
      </w:r>
    </w:p>
    <w:p w14:paraId="449E7D9E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>{</w:t>
      </w:r>
    </w:p>
    <w:p w14:paraId="0F45E779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class Program</w:t>
      </w:r>
    </w:p>
    <w:p w14:paraId="07CDD4F8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{</w:t>
      </w:r>
    </w:p>
    <w:p w14:paraId="7E6FD08F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static void Main(</w:t>
      </w:r>
      <w:proofErr w:type="gramStart"/>
      <w:r w:rsidRPr="00893C67">
        <w:rPr>
          <w:rFonts w:ascii="JetBrainsMono NF" w:hAnsi="JetBrainsMono NF" w:cs="JetBrainsMono NF"/>
          <w:sz w:val="20"/>
          <w:szCs w:val="20"/>
        </w:rPr>
        <w:t>string[</w:t>
      </w:r>
      <w:proofErr w:type="gramEnd"/>
      <w:r w:rsidRPr="00893C67">
        <w:rPr>
          <w:rFonts w:ascii="JetBrainsMono NF" w:hAnsi="JetBrainsMono NF" w:cs="JetBrainsMono NF"/>
          <w:sz w:val="20"/>
          <w:szCs w:val="20"/>
        </w:rPr>
        <w:t>] args)</w:t>
      </w:r>
    </w:p>
    <w:p w14:paraId="22A0ED12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{</w:t>
      </w:r>
    </w:p>
    <w:p w14:paraId="12B38D67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unsafe</w:t>
      </w:r>
    </w:p>
    <w:p w14:paraId="0D44754C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{</w:t>
      </w:r>
    </w:p>
    <w:p w14:paraId="1654A606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Person person = new </w:t>
      </w:r>
      <w:proofErr w:type="gramStart"/>
      <w:r w:rsidRPr="00893C67">
        <w:rPr>
          <w:rFonts w:ascii="JetBrainsMono NF" w:hAnsi="JetBrainsMono NF" w:cs="JetBrainsMono NF"/>
          <w:sz w:val="20"/>
          <w:szCs w:val="20"/>
        </w:rPr>
        <w:t>Person(</w:t>
      </w:r>
      <w:proofErr w:type="gramEnd"/>
      <w:r w:rsidRPr="00893C67">
        <w:rPr>
          <w:rFonts w:ascii="JetBrainsMono NF" w:hAnsi="JetBrainsMono NF" w:cs="JetBrainsMono NF"/>
          <w:sz w:val="20"/>
          <w:szCs w:val="20"/>
        </w:rPr>
        <w:t>);</w:t>
      </w:r>
    </w:p>
    <w:p w14:paraId="4871FD9C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person.age = 28;</w:t>
      </w:r>
    </w:p>
    <w:p w14:paraId="581B23CF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</w:t>
      </w:r>
      <w:proofErr w:type="gramStart"/>
      <w:r w:rsidRPr="00893C67">
        <w:rPr>
          <w:rFonts w:ascii="JetBrainsMono NF" w:hAnsi="JetBrainsMono NF" w:cs="JetBrainsMono NF"/>
          <w:sz w:val="20"/>
          <w:szCs w:val="20"/>
        </w:rPr>
        <w:t>person.height</w:t>
      </w:r>
      <w:proofErr w:type="gramEnd"/>
      <w:r w:rsidRPr="00893C67">
        <w:rPr>
          <w:rFonts w:ascii="JetBrainsMono NF" w:hAnsi="JetBrainsMono NF" w:cs="JetBrainsMono NF"/>
          <w:sz w:val="20"/>
          <w:szCs w:val="20"/>
        </w:rPr>
        <w:t xml:space="preserve"> = 178;</w:t>
      </w:r>
    </w:p>
    <w:p w14:paraId="2439A9BF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fixed (int* p = &amp;person.age)</w:t>
      </w:r>
    </w:p>
    <w:p w14:paraId="5331CD4B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{</w:t>
      </w:r>
    </w:p>
    <w:p w14:paraId="389D85F8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    if (*p &lt; 30)</w:t>
      </w:r>
    </w:p>
    <w:p w14:paraId="0E295F20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    {</w:t>
      </w:r>
    </w:p>
    <w:p w14:paraId="643314E8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        *p = 30;</w:t>
      </w:r>
    </w:p>
    <w:p w14:paraId="16B5F0A9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    }</w:t>
      </w:r>
    </w:p>
    <w:p w14:paraId="5CDE37D8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}</w:t>
      </w:r>
    </w:p>
    <w:p w14:paraId="54113900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Console.WriteLine(person.age);</w:t>
      </w:r>
    </w:p>
    <w:p w14:paraId="33C4A58B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lastRenderedPageBreak/>
        <w:t xml:space="preserve">            }</w:t>
      </w:r>
    </w:p>
    <w:p w14:paraId="1A0F9898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</w:t>
      </w:r>
    </w:p>
    <w:p w14:paraId="635DC38D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>Console.ReadLine();</w:t>
      </w:r>
    </w:p>
    <w:p w14:paraId="1F23EB3D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unsafe</w:t>
      </w:r>
    </w:p>
    <w:p w14:paraId="40045608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{</w:t>
      </w:r>
    </w:p>
    <w:p w14:paraId="016546B4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    </w:t>
      </w:r>
      <w:proofErr w:type="gramStart"/>
      <w:r w:rsidRPr="00893C67">
        <w:rPr>
          <w:rFonts w:ascii="JetBrainsMono NF" w:hAnsi="JetBrainsMono NF" w:cs="JetBrainsMono NF"/>
          <w:sz w:val="20"/>
          <w:szCs w:val="20"/>
        </w:rPr>
        <w:t>int[</w:t>
      </w:r>
      <w:proofErr w:type="gramEnd"/>
      <w:r w:rsidRPr="00893C67">
        <w:rPr>
          <w:rFonts w:ascii="JetBrainsMono NF" w:hAnsi="JetBrainsMono NF" w:cs="JetBrainsMono NF"/>
          <w:sz w:val="20"/>
          <w:szCs w:val="20"/>
        </w:rPr>
        <w:t>] nums = { 0, 1, 2, 3, 7, 88 };</w:t>
      </w:r>
    </w:p>
    <w:p w14:paraId="25561A0B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    string str = "Hello";</w:t>
      </w:r>
    </w:p>
    <w:p w14:paraId="7331E9BE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    fixed (int* p = nums)</w:t>
      </w:r>
    </w:p>
    <w:p w14:paraId="5CE109E2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  <w:lang w:val="ru-RU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    </w:t>
      </w:r>
      <w:r w:rsidRPr="00893C67">
        <w:rPr>
          <w:rFonts w:ascii="JetBrainsMono NF" w:hAnsi="JetBrainsMono NF" w:cs="JetBrainsMono NF"/>
          <w:sz w:val="20"/>
          <w:szCs w:val="20"/>
          <w:lang w:val="ru-RU"/>
        </w:rPr>
        <w:t>{</w:t>
      </w:r>
    </w:p>
    <w:p w14:paraId="4044FBE4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  <w:lang w:val="ru-RU"/>
        </w:rPr>
      </w:pPr>
      <w:r w:rsidRPr="00893C67">
        <w:rPr>
          <w:rFonts w:ascii="JetBrainsMono NF" w:hAnsi="JetBrainsMono NF" w:cs="JetBrainsMono NF"/>
          <w:sz w:val="20"/>
          <w:szCs w:val="20"/>
          <w:lang w:val="ru-RU"/>
        </w:rPr>
        <w:t xml:space="preserve">                        int third = *(p + 2);</w:t>
      </w:r>
    </w:p>
    <w:p w14:paraId="31803D09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  <w:lang w:val="ru-RU"/>
        </w:rPr>
        <w:t xml:space="preserve">                        </w:t>
      </w:r>
      <w:r w:rsidRPr="00893C67">
        <w:rPr>
          <w:rFonts w:ascii="JetBrainsMono NF" w:hAnsi="JetBrainsMono NF" w:cs="JetBrainsMono NF"/>
          <w:sz w:val="20"/>
          <w:szCs w:val="20"/>
        </w:rPr>
        <w:t>Console.WriteLine(third);</w:t>
      </w:r>
    </w:p>
    <w:p w14:paraId="1FB248A1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    }</w:t>
      </w:r>
    </w:p>
    <w:p w14:paraId="15991179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    fixed (char* p = str)</w:t>
      </w:r>
    </w:p>
    <w:p w14:paraId="2C3FFF4A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    {</w:t>
      </w:r>
    </w:p>
    <w:p w14:paraId="2E31736E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        char forth = *(p + 3);</w:t>
      </w:r>
    </w:p>
    <w:p w14:paraId="3A26099E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        Console.WriteLine(forth);</w:t>
      </w:r>
    </w:p>
    <w:p w14:paraId="604BD740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    }</w:t>
      </w:r>
    </w:p>
    <w:p w14:paraId="588D9ED2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}</w:t>
      </w:r>
    </w:p>
    <w:p w14:paraId="4C12BFB2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    Console.ReadKey();</w:t>
      </w:r>
    </w:p>
    <w:p w14:paraId="0650EE9A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}</w:t>
      </w:r>
    </w:p>
    <w:p w14:paraId="69DE42BD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public class Person</w:t>
      </w:r>
    </w:p>
    <w:p w14:paraId="0EB340BA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{</w:t>
      </w:r>
    </w:p>
    <w:p w14:paraId="0DC6E0E9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public int age;</w:t>
      </w:r>
    </w:p>
    <w:p w14:paraId="21AF0D1C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    public int height;</w:t>
      </w:r>
    </w:p>
    <w:p w14:paraId="5396A311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  <w:lang w:val="ru-RU"/>
        </w:rPr>
      </w:pPr>
      <w:r w:rsidRPr="00893C67">
        <w:rPr>
          <w:rFonts w:ascii="JetBrainsMono NF" w:hAnsi="JetBrainsMono NF" w:cs="JetBrainsMono NF"/>
          <w:sz w:val="20"/>
          <w:szCs w:val="20"/>
        </w:rPr>
        <w:t xml:space="preserve">        </w:t>
      </w:r>
      <w:r w:rsidRPr="00893C67">
        <w:rPr>
          <w:rFonts w:ascii="JetBrainsMono NF" w:hAnsi="JetBrainsMono NF" w:cs="JetBrainsMono NF"/>
          <w:sz w:val="20"/>
          <w:szCs w:val="20"/>
          <w:lang w:val="ru-RU"/>
        </w:rPr>
        <w:t>}</w:t>
      </w:r>
    </w:p>
    <w:p w14:paraId="54FAB058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  <w:lang w:val="ru-RU"/>
        </w:rPr>
      </w:pPr>
      <w:r w:rsidRPr="00893C67">
        <w:rPr>
          <w:rFonts w:ascii="JetBrainsMono NF" w:hAnsi="JetBrainsMono NF" w:cs="JetBrainsMono NF"/>
          <w:sz w:val="20"/>
          <w:szCs w:val="20"/>
          <w:lang w:val="ru-RU"/>
        </w:rPr>
        <w:t xml:space="preserve">    }</w:t>
      </w:r>
    </w:p>
    <w:p w14:paraId="304C12C3" w14:textId="77777777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  <w:lang w:val="ru-RU"/>
        </w:rPr>
      </w:pPr>
      <w:r w:rsidRPr="00893C67">
        <w:rPr>
          <w:rFonts w:ascii="JetBrainsMono NF" w:hAnsi="JetBrainsMono NF" w:cs="JetBrainsMono NF"/>
          <w:sz w:val="20"/>
          <w:szCs w:val="20"/>
          <w:lang w:val="ru-RU"/>
        </w:rPr>
        <w:t>}</w:t>
      </w:r>
    </w:p>
    <w:p w14:paraId="717880CE" w14:textId="32D81EBA" w:rsidR="005A52C0" w:rsidRPr="00893C67" w:rsidRDefault="005A52C0" w:rsidP="005A52C0">
      <w:pPr>
        <w:rPr>
          <w:rFonts w:ascii="JetBrainsMono NF" w:hAnsi="JetBrainsMono NF" w:cs="JetBrainsMono NF"/>
          <w:sz w:val="20"/>
          <w:szCs w:val="20"/>
          <w:lang w:val="ru-RU"/>
        </w:rPr>
      </w:pPr>
      <w:r w:rsidRPr="00893C67">
        <w:rPr>
          <w:rFonts w:ascii="JetBrainsMono NF" w:hAnsi="JetBrainsMono NF" w:cs="JetBrainsMono NF"/>
          <w:sz w:val="20"/>
          <w:szCs w:val="20"/>
          <w:lang w:val="ru-RU"/>
        </w:rPr>
        <w:t xml:space="preserve"> </w:t>
      </w:r>
      <w:r w:rsidR="008C7CCC">
        <w:rPr>
          <w:noProof/>
        </w:rPr>
        <w:drawing>
          <wp:inline distT="0" distB="0" distL="0" distR="0" wp14:anchorId="281F8C01" wp14:editId="5D4AD24F">
            <wp:extent cx="276190" cy="6857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40FE" w14:textId="77777777" w:rsidR="005A52C0" w:rsidRPr="005A52C0" w:rsidRDefault="005A52C0" w:rsidP="005A52C0">
      <w:pPr>
        <w:rPr>
          <w:b/>
          <w:bCs/>
          <w:lang w:val="ru-RU"/>
        </w:rPr>
      </w:pPr>
      <w:r w:rsidRPr="005A52C0">
        <w:rPr>
          <w:b/>
          <w:bCs/>
          <w:lang w:val="ru-RU"/>
        </w:rPr>
        <w:t xml:space="preserve"> </w:t>
      </w:r>
    </w:p>
    <w:p w14:paraId="6AA577BE" w14:textId="77777777" w:rsidR="00FD7B5C" w:rsidRDefault="00FD7B5C">
      <w:pPr>
        <w:spacing w:after="160"/>
        <w:jc w:val="left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06B42851" w14:textId="54F8DF90" w:rsidR="005A52C0" w:rsidRPr="005A52C0" w:rsidRDefault="005A52C0" w:rsidP="005A52C0">
      <w:pPr>
        <w:rPr>
          <w:b/>
          <w:bCs/>
          <w:lang w:val="ru-RU"/>
        </w:rPr>
      </w:pPr>
      <w:r w:rsidRPr="005A52C0">
        <w:rPr>
          <w:b/>
          <w:bCs/>
          <w:lang w:val="ru-RU"/>
        </w:rPr>
        <w:lastRenderedPageBreak/>
        <w:t>Операция * и &amp;</w:t>
      </w:r>
    </w:p>
    <w:p w14:paraId="487B6F50" w14:textId="77777777" w:rsidR="005A52C0" w:rsidRPr="005A52C0" w:rsidRDefault="005A52C0" w:rsidP="005A52C0">
      <w:pPr>
        <w:rPr>
          <w:b/>
          <w:bCs/>
          <w:lang w:val="ru-RU"/>
        </w:rPr>
      </w:pPr>
    </w:p>
    <w:p w14:paraId="426A1945" w14:textId="77777777" w:rsidR="005A52C0" w:rsidRPr="002E6995" w:rsidRDefault="005A52C0" w:rsidP="005A52C0">
      <w:pPr>
        <w:rPr>
          <w:rFonts w:ascii="JetBrainsMono NF" w:hAnsi="JetBrainsMono NF" w:cs="JetBrainsMono NF"/>
          <w:sz w:val="20"/>
          <w:szCs w:val="20"/>
          <w:lang w:val="ru-RU"/>
        </w:rPr>
      </w:pPr>
      <w:r w:rsidRPr="002E6995">
        <w:rPr>
          <w:rFonts w:ascii="JetBrainsMono NF" w:hAnsi="JetBrainsMono NF" w:cs="JetBrainsMono NF"/>
          <w:sz w:val="20"/>
          <w:szCs w:val="20"/>
          <w:lang w:val="ru-RU"/>
        </w:rPr>
        <w:t>unsafe</w:t>
      </w:r>
    </w:p>
    <w:p w14:paraId="7B58314C" w14:textId="77777777" w:rsidR="005A52C0" w:rsidRPr="002E6995" w:rsidRDefault="005A52C0" w:rsidP="005A52C0">
      <w:pPr>
        <w:rPr>
          <w:rFonts w:ascii="JetBrainsMono NF" w:hAnsi="JetBrainsMono NF" w:cs="JetBrainsMono NF"/>
          <w:sz w:val="20"/>
          <w:szCs w:val="20"/>
          <w:lang w:val="ru-RU"/>
        </w:rPr>
      </w:pPr>
      <w:r w:rsidRPr="002E6995">
        <w:rPr>
          <w:rFonts w:ascii="JetBrainsMono NF" w:hAnsi="JetBrainsMono NF" w:cs="JetBrainsMono NF"/>
          <w:sz w:val="20"/>
          <w:szCs w:val="20"/>
          <w:lang w:val="ru-RU"/>
        </w:rPr>
        <w:t>{</w:t>
      </w:r>
    </w:p>
    <w:p w14:paraId="01682A86" w14:textId="77777777" w:rsidR="005A52C0" w:rsidRPr="002E6995" w:rsidRDefault="005A52C0" w:rsidP="005A52C0">
      <w:pPr>
        <w:rPr>
          <w:rFonts w:ascii="JetBrainsMono NF" w:hAnsi="JetBrainsMono NF" w:cs="JetBrainsMono NF"/>
          <w:sz w:val="20"/>
          <w:szCs w:val="20"/>
          <w:lang w:val="ru-RU"/>
        </w:rPr>
      </w:pPr>
      <w:r w:rsidRPr="002E6995">
        <w:rPr>
          <w:rFonts w:ascii="JetBrainsMono NF" w:hAnsi="JetBrainsMono NF" w:cs="JetBrainsMono NF"/>
          <w:sz w:val="20"/>
          <w:szCs w:val="20"/>
          <w:lang w:val="ru-RU"/>
        </w:rPr>
        <w:t xml:space="preserve">    int* x;</w:t>
      </w:r>
    </w:p>
    <w:p w14:paraId="1433F82D" w14:textId="77777777" w:rsidR="005A52C0" w:rsidRPr="002E6995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2E6995">
        <w:rPr>
          <w:rFonts w:ascii="JetBrainsMono NF" w:hAnsi="JetBrainsMono NF" w:cs="JetBrainsMono NF"/>
          <w:sz w:val="20"/>
          <w:szCs w:val="20"/>
          <w:lang w:val="ru-RU"/>
        </w:rPr>
        <w:t xml:space="preserve">    </w:t>
      </w:r>
      <w:r w:rsidRPr="002E6995">
        <w:rPr>
          <w:rFonts w:ascii="JetBrainsMono NF" w:hAnsi="JetBrainsMono NF" w:cs="JetBrainsMono NF"/>
          <w:sz w:val="20"/>
          <w:szCs w:val="20"/>
        </w:rPr>
        <w:t>int y = 10;</w:t>
      </w:r>
    </w:p>
    <w:p w14:paraId="28C4913F" w14:textId="77777777" w:rsidR="005A52C0" w:rsidRPr="002E6995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2E6995">
        <w:rPr>
          <w:rFonts w:ascii="JetBrainsMono NF" w:hAnsi="JetBrainsMono NF" w:cs="JetBrainsMono NF"/>
          <w:sz w:val="20"/>
          <w:szCs w:val="20"/>
        </w:rPr>
        <w:t xml:space="preserve">    x = &amp;y;</w:t>
      </w:r>
    </w:p>
    <w:p w14:paraId="1804D406" w14:textId="77777777" w:rsidR="005A52C0" w:rsidRPr="002E6995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2E6995">
        <w:rPr>
          <w:rFonts w:ascii="JetBrainsMono NF" w:hAnsi="JetBrainsMono NF" w:cs="JetBrainsMono NF"/>
          <w:sz w:val="20"/>
          <w:szCs w:val="20"/>
        </w:rPr>
        <w:t xml:space="preserve">    Console.WriteLine(*x);</w:t>
      </w:r>
    </w:p>
    <w:p w14:paraId="0C46B9DF" w14:textId="77777777" w:rsidR="005A52C0" w:rsidRPr="002E6995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2E6995">
        <w:rPr>
          <w:rFonts w:ascii="JetBrainsMono NF" w:hAnsi="JetBrainsMono NF" w:cs="JetBrainsMono NF"/>
          <w:sz w:val="20"/>
          <w:szCs w:val="20"/>
        </w:rPr>
        <w:t xml:space="preserve">    y = y + 20;</w:t>
      </w:r>
    </w:p>
    <w:p w14:paraId="10554704" w14:textId="77777777" w:rsidR="005A52C0" w:rsidRPr="002E6995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2E6995">
        <w:rPr>
          <w:rFonts w:ascii="JetBrainsMono NF" w:hAnsi="JetBrainsMono NF" w:cs="JetBrainsMono NF"/>
          <w:sz w:val="20"/>
          <w:szCs w:val="20"/>
        </w:rPr>
        <w:t xml:space="preserve">    Console.WriteLine(*x);</w:t>
      </w:r>
    </w:p>
    <w:p w14:paraId="3292199E" w14:textId="77777777" w:rsidR="005A52C0" w:rsidRPr="002E6995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2E6995">
        <w:rPr>
          <w:rFonts w:ascii="JetBrainsMono NF" w:hAnsi="JetBrainsMono NF" w:cs="JetBrainsMono NF"/>
          <w:sz w:val="20"/>
          <w:szCs w:val="20"/>
        </w:rPr>
        <w:t xml:space="preserve">    *x = 50;</w:t>
      </w:r>
    </w:p>
    <w:p w14:paraId="29ED843A" w14:textId="77777777" w:rsidR="005A52C0" w:rsidRPr="002E6995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2E6995">
        <w:rPr>
          <w:rFonts w:ascii="JetBrainsMono NF" w:hAnsi="JetBrainsMono NF" w:cs="JetBrainsMono NF"/>
          <w:sz w:val="20"/>
          <w:szCs w:val="20"/>
        </w:rPr>
        <w:t xml:space="preserve">    Console.WriteLine(y);</w:t>
      </w:r>
    </w:p>
    <w:p w14:paraId="17F65B49" w14:textId="77777777" w:rsidR="005A52C0" w:rsidRPr="002E6995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2E6995">
        <w:rPr>
          <w:rFonts w:ascii="JetBrainsMono NF" w:hAnsi="JetBrainsMono NF" w:cs="JetBrainsMono NF"/>
          <w:sz w:val="20"/>
          <w:szCs w:val="20"/>
        </w:rPr>
        <w:t xml:space="preserve">    {</w:t>
      </w:r>
    </w:p>
    <w:p w14:paraId="6118AFCF" w14:textId="77777777" w:rsidR="005A52C0" w:rsidRPr="002E6995" w:rsidRDefault="005A52C0" w:rsidP="005A52C0">
      <w:pPr>
        <w:rPr>
          <w:rFonts w:ascii="JetBrainsMono NF" w:hAnsi="JetBrainsMono NF" w:cs="JetBrainsMono NF"/>
          <w:sz w:val="20"/>
          <w:szCs w:val="20"/>
        </w:rPr>
      </w:pPr>
      <w:r w:rsidRPr="002E6995">
        <w:rPr>
          <w:rFonts w:ascii="JetBrainsMono NF" w:hAnsi="JetBrainsMono NF" w:cs="JetBrainsMono NF"/>
          <w:sz w:val="20"/>
          <w:szCs w:val="20"/>
        </w:rPr>
        <w:t xml:space="preserve">        Console.ReadLine();</w:t>
      </w:r>
    </w:p>
    <w:p w14:paraId="0B1D87CF" w14:textId="77777777" w:rsidR="005A52C0" w:rsidRPr="002E6995" w:rsidRDefault="005A52C0" w:rsidP="005A52C0">
      <w:pPr>
        <w:rPr>
          <w:rFonts w:ascii="JetBrainsMono NF" w:hAnsi="JetBrainsMono NF" w:cs="JetBrainsMono NF"/>
          <w:sz w:val="20"/>
          <w:szCs w:val="20"/>
          <w:lang w:val="ru-RU"/>
        </w:rPr>
      </w:pPr>
      <w:r w:rsidRPr="002E6995">
        <w:rPr>
          <w:rFonts w:ascii="JetBrainsMono NF" w:hAnsi="JetBrainsMono NF" w:cs="JetBrainsMono NF"/>
          <w:sz w:val="20"/>
          <w:szCs w:val="20"/>
        </w:rPr>
        <w:t xml:space="preserve">    </w:t>
      </w:r>
      <w:r w:rsidRPr="002E6995">
        <w:rPr>
          <w:rFonts w:ascii="JetBrainsMono NF" w:hAnsi="JetBrainsMono NF" w:cs="JetBrainsMono NF"/>
          <w:sz w:val="20"/>
          <w:szCs w:val="20"/>
          <w:lang w:val="ru-RU"/>
        </w:rPr>
        <w:t>}</w:t>
      </w:r>
    </w:p>
    <w:p w14:paraId="06EFC5B4" w14:textId="6B414F80" w:rsidR="005A52C0" w:rsidRPr="002E6995" w:rsidRDefault="005A52C0" w:rsidP="005A52C0">
      <w:pPr>
        <w:rPr>
          <w:rFonts w:ascii="JetBrainsMono NF" w:hAnsi="JetBrainsMono NF" w:cs="JetBrainsMono NF"/>
          <w:sz w:val="20"/>
          <w:szCs w:val="20"/>
          <w:lang w:val="ru-RU"/>
        </w:rPr>
      </w:pPr>
      <w:r w:rsidRPr="002E6995">
        <w:rPr>
          <w:rFonts w:ascii="JetBrainsMono NF" w:hAnsi="JetBrainsMono NF" w:cs="JetBrainsMono NF"/>
          <w:sz w:val="20"/>
          <w:szCs w:val="20"/>
          <w:lang w:val="ru-RU"/>
        </w:rPr>
        <w:t xml:space="preserve"> </w:t>
      </w:r>
      <w:r w:rsidR="003B054F" w:rsidRPr="003B054F">
        <w:rPr>
          <w:rFonts w:ascii="JetBrainsMono NF" w:hAnsi="JetBrainsMono NF" w:cs="JetBrainsMono NF"/>
          <w:sz w:val="20"/>
          <w:szCs w:val="20"/>
          <w:lang w:val="ru-RU"/>
        </w:rPr>
        <w:drawing>
          <wp:inline distT="0" distB="0" distL="0" distR="0" wp14:anchorId="4393DA5C" wp14:editId="1A2CD4D0">
            <wp:extent cx="266737" cy="638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3207" w14:textId="77777777" w:rsidR="005A52C0" w:rsidRPr="005A52C0" w:rsidRDefault="005A52C0" w:rsidP="005A52C0">
      <w:pPr>
        <w:rPr>
          <w:b/>
          <w:bCs/>
          <w:lang w:val="ru-RU"/>
        </w:rPr>
      </w:pPr>
      <w:r w:rsidRPr="005A52C0">
        <w:rPr>
          <w:b/>
          <w:bCs/>
          <w:lang w:val="ru-RU"/>
        </w:rPr>
        <w:t>Указатель на другой указатель</w:t>
      </w:r>
    </w:p>
    <w:p w14:paraId="4C0C13C1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  <w:lang w:val="ru-RU"/>
        </w:rPr>
      </w:pPr>
      <w:r w:rsidRPr="001872D6">
        <w:rPr>
          <w:rFonts w:ascii="JetBrainsMono NF" w:hAnsi="JetBrainsMono NF" w:cs="JetBrainsMono NF"/>
          <w:b/>
          <w:bCs/>
          <w:sz w:val="20"/>
          <w:szCs w:val="16"/>
          <w:lang w:val="ru-RU"/>
        </w:rPr>
        <w:t xml:space="preserve">            </w:t>
      </w:r>
      <w:r w:rsidRPr="00A45DE3">
        <w:rPr>
          <w:rFonts w:ascii="JetBrainsMono NF" w:hAnsi="JetBrainsMono NF" w:cs="JetBrainsMono NF"/>
          <w:sz w:val="20"/>
          <w:szCs w:val="16"/>
          <w:lang w:val="ru-RU"/>
        </w:rPr>
        <w:t>unsafe</w:t>
      </w:r>
    </w:p>
    <w:p w14:paraId="065EAB75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  <w:lang w:val="ru-RU"/>
        </w:rPr>
      </w:pPr>
      <w:r w:rsidRPr="00A45DE3">
        <w:rPr>
          <w:rFonts w:ascii="JetBrainsMono NF" w:hAnsi="JetBrainsMono NF" w:cs="JetBrainsMono NF"/>
          <w:sz w:val="20"/>
          <w:szCs w:val="16"/>
          <w:lang w:val="ru-RU"/>
        </w:rPr>
        <w:t xml:space="preserve">            {</w:t>
      </w:r>
    </w:p>
    <w:p w14:paraId="78E460E5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  <w:lang w:val="ru-RU"/>
        </w:rPr>
        <w:t xml:space="preserve">                </w:t>
      </w:r>
      <w:r w:rsidRPr="00A45DE3">
        <w:rPr>
          <w:rFonts w:ascii="JetBrainsMono NF" w:hAnsi="JetBrainsMono NF" w:cs="JetBrainsMono NF"/>
          <w:sz w:val="20"/>
          <w:szCs w:val="16"/>
        </w:rPr>
        <w:t>int* x;</w:t>
      </w:r>
    </w:p>
    <w:p w14:paraId="6C6636A3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    int y = 10;</w:t>
      </w:r>
    </w:p>
    <w:p w14:paraId="284AF863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    x = &amp;y;</w:t>
      </w:r>
    </w:p>
    <w:p w14:paraId="5F27BA77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    x = &amp;y;</w:t>
      </w:r>
    </w:p>
    <w:p w14:paraId="12295288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    int** z = &amp;x;</w:t>
      </w:r>
    </w:p>
    <w:p w14:paraId="564FE314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    **z = **z + 40;</w:t>
      </w:r>
    </w:p>
    <w:p w14:paraId="51C74E88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    Console.WriteLine(y);</w:t>
      </w:r>
    </w:p>
    <w:p w14:paraId="661C9032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    Console.WriteLine(**z);</w:t>
      </w:r>
    </w:p>
    <w:p w14:paraId="70D4B15E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}</w:t>
      </w:r>
    </w:p>
    <w:p w14:paraId="2AA54FDF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Console.ReadLine();</w:t>
      </w:r>
    </w:p>
    <w:p w14:paraId="22F5E712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  <w:lang w:val="ru-RU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</w:t>
      </w:r>
      <w:r w:rsidRPr="00A45DE3">
        <w:rPr>
          <w:rFonts w:ascii="JetBrainsMono NF" w:hAnsi="JetBrainsMono NF" w:cs="JetBrainsMono NF"/>
          <w:sz w:val="20"/>
          <w:szCs w:val="16"/>
          <w:lang w:val="ru-RU"/>
        </w:rPr>
        <w:t>}</w:t>
      </w:r>
    </w:p>
    <w:p w14:paraId="4EAE54D6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  <w:lang w:val="ru-RU"/>
        </w:rPr>
      </w:pPr>
      <w:r w:rsidRPr="00A45DE3">
        <w:rPr>
          <w:rFonts w:ascii="JetBrainsMono NF" w:hAnsi="JetBrainsMono NF" w:cs="JetBrainsMono NF"/>
          <w:sz w:val="20"/>
          <w:szCs w:val="16"/>
          <w:lang w:val="ru-RU"/>
        </w:rPr>
        <w:lastRenderedPageBreak/>
        <w:t xml:space="preserve">    }</w:t>
      </w:r>
    </w:p>
    <w:p w14:paraId="10F97188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  <w:lang w:val="ru-RU"/>
        </w:rPr>
      </w:pPr>
      <w:r w:rsidRPr="00A45DE3">
        <w:rPr>
          <w:rFonts w:ascii="JetBrainsMono NF" w:hAnsi="JetBrainsMono NF" w:cs="JetBrainsMono NF"/>
          <w:sz w:val="20"/>
          <w:szCs w:val="16"/>
          <w:lang w:val="ru-RU"/>
        </w:rPr>
        <w:t>}</w:t>
      </w:r>
    </w:p>
    <w:p w14:paraId="74CCCADC" w14:textId="30F4A372" w:rsidR="001872D6" w:rsidRPr="001872D6" w:rsidRDefault="00A11D98" w:rsidP="005A52C0">
      <w:pPr>
        <w:rPr>
          <w:rFonts w:ascii="JetBrainsMono NF" w:hAnsi="JetBrainsMono NF" w:cs="JetBrainsMono NF"/>
          <w:b/>
          <w:bCs/>
          <w:sz w:val="20"/>
          <w:szCs w:val="16"/>
          <w:lang w:val="ru-RU"/>
        </w:rPr>
      </w:pPr>
      <w:r w:rsidRPr="00A11D98">
        <w:rPr>
          <w:rFonts w:ascii="JetBrainsMono NF" w:hAnsi="JetBrainsMono NF" w:cs="JetBrainsMono NF"/>
          <w:b/>
          <w:bCs/>
          <w:sz w:val="20"/>
          <w:szCs w:val="16"/>
          <w:lang w:val="ru-RU"/>
        </w:rPr>
        <w:drawing>
          <wp:inline distT="0" distB="0" distL="0" distR="0" wp14:anchorId="342F24AE" wp14:editId="0F9F0001">
            <wp:extent cx="352474" cy="45726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3570" w14:textId="77777777" w:rsidR="005A52C0" w:rsidRPr="005A52C0" w:rsidRDefault="005A52C0" w:rsidP="005A52C0">
      <w:pPr>
        <w:rPr>
          <w:b/>
          <w:bCs/>
          <w:lang w:val="ru-RU"/>
        </w:rPr>
      </w:pPr>
      <w:r w:rsidRPr="005A52C0">
        <w:rPr>
          <w:b/>
          <w:bCs/>
          <w:lang w:val="ru-RU"/>
        </w:rPr>
        <w:t xml:space="preserve"> </w:t>
      </w:r>
    </w:p>
    <w:p w14:paraId="53C7F6C8" w14:textId="3A8B71F4" w:rsidR="005A52C0" w:rsidRPr="005A52C0" w:rsidRDefault="005A52C0" w:rsidP="005A52C0">
      <w:pPr>
        <w:rPr>
          <w:b/>
          <w:bCs/>
          <w:lang w:val="ru-RU"/>
        </w:rPr>
      </w:pPr>
      <w:r w:rsidRPr="005A52C0">
        <w:rPr>
          <w:b/>
          <w:bCs/>
          <w:lang w:val="ru-RU"/>
        </w:rPr>
        <w:t>Указатели на типы и операция</w:t>
      </w:r>
    </w:p>
    <w:p w14:paraId="395339F0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  <w:lang w:val="ru-RU"/>
        </w:rPr>
      </w:pPr>
      <w:r w:rsidRPr="005A52C0">
        <w:rPr>
          <w:b/>
          <w:bCs/>
          <w:lang w:val="ru-RU"/>
        </w:rPr>
        <w:t xml:space="preserve">            </w:t>
      </w:r>
      <w:r w:rsidRPr="00A45DE3">
        <w:rPr>
          <w:rFonts w:ascii="JetBrainsMono NF" w:hAnsi="JetBrainsMono NF" w:cs="JetBrainsMono NF"/>
          <w:sz w:val="20"/>
          <w:szCs w:val="16"/>
          <w:lang w:val="ru-RU"/>
        </w:rPr>
        <w:t>unsafe</w:t>
      </w:r>
    </w:p>
    <w:p w14:paraId="48E27983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  <w:lang w:val="ru-RU"/>
        </w:rPr>
        <w:t xml:space="preserve">            </w:t>
      </w:r>
      <w:r w:rsidRPr="00A45DE3">
        <w:rPr>
          <w:rFonts w:ascii="JetBrainsMono NF" w:hAnsi="JetBrainsMono NF" w:cs="JetBrainsMono NF"/>
          <w:sz w:val="20"/>
          <w:szCs w:val="16"/>
        </w:rPr>
        <w:t>{</w:t>
      </w:r>
    </w:p>
    <w:p w14:paraId="335C81D0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    Person person;</w:t>
      </w:r>
    </w:p>
    <w:p w14:paraId="7EECDFA0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    person.age = 29;</w:t>
      </w:r>
    </w:p>
    <w:p w14:paraId="604BFFE0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    </w:t>
      </w:r>
      <w:proofErr w:type="gramStart"/>
      <w:r w:rsidRPr="00A45DE3">
        <w:rPr>
          <w:rFonts w:ascii="JetBrainsMono NF" w:hAnsi="JetBrainsMono NF" w:cs="JetBrainsMono NF"/>
          <w:sz w:val="20"/>
          <w:szCs w:val="16"/>
        </w:rPr>
        <w:t>person.height</w:t>
      </w:r>
      <w:proofErr w:type="gramEnd"/>
      <w:r w:rsidRPr="00A45DE3">
        <w:rPr>
          <w:rFonts w:ascii="JetBrainsMono NF" w:hAnsi="JetBrainsMono NF" w:cs="JetBrainsMono NF"/>
          <w:sz w:val="20"/>
          <w:szCs w:val="16"/>
        </w:rPr>
        <w:t xml:space="preserve"> = 176;</w:t>
      </w:r>
    </w:p>
    <w:p w14:paraId="5EA40CDD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    Person* p = &amp;person;</w:t>
      </w:r>
    </w:p>
    <w:p w14:paraId="568E67FB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    p-&gt;age = 30;</w:t>
      </w:r>
    </w:p>
    <w:p w14:paraId="3037DF07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    Console.WriteLine(p-&gt;age);</w:t>
      </w:r>
    </w:p>
    <w:p w14:paraId="6A73D706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    (*p</w:t>
      </w:r>
      <w:proofErr w:type="gramStart"/>
      <w:r w:rsidRPr="00A45DE3">
        <w:rPr>
          <w:rFonts w:ascii="JetBrainsMono NF" w:hAnsi="JetBrainsMono NF" w:cs="JetBrainsMono NF"/>
          <w:sz w:val="20"/>
          <w:szCs w:val="16"/>
        </w:rPr>
        <w:t>).height</w:t>
      </w:r>
      <w:proofErr w:type="gramEnd"/>
      <w:r w:rsidRPr="00A45DE3">
        <w:rPr>
          <w:rFonts w:ascii="JetBrainsMono NF" w:hAnsi="JetBrainsMono NF" w:cs="JetBrainsMono NF"/>
          <w:sz w:val="20"/>
          <w:szCs w:val="16"/>
        </w:rPr>
        <w:t xml:space="preserve"> = 180;</w:t>
      </w:r>
    </w:p>
    <w:p w14:paraId="790CE5F5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    Console.WriteLine((*p</w:t>
      </w:r>
      <w:proofErr w:type="gramStart"/>
      <w:r w:rsidRPr="00A45DE3">
        <w:rPr>
          <w:rFonts w:ascii="JetBrainsMono NF" w:hAnsi="JetBrainsMono NF" w:cs="JetBrainsMono NF"/>
          <w:sz w:val="20"/>
          <w:szCs w:val="16"/>
        </w:rPr>
        <w:t>).height</w:t>
      </w:r>
      <w:proofErr w:type="gramEnd"/>
      <w:r w:rsidRPr="00A45DE3">
        <w:rPr>
          <w:rFonts w:ascii="JetBrainsMono NF" w:hAnsi="JetBrainsMono NF" w:cs="JetBrainsMono NF"/>
          <w:sz w:val="20"/>
          <w:szCs w:val="16"/>
        </w:rPr>
        <w:t>);</w:t>
      </w:r>
    </w:p>
    <w:p w14:paraId="7EDECD9A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    }</w:t>
      </w:r>
    </w:p>
    <w:p w14:paraId="448298D6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}</w:t>
      </w:r>
    </w:p>
    <w:p w14:paraId="612E2860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}</w:t>
      </w:r>
    </w:p>
    <w:p w14:paraId="42CFD486" w14:textId="2CB7BB9B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>public struct Perso</w:t>
      </w:r>
      <w:r w:rsidR="00A00365">
        <w:rPr>
          <w:rFonts w:ascii="JetBrainsMono NF" w:hAnsi="JetBrainsMono NF" w:cs="JetBrainsMono NF"/>
          <w:sz w:val="20"/>
          <w:szCs w:val="16"/>
        </w:rPr>
        <w:t>n</w:t>
      </w:r>
    </w:p>
    <w:p w14:paraId="3A18F6DE" w14:textId="77777777" w:rsidR="005A52C0" w:rsidRPr="001609F0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{</w:t>
      </w:r>
    </w:p>
    <w:p w14:paraId="6AC3627C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public int age;</w:t>
      </w:r>
    </w:p>
    <w:p w14:paraId="64A625F5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    public int height;</w:t>
      </w:r>
    </w:p>
    <w:p w14:paraId="550B0BF5" w14:textId="77777777" w:rsidR="005A52C0" w:rsidRPr="00A45DE3" w:rsidRDefault="005A52C0" w:rsidP="005A52C0">
      <w:pPr>
        <w:rPr>
          <w:rFonts w:ascii="JetBrainsMono NF" w:hAnsi="JetBrainsMono NF" w:cs="JetBrainsMono NF"/>
          <w:sz w:val="20"/>
          <w:szCs w:val="16"/>
          <w:lang w:val="ru-RU"/>
        </w:rPr>
      </w:pPr>
      <w:r w:rsidRPr="00A45DE3">
        <w:rPr>
          <w:rFonts w:ascii="JetBrainsMono NF" w:hAnsi="JetBrainsMono NF" w:cs="JetBrainsMono NF"/>
          <w:sz w:val="20"/>
          <w:szCs w:val="16"/>
        </w:rPr>
        <w:t xml:space="preserve">    </w:t>
      </w:r>
      <w:r w:rsidRPr="00A45DE3">
        <w:rPr>
          <w:rFonts w:ascii="JetBrainsMono NF" w:hAnsi="JetBrainsMono NF" w:cs="JetBrainsMono NF"/>
          <w:sz w:val="20"/>
          <w:szCs w:val="16"/>
          <w:lang w:val="ru-RU"/>
        </w:rPr>
        <w:t>}</w:t>
      </w:r>
    </w:p>
    <w:p w14:paraId="23D69BAF" w14:textId="77777777" w:rsidR="005A52C0" w:rsidRDefault="005A52C0" w:rsidP="005A52C0">
      <w:pPr>
        <w:rPr>
          <w:rFonts w:ascii="JetBrainsMono NF" w:hAnsi="JetBrainsMono NF" w:cs="JetBrainsMono NF"/>
          <w:sz w:val="20"/>
          <w:szCs w:val="16"/>
          <w:lang w:val="ru-RU"/>
        </w:rPr>
      </w:pPr>
      <w:r w:rsidRPr="00A45DE3">
        <w:rPr>
          <w:rFonts w:ascii="JetBrainsMono NF" w:hAnsi="JetBrainsMono NF" w:cs="JetBrainsMono NF"/>
          <w:sz w:val="20"/>
          <w:szCs w:val="16"/>
          <w:lang w:val="ru-RU"/>
        </w:rPr>
        <w:t>}</w:t>
      </w:r>
    </w:p>
    <w:p w14:paraId="51066EA8" w14:textId="40619825" w:rsidR="000D27A2" w:rsidRPr="00A45DE3" w:rsidRDefault="000D27A2" w:rsidP="005A52C0">
      <w:pPr>
        <w:rPr>
          <w:rFonts w:ascii="JetBrainsMono NF" w:hAnsi="JetBrainsMono NF" w:cs="JetBrainsMono NF"/>
          <w:sz w:val="20"/>
          <w:szCs w:val="16"/>
          <w:lang w:val="ru-RU"/>
        </w:rPr>
      </w:pPr>
      <w:r w:rsidRPr="000D27A2">
        <w:rPr>
          <w:rFonts w:ascii="JetBrainsMono NF" w:hAnsi="JetBrainsMono NF" w:cs="JetBrainsMono NF"/>
          <w:sz w:val="20"/>
          <w:szCs w:val="16"/>
          <w:lang w:val="ru-RU"/>
        </w:rPr>
        <w:drawing>
          <wp:inline distT="0" distB="0" distL="0" distR="0" wp14:anchorId="7B168ED1" wp14:editId="2B71DDCA">
            <wp:extent cx="371527" cy="4763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B2B1" w14:textId="35904507" w:rsidR="009959C1" w:rsidRDefault="009959C1" w:rsidP="00C02CB6">
      <w:pPr>
        <w:rPr>
          <w:b/>
          <w:bCs/>
          <w:lang w:val="ru-RU"/>
        </w:rPr>
      </w:pPr>
    </w:p>
    <w:p w14:paraId="079AE948" w14:textId="623983FA" w:rsidR="001609F0" w:rsidRDefault="001609F0" w:rsidP="00C02CB6">
      <w:pPr>
        <w:rPr>
          <w:b/>
          <w:bCs/>
          <w:lang w:val="ru-RU"/>
        </w:rPr>
      </w:pPr>
      <w:r>
        <w:rPr>
          <w:b/>
          <w:bCs/>
          <w:lang w:val="ru-RU"/>
        </w:rPr>
        <w:t>Задание 12:</w:t>
      </w:r>
    </w:p>
    <w:p w14:paraId="519B10F1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RandomQueue</w:t>
      </w:r>
    </w:p>
    <w:p w14:paraId="44E5BC60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788C03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private Queue&lt;int&gt; numbers;</w:t>
      </w:r>
    </w:p>
    <w:p w14:paraId="77A02075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50A32BF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public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49A82D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BC57135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numbers = new Queue&lt;int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94D434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89D801F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D48E5B4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public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FillQueueWithRandomNumbers(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 count, int min, int max)</w:t>
      </w:r>
    </w:p>
    <w:p w14:paraId="10A0E5F6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07A2D15B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Random random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465260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 = 0; i &lt; count; i++)</w:t>
      </w:r>
    </w:p>
    <w:p w14:paraId="00D2D6D7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889ECB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int randomNumber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(min, max + 1);</w:t>
      </w:r>
    </w:p>
    <w:p w14:paraId="1B409D6D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numbers.Enqueue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(randomNumber);</w:t>
      </w:r>
    </w:p>
    <w:p w14:paraId="18E42F1C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F01277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9010D6D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86CD48C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public int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CountPositiveNumbers(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22B4B2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187AEAD8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positiveCount = 0;</w:t>
      </w:r>
    </w:p>
    <w:p w14:paraId="3E9017EB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foreach (int number in numbers)</w:t>
      </w:r>
    </w:p>
    <w:p w14:paraId="38F255BB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CFCC16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if (number &gt; 0)</w:t>
      </w:r>
    </w:p>
    <w:p w14:paraId="15D54A14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32878BD3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positiveCount++;</w:t>
      </w:r>
    </w:p>
    <w:p w14:paraId="150BFE17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081F6311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284B2F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positiveCount;</w:t>
      </w:r>
    </w:p>
    <w:p w14:paraId="1FD912E8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65B71709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FB9C6C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public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AddResultToQueue(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 result)</w:t>
      </w:r>
    </w:p>
    <w:p w14:paraId="3EACA125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7FAECDF9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numbers.Enqueue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(result);</w:t>
      </w:r>
    </w:p>
    <w:p w14:paraId="7020B8DF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261471D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8F1E000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public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2B503E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62B2381B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foreach (int number in numbers)</w:t>
      </w:r>
    </w:p>
    <w:p w14:paraId="6A1F5EFD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8C016D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Console.Write(number + " ");</w:t>
      </w:r>
    </w:p>
    <w:p w14:paraId="261F938F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6C8A13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2F9CC6C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243D0C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D46F244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15C8ECC1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2F579E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static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412862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7DB70539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RandomQueue randomQueue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5062CD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randomQueue.FillQueueWithRandomNumbers(10, -40, 50);</w:t>
      </w:r>
    </w:p>
    <w:p w14:paraId="33EB3F7F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positiveNumbersCount = randomQueue.CountPositiveNumbers();</w:t>
      </w:r>
    </w:p>
    <w:p w14:paraId="62EFA9B3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Console.WriteLine("Число положительных чисел: " + positiveNumbersCount);</w:t>
      </w:r>
    </w:p>
    <w:p w14:paraId="1F4E2B92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randomQueue.AddResultToQueue(positiveNumbersCount);</w:t>
      </w:r>
    </w:p>
    <w:p w14:paraId="14EA36F7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randomQueue.PrintQueue();</w:t>
      </w:r>
    </w:p>
    <w:p w14:paraId="784B5AAC" w14:textId="77777777" w:rsidR="001609F0" w:rsidRDefault="001609F0" w:rsidP="001609F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B731348" w14:textId="7DE27A7B" w:rsidR="001609F0" w:rsidRDefault="001609F0" w:rsidP="001609F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2F9AF3" w14:textId="77939E27" w:rsidR="001609F0" w:rsidRPr="00B276D8" w:rsidRDefault="00E4483E" w:rsidP="00C02CB6">
      <w:pPr>
        <w:rPr>
          <w:b/>
          <w:bCs/>
          <w:lang w:val="ru-RU"/>
        </w:rPr>
      </w:pPr>
      <w:r w:rsidRPr="00E4483E">
        <w:rPr>
          <w:b/>
          <w:bCs/>
          <w:lang w:val="ru-RU"/>
        </w:rPr>
        <w:drawing>
          <wp:inline distT="0" distB="0" distL="0" distR="0" wp14:anchorId="05334F70" wp14:editId="1C7B2906">
            <wp:extent cx="3343742" cy="41915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F376" w14:textId="5C37B65C" w:rsidR="00662622" w:rsidRPr="00A46538" w:rsidRDefault="00462C16" w:rsidP="00C02CB6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Вопросы:</w:t>
      </w:r>
    </w:p>
    <w:p w14:paraId="7D26C24D" w14:textId="4DA1421F" w:rsidR="001932AB" w:rsidRPr="001932AB" w:rsidRDefault="001932AB" w:rsidP="001932AB">
      <w:pPr>
        <w:pStyle w:val="ListParagraph"/>
        <w:numPr>
          <w:ilvl w:val="0"/>
          <w:numId w:val="3"/>
        </w:numPr>
        <w:rPr>
          <w:lang w:val="ru-RU"/>
        </w:rPr>
      </w:pPr>
      <w:r w:rsidRPr="001932AB">
        <w:rPr>
          <w:lang w:val="ru-RU"/>
        </w:rPr>
        <w:t xml:space="preserve">Указатели в </w:t>
      </w:r>
      <w:r w:rsidRPr="001932AB">
        <w:t>C</w:t>
      </w:r>
      <w:r w:rsidRPr="001932AB">
        <w:rPr>
          <w:lang w:val="ru-RU"/>
        </w:rPr>
        <w:t xml:space="preserve"># </w:t>
      </w:r>
      <w:r w:rsidR="00D04802" w:rsidRPr="001932AB">
        <w:rPr>
          <w:lang w:val="ru-RU"/>
        </w:rPr>
        <w:t>— это</w:t>
      </w:r>
      <w:r w:rsidRPr="001932AB">
        <w:rPr>
          <w:lang w:val="ru-RU"/>
        </w:rPr>
        <w:t xml:space="preserve"> переменные, которые хранят адрес памяти другой переменной. В контексте связных списков, указатели используются для хранения ссылок на следующие (и иногда предыдущие) элементы списка, позволяя таким образом формировать цепочку узлов.</w:t>
      </w:r>
    </w:p>
    <w:p w14:paraId="52F906C2" w14:textId="26970A1D" w:rsidR="001932AB" w:rsidRPr="001932AB" w:rsidRDefault="001932AB" w:rsidP="001932AB">
      <w:pPr>
        <w:pStyle w:val="ListParagraph"/>
        <w:numPr>
          <w:ilvl w:val="0"/>
          <w:numId w:val="3"/>
        </w:numPr>
        <w:rPr>
          <w:lang w:val="ru-RU"/>
        </w:rPr>
      </w:pPr>
      <w:r w:rsidRPr="001932AB">
        <w:rPr>
          <w:lang w:val="ru-RU"/>
        </w:rPr>
        <w:t>Принцип работы указателей в связных списках заключается в следующем: каждый элемент списка (узел) содержит данные и указатель на следующий узел в списке. Это позволяет элементам списка быть физически разбросанными по различным местам памяти, при этом оставаясь логически упорядоченными. Если список двусвязный, то каждый узел будет содержать также указатель на предыдущий элемент.</w:t>
      </w:r>
    </w:p>
    <w:p w14:paraId="36852F99" w14:textId="59366F24" w:rsidR="001932AB" w:rsidRPr="001932AB" w:rsidRDefault="001932AB" w:rsidP="001932AB">
      <w:pPr>
        <w:pStyle w:val="ListParagraph"/>
        <w:numPr>
          <w:ilvl w:val="0"/>
          <w:numId w:val="3"/>
        </w:numPr>
        <w:rPr>
          <w:lang w:val="ru-RU"/>
        </w:rPr>
      </w:pPr>
      <w:r w:rsidRPr="001932AB">
        <w:rPr>
          <w:lang w:val="ru-RU"/>
        </w:rPr>
        <w:t>Основные операции над указателями в связных списках включают:</w:t>
      </w:r>
    </w:p>
    <w:p w14:paraId="2E7FC25F" w14:textId="28D2464A" w:rsidR="001932AB" w:rsidRPr="001932AB" w:rsidRDefault="009036F3" w:rsidP="00DD7690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="001932AB" w:rsidRPr="001932AB">
        <w:rPr>
          <w:lang w:val="ru-RU"/>
        </w:rPr>
        <w:t>Инициализация списка (создание первого узла)</w:t>
      </w:r>
    </w:p>
    <w:p w14:paraId="76507C6B" w14:textId="0361A67B" w:rsidR="001932AB" w:rsidRPr="001932AB" w:rsidRDefault="009036F3" w:rsidP="00DD7690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="001932AB" w:rsidRPr="001932AB">
        <w:rPr>
          <w:lang w:val="ru-RU"/>
        </w:rPr>
        <w:t>Вставка узла (в начало, конец или после/до определенного узла)</w:t>
      </w:r>
    </w:p>
    <w:p w14:paraId="08C200C6" w14:textId="2D3D4B5A" w:rsidR="001932AB" w:rsidRPr="001932AB" w:rsidRDefault="009036F3" w:rsidP="00DD7690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="001932AB" w:rsidRPr="001932AB">
        <w:rPr>
          <w:lang w:val="ru-RU"/>
        </w:rPr>
        <w:t>Удаление узла (из начала, конца или определенного узла)</w:t>
      </w:r>
    </w:p>
    <w:p w14:paraId="15A44EA0" w14:textId="16BEDCE7" w:rsidR="001932AB" w:rsidRPr="001932AB" w:rsidRDefault="009036F3" w:rsidP="00DD7690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="001932AB" w:rsidRPr="001932AB">
        <w:rPr>
          <w:lang w:val="ru-RU"/>
        </w:rPr>
        <w:t>Поиск узла по значению</w:t>
      </w:r>
    </w:p>
    <w:p w14:paraId="5B69076C" w14:textId="69C43B6C" w:rsidR="001932AB" w:rsidRPr="001932AB" w:rsidRDefault="009036F3" w:rsidP="00DD7690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="001932AB" w:rsidRPr="001932AB">
        <w:rPr>
          <w:lang w:val="ru-RU"/>
        </w:rPr>
        <w:t>Обход списка (для выполнения операций с каждым элементом или для поиска)</w:t>
      </w:r>
    </w:p>
    <w:p w14:paraId="674E9605" w14:textId="35BE099E" w:rsidR="001932AB" w:rsidRPr="001932AB" w:rsidRDefault="009036F3" w:rsidP="00DD7690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="001932AB" w:rsidRPr="001932AB">
        <w:rPr>
          <w:lang w:val="ru-RU"/>
        </w:rPr>
        <w:t>Очистка списка (удаление всех узлов)</w:t>
      </w:r>
    </w:p>
    <w:p w14:paraId="43F338DF" w14:textId="77777777" w:rsidR="00462C16" w:rsidRPr="00AA40C7" w:rsidRDefault="00462C16" w:rsidP="00146A96">
      <w:pPr>
        <w:rPr>
          <w:lang w:val="ru-RU"/>
        </w:rPr>
      </w:pPr>
    </w:p>
    <w:sectPr w:rsidR="00462C16" w:rsidRPr="00AA40C7" w:rsidSect="00C80067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40C7B" w14:textId="77777777" w:rsidR="00680305" w:rsidRDefault="00680305" w:rsidP="00EB0761">
      <w:pPr>
        <w:spacing w:after="0" w:line="240" w:lineRule="auto"/>
      </w:pPr>
      <w:r>
        <w:separator/>
      </w:r>
    </w:p>
  </w:endnote>
  <w:endnote w:type="continuationSeparator" w:id="0">
    <w:p w14:paraId="757754FD" w14:textId="77777777" w:rsidR="00680305" w:rsidRDefault="00680305" w:rsidP="00EB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JetBrainsMono NF">
    <w:panose1 w:val="02000009000000000000"/>
    <w:charset w:val="CC"/>
    <w:family w:val="modern"/>
    <w:pitch w:val="variable"/>
    <w:sig w:usb0="A00402FF" w:usb1="1200F9FB" w:usb2="0200003C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6528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96F123" w14:textId="77777777" w:rsidR="00146A96" w:rsidRDefault="00146A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45ED2" w14:textId="77777777" w:rsidR="00D037CC" w:rsidRDefault="00D037CC" w:rsidP="00D037CC">
    <w:pPr>
      <w:pStyle w:val="Heading2"/>
      <w:rPr>
        <w:lang w:val="ru-RU"/>
      </w:rPr>
    </w:pPr>
    <w:r>
      <w:rPr>
        <w:lang w:val="ru-RU"/>
      </w:rPr>
      <w:t>Санкт-Петербург</w:t>
    </w:r>
  </w:p>
  <w:p w14:paraId="0AF683AC" w14:textId="77777777" w:rsidR="00D037CC" w:rsidRPr="00D037CC" w:rsidRDefault="00D037CC" w:rsidP="00D037CC">
    <w:pPr>
      <w:pStyle w:val="Heading2"/>
      <w:rPr>
        <w:lang w:val="ru-RU"/>
      </w:rPr>
    </w:pPr>
    <w:r>
      <w:rPr>
        <w:lang w:val="ru-RU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65373" w14:textId="77777777" w:rsidR="00680305" w:rsidRDefault="00680305" w:rsidP="00EB0761">
      <w:pPr>
        <w:spacing w:after="0" w:line="240" w:lineRule="auto"/>
      </w:pPr>
      <w:r>
        <w:separator/>
      </w:r>
    </w:p>
  </w:footnote>
  <w:footnote w:type="continuationSeparator" w:id="0">
    <w:p w14:paraId="158F05B5" w14:textId="77777777" w:rsidR="00680305" w:rsidRDefault="00680305" w:rsidP="00EB0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59731" w14:textId="77777777" w:rsidR="00071B27" w:rsidRPr="00C10CEB" w:rsidRDefault="00C10CEB" w:rsidP="00071B27">
    <w:pPr>
      <w:pStyle w:val="Heading2"/>
      <w:rPr>
        <w:lang w:val="ru-RU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5F29B79" wp14:editId="67433776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339850" cy="852170"/>
          <wp:effectExtent l="0" t="0" r="0" b="5080"/>
          <wp:wrapSquare wrapText="bothSides"/>
          <wp:docPr id="1" name="Picture 1" descr="СПБ ГБПОУ &amp;quot;Колледж электроники и приборостроения&amp;quot; - Среднее  специальное образование. Ключ на старт. Космос для дете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СПБ ГБПОУ &amp;quot;Колледж электроники и приборостроения&amp;quot; - Среднее  специальное образование. Ключ на старт. Космос для детей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850" cy="85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1B27" w:rsidRPr="00C10CEB">
      <w:rPr>
        <w:lang w:val="ru-RU"/>
      </w:rPr>
      <w:t>Санкт-Петербургское государственное бюджетное</w:t>
    </w:r>
  </w:p>
  <w:p w14:paraId="19D6024D" w14:textId="77777777" w:rsidR="00071B27" w:rsidRPr="00C10CEB" w:rsidRDefault="00071B27" w:rsidP="00071B27">
    <w:pPr>
      <w:pStyle w:val="Heading2"/>
      <w:rPr>
        <w:lang w:val="ru-RU"/>
      </w:rPr>
    </w:pPr>
    <w:r w:rsidRPr="00C10CEB">
      <w:rPr>
        <w:lang w:val="ru-RU"/>
      </w:rPr>
      <w:t>профессиональное образовательное учреждение</w:t>
    </w:r>
  </w:p>
  <w:p w14:paraId="42231319" w14:textId="77777777" w:rsidR="00C80067" w:rsidRPr="00C10CEB" w:rsidRDefault="00071B27" w:rsidP="00071B27">
    <w:pPr>
      <w:pStyle w:val="Heading2"/>
      <w:rPr>
        <w:lang w:val="ru-RU"/>
      </w:rPr>
    </w:pPr>
    <w:r w:rsidRPr="00C10CEB">
      <w:rPr>
        <w:lang w:val="ru-RU"/>
      </w:rPr>
      <w:t>"Колледж электроники и приборостроения"</w:t>
    </w:r>
    <w:r w:rsidR="00C10CEB" w:rsidRPr="00C10CEB"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23D8"/>
    <w:multiLevelType w:val="hybridMultilevel"/>
    <w:tmpl w:val="1786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A1B9E"/>
    <w:multiLevelType w:val="multilevel"/>
    <w:tmpl w:val="4246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E9"/>
    <w:rsid w:val="00010BA3"/>
    <w:rsid w:val="0002004C"/>
    <w:rsid w:val="00022E85"/>
    <w:rsid w:val="00052206"/>
    <w:rsid w:val="000702A4"/>
    <w:rsid w:val="000709E9"/>
    <w:rsid w:val="00071B27"/>
    <w:rsid w:val="000C52B1"/>
    <w:rsid w:val="000C7869"/>
    <w:rsid w:val="000D27A2"/>
    <w:rsid w:val="00101FF4"/>
    <w:rsid w:val="00144794"/>
    <w:rsid w:val="00146A96"/>
    <w:rsid w:val="001609F0"/>
    <w:rsid w:val="001872B0"/>
    <w:rsid w:val="001872D6"/>
    <w:rsid w:val="001932AB"/>
    <w:rsid w:val="001E49F8"/>
    <w:rsid w:val="00206350"/>
    <w:rsid w:val="002E6995"/>
    <w:rsid w:val="00377FEE"/>
    <w:rsid w:val="003B054F"/>
    <w:rsid w:val="00451B99"/>
    <w:rsid w:val="004627F3"/>
    <w:rsid w:val="00462C16"/>
    <w:rsid w:val="004C714B"/>
    <w:rsid w:val="004F36E6"/>
    <w:rsid w:val="004F4E8F"/>
    <w:rsid w:val="004F777E"/>
    <w:rsid w:val="00500744"/>
    <w:rsid w:val="00552FF8"/>
    <w:rsid w:val="005A52C0"/>
    <w:rsid w:val="005A6131"/>
    <w:rsid w:val="005A646F"/>
    <w:rsid w:val="005B4029"/>
    <w:rsid w:val="005C5580"/>
    <w:rsid w:val="005D392A"/>
    <w:rsid w:val="005E25C0"/>
    <w:rsid w:val="00662622"/>
    <w:rsid w:val="00664152"/>
    <w:rsid w:val="00676C89"/>
    <w:rsid w:val="00680305"/>
    <w:rsid w:val="006D455A"/>
    <w:rsid w:val="006D5A43"/>
    <w:rsid w:val="006D7E7A"/>
    <w:rsid w:val="007209A9"/>
    <w:rsid w:val="007B242B"/>
    <w:rsid w:val="007D5E2B"/>
    <w:rsid w:val="007F3249"/>
    <w:rsid w:val="007F3F52"/>
    <w:rsid w:val="008039E1"/>
    <w:rsid w:val="00807ED6"/>
    <w:rsid w:val="0085365A"/>
    <w:rsid w:val="00880CBD"/>
    <w:rsid w:val="00893C67"/>
    <w:rsid w:val="008C7CCC"/>
    <w:rsid w:val="008D1E71"/>
    <w:rsid w:val="008D74D6"/>
    <w:rsid w:val="009036F3"/>
    <w:rsid w:val="00910C53"/>
    <w:rsid w:val="0095140D"/>
    <w:rsid w:val="00954AA1"/>
    <w:rsid w:val="009717AF"/>
    <w:rsid w:val="00993B9A"/>
    <w:rsid w:val="009959C1"/>
    <w:rsid w:val="009C7542"/>
    <w:rsid w:val="009F661B"/>
    <w:rsid w:val="00A00365"/>
    <w:rsid w:val="00A11D98"/>
    <w:rsid w:val="00A45DE3"/>
    <w:rsid w:val="00A46538"/>
    <w:rsid w:val="00A47218"/>
    <w:rsid w:val="00A5699D"/>
    <w:rsid w:val="00A64238"/>
    <w:rsid w:val="00A74E68"/>
    <w:rsid w:val="00A85465"/>
    <w:rsid w:val="00AA40C7"/>
    <w:rsid w:val="00AE4B3D"/>
    <w:rsid w:val="00B276D8"/>
    <w:rsid w:val="00B345E6"/>
    <w:rsid w:val="00B411DA"/>
    <w:rsid w:val="00B8209A"/>
    <w:rsid w:val="00BB283E"/>
    <w:rsid w:val="00BD1AA6"/>
    <w:rsid w:val="00BD4DC4"/>
    <w:rsid w:val="00BF2F90"/>
    <w:rsid w:val="00C02CB6"/>
    <w:rsid w:val="00C10CEB"/>
    <w:rsid w:val="00C678A3"/>
    <w:rsid w:val="00C80067"/>
    <w:rsid w:val="00D037CC"/>
    <w:rsid w:val="00D04802"/>
    <w:rsid w:val="00D24AF4"/>
    <w:rsid w:val="00D52DA0"/>
    <w:rsid w:val="00D97730"/>
    <w:rsid w:val="00DB34E8"/>
    <w:rsid w:val="00DC01D5"/>
    <w:rsid w:val="00DC0C45"/>
    <w:rsid w:val="00DD7690"/>
    <w:rsid w:val="00DE253D"/>
    <w:rsid w:val="00E355D6"/>
    <w:rsid w:val="00E4483E"/>
    <w:rsid w:val="00E90088"/>
    <w:rsid w:val="00EB0761"/>
    <w:rsid w:val="00F74600"/>
    <w:rsid w:val="00FC1A88"/>
    <w:rsid w:val="00F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202B41"/>
  <w15:chartTrackingRefBased/>
  <w15:docId w15:val="{F00413FF-7065-4451-81B0-D15F20DF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88"/>
    <w:pPr>
      <w:spacing w:after="1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A8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761"/>
    <w:pPr>
      <w:keepNext/>
      <w:keepLines/>
      <w:spacing w:before="12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8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761"/>
  </w:style>
  <w:style w:type="paragraph" w:styleId="Footer">
    <w:name w:val="footer"/>
    <w:basedOn w:val="Normal"/>
    <w:link w:val="FooterChar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761"/>
  </w:style>
  <w:style w:type="character" w:customStyle="1" w:styleId="Heading2Char">
    <w:name w:val="Heading 2 Char"/>
    <w:basedOn w:val="DefaultParagraphFont"/>
    <w:link w:val="Heading2"/>
    <w:uiPriority w:val="9"/>
    <w:rsid w:val="00EB0761"/>
    <w:rPr>
      <w:rFonts w:ascii="Times New Roman" w:eastAsiaTheme="majorEastAsia" w:hAnsi="Times New Roman" w:cstheme="majorBidi"/>
      <w:b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1A88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1A8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A8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78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78A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TableGrid">
    <w:name w:val="Table Grid"/>
    <w:basedOn w:val="TableNormal"/>
    <w:uiPriority w:val="39"/>
    <w:rsid w:val="007D5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807ED6"/>
    <w:rPr>
      <w:rFonts w:ascii="JetBrainsMono NF" w:hAnsi="JetBrainsMono NF"/>
      <w:b w:val="0"/>
      <w:bCs/>
      <w:color w:val="FFFFFF" w:themeColor="background1"/>
      <w:sz w:val="24"/>
      <w:bdr w:val="single" w:sz="4" w:space="0" w:color="auto"/>
      <w:shd w:val="pct15" w:color="1F3864" w:themeColor="accent1" w:themeShade="80" w:fill="1F3864" w:themeFill="accent1" w:themeFillShade="80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paragraph" w:styleId="ListParagraph">
    <w:name w:val="List Paragraph"/>
    <w:basedOn w:val="Normal"/>
    <w:uiPriority w:val="34"/>
    <w:qFormat/>
    <w:rsid w:val="0019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OneDrive\&#1044;&#1086;&#1082;&#1091;&#1084;&#1077;&#1085;&#1090;&#1099;\Custom%20Office%20Templates\&#1055;&#1088;&#1072;&#1082;&#1090;&#1080;&#1095;&#1077;&#1089;&#1082;&#1072;&#1103;%20(&#1050;&#1069;&#105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B3EC2-909A-4E40-A743-2A081B92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(КЭП).dotx</Template>
  <TotalTime>60</TotalTime>
  <Pages>7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Липинский</dc:creator>
  <cp:keywords/>
  <dc:description/>
  <cp:lastModifiedBy>Константин</cp:lastModifiedBy>
  <cp:revision>75</cp:revision>
  <dcterms:created xsi:type="dcterms:W3CDTF">2024-04-12T09:55:00Z</dcterms:created>
  <dcterms:modified xsi:type="dcterms:W3CDTF">2024-04-12T10:58:00Z</dcterms:modified>
</cp:coreProperties>
</file>
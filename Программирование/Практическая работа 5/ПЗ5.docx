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E5502C" w:rsidRPr="00E5502C" w14:paraId="02ED949B" w14:textId="77777777" w:rsidTr="00E75716">
        <w:tc>
          <w:tcPr>
            <w:tcW w:w="2616" w:type="dxa"/>
          </w:tcPr>
          <w:p w14:paraId="4BB21469" w14:textId="77777777" w:rsidR="003C53C1" w:rsidRPr="00E5502C" w:rsidRDefault="003C53C1" w:rsidP="00E75716">
            <w:r w:rsidRPr="00E5502C">
              <w:rPr>
                <w:noProof/>
              </w:rPr>
              <w:drawing>
                <wp:inline distT="0" distB="0" distL="0" distR="0" wp14:anchorId="2A934FB0" wp14:editId="7064DB77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9C5D6B1" w14:textId="77777777" w:rsidR="003C53C1" w:rsidRPr="00E5502C" w:rsidRDefault="003C53C1" w:rsidP="00E75716">
            <w:pPr>
              <w:jc w:val="center"/>
            </w:pPr>
            <w:r w:rsidRPr="00E5502C">
              <w:t>Санкт-Петербургское государственное бюджетное</w:t>
            </w:r>
          </w:p>
          <w:p w14:paraId="05C9EFEA" w14:textId="77777777" w:rsidR="003C53C1" w:rsidRPr="00E5502C" w:rsidRDefault="003C53C1" w:rsidP="00E75716">
            <w:pPr>
              <w:jc w:val="center"/>
            </w:pPr>
            <w:r w:rsidRPr="00E5502C">
              <w:t>профессиональное образовательное учреждение</w:t>
            </w:r>
          </w:p>
          <w:p w14:paraId="2F058C8C" w14:textId="77777777" w:rsidR="003C53C1" w:rsidRPr="00E5502C" w:rsidRDefault="003C53C1" w:rsidP="00E75716">
            <w:pPr>
              <w:jc w:val="center"/>
            </w:pPr>
            <w:r w:rsidRPr="00E5502C">
              <w:t>"Колледж электроники и приборостроения"</w:t>
            </w:r>
          </w:p>
        </w:tc>
      </w:tr>
    </w:tbl>
    <w:p w14:paraId="6F6AA532" w14:textId="77777777" w:rsidR="00D44D14" w:rsidRPr="00E5502C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6950536B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499D2223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C3372A1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4CC16321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3204BE42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B03B893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58CCCDFF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44078D5F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70C75844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2A9211FB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40C8859A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67BA405B" w14:textId="77777777" w:rsidR="00D44D14" w:rsidRPr="00E5502C" w:rsidRDefault="00575E05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 w:rsidRPr="00E5502C">
        <w:rPr>
          <w:rStyle w:val="BookTitle"/>
          <w:caps/>
          <w:szCs w:val="28"/>
        </w:rPr>
        <w:t>отчет</w:t>
      </w:r>
    </w:p>
    <w:p w14:paraId="6F43D3F9" w14:textId="6E4F3084" w:rsidR="00D44D14" w:rsidRPr="00D32540" w:rsidRDefault="00575E0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5502C">
        <w:rPr>
          <w:b/>
          <w:sz w:val="28"/>
          <w:szCs w:val="28"/>
        </w:rPr>
        <w:t xml:space="preserve">по </w:t>
      </w:r>
      <w:r w:rsidR="00EA2808" w:rsidRPr="00E5502C">
        <w:rPr>
          <w:b/>
          <w:sz w:val="28"/>
          <w:szCs w:val="28"/>
        </w:rPr>
        <w:t xml:space="preserve">практической </w:t>
      </w:r>
      <w:r w:rsidRPr="00E5502C">
        <w:rPr>
          <w:b/>
          <w:sz w:val="28"/>
          <w:szCs w:val="28"/>
        </w:rPr>
        <w:t>работе №</w:t>
      </w:r>
      <w:r w:rsidR="00D32540">
        <w:rPr>
          <w:b/>
          <w:sz w:val="28"/>
          <w:szCs w:val="28"/>
        </w:rPr>
        <w:t>5</w:t>
      </w:r>
    </w:p>
    <w:p w14:paraId="1827ED66" w14:textId="5F2F99FE" w:rsidR="00D44D14" w:rsidRPr="00E5502C" w:rsidRDefault="00575E05">
      <w:pPr>
        <w:spacing w:line="360" w:lineRule="auto"/>
        <w:jc w:val="center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по дисциплине «</w:t>
      </w:r>
      <w:r w:rsidR="005D55F1">
        <w:rPr>
          <w:b/>
          <w:sz w:val="28"/>
          <w:szCs w:val="28"/>
        </w:rPr>
        <w:t>Информационные системы и программирование</w:t>
      </w:r>
      <w:r w:rsidRPr="00E5502C">
        <w:rPr>
          <w:b/>
          <w:sz w:val="28"/>
          <w:szCs w:val="28"/>
        </w:rPr>
        <w:t>»</w:t>
      </w:r>
    </w:p>
    <w:p w14:paraId="4ECB11EF" w14:textId="57D74ED3" w:rsidR="00D44D14" w:rsidRPr="00B02EB5" w:rsidRDefault="00575E05">
      <w:pPr>
        <w:spacing w:line="360" w:lineRule="auto"/>
        <w:jc w:val="center"/>
        <w:rPr>
          <w:sz w:val="28"/>
          <w:szCs w:val="28"/>
          <w:lang w:val="en-US"/>
        </w:rPr>
      </w:pPr>
      <w:r w:rsidRPr="00E5502C">
        <w:rPr>
          <w:rStyle w:val="BookTitle"/>
          <w:smallCaps w:val="0"/>
          <w:sz w:val="28"/>
          <w:szCs w:val="28"/>
        </w:rPr>
        <w:t xml:space="preserve">Тема: </w:t>
      </w:r>
      <w:r w:rsidR="00F02BF0">
        <w:rPr>
          <w:rStyle w:val="BookTitle"/>
          <w:smallCaps w:val="0"/>
          <w:sz w:val="28"/>
          <w:szCs w:val="28"/>
        </w:rPr>
        <w:t>О</w:t>
      </w:r>
      <w:r w:rsidR="00B02EB5">
        <w:rPr>
          <w:rStyle w:val="BookTitle"/>
          <w:smallCaps w:val="0"/>
          <w:sz w:val="28"/>
          <w:szCs w:val="28"/>
        </w:rPr>
        <w:t>бработка одномерных массивов</w:t>
      </w:r>
    </w:p>
    <w:p w14:paraId="5F7BDA49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D7201E8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09BFDD87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0A23905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0A723868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5AEA9B1D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54D7D40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5502C" w:rsidRPr="00E5502C" w14:paraId="7160B2AB" w14:textId="77777777">
        <w:trPr>
          <w:trHeight w:val="614"/>
        </w:trPr>
        <w:tc>
          <w:tcPr>
            <w:tcW w:w="4252" w:type="dxa"/>
            <w:vAlign w:val="bottom"/>
          </w:tcPr>
          <w:p w14:paraId="38CAF8A9" w14:textId="2744683E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 xml:space="preserve">Студент гр. </w:t>
            </w:r>
            <w:r w:rsidR="00003F30">
              <w:rPr>
                <w:sz w:val="28"/>
                <w:szCs w:val="28"/>
              </w:rPr>
              <w:t>13</w:t>
            </w:r>
            <w:r w:rsidR="003C53C1" w:rsidRPr="00E5502C">
              <w:rPr>
                <w:sz w:val="28"/>
                <w:szCs w:val="28"/>
              </w:rPr>
              <w:t xml:space="preserve"> </w:t>
            </w:r>
            <w:r w:rsidR="00003F30">
              <w:rPr>
                <w:sz w:val="28"/>
                <w:szCs w:val="28"/>
              </w:rPr>
              <w:t>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DB24156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A816732" w14:textId="1A8D1FA7" w:rsidR="00D44D14" w:rsidRPr="00003F30" w:rsidRDefault="00003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575E05" w:rsidRPr="00E5502C" w14:paraId="72718312" w14:textId="77777777">
        <w:trPr>
          <w:trHeight w:val="614"/>
        </w:trPr>
        <w:tc>
          <w:tcPr>
            <w:tcW w:w="4252" w:type="dxa"/>
            <w:vAlign w:val="bottom"/>
          </w:tcPr>
          <w:p w14:paraId="25B32B3B" w14:textId="77777777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58E397E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C40866B" w14:textId="27D5B1BE" w:rsidR="00D44D14" w:rsidRPr="00E5502C" w:rsidRDefault="00003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07BE3F55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289041AC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41343A40" w14:textId="77777777" w:rsidR="00D44D14" w:rsidRPr="00E5502C" w:rsidRDefault="00575E05">
      <w:pPr>
        <w:spacing w:line="360" w:lineRule="auto"/>
        <w:jc w:val="center"/>
        <w:rPr>
          <w:bCs/>
          <w:sz w:val="28"/>
          <w:szCs w:val="28"/>
        </w:rPr>
      </w:pPr>
      <w:r w:rsidRPr="00E5502C">
        <w:rPr>
          <w:bCs/>
          <w:sz w:val="28"/>
          <w:szCs w:val="28"/>
        </w:rPr>
        <w:t>Санкт-Петербург</w:t>
      </w:r>
    </w:p>
    <w:p w14:paraId="0BAB9021" w14:textId="77777777" w:rsidR="00D44D14" w:rsidRPr="00E5502C" w:rsidRDefault="00575E05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E5502C">
        <w:rPr>
          <w:bCs/>
          <w:sz w:val="28"/>
          <w:szCs w:val="28"/>
        </w:rPr>
        <w:t>20</w:t>
      </w:r>
      <w:r w:rsidR="00E5502C">
        <w:rPr>
          <w:bCs/>
          <w:sz w:val="28"/>
          <w:szCs w:val="28"/>
        </w:rPr>
        <w:t>23</w:t>
      </w:r>
      <w:r w:rsidRPr="00E5502C">
        <w:br w:type="page"/>
      </w:r>
    </w:p>
    <w:p w14:paraId="4FC50486" w14:textId="77777777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lastRenderedPageBreak/>
        <w:t>Цель работы.</w:t>
      </w:r>
    </w:p>
    <w:p w14:paraId="275FA63F" w14:textId="7EC74A32" w:rsidR="00D44D14" w:rsidRDefault="00097EF0" w:rsidP="00097EF0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097EF0">
        <w:rPr>
          <w:sz w:val="28"/>
          <w:szCs w:val="28"/>
        </w:rPr>
        <w:t>зучить одномерные массивы данных и приобрести навыки по их обработке</w:t>
      </w:r>
      <w:r w:rsidR="001543DC">
        <w:rPr>
          <w:sz w:val="28"/>
          <w:szCs w:val="28"/>
        </w:rPr>
        <w:t>.</w:t>
      </w:r>
    </w:p>
    <w:p w14:paraId="1D5F9198" w14:textId="77777777" w:rsidR="00097EF0" w:rsidRPr="00E5502C" w:rsidRDefault="00097EF0" w:rsidP="00097EF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799009" w14:textId="77777777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Выполнение работы.</w:t>
      </w:r>
    </w:p>
    <w:p w14:paraId="58E350C8" w14:textId="271F1F51" w:rsidR="00466EF7" w:rsidRPr="00ED0F3B" w:rsidRDefault="00830158" w:rsidP="0012177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D0F3B">
        <w:rPr>
          <w:b/>
          <w:bCs/>
          <w:sz w:val="28"/>
          <w:szCs w:val="28"/>
        </w:rPr>
        <w:t>Задание 1</w:t>
      </w:r>
      <w:r w:rsidR="00086333" w:rsidRPr="00983BFC">
        <w:rPr>
          <w:b/>
          <w:bCs/>
          <w:sz w:val="28"/>
          <w:szCs w:val="28"/>
        </w:rPr>
        <w:t xml:space="preserve"> (3)</w:t>
      </w:r>
      <w:r w:rsidRPr="00ED0F3B">
        <w:rPr>
          <w:b/>
          <w:bCs/>
          <w:sz w:val="28"/>
          <w:szCs w:val="28"/>
        </w:rPr>
        <w:t>.</w:t>
      </w:r>
    </w:p>
    <w:p w14:paraId="637F4BCE" w14:textId="77777777" w:rsidR="00474A0D" w:rsidRPr="003300CC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namespace</w:t>
      </w:r>
      <w:r w:rsidRPr="003300CC">
        <w:rPr>
          <w:rFonts w:ascii="Cascadia Mono" w:eastAsia="Calibr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PracticeFive</w:t>
      </w:r>
      <w:proofErr w:type="spellEnd"/>
      <w:r w:rsidRPr="003300CC">
        <w:rPr>
          <w:rFonts w:ascii="Cascadia Mono" w:eastAsia="Calibri" w:hAnsi="Cascadia Mono" w:cs="Cascadia Mono"/>
          <w:color w:val="000000"/>
          <w:sz w:val="20"/>
          <w:szCs w:val="20"/>
        </w:rPr>
        <w:t>;</w:t>
      </w:r>
    </w:p>
    <w:p w14:paraId="258C1785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using static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System.Console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;</w:t>
      </w:r>
    </w:p>
    <w:p w14:paraId="0A6F228F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using static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System.Environment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;</w:t>
      </w:r>
    </w:p>
    <w:p w14:paraId="648D883C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</w:p>
    <w:p w14:paraId="24B06028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class Program</w:t>
      </w:r>
    </w:p>
    <w:p w14:paraId="1D65A9C3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{</w:t>
      </w:r>
    </w:p>
    <w:p w14:paraId="602E5F67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static public void Main(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string[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args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)</w:t>
      </w:r>
    </w:p>
    <w:p w14:paraId="6E0EC9C8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{</w:t>
      </w:r>
    </w:p>
    <w:p w14:paraId="485FF5EA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int a = 0, b = 0;</w:t>
      </w:r>
    </w:p>
    <w:p w14:paraId="246A0061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int[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ints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= [1, 2, 3, 4, 5, 6, 7, 8, 9, 10];</w:t>
      </w:r>
    </w:p>
    <w:p w14:paraId="119D5212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</w:p>
    <w:p w14:paraId="5B62454B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WriteLine(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"Please enter the interval in which the numbers will be processed: ");</w:t>
      </w:r>
    </w:p>
    <w:p w14:paraId="64093665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5078ACF6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try</w:t>
      </w:r>
    </w:p>
    <w:p w14:paraId="40904544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79BE0AC1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a = </w:t>
      </w:r>
      <w:proofErr w:type="spellStart"/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int.Parse</w:t>
      </w:r>
      <w:proofErr w:type="spellEnd"/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ReadLine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());</w:t>
      </w:r>
    </w:p>
    <w:p w14:paraId="0AAF9224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b = </w:t>
      </w:r>
      <w:proofErr w:type="spellStart"/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int.Parse</w:t>
      </w:r>
      <w:proofErr w:type="spellEnd"/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ReadLine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());</w:t>
      </w:r>
    </w:p>
    <w:p w14:paraId="0C8624A8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} catch (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FormatException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1138EFA4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504E194E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WriteLine(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"Exception happened: {0}",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e.Message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);</w:t>
      </w:r>
    </w:p>
    <w:p w14:paraId="5F2D9E0D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Exit(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1);</w:t>
      </w:r>
    </w:p>
    <w:p w14:paraId="741534F5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C9D8BD8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</w:p>
    <w:p w14:paraId="730ACC96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try</w:t>
      </w:r>
    </w:p>
    <w:p w14:paraId="00577EB9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7A525CC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for (int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= a;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&lt; b;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++)</w:t>
      </w:r>
    </w:p>
    <w:p w14:paraId="55A7CB7E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{</w:t>
      </w:r>
    </w:p>
    <w:p w14:paraId="21367478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ints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] = 0;</w:t>
      </w:r>
    </w:p>
    <w:p w14:paraId="411EF550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}</w:t>
      </w:r>
    </w:p>
    <w:p w14:paraId="5BB5D01C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} catch (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IndexOutOfRangeException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e) </w:t>
      </w:r>
    </w:p>
    <w:p w14:paraId="68FD980A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63BE979D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WriteLine(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"Exception happened: {0}",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e.Message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);</w:t>
      </w:r>
    </w:p>
    <w:p w14:paraId="21CB5607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Exit(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1);</w:t>
      </w:r>
    </w:p>
    <w:p w14:paraId="10B004EA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BB94B97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finally</w:t>
      </w:r>
    </w:p>
    <w:p w14:paraId="1E95BDBE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719CEC59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foreach (int num in </w:t>
      </w:r>
      <w:proofErr w:type="spell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ints</w:t>
      </w:r>
      <w:proofErr w:type="spell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)</w:t>
      </w:r>
    </w:p>
    <w:p w14:paraId="2C2419BB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{</w:t>
      </w:r>
    </w:p>
    <w:p w14:paraId="7FFBD719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Write(</w:t>
      </w:r>
      <w:proofErr w:type="gramEnd"/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"{0} ", num);</w:t>
      </w:r>
    </w:p>
    <w:p w14:paraId="7B77D4D0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  }</w:t>
      </w:r>
    </w:p>
    <w:p w14:paraId="3F2C1DC8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A7F62FE" w14:textId="77777777" w:rsidR="00474A0D" w:rsidRPr="00474A0D" w:rsidRDefault="00474A0D" w:rsidP="00474A0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 xml:space="preserve">  }</w:t>
      </w:r>
    </w:p>
    <w:p w14:paraId="5506361A" w14:textId="70623B75" w:rsidR="00830158" w:rsidRDefault="00474A0D" w:rsidP="00474A0D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</w:pPr>
      <w:r w:rsidRPr="00474A0D">
        <w:rPr>
          <w:rFonts w:ascii="Cascadia Mono" w:eastAsia="Calibri" w:hAnsi="Cascadia Mono" w:cs="Cascadia Mono"/>
          <w:color w:val="000000"/>
          <w:sz w:val="20"/>
          <w:szCs w:val="20"/>
          <w:lang w:val="en-US"/>
        </w:rPr>
        <w:t>}</w:t>
      </w:r>
    </w:p>
    <w:p w14:paraId="1D255C67" w14:textId="77777777" w:rsidR="007C6CA3" w:rsidRDefault="007C6CA3" w:rsidP="005069C7">
      <w:pPr>
        <w:spacing w:line="360" w:lineRule="auto"/>
        <w:ind w:firstLine="709"/>
        <w:jc w:val="center"/>
        <w:rPr>
          <w:noProof/>
          <w:sz w:val="32"/>
          <w:szCs w:val="32"/>
        </w:rPr>
      </w:pPr>
    </w:p>
    <w:p w14:paraId="038FED98" w14:textId="681C34E0" w:rsidR="005069C7" w:rsidRDefault="005069C7" w:rsidP="006D1661">
      <w:pPr>
        <w:spacing w:line="360" w:lineRule="auto"/>
        <w:ind w:firstLine="709"/>
        <w:jc w:val="center"/>
        <w:rPr>
          <w:sz w:val="32"/>
          <w:szCs w:val="32"/>
        </w:rPr>
      </w:pPr>
      <w:r w:rsidRPr="005069C7">
        <w:rPr>
          <w:noProof/>
          <w:sz w:val="32"/>
          <w:szCs w:val="32"/>
        </w:rPr>
        <w:lastRenderedPageBreak/>
        <w:drawing>
          <wp:inline distT="0" distB="0" distL="0" distR="0" wp14:anchorId="52A41A1D" wp14:editId="18973C70">
            <wp:extent cx="5817721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087" b="70143"/>
                    <a:stretch/>
                  </pic:blipFill>
                  <pic:spPr bwMode="auto">
                    <a:xfrm>
                      <a:off x="0" y="0"/>
                      <a:ext cx="5825974" cy="133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B03E6" w14:textId="7CF65439" w:rsidR="00026DF6" w:rsidRDefault="00026DF6">
      <w:pPr>
        <w:rPr>
          <w:b/>
          <w:bCs/>
          <w:sz w:val="28"/>
          <w:szCs w:val="28"/>
        </w:rPr>
      </w:pPr>
    </w:p>
    <w:p w14:paraId="198DEEB2" w14:textId="093E42F2" w:rsidR="007A4181" w:rsidRPr="008B35D9" w:rsidRDefault="007A4181" w:rsidP="007A4181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7A4181">
        <w:rPr>
          <w:b/>
          <w:bCs/>
          <w:sz w:val="28"/>
          <w:szCs w:val="28"/>
        </w:rPr>
        <w:t>Задание</w:t>
      </w:r>
      <w:r w:rsidRPr="008B35D9">
        <w:rPr>
          <w:b/>
          <w:bCs/>
          <w:sz w:val="28"/>
          <w:szCs w:val="28"/>
          <w:lang w:val="en-US"/>
        </w:rPr>
        <w:t xml:space="preserve"> 2 (3).</w:t>
      </w:r>
    </w:p>
    <w:p w14:paraId="73C958FB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PracticeFive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6791DE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53AEB7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3627DBE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class Program</w:t>
      </w:r>
    </w:p>
    <w:p w14:paraId="347EC501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E588F2D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static public void Main(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679AD0E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F0C7BB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 // Initialize random instance</w:t>
      </w:r>
    </w:p>
    <w:p w14:paraId="442B1C03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4DE7914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"How many numbers would you like to fill in the array?: ");</w:t>
      </w:r>
    </w:p>
    <w:p w14:paraId="25D7D3E0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int count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63E80985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E9E79BD" w14:textId="2BFB3702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new int[10]</w:t>
      </w:r>
      <w:r w:rsidR="006E238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B13728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9DB7CD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// Fill an array with random numbers</w:t>
      </w:r>
    </w:p>
    <w:p w14:paraId="52A0E4C6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1756DB4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FE49D7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(0, 4);</w:t>
      </w:r>
    </w:p>
    <w:p w14:paraId="06638079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Write($"{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]} ");</w:t>
      </w:r>
    </w:p>
    <w:p w14:paraId="324445E3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39DFD6" w14:textId="5F79FF66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A435694" w14:textId="6978BFAC" w:rsidR="006E238C" w:rsidRDefault="006E238C" w:rsidP="006E238C">
      <w:pPr>
        <w:suppressAutoHyphens w:val="0"/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amax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ints.Max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 // Initial maximum value</w:t>
      </w:r>
    </w:p>
    <w:p w14:paraId="6647C451" w14:textId="77777777" w:rsidR="006E238C" w:rsidRDefault="006E238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74CBFB7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6639CB2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ints.Length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67F349B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11CCEA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amax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AEF0619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C9C5CC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 0;</w:t>
      </w:r>
    </w:p>
    <w:p w14:paraId="0DB5FF59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11C3D0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91CB2B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22C0AD6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foreach (int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EA881E5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8BF2F9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Write($"{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 ");</w:t>
      </w:r>
    </w:p>
    <w:p w14:paraId="50F530EB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6287E0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039AC8" w14:textId="77777777" w:rsidR="003300CC" w:rsidRDefault="003300CC" w:rsidP="003300C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8167259" w14:textId="2FF5F237" w:rsidR="007A4181" w:rsidRDefault="007A4181" w:rsidP="007A4181">
      <w:pPr>
        <w:spacing w:line="360" w:lineRule="auto"/>
        <w:ind w:firstLine="709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270EB17" w14:textId="4752AD58" w:rsidR="007A4181" w:rsidRPr="007A4181" w:rsidRDefault="00BB4FC6" w:rsidP="002E726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BB4FC6">
        <w:rPr>
          <w:sz w:val="28"/>
          <w:szCs w:val="28"/>
          <w:lang w:val="en-US"/>
        </w:rPr>
        <w:lastRenderedPageBreak/>
        <w:drawing>
          <wp:inline distT="0" distB="0" distL="0" distR="0" wp14:anchorId="49D0F278" wp14:editId="5FDED4B0">
            <wp:extent cx="5650843" cy="18764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791" b="72532"/>
                    <a:stretch/>
                  </pic:blipFill>
                  <pic:spPr bwMode="auto">
                    <a:xfrm>
                      <a:off x="0" y="0"/>
                      <a:ext cx="5664043" cy="188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7D5EB" w14:textId="77777777" w:rsidR="00830158" w:rsidRDefault="00830158" w:rsidP="0012177A">
      <w:pPr>
        <w:spacing w:line="360" w:lineRule="auto"/>
        <w:ind w:firstLine="709"/>
        <w:jc w:val="both"/>
        <w:rPr>
          <w:sz w:val="28"/>
          <w:szCs w:val="28"/>
        </w:rPr>
      </w:pPr>
    </w:p>
    <w:p w14:paraId="1C274BCA" w14:textId="3253BBBE" w:rsidR="00D44D14" w:rsidRDefault="00466EF7" w:rsidP="0012177A">
      <w:pPr>
        <w:spacing w:line="360" w:lineRule="auto"/>
        <w:ind w:firstLine="709"/>
        <w:jc w:val="both"/>
        <w:rPr>
          <w:rStyle w:val="BookTitle"/>
          <w:smallCaps w:val="0"/>
          <w:spacing w:val="0"/>
          <w:sz w:val="28"/>
          <w:szCs w:val="28"/>
        </w:rPr>
      </w:pPr>
      <w:r>
        <w:rPr>
          <w:rStyle w:val="BookTitle"/>
          <w:smallCaps w:val="0"/>
          <w:spacing w:val="0"/>
          <w:sz w:val="28"/>
          <w:szCs w:val="28"/>
        </w:rPr>
        <w:t>Вопросы.</w:t>
      </w:r>
    </w:p>
    <w:p w14:paraId="51564130" w14:textId="323F8E59" w:rsidR="004F2543" w:rsidRDefault="004F2543" w:rsidP="004F254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>Одномерный массив – структура данных, объединяющая несколько элементов одного типа под одним именем</w:t>
      </w:r>
      <w:r w:rsidR="003941B7">
        <w:rPr>
          <w:rStyle w:val="BookTitle"/>
          <w:b w:val="0"/>
          <w:bCs w:val="0"/>
          <w:smallCaps w:val="0"/>
          <w:spacing w:val="0"/>
          <w:sz w:val="28"/>
          <w:szCs w:val="28"/>
        </w:rPr>
        <w:t>.</w:t>
      </w:r>
    </w:p>
    <w:p w14:paraId="49D3A107" w14:textId="758F17D3" w:rsidR="009263B5" w:rsidRDefault="009263B5" w:rsidP="004F254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Описание одномерного массива состоит из его типа, имени и </w:t>
      </w:r>
      <w:r w:rsidR="003941B7">
        <w:rPr>
          <w:rStyle w:val="BookTitle"/>
          <w:b w:val="0"/>
          <w:bCs w:val="0"/>
          <w:smallCaps w:val="0"/>
          <w:spacing w:val="0"/>
          <w:sz w:val="28"/>
          <w:szCs w:val="28"/>
        </w:rPr>
        <w:t>длины.</w:t>
      </w:r>
    </w:p>
    <w:p w14:paraId="0D91ED0C" w14:textId="3D017E41" w:rsidR="003941B7" w:rsidRDefault="003941B7" w:rsidP="004F254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>О</w:t>
      </w:r>
      <w:r w:rsidRPr="003941B7">
        <w:rPr>
          <w:rStyle w:val="BookTitle"/>
          <w:b w:val="0"/>
          <w:bCs w:val="0"/>
          <w:smallCaps w:val="0"/>
          <w:spacing w:val="0"/>
          <w:sz w:val="28"/>
          <w:szCs w:val="28"/>
        </w:rPr>
        <w:t>перация обращения по индексу для одномерного массива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– </w:t>
      </w:r>
      <w:proofErr w:type="spellStart"/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>имя_массива</w:t>
      </w:r>
      <w:proofErr w:type="spellEnd"/>
      <w:r w:rsidRPr="003941B7">
        <w:rPr>
          <w:rStyle w:val="BookTitle"/>
          <w:b w:val="0"/>
          <w:bCs w:val="0"/>
          <w:smallCaps w:val="0"/>
          <w:spacing w:val="0"/>
          <w:sz w:val="28"/>
          <w:szCs w:val="28"/>
        </w:rPr>
        <w:t>[</w:t>
      </w:r>
      <w:proofErr w:type="spellStart"/>
      <w:r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proofErr w:type="spellEnd"/>
      <w:r w:rsidRPr="003941B7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], 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где </w:t>
      </w:r>
      <w:proofErr w:type="spellStart"/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>имя_массива</w:t>
      </w:r>
      <w:proofErr w:type="spellEnd"/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– имя массива, а </w:t>
      </w:r>
      <w:proofErr w:type="spellStart"/>
      <w:r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proofErr w:type="spellEnd"/>
      <w:r w:rsidRPr="003941B7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>–</w:t>
      </w:r>
      <w:r w:rsidRPr="003941B7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>индекс элемента в этом массиве. Данная операция позволяет считывать и записывать элементы в массиве</w:t>
      </w:r>
    </w:p>
    <w:p w14:paraId="7D55574E" w14:textId="014E4138" w:rsidR="000045A6" w:rsidRPr="004F2543" w:rsidRDefault="000045A6" w:rsidP="004F254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Наиболее предпочтительно использовать оператор 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  <w:t>foreach</w:t>
      </w:r>
      <w:r w:rsidRPr="000045A6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. 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Это аналог 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  <w:t>for</w:t>
      </w:r>
      <w:r w:rsidRPr="000045A6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, </w:t>
      </w: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>но заточенный конкретно под массивы</w:t>
      </w:r>
    </w:p>
    <w:sectPr w:rsidR="000045A6" w:rsidRPr="004F2543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6D87" w14:textId="77777777" w:rsidR="00FC4FD5" w:rsidRDefault="00FC4FD5">
      <w:r>
        <w:separator/>
      </w:r>
    </w:p>
  </w:endnote>
  <w:endnote w:type="continuationSeparator" w:id="0">
    <w:p w14:paraId="4393839A" w14:textId="77777777" w:rsidR="00FC4FD5" w:rsidRDefault="00FC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30D60" w14:textId="77777777" w:rsidR="00D44D14" w:rsidRDefault="00575E05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28C4E95A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624B" w14:textId="77777777" w:rsidR="00FC4FD5" w:rsidRDefault="00FC4FD5">
      <w:r>
        <w:separator/>
      </w:r>
    </w:p>
  </w:footnote>
  <w:footnote w:type="continuationSeparator" w:id="0">
    <w:p w14:paraId="3618E3FF" w14:textId="77777777" w:rsidR="00FC4FD5" w:rsidRDefault="00FC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44F2" w14:textId="77777777" w:rsidR="00D44D14" w:rsidRDefault="00575E05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5310E"/>
    <w:multiLevelType w:val="hybridMultilevel"/>
    <w:tmpl w:val="B31CBFAC"/>
    <w:lvl w:ilvl="0" w:tplc="494E9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9A37EE"/>
    <w:multiLevelType w:val="hybridMultilevel"/>
    <w:tmpl w:val="516E4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17"/>
    <w:rsid w:val="00003F30"/>
    <w:rsid w:val="000045A6"/>
    <w:rsid w:val="00026DF6"/>
    <w:rsid w:val="00086333"/>
    <w:rsid w:val="00097EF0"/>
    <w:rsid w:val="0012177A"/>
    <w:rsid w:val="001543DC"/>
    <w:rsid w:val="002E7263"/>
    <w:rsid w:val="00306517"/>
    <w:rsid w:val="003300CC"/>
    <w:rsid w:val="003941B7"/>
    <w:rsid w:val="003C53C1"/>
    <w:rsid w:val="003F3E3B"/>
    <w:rsid w:val="00466EF7"/>
    <w:rsid w:val="00474A0D"/>
    <w:rsid w:val="004F2543"/>
    <w:rsid w:val="005069C7"/>
    <w:rsid w:val="00575E05"/>
    <w:rsid w:val="005D55F1"/>
    <w:rsid w:val="005E04C1"/>
    <w:rsid w:val="006D1661"/>
    <w:rsid w:val="006E238C"/>
    <w:rsid w:val="007A4181"/>
    <w:rsid w:val="007C6CA3"/>
    <w:rsid w:val="007D719D"/>
    <w:rsid w:val="00830158"/>
    <w:rsid w:val="008A6023"/>
    <w:rsid w:val="008B35D9"/>
    <w:rsid w:val="009263B5"/>
    <w:rsid w:val="009773F2"/>
    <w:rsid w:val="00983BFC"/>
    <w:rsid w:val="00B02EB5"/>
    <w:rsid w:val="00B7230D"/>
    <w:rsid w:val="00BB4FC6"/>
    <w:rsid w:val="00C7347C"/>
    <w:rsid w:val="00CF1A25"/>
    <w:rsid w:val="00D32540"/>
    <w:rsid w:val="00D44D14"/>
    <w:rsid w:val="00E5502C"/>
    <w:rsid w:val="00EA2808"/>
    <w:rsid w:val="00ED0F3B"/>
    <w:rsid w:val="00F02BF0"/>
    <w:rsid w:val="00F878B7"/>
    <w:rsid w:val="00F92E23"/>
    <w:rsid w:val="00F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BA38"/>
  <w15:docId w15:val="{AD9DE64B-FCD7-4181-9E54-4B19BDC9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Documents\Custom%20Office%20Templates\&#1055;&#1088;&#1072;&#1082;&#1090;&#1080;&#1095;&#1077;&#1089;&#1082;&#1072;&#1103;%20(&#1054;&#1057;&#1057;,%20&#1087;&#1088;&#1086;&#1075;&#1088;&#1072;&#1084;&#1084;&#1080;&#1088;&#1086;&#1074;&#1072;&#1085;&#1080;&#107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программирование).dotx</Template>
  <TotalTime>114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 Липинский</cp:lastModifiedBy>
  <cp:revision>31</cp:revision>
  <cp:lastPrinted>2015-07-17T09:06:00Z</cp:lastPrinted>
  <dcterms:created xsi:type="dcterms:W3CDTF">2023-11-20T09:55:00Z</dcterms:created>
  <dcterms:modified xsi:type="dcterms:W3CDTF">2023-11-27T10:11:00Z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
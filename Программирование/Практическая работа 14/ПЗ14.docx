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649AB98B" w14:textId="77777777" w:rsidTr="00E75716">
        <w:tc>
          <w:tcPr>
            <w:tcW w:w="2616" w:type="dxa"/>
          </w:tcPr>
          <w:p w14:paraId="42EA7B75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15D98D49" wp14:editId="560DF6FF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88F0AAD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6299659D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1DC1EEA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ECCEEBA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6EF184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D8268C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FA7B1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A5161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294D6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8B331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D3509C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6C4BEC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4D7CDE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604040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31BF90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32C817D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0D70885B" w14:textId="393455D7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2415C7">
        <w:rPr>
          <w:b/>
          <w:sz w:val="28"/>
          <w:szCs w:val="28"/>
        </w:rPr>
        <w:t xml:space="preserve"> 1</w:t>
      </w:r>
      <w:r w:rsidR="005124FD">
        <w:rPr>
          <w:b/>
          <w:sz w:val="28"/>
          <w:szCs w:val="28"/>
        </w:rPr>
        <w:t>4</w:t>
      </w:r>
    </w:p>
    <w:p w14:paraId="312BCCEC" w14:textId="1F33231D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415C7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7861469C" w14:textId="5FF35DE8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5124FD">
        <w:rPr>
          <w:rStyle w:val="BookTitle"/>
          <w:smallCaps w:val="0"/>
          <w:sz w:val="28"/>
          <w:szCs w:val="28"/>
        </w:rPr>
        <w:t>Применение рекурсивных функций</w:t>
      </w:r>
    </w:p>
    <w:p w14:paraId="46DEB67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90A234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F8624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7DE8DC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FF1617B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A359E3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604CCC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207E108E" w14:textId="77777777">
        <w:trPr>
          <w:trHeight w:val="614"/>
        </w:trPr>
        <w:tc>
          <w:tcPr>
            <w:tcW w:w="4252" w:type="dxa"/>
            <w:vAlign w:val="bottom"/>
          </w:tcPr>
          <w:p w14:paraId="212FB0E0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DA15405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1212B11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5DC8E1FD" w14:textId="77777777">
        <w:trPr>
          <w:trHeight w:val="614"/>
        </w:trPr>
        <w:tc>
          <w:tcPr>
            <w:tcW w:w="4252" w:type="dxa"/>
            <w:vAlign w:val="bottom"/>
          </w:tcPr>
          <w:p w14:paraId="1F4DE849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D5040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091DCC" w14:textId="6FA83637" w:rsidR="00D44D14" w:rsidRDefault="002415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7E92A0AA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5A2AA054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055990C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EDD35BA" w14:textId="7F99FF2B" w:rsidR="00D44D14" w:rsidRPr="009C138A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</w:t>
      </w:r>
      <w:r w:rsidR="009C138A">
        <w:rPr>
          <w:bCs/>
          <w:sz w:val="28"/>
          <w:szCs w:val="28"/>
          <w:lang w:val="en-US"/>
        </w:rPr>
        <w:t>4</w:t>
      </w:r>
    </w:p>
    <w:p w14:paraId="67630EA3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103BD74" w14:textId="038F7E9D" w:rsidR="00EB502C" w:rsidRPr="00BA75B3" w:rsidRDefault="005124F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Научиться организации рекурсивных функций.</w:t>
      </w:r>
    </w:p>
    <w:p w14:paraId="7C1B7506" w14:textId="77777777" w:rsidR="00D44D14" w:rsidRPr="005A6810" w:rsidRDefault="00D44D14" w:rsidP="00751D95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44655613" w14:textId="747AF0D3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3DB302A" w14:textId="52BC9BE4" w:rsidR="00EC75FE" w:rsidRDefault="00EC75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0867F669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static System.Console;</w:t>
      </w:r>
    </w:p>
    <w:p w14:paraId="1764D27E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EBF608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namespace Practice</w:t>
      </w:r>
    </w:p>
    <w:p w14:paraId="244A449C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036D4E2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class Program</w:t>
      </w:r>
    </w:p>
    <w:p w14:paraId="6291D57D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FB81220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public static int CalculateSequenceTerm(int n)</w:t>
      </w:r>
    </w:p>
    <w:p w14:paraId="239C16D1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240474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if (n == 1) return -10;</w:t>
      </w:r>
    </w:p>
    <w:p w14:paraId="1ECB9648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if (n == 2) return 2;</w:t>
      </w:r>
    </w:p>
    <w:p w14:paraId="03510E38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9B2773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return Math.Abs(CalculateSequenceTerm(n - 2)) - 6 * CalculateSequenceTerm(n - 1);</w:t>
      </w:r>
    </w:p>
    <w:p w14:paraId="76454DF4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CC7F0D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3307D6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C08F14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3D3DF983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99EB30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try</w:t>
      </w:r>
    </w:p>
    <w:p w14:paraId="64E046AF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B0494E6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Write("Enter the term: ");</w:t>
      </w:r>
    </w:p>
    <w:p w14:paraId="49D0EF8E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 n = Convert.ToInt32(ReadLine());</w:t>
      </w:r>
    </w:p>
    <w:p w14:paraId="6F82F6AC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E3E0765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ArgumentOutOfRangeException.ThrowIfNegativeOrZero(n);</w:t>
      </w:r>
    </w:p>
    <w:p w14:paraId="7CAE582C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7798FD0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Write(CalculateSequenceTerm(n));</w:t>
      </w:r>
    </w:p>
    <w:p w14:paraId="1D8EF3E9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02FE0DA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catch (ArgumentOutOfRangeException)</w:t>
      </w:r>
    </w:p>
    <w:p w14:paraId="17D1CF4F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70AC172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WriteLine("The number is zero or less");</w:t>
      </w:r>
    </w:p>
    <w:p w14:paraId="22AC11A6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E2DE1F9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42F10A" w14:textId="77777777" w:rsidR="00EC391B" w:rsidRDefault="00EC391B" w:rsidP="00EC391B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56CEC9F" w14:textId="0025CF79" w:rsidR="009E4D43" w:rsidRDefault="00EC391B" w:rsidP="00EC391B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4782FF9" w14:textId="06D948B7" w:rsidR="00EC391B" w:rsidRPr="00EC391B" w:rsidRDefault="003E2D21" w:rsidP="00547124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3E2D21">
        <w:rPr>
          <w:b/>
          <w:noProof/>
          <w:sz w:val="28"/>
          <w:szCs w:val="28"/>
          <w:lang w:val="en-US"/>
        </w:rPr>
        <w:drawing>
          <wp:inline distT="0" distB="0" distL="0" distR="0" wp14:anchorId="58C73CF1" wp14:editId="6E79C6AF">
            <wp:extent cx="1800476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68A" w14:textId="376FF278" w:rsidR="00DF2492" w:rsidRPr="00EC391B" w:rsidRDefault="0047366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C391B">
        <w:rPr>
          <w:b/>
          <w:sz w:val="28"/>
          <w:szCs w:val="28"/>
          <w:lang w:val="en-US"/>
        </w:rPr>
        <w:t xml:space="preserve"> 2.</w:t>
      </w:r>
    </w:p>
    <w:p w14:paraId="764E25EF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static System.Console;</w:t>
      </w:r>
    </w:p>
    <w:p w14:paraId="2F123D9B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D23FD8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namespace Practice</w:t>
      </w:r>
    </w:p>
    <w:p w14:paraId="41E827D2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24C81C7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class Program</w:t>
      </w:r>
    </w:p>
    <w:p w14:paraId="4C1B64A4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1F0CE02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private static string ToBin(int num)</w:t>
      </w:r>
    </w:p>
    <w:p w14:paraId="1E1BF8D2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55ED1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int rest = num % 2;</w:t>
      </w:r>
    </w:p>
    <w:p w14:paraId="5EB33930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string res = "";</w:t>
      </w:r>
    </w:p>
    <w:p w14:paraId="1CA5C84C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01C7A1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if (num &gt; 0)</w:t>
      </w:r>
    </w:p>
    <w:p w14:paraId="225431EC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30BFAB0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res += ToBin(num / 2);</w:t>
      </w:r>
    </w:p>
    <w:p w14:paraId="4D9CDE25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 += Convert.ToString(rest);</w:t>
      </w:r>
    </w:p>
    <w:p w14:paraId="160311BA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ECBCFB6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return res;</w:t>
      </w:r>
    </w:p>
    <w:p w14:paraId="3BEC2301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07A571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62D636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3FC0C0B1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AD0F6E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Write("Enter any number: ");</w:t>
      </w:r>
    </w:p>
    <w:p w14:paraId="6A35D396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int num = Convert.ToInt32(ReadLine());</w:t>
      </w:r>
    </w:p>
    <w:p w14:paraId="2E031F86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48DD1F16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WriteLine(ToBin(num));</w:t>
      </w:r>
    </w:p>
    <w:p w14:paraId="65FE6CCD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A0DE32" w14:textId="77777777" w:rsidR="00473660" w:rsidRDefault="00473660" w:rsidP="0047366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1530FF5" w14:textId="72790951" w:rsidR="00473660" w:rsidRDefault="00473660" w:rsidP="003E1F02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45800A5" w14:textId="1321FC8D" w:rsidR="00187987" w:rsidRDefault="00187987" w:rsidP="0018798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87987">
        <w:rPr>
          <w:b/>
          <w:noProof/>
          <w:sz w:val="28"/>
          <w:szCs w:val="28"/>
        </w:rPr>
        <w:drawing>
          <wp:inline distT="0" distB="0" distL="0" distR="0" wp14:anchorId="19E25CCE" wp14:editId="1C0F0B6D">
            <wp:extent cx="1991003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3917" w14:textId="1A5E1301" w:rsidR="00410AD7" w:rsidRPr="00E40106" w:rsidRDefault="00410AD7" w:rsidP="00410AD7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40106">
        <w:rPr>
          <w:b/>
          <w:sz w:val="28"/>
          <w:szCs w:val="28"/>
          <w:lang w:val="en-US"/>
        </w:rPr>
        <w:t xml:space="preserve"> 3.</w:t>
      </w:r>
    </w:p>
    <w:p w14:paraId="3C926DB9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static System.Console;</w:t>
      </w:r>
    </w:p>
    <w:p w14:paraId="588836FC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CB24725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namespace Practice</w:t>
      </w:r>
    </w:p>
    <w:p w14:paraId="5E606255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2A93584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class Program</w:t>
      </w:r>
    </w:p>
    <w:p w14:paraId="2076CC3E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8861E59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private static string Poetry(int count)</w:t>
      </w:r>
    </w:p>
    <w:p w14:paraId="1C46FC2C" w14:textId="77777777" w:rsidR="00E40106" w:rsidRP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106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6A44F488" w14:textId="77777777" w:rsidR="00E40106" w:rsidRP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40106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string</w:t>
      </w:r>
      <w:r w:rsidRPr="00E40106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poem</w:t>
      </w:r>
      <w:r w:rsidRPr="00E40106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=@$"{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r w:rsidRPr="00E40106">
        <w:rPr>
          <w:rFonts w:ascii="Cascadia Mono" w:eastAsia="Calibri" w:hAnsi="Cascadia Mono" w:cs="Cascadia Mono"/>
          <w:color w:val="000000"/>
          <w:sz w:val="19"/>
          <w:szCs w:val="19"/>
        </w:rPr>
        <w:t>} лунатиков жили на луне</w:t>
      </w:r>
    </w:p>
    <w:p w14:paraId="7265E95C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>} лунатиков ворочались во сне</w:t>
      </w:r>
    </w:p>
    <w:p w14:paraId="4AB65419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>Один из лунатиков упал с луны во сне</w:t>
      </w:r>
    </w:p>
    <w:p w14:paraId="4FC52FA7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- 1} лунатиков осталось на луне";</w:t>
      </w:r>
    </w:p>
    <w:p w14:paraId="5AC1FB13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</w:t>
      </w:r>
    </w:p>
    <w:p w14:paraId="5EC9E6D6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if</w:t>
      </w: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02A97EE8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{</w:t>
      </w:r>
    </w:p>
    <w:p w14:paraId="3B76319F" w14:textId="77777777" w:rsidR="00E40106" w:rsidRPr="000721E1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return</w:t>
      </w: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"И больше лунатиков не стало на луне";</w:t>
      </w:r>
    </w:p>
    <w:p w14:paraId="405A621A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721E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67258E8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C9B7D6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return $"{poem}\n{Poetry(count - 1)}";</w:t>
      </w:r>
    </w:p>
    <w:p w14:paraId="149E7ABD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D77104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175D73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7D68EB0D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3D0E4F9A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Write(Poetry(10));</w:t>
      </w:r>
    </w:p>
    <w:p w14:paraId="6910A6C7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DB0658" w14:textId="77777777" w:rsidR="00E40106" w:rsidRDefault="00E40106" w:rsidP="00E4010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C22A795" w14:textId="738F46F1" w:rsidR="00410AD7" w:rsidRDefault="00E40106" w:rsidP="00E40106">
      <w:pPr>
        <w:spacing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56723D6" w14:textId="24BC45E0" w:rsidR="00EC391B" w:rsidRDefault="000721E1" w:rsidP="000721E1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0721E1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9446129" wp14:editId="1F501DFD">
            <wp:extent cx="3591426" cy="85927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75D" w14:textId="308033CB" w:rsidR="003200EF" w:rsidRPr="00EC391B" w:rsidRDefault="00EC391B" w:rsidP="00EC39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8D671D3" w14:textId="77777777" w:rsidR="00D44D14" w:rsidRDefault="00723139" w:rsidP="00F86A2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Вопросы.</w:t>
      </w:r>
    </w:p>
    <w:p w14:paraId="6C3B636F" w14:textId="77777777" w:rsidR="00890724" w:rsidRDefault="00C24E0B" w:rsidP="00C24E0B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C24E0B">
        <w:rPr>
          <w:sz w:val="28"/>
          <w:szCs w:val="28"/>
        </w:rPr>
        <w:t>Рекурсия – это концепция в программировании, когда функция вызывает саму себя прямо или косвенно</w:t>
      </w:r>
    </w:p>
    <w:p w14:paraId="3D725F1B" w14:textId="77777777" w:rsidR="00890724" w:rsidRDefault="00890724" w:rsidP="0089072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Виды рекурсии:</w:t>
      </w:r>
    </w:p>
    <w:p w14:paraId="0BF29818" w14:textId="77777777" w:rsidR="008F0F26" w:rsidRDefault="008F0F26" w:rsidP="008F0F2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Прямая</w:t>
      </w:r>
    </w:p>
    <w:p w14:paraId="6CD1C73D" w14:textId="77777777" w:rsidR="008F0F26" w:rsidRDefault="008F0F26" w:rsidP="008F0F2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Косвенная</w:t>
      </w:r>
    </w:p>
    <w:p w14:paraId="233980A3" w14:textId="77777777" w:rsidR="008F0F26" w:rsidRDefault="008F0F26" w:rsidP="008F0F2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Хвостовая</w:t>
      </w:r>
    </w:p>
    <w:p w14:paraId="3FF5BF2E" w14:textId="77777777" w:rsidR="008F0F26" w:rsidRDefault="008F0F26" w:rsidP="008F0F2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Нехвостовая</w:t>
      </w:r>
    </w:p>
    <w:p w14:paraId="6EABA548" w14:textId="2E3F0E52" w:rsidR="00F24692" w:rsidRDefault="008F0F26" w:rsidP="008F0F2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Бесконечная</w:t>
      </w:r>
      <w:r w:rsidR="005C7D11" w:rsidRPr="00890724">
        <w:rPr>
          <w:rStyle w:val="BookTitle"/>
          <w:b w:val="0"/>
          <w:smallCaps w:val="0"/>
          <w:spacing w:val="0"/>
          <w:sz w:val="28"/>
          <w:szCs w:val="28"/>
        </w:rPr>
        <w:t xml:space="preserve"> </w:t>
      </w:r>
    </w:p>
    <w:p w14:paraId="35AAF4C0" w14:textId="78A30B16" w:rsidR="00D015E7" w:rsidRDefault="00D015E7" w:rsidP="00D015E7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 xml:space="preserve">При планировании рекурсии следует учитывать затраты производительности на её выполнение относительно других возможных методов, </w:t>
      </w:r>
      <w:r w:rsidR="00952F35">
        <w:rPr>
          <w:rStyle w:val="BookTitle"/>
          <w:b w:val="0"/>
          <w:smallCaps w:val="0"/>
          <w:spacing w:val="0"/>
          <w:sz w:val="28"/>
          <w:szCs w:val="28"/>
        </w:rPr>
        <w:t>а также вероятный сценарий бесконечного цикла.</w:t>
      </w:r>
    </w:p>
    <w:p w14:paraId="7B6159BF" w14:textId="3EB94BE3" w:rsidR="00377A36" w:rsidRDefault="00CA7D97" w:rsidP="00377A36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Мех</w:t>
      </w:r>
      <w:r w:rsidR="00377A36">
        <w:rPr>
          <w:rStyle w:val="BookTitle"/>
          <w:b w:val="0"/>
          <w:smallCaps w:val="0"/>
          <w:spacing w:val="0"/>
          <w:sz w:val="28"/>
          <w:szCs w:val="28"/>
        </w:rPr>
        <w:t>анизмы рекурсивных вызовов и возвратов:</w:t>
      </w:r>
    </w:p>
    <w:p w14:paraId="71192911" w14:textId="1A95BA08" w:rsidR="00377A36" w:rsidRDefault="0061766E" w:rsidP="0061766E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>Каждый раз при рекурсивном вызове состояние функции сохраняется</w:t>
      </w:r>
      <w:r w:rsidR="006C7C33">
        <w:rPr>
          <w:rStyle w:val="BookTitle"/>
          <w:b w:val="0"/>
          <w:smallCaps w:val="0"/>
          <w:spacing w:val="0"/>
          <w:sz w:val="28"/>
          <w:szCs w:val="28"/>
        </w:rPr>
        <w:t xml:space="preserve"> в стеке функции</w:t>
      </w:r>
    </w:p>
    <w:p w14:paraId="59612F33" w14:textId="7A55A7C3" w:rsidR="006C7C33" w:rsidRPr="00377A36" w:rsidRDefault="006C7C33" w:rsidP="0061766E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smallCaps w:val="0"/>
          <w:spacing w:val="0"/>
          <w:sz w:val="28"/>
          <w:szCs w:val="28"/>
        </w:rPr>
        <w:t xml:space="preserve">При возврате из рекурсивной функции </w:t>
      </w:r>
      <w:r w:rsidR="002869AE">
        <w:rPr>
          <w:rStyle w:val="BookTitle"/>
          <w:b w:val="0"/>
          <w:smallCaps w:val="0"/>
          <w:spacing w:val="0"/>
          <w:sz w:val="28"/>
          <w:szCs w:val="28"/>
        </w:rPr>
        <w:t>состояние функции восстанавливается и продолжается выполнение оставшихся инструкций в функции</w:t>
      </w:r>
    </w:p>
    <w:sectPr w:rsidR="006C7C33" w:rsidRPr="00377A3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618F" w14:textId="77777777" w:rsidR="002415C7" w:rsidRDefault="002415C7">
      <w:r>
        <w:separator/>
      </w:r>
    </w:p>
  </w:endnote>
  <w:endnote w:type="continuationSeparator" w:id="0">
    <w:p w14:paraId="369AFD9B" w14:textId="77777777" w:rsidR="002415C7" w:rsidRDefault="0024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6A48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ADD3009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676E" w14:textId="77777777" w:rsidR="002415C7" w:rsidRDefault="002415C7">
      <w:r>
        <w:separator/>
      </w:r>
    </w:p>
  </w:footnote>
  <w:footnote w:type="continuationSeparator" w:id="0">
    <w:p w14:paraId="6BB77AF0" w14:textId="77777777" w:rsidR="002415C7" w:rsidRDefault="00241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38A2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22DE"/>
    <w:multiLevelType w:val="hybridMultilevel"/>
    <w:tmpl w:val="19EE414E"/>
    <w:lvl w:ilvl="0" w:tplc="BAC6BD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9FA6E3D"/>
    <w:multiLevelType w:val="hybridMultilevel"/>
    <w:tmpl w:val="56963B6E"/>
    <w:lvl w:ilvl="0" w:tplc="8ECA3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202234"/>
    <w:multiLevelType w:val="hybridMultilevel"/>
    <w:tmpl w:val="EE12C09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334275"/>
    <w:multiLevelType w:val="hybridMultilevel"/>
    <w:tmpl w:val="B9FA29DA"/>
    <w:lvl w:ilvl="0" w:tplc="C3E232E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0A0CC3"/>
    <w:multiLevelType w:val="hybridMultilevel"/>
    <w:tmpl w:val="2988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7"/>
    <w:rsid w:val="000426EF"/>
    <w:rsid w:val="00053DB6"/>
    <w:rsid w:val="000648C4"/>
    <w:rsid w:val="000721E1"/>
    <w:rsid w:val="00184042"/>
    <w:rsid w:val="00187987"/>
    <w:rsid w:val="001A77B8"/>
    <w:rsid w:val="001F427D"/>
    <w:rsid w:val="002415C7"/>
    <w:rsid w:val="002869AE"/>
    <w:rsid w:val="002C4F20"/>
    <w:rsid w:val="003200EF"/>
    <w:rsid w:val="0032206F"/>
    <w:rsid w:val="00333620"/>
    <w:rsid w:val="00337688"/>
    <w:rsid w:val="00377A36"/>
    <w:rsid w:val="003C53C1"/>
    <w:rsid w:val="003E1F02"/>
    <w:rsid w:val="003E2D21"/>
    <w:rsid w:val="003F3E3B"/>
    <w:rsid w:val="00402BD5"/>
    <w:rsid w:val="00410AD7"/>
    <w:rsid w:val="00455E2C"/>
    <w:rsid w:val="004663B5"/>
    <w:rsid w:val="004668A7"/>
    <w:rsid w:val="00473660"/>
    <w:rsid w:val="004D646A"/>
    <w:rsid w:val="004F0AA9"/>
    <w:rsid w:val="004F3C4D"/>
    <w:rsid w:val="005124FD"/>
    <w:rsid w:val="00547124"/>
    <w:rsid w:val="005A6810"/>
    <w:rsid w:val="005C7D11"/>
    <w:rsid w:val="0061766E"/>
    <w:rsid w:val="006A24BF"/>
    <w:rsid w:val="006C7C33"/>
    <w:rsid w:val="00723139"/>
    <w:rsid w:val="007500AC"/>
    <w:rsid w:val="00751D95"/>
    <w:rsid w:val="0076615E"/>
    <w:rsid w:val="0078237E"/>
    <w:rsid w:val="007E3736"/>
    <w:rsid w:val="0085340C"/>
    <w:rsid w:val="00890724"/>
    <w:rsid w:val="008A6023"/>
    <w:rsid w:val="008F0F26"/>
    <w:rsid w:val="009307ED"/>
    <w:rsid w:val="00952F35"/>
    <w:rsid w:val="00993DB0"/>
    <w:rsid w:val="009943A3"/>
    <w:rsid w:val="009C138A"/>
    <w:rsid w:val="009E4D43"/>
    <w:rsid w:val="00A316D5"/>
    <w:rsid w:val="00A575AE"/>
    <w:rsid w:val="00B7230D"/>
    <w:rsid w:val="00B856CD"/>
    <w:rsid w:val="00B9158C"/>
    <w:rsid w:val="00B93F97"/>
    <w:rsid w:val="00BA544D"/>
    <w:rsid w:val="00BA75B3"/>
    <w:rsid w:val="00BB721A"/>
    <w:rsid w:val="00BC4DEA"/>
    <w:rsid w:val="00BE08C7"/>
    <w:rsid w:val="00C24E0B"/>
    <w:rsid w:val="00C41092"/>
    <w:rsid w:val="00C41540"/>
    <w:rsid w:val="00CA7D97"/>
    <w:rsid w:val="00CC6B62"/>
    <w:rsid w:val="00D015E7"/>
    <w:rsid w:val="00D44D14"/>
    <w:rsid w:val="00D65181"/>
    <w:rsid w:val="00DD78B4"/>
    <w:rsid w:val="00DE543D"/>
    <w:rsid w:val="00DF2492"/>
    <w:rsid w:val="00E40106"/>
    <w:rsid w:val="00E569E2"/>
    <w:rsid w:val="00EA2808"/>
    <w:rsid w:val="00EB502C"/>
    <w:rsid w:val="00EC391B"/>
    <w:rsid w:val="00EC75FE"/>
    <w:rsid w:val="00EE13E1"/>
    <w:rsid w:val="00F0709C"/>
    <w:rsid w:val="00F24692"/>
    <w:rsid w:val="00F56FA7"/>
    <w:rsid w:val="00F718A2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8845"/>
  <w15:docId w15:val="{429BC3BD-25B7-46CB-8E6B-BF0DFF64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230</TotalTime>
  <Pages>5</Pages>
  <Words>402</Words>
  <Characters>2298</Characters>
  <Application>Microsoft Office Word</Application>
  <DocSecurity>0</DocSecurity>
  <Lines>19</Lines>
  <Paragraphs>5</Paragraphs>
  <ScaleCrop>false</ScaleCrop>
  <Company>ETU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79</cp:revision>
  <cp:lastPrinted>2015-07-17T09:06:00Z</cp:lastPrinted>
  <dcterms:created xsi:type="dcterms:W3CDTF">2024-01-29T10:00:00Z</dcterms:created>
  <dcterms:modified xsi:type="dcterms:W3CDTF">2024-02-09T12:56:00Z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
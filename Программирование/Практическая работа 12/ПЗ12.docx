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5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6"/>
        <w:gridCol w:w="4786"/>
      </w:tblGrid>
      <w:tr w:rsidR="003C53C1" w:rsidRPr="0088015F" w14:paraId="1C343326" w14:textId="77777777" w:rsidTr="00E75716">
        <w:tc>
          <w:tcPr>
            <w:tcW w:w="2616" w:type="dxa"/>
          </w:tcPr>
          <w:p w14:paraId="1A63A9C8" w14:textId="77777777" w:rsidR="003C53C1" w:rsidRPr="0088015F" w:rsidRDefault="003C53C1" w:rsidP="00E75716">
            <w:r w:rsidRPr="0088015F">
              <w:rPr>
                <w:noProof/>
              </w:rPr>
              <w:drawing>
                <wp:inline distT="0" distB="0" distL="0" distR="0" wp14:anchorId="2D99C856" wp14:editId="7FA767A0">
                  <wp:extent cx="1440180" cy="914802"/>
                  <wp:effectExtent l="0" t="0" r="7620" b="0"/>
                  <wp:docPr id="1" name="Рисунок 1" descr="http://www.pl130.ru/doc/index/%D0%9B%D0%BE%D0%B3%D0%BE%D1%82%D0%B8%D0%BF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l130.ru/doc/index/%D0%9B%D0%BE%D0%B3%D0%BE%D1%82%D0%B8%D0%BF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180" cy="914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14:paraId="7C752390" w14:textId="77777777" w:rsidR="003C53C1" w:rsidRPr="0088015F" w:rsidRDefault="003C53C1" w:rsidP="00E75716">
            <w:pPr>
              <w:jc w:val="center"/>
            </w:pPr>
            <w:r w:rsidRPr="0088015F">
              <w:t>Санкт-Петербургское государственное бюджетное</w:t>
            </w:r>
          </w:p>
          <w:p w14:paraId="34E23736" w14:textId="77777777" w:rsidR="003C53C1" w:rsidRPr="0088015F" w:rsidRDefault="003C53C1" w:rsidP="00E75716">
            <w:pPr>
              <w:jc w:val="center"/>
            </w:pPr>
            <w:r w:rsidRPr="0088015F">
              <w:t>профессиональное образовательное учреждение</w:t>
            </w:r>
          </w:p>
          <w:p w14:paraId="656CDBAC" w14:textId="77777777" w:rsidR="003C53C1" w:rsidRPr="0088015F" w:rsidRDefault="003C53C1" w:rsidP="00E75716">
            <w:pPr>
              <w:jc w:val="center"/>
            </w:pPr>
            <w:r w:rsidRPr="0088015F">
              <w:t>"Колледж электроники и приборостроения"</w:t>
            </w:r>
          </w:p>
        </w:tc>
      </w:tr>
    </w:tbl>
    <w:p w14:paraId="199AEE3B" w14:textId="77777777" w:rsidR="00D44D14" w:rsidRDefault="00D44D14">
      <w:pPr>
        <w:spacing w:line="360" w:lineRule="auto"/>
        <w:jc w:val="center"/>
        <w:rPr>
          <w:b/>
          <w:caps/>
          <w:sz w:val="28"/>
          <w:szCs w:val="28"/>
        </w:rPr>
      </w:pPr>
    </w:p>
    <w:p w14:paraId="67B2147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5C7FA9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3E43E4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6360D12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2A05F3B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2D721F4B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0E275751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164D7474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34793832" w14:textId="77777777" w:rsidR="003C53C1" w:rsidRDefault="003C53C1">
      <w:pPr>
        <w:spacing w:line="360" w:lineRule="auto"/>
        <w:jc w:val="center"/>
        <w:rPr>
          <w:sz w:val="28"/>
          <w:szCs w:val="28"/>
        </w:rPr>
      </w:pPr>
    </w:p>
    <w:p w14:paraId="6C349401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381ED7D6" w14:textId="77777777" w:rsidR="00D44D14" w:rsidRDefault="0085340C">
      <w:pPr>
        <w:pStyle w:val="Times1420"/>
        <w:spacing w:line="360" w:lineRule="auto"/>
        <w:ind w:firstLine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 w14:paraId="124AEEC2" w14:textId="5151FF08" w:rsidR="00D44D14" w:rsidRPr="00E97E46" w:rsidRDefault="0085340C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по </w:t>
      </w:r>
      <w:r w:rsidR="00EA2808">
        <w:rPr>
          <w:b/>
          <w:sz w:val="28"/>
          <w:szCs w:val="28"/>
        </w:rPr>
        <w:t xml:space="preserve">практической </w:t>
      </w:r>
      <w:r>
        <w:rPr>
          <w:b/>
          <w:sz w:val="28"/>
          <w:szCs w:val="28"/>
        </w:rPr>
        <w:t>работе №</w:t>
      </w:r>
      <w:r w:rsidR="00E97E46">
        <w:rPr>
          <w:b/>
          <w:sz w:val="28"/>
          <w:szCs w:val="28"/>
          <w:lang w:val="en-US"/>
        </w:rPr>
        <w:t xml:space="preserve"> 12</w:t>
      </w:r>
    </w:p>
    <w:p w14:paraId="5FB63CED" w14:textId="6D817A7D" w:rsidR="00D44D14" w:rsidRDefault="0085340C" w:rsidP="00741EB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 w:rsidR="00741EB7">
        <w:rPr>
          <w:b/>
          <w:sz w:val="28"/>
          <w:szCs w:val="28"/>
        </w:rPr>
        <w:t>«Основы алгоритмизации и программирования</w:t>
      </w:r>
      <w:r>
        <w:rPr>
          <w:b/>
          <w:color w:val="000000"/>
          <w:sz w:val="28"/>
          <w:szCs w:val="28"/>
        </w:rPr>
        <w:t>»</w:t>
      </w:r>
    </w:p>
    <w:p w14:paraId="6D4C2FA1" w14:textId="55141784" w:rsidR="00D44D14" w:rsidRDefault="0085340C">
      <w:pPr>
        <w:spacing w:line="360" w:lineRule="auto"/>
        <w:jc w:val="center"/>
        <w:rPr>
          <w:sz w:val="28"/>
          <w:szCs w:val="28"/>
        </w:rPr>
      </w:pPr>
      <w:r>
        <w:rPr>
          <w:rStyle w:val="BookTitle"/>
          <w:smallCaps w:val="0"/>
          <w:sz w:val="28"/>
          <w:szCs w:val="28"/>
        </w:rPr>
        <w:t xml:space="preserve">Тема: </w:t>
      </w:r>
      <w:r w:rsidR="000F577C">
        <w:rPr>
          <w:rStyle w:val="BookTitle"/>
          <w:smallCaps w:val="0"/>
          <w:sz w:val="28"/>
          <w:szCs w:val="28"/>
        </w:rPr>
        <w:t>Организация процедур</w:t>
      </w:r>
    </w:p>
    <w:p w14:paraId="1ECC240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88F1A28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44EB1C70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0AAEDF77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71BF857C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5B70DB29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p w14:paraId="13948A24" w14:textId="77777777" w:rsidR="00D44D14" w:rsidRDefault="00D44D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44D14" w14:paraId="58FA4778" w14:textId="77777777">
        <w:trPr>
          <w:trHeight w:val="614"/>
        </w:trPr>
        <w:tc>
          <w:tcPr>
            <w:tcW w:w="4252" w:type="dxa"/>
            <w:vAlign w:val="bottom"/>
          </w:tcPr>
          <w:p w14:paraId="44843D2D" w14:textId="77777777" w:rsidR="00D44D14" w:rsidRPr="00F86A21" w:rsidRDefault="0085340C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F86A21">
              <w:rPr>
                <w:sz w:val="28"/>
                <w:szCs w:val="28"/>
              </w:rPr>
              <w:t>13 ИТ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02BC6BC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A73D68A" w14:textId="77777777" w:rsidR="00D44D14" w:rsidRDefault="00F86A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Липинский К.С.</w:t>
            </w:r>
          </w:p>
        </w:tc>
      </w:tr>
      <w:tr w:rsidR="00D44D14" w14:paraId="0EFF715E" w14:textId="77777777">
        <w:trPr>
          <w:trHeight w:val="614"/>
        </w:trPr>
        <w:tc>
          <w:tcPr>
            <w:tcW w:w="4252" w:type="dxa"/>
            <w:vAlign w:val="bottom"/>
          </w:tcPr>
          <w:p w14:paraId="1494B08C" w14:textId="77777777" w:rsidR="00D44D14" w:rsidRDefault="008534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7459831" w14:textId="77777777" w:rsidR="00D44D14" w:rsidRDefault="00D44D14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3EC6585" w14:textId="0411C6D9" w:rsidR="00D44D14" w:rsidRDefault="00260D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Счастливцев А.К.</w:t>
            </w:r>
          </w:p>
        </w:tc>
      </w:tr>
    </w:tbl>
    <w:p w14:paraId="78ACD2A6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191A30A7" w14:textId="77777777" w:rsidR="00D44D14" w:rsidRDefault="00D44D14">
      <w:pPr>
        <w:spacing w:line="360" w:lineRule="auto"/>
        <w:jc w:val="center"/>
        <w:rPr>
          <w:bCs/>
          <w:sz w:val="28"/>
          <w:szCs w:val="28"/>
        </w:rPr>
      </w:pPr>
    </w:p>
    <w:p w14:paraId="1CC9445F" w14:textId="77777777" w:rsidR="00D44D14" w:rsidRDefault="0085340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050B1D9" w14:textId="77777777" w:rsidR="00D44D14" w:rsidRPr="00F86A21" w:rsidRDefault="0085340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F86A21" w:rsidRPr="00F86A21">
        <w:rPr>
          <w:bCs/>
          <w:sz w:val="28"/>
          <w:szCs w:val="28"/>
        </w:rPr>
        <w:t>23</w:t>
      </w:r>
    </w:p>
    <w:p w14:paraId="5409D2D8" w14:textId="61D617D9" w:rsidR="00550997" w:rsidRDefault="00550997" w:rsidP="008806E3">
      <w:pPr>
        <w:spacing w:line="360" w:lineRule="auto"/>
        <w:jc w:val="both"/>
        <w:rPr>
          <w:b/>
          <w:sz w:val="28"/>
          <w:szCs w:val="28"/>
        </w:rPr>
      </w:pPr>
    </w:p>
    <w:p w14:paraId="62C3BAA8" w14:textId="0624FCFB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4D5282F0" w14:textId="68CE7987" w:rsidR="002F4DC5" w:rsidRPr="00FE448B" w:rsidRDefault="002F4DC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Научиться организации процедур</w:t>
      </w:r>
    </w:p>
    <w:p w14:paraId="70042FC4" w14:textId="77777777" w:rsidR="00D44D14" w:rsidRDefault="00D44D14" w:rsidP="00FF117B">
      <w:pPr>
        <w:spacing w:line="360" w:lineRule="auto"/>
        <w:jc w:val="both"/>
        <w:rPr>
          <w:b/>
          <w:sz w:val="28"/>
          <w:szCs w:val="28"/>
        </w:rPr>
      </w:pPr>
    </w:p>
    <w:p w14:paraId="6BA957BB" w14:textId="77777777" w:rsidR="00D44D14" w:rsidRDefault="0085340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5A977F91" w14:textId="330F6F6B" w:rsidR="00D44D14" w:rsidRDefault="00E508A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14:paraId="6E5D5E52" w14:textId="77777777" w:rsidR="001E0849" w:rsidRPr="00FE448B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>;</w:t>
      </w:r>
      <w:proofErr w:type="gramEnd"/>
    </w:p>
    <w:p w14:paraId="0EF8643B" w14:textId="77777777" w:rsidR="001E0849" w:rsidRPr="00FE448B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TestProject</w:t>
      </w:r>
      <w:proofErr w:type="spellEnd"/>
    </w:p>
    <w:p w14:paraId="6A29E966" w14:textId="77777777" w:rsidR="001E0849" w:rsidRPr="00FE448B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</w:p>
    <w:p w14:paraId="64EBD035" w14:textId="77777777" w:rsidR="001E0849" w:rsidRPr="00FE448B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459F7F82" w14:textId="77777777" w:rsidR="001E0849" w:rsidRPr="00FE448B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FE448B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{</w:t>
      </w:r>
    </w:p>
    <w:p w14:paraId="12EB7A8B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8806E3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6EC8D194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1D059D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(b, a) = (a, b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96D32C6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D41AE7F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BD00C6F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779F769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D153F01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2, y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031EC443" w14:textId="77777777" w:rsidR="001E0849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ref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y);</w:t>
      </w:r>
    </w:p>
    <w:p w14:paraId="4E5BE8F9" w14:textId="77777777" w:rsidR="001E0849" w:rsidRPr="00004A3D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</w:t>
      </w: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r w:rsidRPr="00004A3D">
        <w:rPr>
          <w:rFonts w:ascii="Cascadia Mono" w:eastAsia="Calibri" w:hAnsi="Cascadia Mono" w:cs="Cascadia Mono"/>
          <w:color w:val="A31515"/>
          <w:sz w:val="19"/>
          <w:szCs w:val="19"/>
        </w:rPr>
        <w:t>$"</w:t>
      </w: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x</w:t>
      </w: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004A3D">
        <w:rPr>
          <w:rFonts w:ascii="Cascadia Mono" w:eastAsia="Calibri" w:hAnsi="Cascadia Mono" w:cs="Cascadia Mono"/>
          <w:color w:val="A31515"/>
          <w:sz w:val="19"/>
          <w:szCs w:val="19"/>
        </w:rPr>
        <w:t xml:space="preserve"> </w:t>
      </w: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{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y</w:t>
      </w: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  <w:r w:rsidRPr="00004A3D">
        <w:rPr>
          <w:rFonts w:ascii="Cascadia Mono" w:eastAsia="Calibri" w:hAnsi="Cascadia Mono" w:cs="Cascadia Mono"/>
          <w:color w:val="A31515"/>
          <w:sz w:val="19"/>
          <w:szCs w:val="19"/>
        </w:rPr>
        <w:t>"</w:t>
      </w:r>
      <w:proofErr w:type="gramStart"/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);</w:t>
      </w:r>
      <w:proofErr w:type="gramEnd"/>
    </w:p>
    <w:p w14:paraId="37057FDC" w14:textId="77777777" w:rsidR="001E0849" w:rsidRPr="00004A3D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 }</w:t>
      </w:r>
    </w:p>
    <w:p w14:paraId="6906FEE0" w14:textId="77777777" w:rsidR="001E0849" w:rsidRPr="00004A3D" w:rsidRDefault="001E0849" w:rsidP="001E0849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 xml:space="preserve">  }</w:t>
      </w:r>
    </w:p>
    <w:p w14:paraId="0B8E156E" w14:textId="4C6CBD0D" w:rsidR="00E508A8" w:rsidRPr="00004A3D" w:rsidRDefault="001E0849" w:rsidP="00FC603C">
      <w:pPr>
        <w:spacing w:line="36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004A3D">
        <w:rPr>
          <w:rFonts w:ascii="Cascadia Mono" w:eastAsia="Calibri" w:hAnsi="Cascadia Mono" w:cs="Cascadia Mono"/>
          <w:color w:val="000000"/>
          <w:sz w:val="19"/>
          <w:szCs w:val="19"/>
        </w:rPr>
        <w:t>}</w:t>
      </w:r>
    </w:p>
    <w:p w14:paraId="60D74910" w14:textId="106AAD37" w:rsidR="00A365B3" w:rsidRPr="00004A3D" w:rsidRDefault="00004A3D" w:rsidP="00396482">
      <w:pPr>
        <w:spacing w:line="360" w:lineRule="auto"/>
        <w:jc w:val="center"/>
        <w:rPr>
          <w:bCs/>
          <w:sz w:val="28"/>
          <w:szCs w:val="28"/>
        </w:rPr>
      </w:pPr>
      <w:r w:rsidRPr="00004A3D">
        <w:rPr>
          <w:bCs/>
          <w:noProof/>
          <w:sz w:val="28"/>
          <w:szCs w:val="28"/>
        </w:rPr>
        <w:drawing>
          <wp:inline distT="0" distB="0" distL="0" distR="0" wp14:anchorId="6783D877" wp14:editId="481443FE">
            <wp:extent cx="428685" cy="314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83B6" w14:textId="30E76F96" w:rsidR="00E508A8" w:rsidRPr="00A123ED" w:rsidRDefault="000F708A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A123ED">
        <w:rPr>
          <w:b/>
          <w:sz w:val="28"/>
          <w:szCs w:val="28"/>
          <w:lang w:val="en-US"/>
        </w:rPr>
        <w:t xml:space="preserve"> 2.</w:t>
      </w:r>
    </w:p>
    <w:p w14:paraId="0538A05B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686C78EE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TestProject</w:t>
      </w:r>
      <w:proofErr w:type="spellEnd"/>
    </w:p>
    <w:p w14:paraId="2468334E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4C84FFF1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255B9AC4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464D1F5A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b)</w:t>
      </w:r>
    </w:p>
    <w:p w14:paraId="17B8AAD8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7EF092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(a, b);</w:t>
      </w:r>
    </w:p>
    <w:p w14:paraId="7ADFCB2E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82A21D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C921CDD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C69F42B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C90410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Convert.ToInt32(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25ADCFFA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Convert.ToInt32(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ReadLine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));</w:t>
      </w:r>
    </w:p>
    <w:p w14:paraId="18106E75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96A40AA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 * x, 2 * y) + min(x - y, x + y);</w:t>
      </w:r>
    </w:p>
    <w:p w14:paraId="0C3FA283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WriteLine(z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004A2C86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89AB53F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2227FDF1" w14:textId="77777777" w:rsidR="00CA477A" w:rsidRDefault="00CA477A" w:rsidP="00CA477A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57295F00" w14:textId="5D6218D3" w:rsidR="0051731D" w:rsidRPr="000F708A" w:rsidRDefault="00F5396E" w:rsidP="00F5396E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F5396E">
        <w:rPr>
          <w:b/>
          <w:noProof/>
          <w:sz w:val="28"/>
          <w:szCs w:val="28"/>
        </w:rPr>
        <w:drawing>
          <wp:inline distT="0" distB="0" distL="0" distR="0" wp14:anchorId="175F2F25" wp14:editId="39A065C6">
            <wp:extent cx="314369" cy="72400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22E8" w14:textId="77777777" w:rsidR="009339BE" w:rsidRDefault="009339B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A9BE120" w14:textId="074BF67F" w:rsidR="00FE448B" w:rsidRPr="00FB64B9" w:rsidRDefault="00FE448B" w:rsidP="0000323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Задание</w:t>
      </w:r>
      <w:r w:rsidRPr="00FB64B9">
        <w:rPr>
          <w:b/>
          <w:sz w:val="28"/>
          <w:szCs w:val="28"/>
          <w:lang w:val="en-US"/>
        </w:rPr>
        <w:t xml:space="preserve"> 3.</w:t>
      </w:r>
    </w:p>
    <w:p w14:paraId="40C0822D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44EC2D4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TestProject</w:t>
      </w:r>
      <w:proofErr w:type="spellEnd"/>
    </w:p>
    <w:p w14:paraId="4C95079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0C5238FB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49609CF8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1A72C13E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MinDig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a)</w:t>
      </w:r>
    </w:p>
    <w:p w14:paraId="3F6C379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9EAF45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ArgumentOutOfRangeException.ThrowIfEqual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(0, a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23B6C21C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ArgumentOutOfRangeException.ThrowIfNegative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541700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A74B8A8" w14:textId="5110574B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res = </w:t>
      </w:r>
      <w:r w:rsidR="00BA77B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</w:t>
      </w:r>
      <w:r w:rsidR="009A26D7" w:rsidRPr="008806E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 w:rsidR="00BA77B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%</w:t>
      </w:r>
      <w:r w:rsidR="009A26D7" w:rsidRPr="008806E3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="00BA77BA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386CD128" w14:textId="4DE65486" w:rsidR="00BA77BA" w:rsidRDefault="00BA77BA" w:rsidP="00BA77BA">
      <w:pPr>
        <w:suppressAutoHyphens w:val="0"/>
        <w:autoSpaceDE w:val="0"/>
        <w:autoSpaceDN w:val="0"/>
        <w:adjustRightInd w:val="0"/>
        <w:ind w:firstLine="709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a /=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5ADCCA44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48663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(a &gt; 0)</w:t>
      </w:r>
    </w:p>
    <w:p w14:paraId="6B876D07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{</w:t>
      </w:r>
    </w:p>
    <w:p w14:paraId="456EA632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 = </w:t>
      </w:r>
      <w:proofErr w:type="spellStart"/>
      <w:proofErr w:type="gramStart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.Min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(a % 10, res);</w:t>
      </w:r>
    </w:p>
    <w:p w14:paraId="40EAA15C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a /=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10;</w:t>
      </w:r>
      <w:proofErr w:type="gramEnd"/>
    </w:p>
    <w:p w14:paraId="043D0E0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}</w:t>
      </w:r>
    </w:p>
    <w:p w14:paraId="3550FB70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ECAD50B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res;</w:t>
      </w:r>
      <w:proofErr w:type="gramEnd"/>
    </w:p>
    <w:p w14:paraId="465C13A3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6A2BCE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51F64A3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064A326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D3ABCB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4216;</w:t>
      </w:r>
      <w:proofErr w:type="gramEnd"/>
    </w:p>
    <w:p w14:paraId="66724D0F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328;</w:t>
      </w:r>
      <w:proofErr w:type="gramEnd"/>
    </w:p>
    <w:p w14:paraId="4A031729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z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98;</w:t>
      </w:r>
      <w:proofErr w:type="gramEnd"/>
    </w:p>
    <w:p w14:paraId="739C4A25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D56DDE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WriteLine(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MinDig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(x)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MinDig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(y) -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MinDig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(z));</w:t>
      </w:r>
    </w:p>
    <w:p w14:paraId="0FE4C461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4E71D6" w14:textId="77777777" w:rsidR="00756416" w:rsidRDefault="00756416" w:rsidP="00756416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43A6694A" w14:textId="1A720C37" w:rsidR="00FE448B" w:rsidRDefault="00756416" w:rsidP="00756416">
      <w:pPr>
        <w:spacing w:line="360" w:lineRule="auto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31A3F4AC" w14:textId="0C5FE5F9" w:rsidR="00FE448B" w:rsidRDefault="006246BC" w:rsidP="006246BC">
      <w:pPr>
        <w:spacing w:line="360" w:lineRule="auto"/>
        <w:jc w:val="center"/>
        <w:rPr>
          <w:b/>
          <w:sz w:val="28"/>
          <w:szCs w:val="28"/>
        </w:rPr>
      </w:pPr>
      <w:r w:rsidRPr="006246BC">
        <w:rPr>
          <w:b/>
          <w:noProof/>
          <w:sz w:val="28"/>
          <w:szCs w:val="28"/>
        </w:rPr>
        <w:drawing>
          <wp:inline distT="0" distB="0" distL="0" distR="0" wp14:anchorId="2FC44555" wp14:editId="17A489E6">
            <wp:extent cx="314369" cy="314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5A8C" w14:textId="0145329B" w:rsidR="00FE448B" w:rsidRPr="00052038" w:rsidRDefault="00FE448B" w:rsidP="0000323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052038">
        <w:rPr>
          <w:b/>
          <w:sz w:val="28"/>
          <w:szCs w:val="28"/>
          <w:lang w:val="en-US"/>
        </w:rPr>
        <w:t xml:space="preserve"> 4.</w:t>
      </w:r>
    </w:p>
    <w:p w14:paraId="17AFE7BB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System.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Console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5259BD82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7C8167E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TestProject</w:t>
      </w:r>
      <w:proofErr w:type="spellEnd"/>
    </w:p>
    <w:p w14:paraId="3213B9B0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</w:p>
    <w:p w14:paraId="39C76D94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2B91AF"/>
          <w:sz w:val="19"/>
          <w:szCs w:val="19"/>
          <w:lang w:val="en-US"/>
        </w:rPr>
        <w:t>Program</w:t>
      </w:r>
    </w:p>
    <w:p w14:paraId="32C39C09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{</w:t>
      </w:r>
    </w:p>
    <w:p w14:paraId="1545D3DF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Hypotenuse(</w:t>
      </w:r>
      <w:proofErr w:type="gramEnd"/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x,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y)</w:t>
      </w:r>
    </w:p>
    <w:p w14:paraId="32DDDA3E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40A5A43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(x, 2)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(y, 2)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1C3578BC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658735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400DDF6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static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204FFAD0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755CC3D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ab = 14.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23F;</w:t>
      </w:r>
      <w:proofErr w:type="gramEnd"/>
    </w:p>
    <w:p w14:paraId="71890F5B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ac = 20.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1F;</w:t>
      </w:r>
      <w:proofErr w:type="gramEnd"/>
    </w:p>
    <w:p w14:paraId="321F160A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dc = 5.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3F;</w:t>
      </w:r>
      <w:proofErr w:type="gramEnd"/>
    </w:p>
    <w:p w14:paraId="6D9D3A66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Hypotenuse(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ab, ac);</w:t>
      </w:r>
    </w:p>
    <w:p w14:paraId="43D640CF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bd =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Hypotenuse(</w:t>
      </w:r>
      <w:proofErr w:type="spellStart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dc);</w:t>
      </w:r>
    </w:p>
    <w:p w14:paraId="0D811274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ADAA08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</w:t>
      </w:r>
      <w:r>
        <w:rPr>
          <w:rFonts w:ascii="Cascadia Mono" w:eastAsia="Calibri" w:hAnsi="Cascadia Mono" w:cs="Cascadia Mono"/>
          <w:color w:val="0000FF"/>
          <w:sz w:val="19"/>
          <w:szCs w:val="19"/>
          <w:lang w:val="en-US"/>
        </w:rPr>
        <w:t>float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per = ab + ac +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bc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 dc + 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bd;</w:t>
      </w:r>
      <w:proofErr w:type="gramEnd"/>
    </w:p>
    <w:p w14:paraId="4060D018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1C04BB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WriteLine(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per: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F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2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  <w:r>
        <w:rPr>
          <w:rFonts w:ascii="Cascadia Mono" w:eastAsia="Calibr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);</w:t>
      </w:r>
    </w:p>
    <w:p w14:paraId="16EE55E0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6120FB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}</w:t>
      </w:r>
    </w:p>
    <w:p w14:paraId="393B1646" w14:textId="77777777" w:rsidR="000F1A87" w:rsidRDefault="000F1A87" w:rsidP="000F1A87">
      <w:pPr>
        <w:suppressAutoHyphens w:val="0"/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49C8B118" w14:textId="4C6D6E4A" w:rsidR="00A729F7" w:rsidRPr="0094564A" w:rsidRDefault="00C25F8A" w:rsidP="0094564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C25F8A">
        <w:rPr>
          <w:b/>
          <w:noProof/>
          <w:sz w:val="28"/>
          <w:szCs w:val="28"/>
        </w:rPr>
        <w:lastRenderedPageBreak/>
        <w:drawing>
          <wp:inline distT="0" distB="0" distL="0" distR="0" wp14:anchorId="1D2CE587" wp14:editId="5E6E1AF2">
            <wp:extent cx="581106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9C01" w14:textId="247D5D9D" w:rsidR="009870E4" w:rsidRDefault="0085340C" w:rsidP="00191B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</w:t>
      </w:r>
      <w:r w:rsidR="00003239">
        <w:rPr>
          <w:b/>
          <w:sz w:val="28"/>
          <w:szCs w:val="28"/>
        </w:rPr>
        <w:t>опросы.</w:t>
      </w:r>
    </w:p>
    <w:p w14:paraId="0B43233E" w14:textId="123DAE43" w:rsidR="00191BCC" w:rsidRPr="00191BCC" w:rsidRDefault="00191BCC" w:rsidP="00B42BC3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191BCC">
        <w:rPr>
          <w:rStyle w:val="BookTitle"/>
          <w:b w:val="0"/>
          <w:smallCaps w:val="0"/>
          <w:spacing w:val="0"/>
          <w:sz w:val="28"/>
          <w:szCs w:val="28"/>
        </w:rPr>
        <w:t xml:space="preserve">1. Тело метода в C# </w:t>
      </w:r>
      <w:r w:rsidR="00B42BC3" w:rsidRPr="00191BCC">
        <w:rPr>
          <w:rStyle w:val="BookTitle"/>
          <w:b w:val="0"/>
          <w:smallCaps w:val="0"/>
          <w:spacing w:val="0"/>
          <w:sz w:val="28"/>
          <w:szCs w:val="28"/>
        </w:rPr>
        <w:t>— это</w:t>
      </w:r>
      <w:r w:rsidRPr="00191BCC">
        <w:rPr>
          <w:rStyle w:val="BookTitle"/>
          <w:b w:val="0"/>
          <w:smallCaps w:val="0"/>
          <w:spacing w:val="0"/>
          <w:sz w:val="28"/>
          <w:szCs w:val="28"/>
        </w:rPr>
        <w:t xml:space="preserve"> блок кода, который содержит определение и реализацию операций, которые должны быть выполнены при вызове метода</w:t>
      </w:r>
      <w:r w:rsidR="006C4050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p w14:paraId="3DC1165A" w14:textId="27480AEB" w:rsidR="00191BCC" w:rsidRPr="00191BCC" w:rsidRDefault="00191BCC" w:rsidP="00FB4838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191BCC">
        <w:rPr>
          <w:rStyle w:val="BookTitle"/>
          <w:b w:val="0"/>
          <w:smallCaps w:val="0"/>
          <w:spacing w:val="0"/>
          <w:sz w:val="28"/>
          <w:szCs w:val="28"/>
        </w:rPr>
        <w:t>2. Особенности метода-процедуры:</w:t>
      </w:r>
    </w:p>
    <w:p w14:paraId="33833FEE" w14:textId="672A51CE" w:rsidR="00191BCC" w:rsidRPr="00A46809" w:rsidRDefault="00191BCC" w:rsidP="00191BCC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191BCC">
        <w:rPr>
          <w:rStyle w:val="BookTitle"/>
          <w:b w:val="0"/>
          <w:smallCaps w:val="0"/>
          <w:spacing w:val="0"/>
          <w:sz w:val="28"/>
          <w:szCs w:val="28"/>
        </w:rPr>
        <w:t xml:space="preserve">   - </w:t>
      </w:r>
      <w:r w:rsidR="00B42BC3">
        <w:rPr>
          <w:rStyle w:val="BookTitle"/>
          <w:b w:val="0"/>
          <w:smallCaps w:val="0"/>
          <w:spacing w:val="0"/>
          <w:sz w:val="28"/>
          <w:szCs w:val="28"/>
        </w:rPr>
        <w:t xml:space="preserve">Можно не возвращать значение, если возвращаемый тип </w:t>
      </w:r>
      <w:r w:rsidR="00A46809">
        <w:rPr>
          <w:rStyle w:val="BookTitle"/>
          <w:b w:val="0"/>
          <w:smallCaps w:val="0"/>
          <w:spacing w:val="0"/>
          <w:sz w:val="28"/>
          <w:szCs w:val="28"/>
        </w:rPr>
        <w:t>–</w:t>
      </w:r>
      <w:r w:rsidR="00B42BC3">
        <w:rPr>
          <w:rStyle w:val="BookTitle"/>
          <w:b w:val="0"/>
          <w:smallCaps w:val="0"/>
          <w:spacing w:val="0"/>
          <w:sz w:val="28"/>
          <w:szCs w:val="28"/>
        </w:rPr>
        <w:t xml:space="preserve"> </w:t>
      </w:r>
      <w:r w:rsidR="00B42BC3">
        <w:rPr>
          <w:rStyle w:val="BookTitle"/>
          <w:b w:val="0"/>
          <w:smallCaps w:val="0"/>
          <w:spacing w:val="0"/>
          <w:sz w:val="28"/>
          <w:szCs w:val="28"/>
          <w:lang w:val="en-US"/>
        </w:rPr>
        <w:t>void</w:t>
      </w:r>
      <w:r w:rsidR="00A46809" w:rsidRPr="00A46809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p w14:paraId="06EE5183" w14:textId="6D8890BF" w:rsidR="00191BCC" w:rsidRPr="00191BCC" w:rsidRDefault="00191BCC" w:rsidP="00215F7C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191BCC">
        <w:rPr>
          <w:rStyle w:val="BookTitle"/>
          <w:b w:val="0"/>
          <w:smallCaps w:val="0"/>
          <w:spacing w:val="0"/>
          <w:sz w:val="28"/>
          <w:szCs w:val="28"/>
        </w:rPr>
        <w:t xml:space="preserve">   -</w:t>
      </w:r>
      <w:r w:rsidR="00876E17" w:rsidRPr="00876E17">
        <w:rPr>
          <w:rStyle w:val="BookTitle"/>
          <w:b w:val="0"/>
          <w:smallCaps w:val="0"/>
          <w:spacing w:val="0"/>
          <w:sz w:val="28"/>
          <w:szCs w:val="28"/>
        </w:rPr>
        <w:t xml:space="preserve"> </w:t>
      </w:r>
      <w:r w:rsidR="005F2497">
        <w:rPr>
          <w:rStyle w:val="BookTitle"/>
          <w:b w:val="0"/>
          <w:smallCaps w:val="0"/>
          <w:spacing w:val="0"/>
          <w:sz w:val="28"/>
          <w:szCs w:val="28"/>
        </w:rPr>
        <w:t>М</w:t>
      </w:r>
      <w:r w:rsidR="009B0C27">
        <w:rPr>
          <w:rStyle w:val="BookTitle"/>
          <w:b w:val="0"/>
          <w:smallCaps w:val="0"/>
          <w:spacing w:val="0"/>
          <w:sz w:val="28"/>
          <w:szCs w:val="28"/>
        </w:rPr>
        <w:t xml:space="preserve">ожет иметь </w:t>
      </w:r>
      <w:r w:rsidR="00A854B8">
        <w:rPr>
          <w:rStyle w:val="BookTitle"/>
          <w:b w:val="0"/>
          <w:smallCaps w:val="0"/>
          <w:spacing w:val="0"/>
          <w:sz w:val="28"/>
          <w:szCs w:val="28"/>
        </w:rPr>
        <w:t xml:space="preserve">входные </w:t>
      </w:r>
      <w:r w:rsidR="009B0C27">
        <w:rPr>
          <w:rStyle w:val="BookTitle"/>
          <w:b w:val="0"/>
          <w:smallCaps w:val="0"/>
          <w:spacing w:val="0"/>
          <w:sz w:val="28"/>
          <w:szCs w:val="28"/>
        </w:rPr>
        <w:t>параметры</w:t>
      </w:r>
      <w:r w:rsidR="008F1C09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p w14:paraId="6F69C558" w14:textId="692F5E81" w:rsidR="00191BCC" w:rsidRPr="00191BCC" w:rsidRDefault="00191BCC" w:rsidP="00096D3A">
      <w:pPr>
        <w:spacing w:line="360" w:lineRule="auto"/>
        <w:ind w:firstLine="709"/>
        <w:jc w:val="both"/>
        <w:rPr>
          <w:rStyle w:val="BookTitle"/>
          <w:b w:val="0"/>
          <w:smallCaps w:val="0"/>
          <w:spacing w:val="0"/>
          <w:sz w:val="28"/>
          <w:szCs w:val="28"/>
        </w:rPr>
      </w:pPr>
      <w:r w:rsidRPr="00191BCC">
        <w:rPr>
          <w:rStyle w:val="BookTitle"/>
          <w:b w:val="0"/>
          <w:smallCaps w:val="0"/>
          <w:spacing w:val="0"/>
          <w:sz w:val="28"/>
          <w:szCs w:val="28"/>
        </w:rPr>
        <w:t xml:space="preserve">3. В теле метода может отсутствовать оператор </w:t>
      </w:r>
      <w:r w:rsidR="007C7030">
        <w:rPr>
          <w:rStyle w:val="BookTitle"/>
          <w:b w:val="0"/>
          <w:smallCaps w:val="0"/>
          <w:spacing w:val="0"/>
          <w:sz w:val="28"/>
          <w:szCs w:val="28"/>
          <w:lang w:val="en-US"/>
        </w:rPr>
        <w:t>return</w:t>
      </w:r>
      <w:r w:rsidR="007C7030" w:rsidRPr="007C7030">
        <w:rPr>
          <w:rStyle w:val="BookTitle"/>
          <w:b w:val="0"/>
          <w:smallCaps w:val="0"/>
          <w:spacing w:val="0"/>
          <w:sz w:val="28"/>
          <w:szCs w:val="28"/>
        </w:rPr>
        <w:t xml:space="preserve">, </w:t>
      </w:r>
      <w:r w:rsidR="007C7030">
        <w:rPr>
          <w:rStyle w:val="BookTitle"/>
          <w:b w:val="0"/>
          <w:smallCaps w:val="0"/>
          <w:spacing w:val="0"/>
          <w:sz w:val="28"/>
          <w:szCs w:val="28"/>
        </w:rPr>
        <w:t xml:space="preserve">если тип возвращаемого значения </w:t>
      </w:r>
      <w:r w:rsidR="007C7030">
        <w:rPr>
          <w:rStyle w:val="BookTitle"/>
          <w:b w:val="0"/>
          <w:smallCaps w:val="0"/>
          <w:spacing w:val="0"/>
          <w:sz w:val="28"/>
          <w:szCs w:val="28"/>
          <w:lang w:val="en-US"/>
        </w:rPr>
        <w:t>void</w:t>
      </w:r>
      <w:r w:rsidR="007C7030" w:rsidRPr="007C7030">
        <w:rPr>
          <w:rStyle w:val="BookTitle"/>
          <w:b w:val="0"/>
          <w:smallCaps w:val="0"/>
          <w:spacing w:val="0"/>
          <w:sz w:val="28"/>
          <w:szCs w:val="28"/>
        </w:rPr>
        <w:t xml:space="preserve"> (</w:t>
      </w:r>
      <w:proofErr w:type="gramStart"/>
      <w:r w:rsidR="007C7030">
        <w:rPr>
          <w:rStyle w:val="BookTitle"/>
          <w:b w:val="0"/>
          <w:smallCaps w:val="0"/>
          <w:spacing w:val="0"/>
          <w:sz w:val="28"/>
          <w:szCs w:val="28"/>
        </w:rPr>
        <w:t>т.е.</w:t>
      </w:r>
      <w:proofErr w:type="gramEnd"/>
      <w:r w:rsidR="007C7030">
        <w:rPr>
          <w:rStyle w:val="BookTitle"/>
          <w:b w:val="0"/>
          <w:smallCaps w:val="0"/>
          <w:spacing w:val="0"/>
          <w:sz w:val="28"/>
          <w:szCs w:val="28"/>
        </w:rPr>
        <w:t xml:space="preserve"> ничего не возвращается)</w:t>
      </w:r>
      <w:r w:rsidR="00215F7C">
        <w:rPr>
          <w:rStyle w:val="BookTitle"/>
          <w:b w:val="0"/>
          <w:smallCaps w:val="0"/>
          <w:spacing w:val="0"/>
          <w:sz w:val="28"/>
          <w:szCs w:val="28"/>
        </w:rPr>
        <w:t>.</w:t>
      </w:r>
    </w:p>
    <w:sectPr w:rsidR="00191BCC" w:rsidRPr="00191BCC">
      <w:headerReference w:type="default" r:id="rId13"/>
      <w:footerReference w:type="default" r:id="rId1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4EA0B" w14:textId="77777777" w:rsidR="00A06747" w:rsidRDefault="00A06747">
      <w:r>
        <w:separator/>
      </w:r>
    </w:p>
  </w:endnote>
  <w:endnote w:type="continuationSeparator" w:id="0">
    <w:p w14:paraId="095D1FD4" w14:textId="77777777" w:rsidR="00A06747" w:rsidRDefault="00A067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2FB3F" w14:textId="77777777" w:rsidR="00D44D14" w:rsidRDefault="0085340C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2CD8B55" w14:textId="77777777" w:rsidR="00D44D14" w:rsidRDefault="00D44D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C6AE1" w14:textId="77777777" w:rsidR="00A06747" w:rsidRDefault="00A06747">
      <w:r>
        <w:separator/>
      </w:r>
    </w:p>
  </w:footnote>
  <w:footnote w:type="continuationSeparator" w:id="0">
    <w:p w14:paraId="008408A4" w14:textId="77777777" w:rsidR="00A06747" w:rsidRDefault="00A067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5017" w14:textId="77777777" w:rsidR="00D44D14" w:rsidRDefault="0085340C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CC1AAF"/>
    <w:multiLevelType w:val="hybridMultilevel"/>
    <w:tmpl w:val="A3D0D4AC"/>
    <w:lvl w:ilvl="0" w:tplc="7A5E080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076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46"/>
    <w:rsid w:val="00003239"/>
    <w:rsid w:val="00004A3D"/>
    <w:rsid w:val="00052038"/>
    <w:rsid w:val="00053F6C"/>
    <w:rsid w:val="00062328"/>
    <w:rsid w:val="00096D3A"/>
    <w:rsid w:val="000F1A87"/>
    <w:rsid w:val="000F577C"/>
    <w:rsid w:val="000F708A"/>
    <w:rsid w:val="00191BCC"/>
    <w:rsid w:val="001C434C"/>
    <w:rsid w:val="001E0849"/>
    <w:rsid w:val="00215F7C"/>
    <w:rsid w:val="00260DF1"/>
    <w:rsid w:val="002F4DC5"/>
    <w:rsid w:val="00396482"/>
    <w:rsid w:val="003C53C1"/>
    <w:rsid w:val="003F3E3B"/>
    <w:rsid w:val="0041067D"/>
    <w:rsid w:val="004A2F7A"/>
    <w:rsid w:val="00510BE2"/>
    <w:rsid w:val="0051731D"/>
    <w:rsid w:val="00550997"/>
    <w:rsid w:val="0059219C"/>
    <w:rsid w:val="005D6D0F"/>
    <w:rsid w:val="005F2497"/>
    <w:rsid w:val="006246BC"/>
    <w:rsid w:val="006C4050"/>
    <w:rsid w:val="00741EB7"/>
    <w:rsid w:val="00756416"/>
    <w:rsid w:val="007C7030"/>
    <w:rsid w:val="0085340C"/>
    <w:rsid w:val="00876E17"/>
    <w:rsid w:val="008806E3"/>
    <w:rsid w:val="008A6023"/>
    <w:rsid w:val="008F1C09"/>
    <w:rsid w:val="009339BE"/>
    <w:rsid w:val="0094564A"/>
    <w:rsid w:val="009870E4"/>
    <w:rsid w:val="009A26D7"/>
    <w:rsid w:val="009B0C27"/>
    <w:rsid w:val="00A06747"/>
    <w:rsid w:val="00A123ED"/>
    <w:rsid w:val="00A365B3"/>
    <w:rsid w:val="00A46809"/>
    <w:rsid w:val="00A729F7"/>
    <w:rsid w:val="00A854B8"/>
    <w:rsid w:val="00AE0924"/>
    <w:rsid w:val="00B07A65"/>
    <w:rsid w:val="00B42BC3"/>
    <w:rsid w:val="00B7230D"/>
    <w:rsid w:val="00BA77BA"/>
    <w:rsid w:val="00C25F8A"/>
    <w:rsid w:val="00C8010C"/>
    <w:rsid w:val="00CA477A"/>
    <w:rsid w:val="00D44D14"/>
    <w:rsid w:val="00E508A8"/>
    <w:rsid w:val="00E97E46"/>
    <w:rsid w:val="00EA2808"/>
    <w:rsid w:val="00F5396E"/>
    <w:rsid w:val="00F86A21"/>
    <w:rsid w:val="00FB4838"/>
    <w:rsid w:val="00FB64B9"/>
    <w:rsid w:val="00FC603C"/>
    <w:rsid w:val="00FE2E44"/>
    <w:rsid w:val="00FE448B"/>
    <w:rsid w:val="00FF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A328"/>
  <w15:docId w15:val="{4BC1C7E0-7087-41CA-B586-41073974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basedOn w:val="DefaultParagraphFont"/>
    <w:link w:val="a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">
    <w:name w:val="Название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0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2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3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5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0">
    <w:name w:val="Основной текст (2)"/>
    <w:basedOn w:val="BodyTextIndent2Char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1">
    <w:name w:val="Основной текст (2) + Полужирный"/>
    <w:basedOn w:val="BodyTextIndent2Char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DefaultParagraphFont"/>
    <w:qFormat/>
    <w:rsid w:val="00274DEB"/>
    <w:rPr>
      <w:rFonts w:cs="Times New Roman"/>
    </w:rPr>
  </w:style>
  <w:style w:type="character" w:customStyle="1" w:styleId="-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3">
    <w:name w:val="Основной текст 2 Знак"/>
    <w:basedOn w:val="DefaultParagraphFont"/>
    <w:link w:val="24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0">
    <w:name w:val="Основной текст 3 Знак"/>
    <w:basedOn w:val="DefaultParagraphFont"/>
    <w:link w:val="31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DefaultParagraphFont"/>
    <w:uiPriority w:val="99"/>
    <w:qFormat/>
    <w:rsid w:val="00FE0AF3"/>
    <w:rPr>
      <w:rFonts w:cs="Times New Roman"/>
    </w:rPr>
  </w:style>
  <w:style w:type="character" w:customStyle="1" w:styleId="hps">
    <w:name w:val="hps"/>
    <w:basedOn w:val="DefaultParagraphFont"/>
    <w:qFormat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0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6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DefaultParagraphFont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DefaultParagraphFont"/>
    <w:qFormat/>
    <w:rsid w:val="00921219"/>
  </w:style>
  <w:style w:type="character" w:customStyle="1" w:styleId="times1404200418041e2char">
    <w:name w:val="times14___0420_0418_041e2__char"/>
    <w:basedOn w:val="DefaultParagraphFont"/>
    <w:qFormat/>
    <w:rsid w:val="00921219"/>
  </w:style>
  <w:style w:type="character" w:customStyle="1" w:styleId="Times142">
    <w:name w:val="Times14_РИО2 Знак"/>
    <w:basedOn w:val="DefaultParagraphFont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qFormat/>
    <w:rsid w:val="00921219"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customStyle="1" w:styleId="10">
    <w:name w:val="Основной шрифт абзаца1"/>
    <w:qFormat/>
    <w:rsid w:val="00F93888"/>
  </w:style>
  <w:style w:type="character" w:customStyle="1" w:styleId="a7">
    <w:name w:val="Текст выноски Знак"/>
    <w:basedOn w:val="DefaultParagraphFont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  <w:qFormat/>
    <w:rsid w:val="00F56A6D"/>
  </w:style>
  <w:style w:type="character" w:customStyle="1" w:styleId="31">
    <w:name w:val="Заголовок 3 Знак"/>
    <w:basedOn w:val="DefaultParagraphFont"/>
    <w:link w:val="30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8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eastAsia="Noto Sans CJK SC" w:cs="Lohit Devanagari"/>
      <w:sz w:val="28"/>
      <w:szCs w:val="28"/>
    </w:rPr>
  </w:style>
  <w:style w:type="paragraph" w:styleId="BodyText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11">
    <w:name w:val="Название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BodyTextIndent">
    <w:name w:val="Body Text Indent"/>
    <w:basedOn w:val="Normal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9">
    <w:name w:val="список с точками"/>
    <w:basedOn w:val="Normal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a">
    <w:name w:val="Для таблиц"/>
    <w:basedOn w:val="Normal"/>
    <w:qFormat/>
    <w:rsid w:val="00467347"/>
  </w:style>
  <w:style w:type="paragraph" w:styleId="NormalWeb">
    <w:name w:val="Normal (Web)"/>
    <w:basedOn w:val="Normal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Subtitle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BodyTextIndent2Char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Normal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b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c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Normal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Верхний и нижний колонтитулы"/>
    <w:basedOn w:val="Normal"/>
    <w:qFormat/>
  </w:style>
  <w:style w:type="paragraph" w:styleId="Footer">
    <w:name w:val="footer"/>
    <w:basedOn w:val="Normal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Header">
    <w:name w:val="header"/>
    <w:basedOn w:val="Normal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0">
    <w:name w:val="Заголовок №2 (2)"/>
    <w:basedOn w:val="Normal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e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vertAlign w:val="subscript"/>
      <w:lang w:val="en-US"/>
    </w:rPr>
  </w:style>
  <w:style w:type="paragraph" w:styleId="BodyText2">
    <w:name w:val="Body Text 2"/>
    <w:basedOn w:val="Normal"/>
    <w:link w:val="BodyText2Char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Normal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qFormat/>
    <w:rsid w:val="00FE0AF3"/>
    <w:pPr>
      <w:spacing w:beforeAutospacing="1" w:afterAutospacing="1"/>
    </w:pPr>
  </w:style>
  <w:style w:type="paragraph" w:styleId="ListBullet">
    <w:name w:val="List Bullet"/>
    <w:basedOn w:val="Normal"/>
    <w:qFormat/>
    <w:rsid w:val="00FE0AF3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Normal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4">
    <w:name w:val="Абзац списка2"/>
    <w:basedOn w:val="Normal"/>
    <w:link w:val="23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99"/>
    <w:qFormat/>
    <w:rsid w:val="001F2933"/>
    <w:pPr>
      <w:widowControl w:val="0"/>
    </w:pPr>
    <w:rPr>
      <w:rFonts w:eastAsia="Calibri"/>
    </w:rPr>
  </w:style>
  <w:style w:type="paragraph" w:styleId="PlainText">
    <w:name w:val="Plain Text"/>
    <w:basedOn w:val="Normal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BodyText3Char">
    <w:name w:val="Body Text 3 Char"/>
    <w:basedOn w:val="Normal"/>
    <w:link w:val="BodyText3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1">
    <w:name w:val="Абзац списка4"/>
    <w:basedOn w:val="Normal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Normal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Normal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Normal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</w:style>
  <w:style w:type="paragraph" w:customStyle="1" w:styleId="5">
    <w:name w:val="Абзац списка5"/>
    <w:basedOn w:val="Normal"/>
    <w:qFormat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">
    <w:name w:val="Абзац списка6"/>
    <w:basedOn w:val="Normal"/>
    <w:qFormat/>
    <w:rsid w:val="007036CF"/>
    <w:pPr>
      <w:ind w:left="720"/>
      <w:contextualSpacing/>
    </w:pPr>
    <w:rPr>
      <w:rFonts w:eastAsia="Calibri"/>
    </w:rPr>
  </w:style>
  <w:style w:type="paragraph" w:customStyle="1" w:styleId="a8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BodyText2Char">
    <w:name w:val="Body Text 2 Char"/>
    <w:link w:val="BodyText2"/>
    <w:qFormat/>
    <w:rsid w:val="000C4C6E"/>
  </w:style>
  <w:style w:type="table" w:styleId="TableGrid">
    <w:name w:val="Table Grid"/>
    <w:basedOn w:val="TableNormal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nl\OneDrive\&#1044;&#1086;&#1082;&#1091;&#1084;&#1077;&#1085;&#1090;&#1099;\Custom%20Office%20Templates\&#1055;&#1088;&#1072;&#1082;&#1090;&#1080;&#1095;&#1077;&#1089;&#1082;&#1072;&#1103;%20(&#1054;&#1057;&#1057;,%20&#1040;&#1040;&#1057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9D663-72A9-44CF-A76B-0A624D61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Практическая (ОСС, ААС).dotx</Template>
  <TotalTime>110</TotalTime>
  <Pages>4</Pages>
  <Words>372</Words>
  <Characters>2125</Characters>
  <Application>Microsoft Office Word</Application>
  <DocSecurity>0</DocSecurity>
  <Lines>17</Lines>
  <Paragraphs>4</Paragraphs>
  <ScaleCrop>false</ScaleCrop>
  <Company>ETU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Константин Липинский</dc:creator>
  <dc:description/>
  <cp:lastModifiedBy>Константин Липинский</cp:lastModifiedBy>
  <cp:revision>57</cp:revision>
  <cp:lastPrinted>2015-07-17T09:06:00Z</cp:lastPrinted>
  <dcterms:created xsi:type="dcterms:W3CDTF">2024-01-25T10:13:00Z</dcterms:created>
  <dcterms:modified xsi:type="dcterms:W3CDTF">2024-06-01T13:27:00Z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
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72105C5F" w14:textId="77777777" w:rsidTr="00E75716">
        <w:tc>
          <w:tcPr>
            <w:tcW w:w="2616" w:type="dxa"/>
          </w:tcPr>
          <w:p w14:paraId="1C2EF36A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3983EED5" wp14:editId="156E293D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503CEEAA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4C9CE2B3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9B1B8EE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78B4A783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458B484C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B61614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1DCC5B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D98F14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F6D837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75A49E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DD2B1C9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6FB37B2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7E94930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24D9A54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4CA6429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154DA92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4F51CC5C" w14:textId="40E29D96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E2514F">
        <w:rPr>
          <w:b/>
          <w:sz w:val="28"/>
          <w:szCs w:val="28"/>
        </w:rPr>
        <w:t>10</w:t>
      </w:r>
    </w:p>
    <w:p w14:paraId="1019BD8A" w14:textId="48C64133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514F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468921FC" w14:textId="0868344E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E2514F">
        <w:rPr>
          <w:rStyle w:val="BookTitle"/>
          <w:smallCaps w:val="0"/>
          <w:sz w:val="28"/>
          <w:szCs w:val="28"/>
        </w:rPr>
        <w:t>Типизированные файлы</w:t>
      </w:r>
    </w:p>
    <w:p w14:paraId="15E9AB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0781B3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ABA0FE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01372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CAEE23C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C2A01AC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28EF036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02EA4AE4" w14:textId="77777777">
        <w:trPr>
          <w:trHeight w:val="614"/>
        </w:trPr>
        <w:tc>
          <w:tcPr>
            <w:tcW w:w="4252" w:type="dxa"/>
            <w:vAlign w:val="bottom"/>
          </w:tcPr>
          <w:p w14:paraId="30A22175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6EA572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71F32BC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5A855F2B" w14:textId="77777777">
        <w:trPr>
          <w:trHeight w:val="614"/>
        </w:trPr>
        <w:tc>
          <w:tcPr>
            <w:tcW w:w="4252" w:type="dxa"/>
            <w:vAlign w:val="bottom"/>
          </w:tcPr>
          <w:p w14:paraId="7147B237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8CDA52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4A073C0" w14:textId="0E6E0712" w:rsidR="00D44D14" w:rsidRPr="00E2514F" w:rsidRDefault="00E2514F">
            <w:pPr>
              <w:jc w:val="center"/>
              <w:rPr>
                <w:sz w:val="28"/>
                <w:szCs w:val="28"/>
              </w:rPr>
            </w:pPr>
            <w:r w:rsidRPr="00E2514F">
              <w:rPr>
                <w:sz w:val="28"/>
                <w:szCs w:val="28"/>
              </w:rPr>
              <w:t>Счастливцев А.К.</w:t>
            </w:r>
          </w:p>
        </w:tc>
      </w:tr>
    </w:tbl>
    <w:p w14:paraId="49A0ED55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DBDA142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2EE0307A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9B08771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3448F310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DA16DB3" w14:textId="7FDB9F7B" w:rsidR="00D44D14" w:rsidRDefault="00E2514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Освоить методы работы с типизированными файлами.</w:t>
      </w:r>
    </w:p>
    <w:p w14:paraId="2916F5AB" w14:textId="77777777" w:rsidR="00EE29F1" w:rsidRDefault="00EE29F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E5F68AC" w14:textId="60568516" w:rsidR="00EE29F1" w:rsidRDefault="00EE29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Дисклеймер.</w:t>
      </w:r>
    </w:p>
    <w:p w14:paraId="14799D1F" w14:textId="573FEDC4" w:rsidR="00EE29F1" w:rsidRPr="00C50220" w:rsidRDefault="00EE29F1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BinaryFormatter</w:t>
      </w:r>
      <w:proofErr w:type="spellEnd"/>
      <w:r w:rsidRPr="00EE29F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использоваться не будет, поскольку начиная с версии </w:t>
      </w:r>
      <w:r w:rsidRPr="00EE29F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NET</w:t>
      </w:r>
      <w:r w:rsidRPr="00EE29F1">
        <w:rPr>
          <w:bCs/>
          <w:sz w:val="28"/>
          <w:szCs w:val="28"/>
        </w:rPr>
        <w:t xml:space="preserve"> 8</w:t>
      </w:r>
      <w:r w:rsidR="002D47BB">
        <w:rPr>
          <w:bCs/>
          <w:sz w:val="28"/>
          <w:szCs w:val="28"/>
        </w:rPr>
        <w:t xml:space="preserve"> его использование считается небезопасным. Вместо этого будет использоваться </w:t>
      </w:r>
      <w:proofErr w:type="spellStart"/>
      <w:r w:rsidR="002D47BB">
        <w:rPr>
          <w:bCs/>
          <w:sz w:val="28"/>
          <w:szCs w:val="28"/>
          <w:lang w:val="en-US"/>
        </w:rPr>
        <w:t>BinaryReader</w:t>
      </w:r>
      <w:proofErr w:type="spellEnd"/>
      <w:r w:rsidR="002D47BB" w:rsidRPr="00C50220">
        <w:rPr>
          <w:bCs/>
          <w:sz w:val="28"/>
          <w:szCs w:val="28"/>
        </w:rPr>
        <w:t xml:space="preserve"> </w:t>
      </w:r>
      <w:r w:rsidR="002D47BB">
        <w:rPr>
          <w:bCs/>
          <w:sz w:val="28"/>
          <w:szCs w:val="28"/>
        </w:rPr>
        <w:t xml:space="preserve">и </w:t>
      </w:r>
      <w:proofErr w:type="spellStart"/>
      <w:r w:rsidR="002D47BB">
        <w:rPr>
          <w:bCs/>
          <w:sz w:val="28"/>
          <w:szCs w:val="28"/>
          <w:lang w:val="en-US"/>
        </w:rPr>
        <w:t>BinaryWriter</w:t>
      </w:r>
      <w:proofErr w:type="spellEnd"/>
      <w:r w:rsidR="002D47BB" w:rsidRPr="00C50220">
        <w:rPr>
          <w:bCs/>
          <w:sz w:val="28"/>
          <w:szCs w:val="28"/>
        </w:rPr>
        <w:t>.</w:t>
      </w:r>
    </w:p>
    <w:p w14:paraId="3DCEB20E" w14:textId="77777777" w:rsidR="00D44D14" w:rsidRDefault="00D44D14" w:rsidP="00E2514F">
      <w:pPr>
        <w:spacing w:line="360" w:lineRule="auto"/>
        <w:jc w:val="both"/>
        <w:rPr>
          <w:b/>
          <w:sz w:val="28"/>
          <w:szCs w:val="28"/>
        </w:rPr>
      </w:pPr>
    </w:p>
    <w:p w14:paraId="3D9189F8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366C27E" w14:textId="00500B0F" w:rsidR="00D44D14" w:rsidRDefault="001768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4649E4D5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Practice;</w:t>
      </w:r>
    </w:p>
    <w:p w14:paraId="1BDC916E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C3D876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F542D37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5764AE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Console;</w:t>
      </w:r>
    </w:p>
    <w:p w14:paraId="72BE4EE9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E62979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[Serializable]</w:t>
      </w:r>
    </w:p>
    <w:p w14:paraId="5DD1BEED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Address</w:t>
      </w:r>
    </w:p>
    <w:p w14:paraId="52967E3C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275B277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284C63F0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District;</w:t>
      </w:r>
    </w:p>
    <w:p w14:paraId="15A2A676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Street;</w:t>
      </w:r>
    </w:p>
    <w:p w14:paraId="1BD8C028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50765A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Phone;</w:t>
      </w:r>
    </w:p>
    <w:p w14:paraId="5AD940E5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B9B881A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C13166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690FBBC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3162182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3103346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3F8BBD00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= </w:t>
      </w:r>
    </w:p>
    <w:p w14:paraId="6EDE8828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"C:\\Users\\konnl\\OneDrive\\Документы\\Колледж\\Программирование\\Практическая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работа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10\\addresses.dat"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1A5A98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01260FF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addresses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Address[5];</w:t>
      </w:r>
    </w:p>
    <w:p w14:paraId="2C1FE011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E3C650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0].City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Москва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3BD89D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1].City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Санкт-Петербург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0F1A194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2].City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Калининград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07A7E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3].City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Екатеринбург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F7F171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4].City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Саратов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AF64255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45B9F41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File.OpenWrite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(file);</w:t>
      </w:r>
    </w:p>
    <w:p w14:paraId="29F95B6E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bw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output, Encoding.UTF8,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E354421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839688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addresses)</w:t>
      </w:r>
    </w:p>
    <w:p w14:paraId="1F32B281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F6C332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bw.Write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elem.City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3AB482D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FCDFA9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output.Close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5C1D0CDE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837C82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File.OpenRead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(file);</w:t>
      </w:r>
    </w:p>
    <w:p w14:paraId="0C4C7B98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input, Encoding.UTF8,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D2E2D10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Address[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addresses.Length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1F83BD85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0A50CA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0;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addresses.Length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2CA1512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973C84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].City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br.ReadString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DF959CA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F658F4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2BF2F74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8C526D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14315E9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AC5E36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elem.City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A74443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F2A7EA" w14:textId="77777777" w:rsidR="00C50220" w:rsidRDefault="00C50220" w:rsidP="00C5022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 </w:t>
      </w:r>
    </w:p>
    <w:p w14:paraId="350BB10E" w14:textId="0720934E" w:rsidR="001768F5" w:rsidRDefault="00C50220" w:rsidP="00C5022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00043EE" w14:textId="33DE21A2" w:rsidR="00A8579C" w:rsidRPr="00EE29F1" w:rsidRDefault="00A8579C" w:rsidP="00A8579C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A8579C">
        <w:rPr>
          <w:bCs/>
          <w:sz w:val="28"/>
          <w:szCs w:val="28"/>
        </w:rPr>
        <w:drawing>
          <wp:inline distT="0" distB="0" distL="0" distR="0" wp14:anchorId="6BBD0782" wp14:editId="4DD60741">
            <wp:extent cx="1562318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189" w14:textId="7780451B" w:rsidR="00474262" w:rsidRPr="0098700D" w:rsidRDefault="00474262" w:rsidP="0098700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6C3F549A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File.OpenWrite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(file);</w:t>
      </w:r>
    </w:p>
    <w:p w14:paraId="549D7DFF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F788C3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bw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output, Encoding.UTF8,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B46749D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8F4615C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addresses)</w:t>
      </w:r>
    </w:p>
    <w:p w14:paraId="4247D459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AA3093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bw.Write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elem.City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41653DE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9C24AB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C3796B9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E38E8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FA064D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Address[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addresses.Length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35D0B913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58E68B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File.OpenRead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(file);</w:t>
      </w:r>
    </w:p>
    <w:p w14:paraId="249137C4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1528CD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input, Encoding.UTF8,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0CB2F11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DD97CE8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addresses.Length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B99D967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36077A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].City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br.ReadString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4BC9C2F7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494A16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4ABE4FE" w14:textId="77777777" w:rsidR="00474262" w:rsidRDefault="00474262" w:rsidP="0047426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2D657" w14:textId="661424D2" w:rsidR="00474262" w:rsidRPr="00474262" w:rsidRDefault="00474262" w:rsidP="0047426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74262">
        <w:rPr>
          <w:b/>
          <w:sz w:val="28"/>
          <w:szCs w:val="28"/>
        </w:rPr>
        <w:drawing>
          <wp:inline distT="0" distB="0" distL="0" distR="0" wp14:anchorId="2DD5800E" wp14:editId="729E64E9">
            <wp:extent cx="1552792" cy="1143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3409" w14:textId="77777777" w:rsidR="00DB68F2" w:rsidRDefault="00DB68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BD1BC8" w14:textId="4940B583" w:rsidR="00A8579C" w:rsidRPr="002F59F6" w:rsidRDefault="0098700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2F59F6">
        <w:rPr>
          <w:b/>
          <w:sz w:val="28"/>
          <w:szCs w:val="28"/>
          <w:lang w:val="en-US"/>
        </w:rPr>
        <w:t xml:space="preserve"> 3.</w:t>
      </w:r>
    </w:p>
    <w:p w14:paraId="2E6E6350" w14:textId="77777777" w:rsidR="002F59F6" w:rsidRDefault="002F59F6" w:rsidP="002F59F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loadedAddresses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E4CB5A" w14:textId="77777777" w:rsidR="002F59F6" w:rsidRDefault="002F59F6" w:rsidP="002F59F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5A2CFC" w14:textId="77777777" w:rsidR="002F59F6" w:rsidRDefault="002F59F6" w:rsidP="002F59F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elem.City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'С'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8ED605A" w14:textId="77777777" w:rsidR="002F59F6" w:rsidRDefault="002F59F6" w:rsidP="002F59F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elem.City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5D7B3D5" w14:textId="1F3C8430" w:rsidR="0098700D" w:rsidRDefault="002F59F6" w:rsidP="002F59F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8A3335E" w14:textId="77777777" w:rsidR="002F59F6" w:rsidRDefault="002F59F6" w:rsidP="002F59F6">
      <w:pPr>
        <w:suppressAutoHyphens w:val="0"/>
        <w:autoSpaceDE w:val="0"/>
        <w:autoSpaceDN w:val="0"/>
        <w:adjustRightInd w:val="0"/>
        <w:jc w:val="center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6E458D" w14:textId="55757864" w:rsidR="002F59F6" w:rsidRPr="002F59F6" w:rsidRDefault="002F59F6" w:rsidP="002F59F6">
      <w:pPr>
        <w:suppressAutoHyphens w:val="0"/>
        <w:autoSpaceDE w:val="0"/>
        <w:autoSpaceDN w:val="0"/>
        <w:adjustRightInd w:val="0"/>
        <w:jc w:val="center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6988386" wp14:editId="73FA746F">
            <wp:extent cx="1580952" cy="5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E9F" w14:textId="0A23B4DA" w:rsidR="002F59F6" w:rsidRDefault="002F59F6" w:rsidP="002F59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14:paraId="52BEC676" w14:textId="65DF095F" w:rsidR="002F59F6" w:rsidRPr="007A7561" w:rsidRDefault="007A7561" w:rsidP="007A7561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7629F" wp14:editId="570F30D2">
            <wp:extent cx="2066667" cy="62285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6ED" w14:textId="77777777" w:rsidR="002F59F6" w:rsidRPr="0098700D" w:rsidRDefault="002F59F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E50F402" w14:textId="77777777" w:rsidR="009B4A6E" w:rsidRDefault="009B4A6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840159E" w14:textId="139961FD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BF0E06">
        <w:rPr>
          <w:b/>
          <w:sz w:val="28"/>
          <w:szCs w:val="28"/>
        </w:rPr>
        <w:t>опросы</w:t>
      </w:r>
      <w:r>
        <w:rPr>
          <w:b/>
          <w:sz w:val="28"/>
          <w:szCs w:val="28"/>
        </w:rPr>
        <w:t>.</w:t>
      </w:r>
    </w:p>
    <w:p w14:paraId="7D8A30ED" w14:textId="6037D8C5" w:rsidR="00D44D14" w:rsidRDefault="007D6278" w:rsidP="00332354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Типизированный файл – файл, в котором представлены типизированные данные одного типа.</w:t>
      </w:r>
    </w:p>
    <w:p w14:paraId="31926677" w14:textId="1F00E624" w:rsidR="007D6278" w:rsidRPr="009B4A6E" w:rsidRDefault="007718C5" w:rsidP="00332354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Для работы с типизированными файлами можно использовать классы </w:t>
      </w:r>
      <w:proofErr w:type="spellStart"/>
      <w:r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BinaryReader</w:t>
      </w:r>
      <w:proofErr w:type="spellEnd"/>
      <w:r w:rsidRPr="007718C5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(</w:t>
      </w:r>
      <w:r>
        <w:rPr>
          <w:rStyle w:val="BookTitle"/>
          <w:b w:val="0"/>
          <w:iCs/>
          <w:smallCaps w:val="0"/>
          <w:spacing w:val="0"/>
          <w:sz w:val="28"/>
          <w:szCs w:val="28"/>
        </w:rPr>
        <w:t>для чтения)</w:t>
      </w:r>
      <w:r w:rsidRPr="007718C5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</w:t>
      </w:r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и </w:t>
      </w:r>
      <w:proofErr w:type="spellStart"/>
      <w:r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BinaryWriter</w:t>
      </w:r>
      <w:proofErr w:type="spellEnd"/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(для записи). Существуют так же и другие классы</w:t>
      </w:r>
      <w:r w:rsidR="000566FB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для различных форматов </w:t>
      </w:r>
      <w:proofErr w:type="spellStart"/>
      <w:r w:rsidR="000566FB">
        <w:rPr>
          <w:rStyle w:val="BookTitle"/>
          <w:b w:val="0"/>
          <w:iCs/>
          <w:smallCaps w:val="0"/>
          <w:spacing w:val="0"/>
          <w:sz w:val="28"/>
          <w:szCs w:val="28"/>
        </w:rPr>
        <w:t>сериализации</w:t>
      </w:r>
      <w:proofErr w:type="spellEnd"/>
      <w:r w:rsidR="000566FB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(например, </w:t>
      </w:r>
      <w:r w:rsidR="000566FB"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XML</w:t>
      </w:r>
      <w:r w:rsidR="000566FB" w:rsidRPr="000566FB">
        <w:rPr>
          <w:rStyle w:val="BookTitle"/>
          <w:b w:val="0"/>
          <w:iCs/>
          <w:smallCaps w:val="0"/>
          <w:spacing w:val="0"/>
          <w:sz w:val="28"/>
          <w:szCs w:val="28"/>
        </w:rPr>
        <w:t>).</w:t>
      </w:r>
    </w:p>
    <w:sectPr w:rsidR="007D6278" w:rsidRPr="009B4A6E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2E4E" w14:textId="77777777" w:rsidR="00E2514F" w:rsidRDefault="00E2514F">
      <w:r>
        <w:separator/>
      </w:r>
    </w:p>
  </w:endnote>
  <w:endnote w:type="continuationSeparator" w:id="0">
    <w:p w14:paraId="558F3374" w14:textId="77777777" w:rsidR="00E2514F" w:rsidRDefault="00E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8E0A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04E0619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C40E" w14:textId="77777777" w:rsidR="00E2514F" w:rsidRDefault="00E2514F">
      <w:r>
        <w:separator/>
      </w:r>
    </w:p>
  </w:footnote>
  <w:footnote w:type="continuationSeparator" w:id="0">
    <w:p w14:paraId="3734F308" w14:textId="77777777" w:rsidR="00E2514F" w:rsidRDefault="00E25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CCEB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E1F"/>
    <w:multiLevelType w:val="hybridMultilevel"/>
    <w:tmpl w:val="327C2D60"/>
    <w:lvl w:ilvl="0" w:tplc="C428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59F9"/>
    <w:multiLevelType w:val="hybridMultilevel"/>
    <w:tmpl w:val="CA92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4F"/>
    <w:rsid w:val="00045458"/>
    <w:rsid w:val="000566FB"/>
    <w:rsid w:val="001768F5"/>
    <w:rsid w:val="002D47BB"/>
    <w:rsid w:val="002F59F6"/>
    <w:rsid w:val="00332354"/>
    <w:rsid w:val="003C53C1"/>
    <w:rsid w:val="003F3E3B"/>
    <w:rsid w:val="00474262"/>
    <w:rsid w:val="007718C5"/>
    <w:rsid w:val="007A7561"/>
    <w:rsid w:val="007D6278"/>
    <w:rsid w:val="0085340C"/>
    <w:rsid w:val="008A6023"/>
    <w:rsid w:val="0098700D"/>
    <w:rsid w:val="009B4A6E"/>
    <w:rsid w:val="00A8579C"/>
    <w:rsid w:val="00B7230D"/>
    <w:rsid w:val="00BF0E06"/>
    <w:rsid w:val="00C50220"/>
    <w:rsid w:val="00D44D14"/>
    <w:rsid w:val="00DB68F2"/>
    <w:rsid w:val="00DD116B"/>
    <w:rsid w:val="00E2514F"/>
    <w:rsid w:val="00EA2808"/>
    <w:rsid w:val="00EE29F1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0CB"/>
  <w15:docId w15:val="{AE859DA1-048B-40CF-BCB9-E2A82592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88</TotalTime>
  <Pages>5</Pages>
  <Words>430</Words>
  <Characters>2456</Characters>
  <Application>Microsoft Office Word</Application>
  <DocSecurity>0</DocSecurity>
  <Lines>20</Lines>
  <Paragraphs>5</Paragraphs>
  <ScaleCrop>false</ScaleCrop>
  <Company>ETU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19</cp:revision>
  <cp:lastPrinted>2015-07-17T09:06:00Z</cp:lastPrinted>
  <dcterms:created xsi:type="dcterms:W3CDTF">2023-12-23T13:20:00Z</dcterms:created>
  <dcterms:modified xsi:type="dcterms:W3CDTF">2023-12-23T14:48:00Z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
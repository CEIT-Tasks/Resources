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margin" w:tblpXSpec="center" w:tblpY="50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4786"/>
      </w:tblGrid>
      <w:tr w:rsidR="00BC3047" w:rsidRPr="00BC3047" w14:paraId="2360AFA2" w14:textId="77777777" w:rsidTr="00E75716">
        <w:tc>
          <w:tcPr>
            <w:tcW w:w="2616" w:type="dxa"/>
          </w:tcPr>
          <w:p w14:paraId="7F0CDC8D" w14:textId="77777777" w:rsidR="003C53C1" w:rsidRPr="00BC3047" w:rsidRDefault="003C53C1" w:rsidP="00E75716">
            <w:r w:rsidRPr="00BC3047">
              <w:rPr>
                <w:noProof/>
              </w:rPr>
              <w:drawing>
                <wp:inline distT="0" distB="0" distL="0" distR="0" wp14:anchorId="65ABC37B" wp14:editId="09772F69">
                  <wp:extent cx="1440180" cy="914802"/>
                  <wp:effectExtent l="0" t="0" r="7620" b="0"/>
                  <wp:docPr id="1" name="Рисунок 1" descr="http://www.pl130.ru/doc/index/%D0%9B%D0%BE%D0%B3%D0%BE%D1%82%D0%B8%D0%BF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l130.ru/doc/index/%D0%9B%D0%BE%D0%B3%D0%BE%D1%82%D0%B8%D0%BF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914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2B760ACE" w14:textId="77777777" w:rsidR="003C53C1" w:rsidRPr="00BC3047" w:rsidRDefault="003C53C1" w:rsidP="00E75716">
            <w:pPr>
              <w:jc w:val="center"/>
            </w:pPr>
            <w:r w:rsidRPr="00BC3047">
              <w:t>Санкт-Петербургское государственное бюджетное</w:t>
            </w:r>
          </w:p>
          <w:p w14:paraId="6A8944CB" w14:textId="77777777" w:rsidR="003C53C1" w:rsidRPr="00BC3047" w:rsidRDefault="003C53C1" w:rsidP="00E75716">
            <w:pPr>
              <w:jc w:val="center"/>
            </w:pPr>
            <w:r w:rsidRPr="00BC3047">
              <w:t>профессиональное образовательное учреждение</w:t>
            </w:r>
          </w:p>
          <w:p w14:paraId="2F211649" w14:textId="77777777" w:rsidR="003C53C1" w:rsidRPr="00BC3047" w:rsidRDefault="003C53C1" w:rsidP="00E75716">
            <w:pPr>
              <w:jc w:val="center"/>
            </w:pPr>
            <w:r w:rsidRPr="00BC3047">
              <w:t>"Колледж электроники и приборостроения"</w:t>
            </w:r>
          </w:p>
        </w:tc>
      </w:tr>
    </w:tbl>
    <w:p w14:paraId="4F3EADC5" w14:textId="77777777" w:rsidR="00D44D14" w:rsidRPr="00BC3047" w:rsidRDefault="00D44D14">
      <w:pPr>
        <w:spacing w:line="360" w:lineRule="auto"/>
        <w:jc w:val="center"/>
        <w:rPr>
          <w:b/>
          <w:caps/>
          <w:sz w:val="28"/>
          <w:szCs w:val="28"/>
        </w:rPr>
      </w:pPr>
    </w:p>
    <w:p w14:paraId="329D4931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570DA27C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411F460A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67CEC30D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021DA643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46801854" w14:textId="77777777" w:rsidR="003C53C1" w:rsidRPr="00BC3047" w:rsidRDefault="003C53C1">
      <w:pPr>
        <w:spacing w:line="360" w:lineRule="auto"/>
        <w:jc w:val="center"/>
        <w:rPr>
          <w:sz w:val="28"/>
          <w:szCs w:val="28"/>
        </w:rPr>
      </w:pPr>
    </w:p>
    <w:p w14:paraId="3B322D01" w14:textId="77777777" w:rsidR="003C53C1" w:rsidRPr="00BC3047" w:rsidRDefault="003C53C1">
      <w:pPr>
        <w:spacing w:line="360" w:lineRule="auto"/>
        <w:jc w:val="center"/>
        <w:rPr>
          <w:sz w:val="28"/>
          <w:szCs w:val="28"/>
        </w:rPr>
      </w:pPr>
    </w:p>
    <w:p w14:paraId="0EF54BB8" w14:textId="77777777" w:rsidR="003C53C1" w:rsidRPr="00BC3047" w:rsidRDefault="003C53C1">
      <w:pPr>
        <w:spacing w:line="360" w:lineRule="auto"/>
        <w:jc w:val="center"/>
        <w:rPr>
          <w:sz w:val="28"/>
          <w:szCs w:val="28"/>
        </w:rPr>
      </w:pPr>
    </w:p>
    <w:p w14:paraId="736688D7" w14:textId="77777777" w:rsidR="003C53C1" w:rsidRPr="00BC3047" w:rsidRDefault="003C53C1">
      <w:pPr>
        <w:spacing w:line="360" w:lineRule="auto"/>
        <w:jc w:val="center"/>
        <w:rPr>
          <w:sz w:val="28"/>
          <w:szCs w:val="28"/>
        </w:rPr>
      </w:pPr>
    </w:p>
    <w:p w14:paraId="72DC3531" w14:textId="77777777" w:rsidR="00D44D14" w:rsidRPr="00BC3047" w:rsidRDefault="00D44D14" w:rsidP="00BC3047">
      <w:pPr>
        <w:spacing w:line="360" w:lineRule="auto"/>
        <w:rPr>
          <w:sz w:val="28"/>
          <w:szCs w:val="28"/>
        </w:rPr>
      </w:pPr>
    </w:p>
    <w:p w14:paraId="04F17F9B" w14:textId="77777777" w:rsidR="00D44D14" w:rsidRPr="00BC3047" w:rsidRDefault="00DB667C">
      <w:pPr>
        <w:pStyle w:val="Times1420"/>
        <w:spacing w:line="360" w:lineRule="auto"/>
        <w:ind w:firstLine="0"/>
        <w:jc w:val="center"/>
        <w:rPr>
          <w:rStyle w:val="BookTitle"/>
          <w:caps/>
          <w:szCs w:val="28"/>
        </w:rPr>
      </w:pPr>
      <w:r w:rsidRPr="00BC3047">
        <w:rPr>
          <w:rStyle w:val="BookTitle"/>
          <w:caps/>
          <w:szCs w:val="28"/>
        </w:rPr>
        <w:t>отчет</w:t>
      </w:r>
    </w:p>
    <w:p w14:paraId="3FB918E0" w14:textId="01248B82" w:rsidR="00D44D14" w:rsidRPr="00BC3047" w:rsidRDefault="00DB667C">
      <w:pPr>
        <w:spacing w:line="360" w:lineRule="auto"/>
        <w:jc w:val="center"/>
        <w:rPr>
          <w:b/>
          <w:sz w:val="28"/>
          <w:szCs w:val="28"/>
          <w:lang w:val="en-US"/>
        </w:rPr>
      </w:pPr>
      <w:r w:rsidRPr="00BC3047">
        <w:rPr>
          <w:b/>
          <w:sz w:val="28"/>
          <w:szCs w:val="28"/>
        </w:rPr>
        <w:t xml:space="preserve">по </w:t>
      </w:r>
      <w:r w:rsidR="00EA2808" w:rsidRPr="00BC3047">
        <w:rPr>
          <w:b/>
          <w:sz w:val="28"/>
          <w:szCs w:val="28"/>
        </w:rPr>
        <w:t xml:space="preserve">практической </w:t>
      </w:r>
      <w:r w:rsidRPr="00BC3047">
        <w:rPr>
          <w:b/>
          <w:sz w:val="28"/>
          <w:szCs w:val="28"/>
        </w:rPr>
        <w:t>работе №</w:t>
      </w:r>
      <w:r w:rsidR="00BC3047">
        <w:rPr>
          <w:b/>
          <w:sz w:val="28"/>
          <w:szCs w:val="28"/>
          <w:lang w:val="en-US"/>
        </w:rPr>
        <w:t>2</w:t>
      </w:r>
    </w:p>
    <w:p w14:paraId="3AFC32BA" w14:textId="789199E0" w:rsidR="00D44D14" w:rsidRPr="00BC3047" w:rsidRDefault="00DB667C">
      <w:pPr>
        <w:spacing w:line="360" w:lineRule="auto"/>
        <w:jc w:val="center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t>по дисциплине «</w:t>
      </w:r>
      <w:r w:rsidR="00BC3047">
        <w:rPr>
          <w:b/>
          <w:sz w:val="28"/>
          <w:szCs w:val="28"/>
        </w:rPr>
        <w:t>Операционные системы и среды</w:t>
      </w:r>
      <w:r w:rsidRPr="00BC3047">
        <w:rPr>
          <w:b/>
          <w:sz w:val="28"/>
          <w:szCs w:val="28"/>
        </w:rPr>
        <w:t>»</w:t>
      </w:r>
    </w:p>
    <w:p w14:paraId="7832CBE1" w14:textId="4403D3FC" w:rsidR="00D44D14" w:rsidRPr="00BC3047" w:rsidRDefault="00DB667C">
      <w:pPr>
        <w:spacing w:line="360" w:lineRule="auto"/>
        <w:jc w:val="center"/>
        <w:rPr>
          <w:sz w:val="28"/>
          <w:szCs w:val="28"/>
        </w:rPr>
      </w:pPr>
      <w:r w:rsidRPr="00BC3047">
        <w:rPr>
          <w:rStyle w:val="BookTitle"/>
          <w:smallCaps w:val="0"/>
          <w:sz w:val="28"/>
          <w:szCs w:val="28"/>
        </w:rPr>
        <w:t xml:space="preserve">Тема: </w:t>
      </w:r>
      <w:r w:rsidR="00BC3047">
        <w:rPr>
          <w:rStyle w:val="BookTitle"/>
          <w:smallCaps w:val="0"/>
          <w:sz w:val="28"/>
          <w:szCs w:val="28"/>
        </w:rPr>
        <w:t>Управление процессами с помощью команд операционной системы для работы с процессами</w:t>
      </w:r>
    </w:p>
    <w:p w14:paraId="4FC46D6D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3DA6BDA6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40C654FC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13B70C8F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70698896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1BA9DD01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p w14:paraId="5E90223D" w14:textId="77777777" w:rsidR="00D44D14" w:rsidRPr="00BC3047" w:rsidRDefault="00D44D14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BC3047" w:rsidRPr="00BC3047" w14:paraId="0B5E8647" w14:textId="77777777">
        <w:trPr>
          <w:trHeight w:val="614"/>
        </w:trPr>
        <w:tc>
          <w:tcPr>
            <w:tcW w:w="4252" w:type="dxa"/>
            <w:vAlign w:val="bottom"/>
          </w:tcPr>
          <w:p w14:paraId="5A7E64D0" w14:textId="62633B0F" w:rsidR="00D44D14" w:rsidRPr="00BC3047" w:rsidRDefault="00DB667C">
            <w:pPr>
              <w:rPr>
                <w:sz w:val="28"/>
                <w:szCs w:val="28"/>
              </w:rPr>
            </w:pPr>
            <w:r w:rsidRPr="00BC3047">
              <w:rPr>
                <w:sz w:val="28"/>
                <w:szCs w:val="28"/>
              </w:rPr>
              <w:t xml:space="preserve">Студент гр. </w:t>
            </w:r>
            <w:r w:rsidR="00BC3047">
              <w:rPr>
                <w:sz w:val="28"/>
                <w:szCs w:val="28"/>
              </w:rPr>
              <w:t>13</w:t>
            </w:r>
            <w:r w:rsidR="003C53C1" w:rsidRPr="00BC3047">
              <w:rPr>
                <w:sz w:val="28"/>
                <w:szCs w:val="28"/>
              </w:rPr>
              <w:t xml:space="preserve"> </w:t>
            </w:r>
            <w:r w:rsidR="00BC3047">
              <w:rPr>
                <w:sz w:val="28"/>
                <w:szCs w:val="28"/>
              </w:rPr>
              <w:t>ИТ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vAlign w:val="bottom"/>
          </w:tcPr>
          <w:p w14:paraId="3DEE538F" w14:textId="77777777" w:rsidR="00D44D14" w:rsidRPr="00BC3047" w:rsidRDefault="00D44D14">
            <w:pPr>
              <w:rPr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7B08602D" w14:textId="79A4017A" w:rsidR="00D44D14" w:rsidRPr="00BC3047" w:rsidRDefault="00BC304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Липинский К.С</w:t>
            </w:r>
          </w:p>
        </w:tc>
      </w:tr>
      <w:tr w:rsidR="00D44D14" w:rsidRPr="00BC3047" w14:paraId="6A3A3775" w14:textId="77777777">
        <w:trPr>
          <w:trHeight w:val="614"/>
        </w:trPr>
        <w:tc>
          <w:tcPr>
            <w:tcW w:w="4252" w:type="dxa"/>
            <w:vAlign w:val="bottom"/>
          </w:tcPr>
          <w:p w14:paraId="445202DF" w14:textId="77777777" w:rsidR="00D44D14" w:rsidRPr="00BC3047" w:rsidRDefault="00DB667C">
            <w:pPr>
              <w:rPr>
                <w:sz w:val="28"/>
                <w:szCs w:val="28"/>
              </w:rPr>
            </w:pPr>
            <w:r w:rsidRPr="00BC3047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552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1944FDE1" w14:textId="77777777" w:rsidR="00D44D14" w:rsidRPr="00BC3047" w:rsidRDefault="00D44D14">
            <w:pPr>
              <w:rPr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06CC648D" w14:textId="42DCBBF9" w:rsidR="00D44D14" w:rsidRPr="00BC3047" w:rsidRDefault="00BC304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Сучков А.И.</w:t>
            </w:r>
          </w:p>
        </w:tc>
      </w:tr>
    </w:tbl>
    <w:p w14:paraId="566E7339" w14:textId="77777777" w:rsidR="00D44D14" w:rsidRPr="00BC3047" w:rsidRDefault="00D44D14">
      <w:pPr>
        <w:spacing w:line="360" w:lineRule="auto"/>
        <w:jc w:val="center"/>
        <w:rPr>
          <w:bCs/>
          <w:sz w:val="28"/>
          <w:szCs w:val="28"/>
        </w:rPr>
      </w:pPr>
    </w:p>
    <w:p w14:paraId="664724E0" w14:textId="77777777" w:rsidR="00D44D14" w:rsidRPr="00BC3047" w:rsidRDefault="00D44D14">
      <w:pPr>
        <w:spacing w:line="360" w:lineRule="auto"/>
        <w:jc w:val="center"/>
        <w:rPr>
          <w:bCs/>
          <w:sz w:val="28"/>
          <w:szCs w:val="28"/>
        </w:rPr>
      </w:pPr>
    </w:p>
    <w:p w14:paraId="525E970A" w14:textId="77777777" w:rsidR="00D44D14" w:rsidRPr="00BC3047" w:rsidRDefault="00DB667C">
      <w:pPr>
        <w:spacing w:line="360" w:lineRule="auto"/>
        <w:jc w:val="center"/>
        <w:rPr>
          <w:bCs/>
          <w:sz w:val="28"/>
          <w:szCs w:val="28"/>
        </w:rPr>
      </w:pPr>
      <w:r w:rsidRPr="00BC3047">
        <w:rPr>
          <w:bCs/>
          <w:sz w:val="28"/>
          <w:szCs w:val="28"/>
        </w:rPr>
        <w:t>Санкт-Петербург</w:t>
      </w:r>
    </w:p>
    <w:p w14:paraId="11D54988" w14:textId="41BE197B" w:rsidR="00D44D14" w:rsidRPr="00BC3047" w:rsidRDefault="00DB667C">
      <w:pPr>
        <w:spacing w:line="360" w:lineRule="auto"/>
        <w:jc w:val="center"/>
        <w:rPr>
          <w:b/>
          <w:caps/>
          <w:sz w:val="28"/>
          <w:szCs w:val="28"/>
          <w:highlight w:val="yellow"/>
          <w:lang w:val="en-US"/>
        </w:rPr>
      </w:pPr>
      <w:r w:rsidRPr="00BC3047">
        <w:rPr>
          <w:bCs/>
          <w:sz w:val="28"/>
          <w:szCs w:val="28"/>
        </w:rPr>
        <w:t>20</w:t>
      </w:r>
      <w:r w:rsidR="00BC3047">
        <w:rPr>
          <w:bCs/>
          <w:sz w:val="28"/>
          <w:szCs w:val="28"/>
        </w:rPr>
        <w:t>23</w:t>
      </w:r>
      <w:r w:rsidRPr="00BC3047">
        <w:br w:type="page"/>
      </w:r>
    </w:p>
    <w:p w14:paraId="3E72934A" w14:textId="77777777" w:rsidR="00D44D14" w:rsidRPr="00BC3047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lastRenderedPageBreak/>
        <w:t>Цель работы.</w:t>
      </w:r>
    </w:p>
    <w:p w14:paraId="4C895027" w14:textId="7922B0E3" w:rsidR="00D44D14" w:rsidRPr="00F47185" w:rsidRDefault="00F4718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Освоить методы управления процессами в операционной системе </w:t>
      </w:r>
      <w:r>
        <w:rPr>
          <w:sz w:val="28"/>
          <w:szCs w:val="28"/>
          <w:lang w:val="en-US"/>
        </w:rPr>
        <w:t>Windows</w:t>
      </w:r>
      <w:r w:rsidRPr="00F47185">
        <w:rPr>
          <w:sz w:val="28"/>
          <w:szCs w:val="28"/>
        </w:rPr>
        <w:t>.</w:t>
      </w:r>
    </w:p>
    <w:p w14:paraId="4AD4D2F1" w14:textId="77777777" w:rsidR="00D44D14" w:rsidRPr="00BC3047" w:rsidRDefault="00D44D14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596E4A40" w14:textId="77777777" w:rsidR="00F62A1E" w:rsidRDefault="00DB667C" w:rsidP="00F62A1E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t>Основные теоретические положения.</w:t>
      </w:r>
    </w:p>
    <w:p w14:paraId="66B0A664" w14:textId="7F6F9089" w:rsidR="00583BB4" w:rsidRPr="00A002BA" w:rsidRDefault="00F62A1E" w:rsidP="00A002BA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sz w:val="28"/>
          <w:szCs w:val="28"/>
        </w:rPr>
      </w:pPr>
      <w:r w:rsidRPr="00F62A1E">
        <w:rPr>
          <w:sz w:val="28"/>
          <w:szCs w:val="28"/>
        </w:rPr>
        <w:t>П</w:t>
      </w:r>
      <w:r w:rsidR="00583BB4" w:rsidRPr="00F62A1E">
        <w:rPr>
          <w:sz w:val="28"/>
          <w:szCs w:val="28"/>
        </w:rPr>
        <w:t>роцесс – выполнение пассивных инструкций компьютерной программы на</w:t>
      </w:r>
      <w:r w:rsidR="00A002BA">
        <w:rPr>
          <w:sz w:val="28"/>
          <w:szCs w:val="28"/>
        </w:rPr>
        <w:t xml:space="preserve"> </w:t>
      </w:r>
      <w:r w:rsidR="00583BB4" w:rsidRPr="00A002BA">
        <w:rPr>
          <w:sz w:val="28"/>
          <w:szCs w:val="28"/>
        </w:rPr>
        <w:t>процессоре ЭВМ;</w:t>
      </w:r>
    </w:p>
    <w:p w14:paraId="5E37FFA6" w14:textId="33AA75EB" w:rsidR="00583BB4" w:rsidRPr="00A002BA" w:rsidRDefault="00583BB4" w:rsidP="00A002BA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A002BA">
        <w:rPr>
          <w:sz w:val="28"/>
          <w:szCs w:val="28"/>
        </w:rPr>
        <w:t>tasklist и taskkill – это команды просмотра и управления процессами.</w:t>
      </w:r>
      <w:r w:rsidR="007D6A63" w:rsidRPr="00A002BA">
        <w:rPr>
          <w:sz w:val="28"/>
          <w:szCs w:val="28"/>
        </w:rPr>
        <w:t xml:space="preserve"> </w:t>
      </w:r>
      <w:r w:rsidRPr="00A002BA">
        <w:rPr>
          <w:sz w:val="28"/>
          <w:szCs w:val="28"/>
        </w:rPr>
        <w:t>Команда tasklist служит для получения списка идентификаторов запущенных</w:t>
      </w:r>
      <w:r w:rsidR="00F62A1E" w:rsidRPr="00A002BA">
        <w:rPr>
          <w:sz w:val="28"/>
          <w:szCs w:val="28"/>
        </w:rPr>
        <w:t xml:space="preserve"> </w:t>
      </w:r>
      <w:r w:rsidRPr="00A002BA">
        <w:rPr>
          <w:sz w:val="28"/>
          <w:szCs w:val="28"/>
        </w:rPr>
        <w:t>процессов. Команда taskkill позволяет завершать работу процессов на</w:t>
      </w:r>
      <w:r w:rsidR="00F62A1E" w:rsidRPr="00A002BA">
        <w:rPr>
          <w:sz w:val="28"/>
          <w:szCs w:val="28"/>
        </w:rPr>
        <w:t xml:space="preserve"> </w:t>
      </w:r>
      <w:r w:rsidRPr="00A002BA">
        <w:rPr>
          <w:sz w:val="28"/>
          <w:szCs w:val="28"/>
        </w:rPr>
        <w:t>локальном или удаленном компьютере с помощью командной строки;</w:t>
      </w:r>
    </w:p>
    <w:p w14:paraId="24CDD868" w14:textId="58F88D7E" w:rsidR="00583BB4" w:rsidRPr="00551936" w:rsidRDefault="00583BB4" w:rsidP="00551936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tasklist /SVC – этот параметр позволяет увидеть служебну</w:t>
      </w:r>
      <w:r w:rsidR="00551936">
        <w:rPr>
          <w:sz w:val="28"/>
          <w:szCs w:val="28"/>
        </w:rPr>
        <w:t xml:space="preserve">ю </w:t>
      </w:r>
      <w:r w:rsidRPr="00F62A1E">
        <w:rPr>
          <w:sz w:val="28"/>
          <w:szCs w:val="28"/>
        </w:rPr>
        <w:t>информацию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каждого процесса;</w:t>
      </w:r>
    </w:p>
    <w:p w14:paraId="30DA6A05" w14:textId="21B37EC0" w:rsidR="00583BB4" w:rsidRPr="00551936" w:rsidRDefault="00583BB4" w:rsidP="00551936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tasklist</w:t>
      </w:r>
      <w:r w:rsidR="00551936">
        <w:rPr>
          <w:sz w:val="28"/>
          <w:szCs w:val="28"/>
        </w:rPr>
        <w:t xml:space="preserve"> </w:t>
      </w:r>
      <w:r w:rsidRPr="00F62A1E">
        <w:rPr>
          <w:sz w:val="28"/>
          <w:szCs w:val="28"/>
        </w:rPr>
        <w:t>/m – эта команда отображает модули, связанные с каждым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процессом, что позволяет рассмотреть все библиотеки, используемые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процессом;</w:t>
      </w:r>
    </w:p>
    <w:p w14:paraId="23D9C13C" w14:textId="5E61969C" w:rsidR="00583BB4" w:rsidRPr="00551936" w:rsidRDefault="00583BB4" w:rsidP="00551936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tasklist/v – это команда, с помощью которой отображается очен</w:t>
      </w:r>
      <w:r w:rsidR="00551936">
        <w:rPr>
          <w:sz w:val="28"/>
          <w:szCs w:val="28"/>
        </w:rPr>
        <w:t xml:space="preserve">ь </w:t>
      </w:r>
      <w:r w:rsidRPr="00F62A1E">
        <w:rPr>
          <w:sz w:val="28"/>
          <w:szCs w:val="28"/>
        </w:rPr>
        <w:t>подробная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информация о процессах;</w:t>
      </w:r>
    </w:p>
    <w:p w14:paraId="73D6D649" w14:textId="5C1436B1" w:rsidR="00583BB4" w:rsidRPr="00F62A1E" w:rsidRDefault="00583BB4" w:rsidP="00F62A1E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taskkill /pid /pid /pid /t – этот код завершает тот процесс, чей pid введен;</w:t>
      </w:r>
    </w:p>
    <w:p w14:paraId="3B6E7236" w14:textId="7FF30CE0" w:rsidR="00583BB4" w:rsidRPr="00551936" w:rsidRDefault="00583BB4" w:rsidP="00551936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/pid – это код процесса, он указывает код процесса, который необходимо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завершить;</w:t>
      </w:r>
    </w:p>
    <w:p w14:paraId="1D53A1BA" w14:textId="520A1DB8" w:rsidR="00D44D14" w:rsidRPr="00551936" w:rsidRDefault="00583BB4" w:rsidP="00551936">
      <w:pPr>
        <w:pStyle w:val="ListParagraph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62A1E">
        <w:rPr>
          <w:sz w:val="28"/>
          <w:szCs w:val="28"/>
        </w:rPr>
        <w:t>regedit – это команда, с помощью которой происходит запуск редактора</w:t>
      </w:r>
      <w:r w:rsidR="00551936">
        <w:rPr>
          <w:sz w:val="28"/>
          <w:szCs w:val="28"/>
        </w:rPr>
        <w:t xml:space="preserve"> </w:t>
      </w:r>
      <w:r w:rsidRPr="00551936">
        <w:rPr>
          <w:sz w:val="28"/>
          <w:szCs w:val="28"/>
        </w:rPr>
        <w:t>реестра.</w:t>
      </w:r>
    </w:p>
    <w:p w14:paraId="441B5296" w14:textId="77777777" w:rsidR="00583BB4" w:rsidRPr="00BC3047" w:rsidRDefault="00583BB4">
      <w:pPr>
        <w:spacing w:line="360" w:lineRule="auto"/>
        <w:ind w:firstLine="709"/>
        <w:jc w:val="both"/>
        <w:rPr>
          <w:sz w:val="28"/>
          <w:szCs w:val="28"/>
        </w:rPr>
      </w:pPr>
    </w:p>
    <w:p w14:paraId="2C7019CA" w14:textId="77777777" w:rsidR="00D44D14" w:rsidRPr="00BC3047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t>Постановка задачи.</w:t>
      </w:r>
    </w:p>
    <w:p w14:paraId="51D3082F" w14:textId="502E6D22" w:rsidR="00641624" w:rsidRPr="00B93687" w:rsidRDefault="00641624" w:rsidP="00B93687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Ознакомиться с диспетчером задач </w:t>
      </w:r>
      <w:r>
        <w:rPr>
          <w:bCs/>
          <w:sz w:val="28"/>
          <w:szCs w:val="28"/>
          <w:lang w:val="en-US"/>
        </w:rPr>
        <w:t>Windows</w:t>
      </w:r>
      <w:r w:rsidRPr="00641624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Ознакомиться с основными методами управления процессами с помощью команд операционной системы. П</w:t>
      </w:r>
      <w:r w:rsidR="00B04F4B">
        <w:rPr>
          <w:bCs/>
          <w:sz w:val="28"/>
          <w:szCs w:val="28"/>
        </w:rPr>
        <w:t xml:space="preserve">олученные знания содержательно </w:t>
      </w:r>
      <w:r w:rsidR="00B93687">
        <w:rPr>
          <w:bCs/>
          <w:sz w:val="28"/>
          <w:szCs w:val="28"/>
        </w:rPr>
        <w:t>проинтерпретировать</w:t>
      </w:r>
      <w:r w:rsidR="00B04F4B">
        <w:rPr>
          <w:bCs/>
          <w:sz w:val="28"/>
          <w:szCs w:val="28"/>
        </w:rPr>
        <w:t>.</w:t>
      </w:r>
    </w:p>
    <w:p w14:paraId="378BA632" w14:textId="77777777" w:rsidR="00D44D14" w:rsidRPr="00BC3047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lastRenderedPageBreak/>
        <w:t>Выполнение работы.</w:t>
      </w:r>
    </w:p>
    <w:p w14:paraId="04F999F5" w14:textId="2CAE6095" w:rsidR="00D44D14" w:rsidRDefault="004C631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Было запущено несколько программ</w:t>
      </w:r>
      <w:r w:rsidR="00735AB6" w:rsidRPr="00735AB6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(рис. 1)</w:t>
      </w:r>
    </w:p>
    <w:p w14:paraId="3818C647" w14:textId="77777777" w:rsidR="004C6311" w:rsidRDefault="004C6311" w:rsidP="004C6311">
      <w:pPr>
        <w:keepNext/>
        <w:spacing w:line="360" w:lineRule="auto"/>
        <w:ind w:firstLine="709"/>
        <w:jc w:val="center"/>
      </w:pPr>
      <w:r w:rsidRPr="004C6311">
        <w:rPr>
          <w:bCs/>
          <w:noProof/>
          <w:sz w:val="28"/>
          <w:szCs w:val="28"/>
        </w:rPr>
        <w:drawing>
          <wp:inline distT="0" distB="0" distL="0" distR="0" wp14:anchorId="494BFCAA" wp14:editId="2C5311C3">
            <wp:extent cx="4862830" cy="2735153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1169" cy="27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9F85" w14:textId="31008CBD" w:rsidR="004C6311" w:rsidRPr="004C6311" w:rsidRDefault="004C6311" w:rsidP="004C6311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1</w:t>
        </w:r>
      </w:fldSimple>
      <w:r>
        <w:t xml:space="preserve"> – несколько запущенных программ в операционной системе </w:t>
      </w:r>
      <w:r>
        <w:rPr>
          <w:lang w:val="en-US"/>
        </w:rPr>
        <w:t>Windows</w:t>
      </w:r>
      <w:r>
        <w:t xml:space="preserve"> 11</w:t>
      </w:r>
    </w:p>
    <w:p w14:paraId="2D220D42" w14:textId="0E6374B9" w:rsidR="00676EEE" w:rsidRDefault="00676EEE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18818539" w14:textId="38BBF385" w:rsidR="00676EEE" w:rsidRDefault="000B417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Скриншот мониторинга производительности. Можно увидеть, что центральный процессор нагружен не сильно, в системе присутствует 249 процессов, оперативная память используется на 31% (4,8 ГБ</w:t>
      </w:r>
      <w:r w:rsidR="00807F54">
        <w:rPr>
          <w:bCs/>
          <w:sz w:val="28"/>
          <w:szCs w:val="28"/>
        </w:rPr>
        <w:t xml:space="preserve"> из 15,6 ГБ</w:t>
      </w:r>
      <w:r>
        <w:rPr>
          <w:bCs/>
          <w:sz w:val="28"/>
          <w:szCs w:val="28"/>
        </w:rPr>
        <w:t>)</w:t>
      </w:r>
      <w:r w:rsidR="00735AB6" w:rsidRPr="00735AB6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(рис. 2)</w:t>
      </w:r>
    </w:p>
    <w:p w14:paraId="26B95086" w14:textId="77777777" w:rsidR="000B4173" w:rsidRDefault="000B4173" w:rsidP="000B4173">
      <w:pPr>
        <w:keepNext/>
        <w:spacing w:line="360" w:lineRule="auto"/>
        <w:ind w:firstLine="709"/>
        <w:jc w:val="center"/>
      </w:pPr>
      <w:r w:rsidRPr="000B4173">
        <w:rPr>
          <w:bCs/>
          <w:noProof/>
          <w:sz w:val="28"/>
          <w:szCs w:val="28"/>
        </w:rPr>
        <w:drawing>
          <wp:inline distT="0" distB="0" distL="0" distR="0" wp14:anchorId="3055FC61" wp14:editId="501F6513">
            <wp:extent cx="5741934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77" cy="39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531" w14:textId="4DCF93FF" w:rsidR="000B4173" w:rsidRPr="00807F54" w:rsidRDefault="000B4173" w:rsidP="000B4173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2</w:t>
        </w:r>
      </w:fldSimple>
      <w:r>
        <w:t xml:space="preserve"> - мониторинг производительности</w:t>
      </w:r>
    </w:p>
    <w:p w14:paraId="30DC1002" w14:textId="1D7A026C" w:rsidR="00676EEE" w:rsidRDefault="00735AB6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С помощью комбинации </w:t>
      </w:r>
      <w:r>
        <w:rPr>
          <w:bCs/>
          <w:sz w:val="28"/>
          <w:szCs w:val="28"/>
          <w:lang w:val="en-US"/>
        </w:rPr>
        <w:t>Win</w:t>
      </w:r>
      <w:r w:rsidRPr="00735AB6">
        <w:rPr>
          <w:bCs/>
          <w:sz w:val="28"/>
          <w:szCs w:val="28"/>
        </w:rPr>
        <w:t xml:space="preserve"> + </w:t>
      </w:r>
      <w:r>
        <w:rPr>
          <w:bCs/>
          <w:sz w:val="28"/>
          <w:szCs w:val="28"/>
          <w:lang w:val="en-US"/>
        </w:rPr>
        <w:t>R</w:t>
      </w:r>
      <w:r w:rsidRPr="00735AB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запустили командную строку</w:t>
      </w:r>
      <w:r w:rsidRPr="00735AB6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(рис. 3)</w:t>
      </w:r>
    </w:p>
    <w:p w14:paraId="2FF4A5B6" w14:textId="77777777" w:rsidR="00735AB6" w:rsidRDefault="00735AB6" w:rsidP="00735AB6">
      <w:pPr>
        <w:keepNext/>
        <w:spacing w:line="360" w:lineRule="auto"/>
        <w:ind w:firstLine="709"/>
        <w:jc w:val="center"/>
      </w:pPr>
      <w:r w:rsidRPr="00735AB6">
        <w:rPr>
          <w:bCs/>
          <w:noProof/>
          <w:sz w:val="28"/>
          <w:szCs w:val="28"/>
        </w:rPr>
        <w:drawing>
          <wp:inline distT="0" distB="0" distL="0" distR="0" wp14:anchorId="35B078C6" wp14:editId="4E160BEF">
            <wp:extent cx="3801005" cy="19624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2F59" w14:textId="3FED747C" w:rsidR="00735AB6" w:rsidRPr="00735AB6" w:rsidRDefault="00735AB6" w:rsidP="00735AB6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3</w:t>
        </w:r>
      </w:fldSimple>
      <w:r>
        <w:t xml:space="preserve"> - окно "Выполнить"</w:t>
      </w:r>
    </w:p>
    <w:p w14:paraId="22911F1D" w14:textId="34636E55" w:rsidR="00676EEE" w:rsidRDefault="00676EEE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42BE8233" w14:textId="6CBB9930" w:rsidR="00735AB6" w:rsidRDefault="00735AB6" w:rsidP="00735AB6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Вывод команды </w:t>
      </w:r>
      <w:r>
        <w:rPr>
          <w:bCs/>
          <w:sz w:val="28"/>
          <w:szCs w:val="28"/>
          <w:lang w:val="en-US"/>
        </w:rPr>
        <w:t>tasklist</w:t>
      </w:r>
      <w:r w:rsidRPr="00735AB6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Отображены все запущенные процессы</w:t>
      </w:r>
      <w:r w:rsidRPr="002624A8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(рис. 4)</w:t>
      </w:r>
    </w:p>
    <w:p w14:paraId="44575CF0" w14:textId="77777777" w:rsidR="00735AB6" w:rsidRDefault="00735AB6" w:rsidP="00735AB6">
      <w:pPr>
        <w:keepNext/>
        <w:spacing w:line="360" w:lineRule="auto"/>
        <w:ind w:firstLine="709"/>
        <w:jc w:val="center"/>
      </w:pPr>
      <w:r w:rsidRPr="00735AB6">
        <w:rPr>
          <w:bCs/>
          <w:noProof/>
          <w:sz w:val="28"/>
          <w:szCs w:val="28"/>
        </w:rPr>
        <w:drawing>
          <wp:inline distT="0" distB="0" distL="0" distR="0" wp14:anchorId="2B983F3E" wp14:editId="75690232">
            <wp:extent cx="5333598" cy="2971165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6112" cy="29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407A" w14:textId="465732E2" w:rsidR="00735AB6" w:rsidRPr="00735AB6" w:rsidRDefault="00735AB6" w:rsidP="00735AB6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4</w:t>
        </w:r>
      </w:fldSimple>
      <w:r>
        <w:t xml:space="preserve"> - команда </w:t>
      </w:r>
      <w:r>
        <w:rPr>
          <w:lang w:val="en-US"/>
        </w:rPr>
        <w:t>tasklist</w:t>
      </w:r>
    </w:p>
    <w:p w14:paraId="0DA9185D" w14:textId="77777777" w:rsidR="00735AB6" w:rsidRPr="00BC3047" w:rsidRDefault="00735AB6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75CABAE5" w14:textId="77777777" w:rsidR="00917910" w:rsidRDefault="00917910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0A9D01CC" w14:textId="7C970617" w:rsidR="00735AB6" w:rsidRDefault="0010607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Вывод команды </w:t>
      </w:r>
      <w:r>
        <w:rPr>
          <w:bCs/>
          <w:sz w:val="28"/>
          <w:szCs w:val="28"/>
          <w:lang w:val="en-US"/>
        </w:rPr>
        <w:t>tasklist</w:t>
      </w:r>
      <w:r w:rsidRPr="00106074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svc</w:t>
      </w:r>
      <w:r w:rsidR="002624A8">
        <w:rPr>
          <w:bCs/>
          <w:sz w:val="28"/>
          <w:szCs w:val="28"/>
        </w:rPr>
        <w:t xml:space="preserve">. Отображены все </w:t>
      </w:r>
      <w:r w:rsidR="00770CB9">
        <w:rPr>
          <w:bCs/>
          <w:sz w:val="28"/>
          <w:szCs w:val="28"/>
        </w:rPr>
        <w:t xml:space="preserve">запущенные процессы, их </w:t>
      </w:r>
      <w:r w:rsidR="00770CB9">
        <w:rPr>
          <w:bCs/>
          <w:sz w:val="28"/>
          <w:szCs w:val="28"/>
          <w:lang w:val="en-US"/>
        </w:rPr>
        <w:t>pid</w:t>
      </w:r>
      <w:r w:rsidR="00770CB9" w:rsidRPr="00770CB9">
        <w:rPr>
          <w:bCs/>
          <w:sz w:val="28"/>
          <w:szCs w:val="28"/>
        </w:rPr>
        <w:t xml:space="preserve"> </w:t>
      </w:r>
      <w:r w:rsidR="00770CB9">
        <w:rPr>
          <w:bCs/>
          <w:sz w:val="28"/>
          <w:szCs w:val="28"/>
        </w:rPr>
        <w:t>и связанные с ними сервисы</w:t>
      </w:r>
      <w:r w:rsidR="002624A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(рис. 5)</w:t>
      </w:r>
    </w:p>
    <w:p w14:paraId="10CA8BF9" w14:textId="77777777" w:rsidR="00106074" w:rsidRDefault="00106074" w:rsidP="00106074">
      <w:pPr>
        <w:keepNext/>
        <w:spacing w:line="360" w:lineRule="auto"/>
        <w:ind w:firstLine="709"/>
        <w:jc w:val="center"/>
      </w:pPr>
      <w:r w:rsidRPr="00106074">
        <w:rPr>
          <w:bCs/>
          <w:noProof/>
          <w:sz w:val="28"/>
          <w:szCs w:val="28"/>
        </w:rPr>
        <w:drawing>
          <wp:inline distT="0" distB="0" distL="0" distR="0" wp14:anchorId="43206027" wp14:editId="4ED2AF82">
            <wp:extent cx="4975671" cy="2771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178" cy="27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8445" w14:textId="755DB491" w:rsidR="00106074" w:rsidRPr="00106074" w:rsidRDefault="00106074" w:rsidP="00106074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5</w:t>
        </w:r>
      </w:fldSimple>
      <w:r>
        <w:t xml:space="preserve"> - команда </w:t>
      </w:r>
      <w:r>
        <w:rPr>
          <w:lang w:val="en-US"/>
        </w:rPr>
        <w:t>tasklist</w:t>
      </w:r>
      <w:r w:rsidRPr="002624A8">
        <w:t xml:space="preserve"> /</w:t>
      </w:r>
      <w:r>
        <w:rPr>
          <w:lang w:val="en-US"/>
        </w:rPr>
        <w:t>svc</w:t>
      </w:r>
    </w:p>
    <w:p w14:paraId="62337C26" w14:textId="77777777" w:rsidR="00735AB6" w:rsidRDefault="00735AB6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04699283" w14:textId="7BAF1AAC" w:rsidR="005A5613" w:rsidRDefault="005A561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Запустили калькулятор с именем процесса </w:t>
      </w:r>
      <w:r>
        <w:rPr>
          <w:bCs/>
          <w:sz w:val="28"/>
          <w:szCs w:val="28"/>
          <w:lang w:val="en-US"/>
        </w:rPr>
        <w:t>CalculatorApp</w:t>
      </w:r>
      <w:r w:rsidRPr="005A5613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>
        <w:rPr>
          <w:bCs/>
          <w:sz w:val="28"/>
          <w:szCs w:val="28"/>
        </w:rPr>
        <w:t xml:space="preserve"> (рис. </w:t>
      </w:r>
      <w:r w:rsidR="000214C0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>)</w:t>
      </w:r>
    </w:p>
    <w:p w14:paraId="72D00DD5" w14:textId="77777777" w:rsidR="005A5613" w:rsidRDefault="005A5613" w:rsidP="005A5613">
      <w:pPr>
        <w:keepNext/>
        <w:spacing w:line="360" w:lineRule="auto"/>
        <w:ind w:firstLine="709"/>
        <w:jc w:val="center"/>
      </w:pPr>
      <w:r w:rsidRPr="005A5613">
        <w:rPr>
          <w:bCs/>
          <w:sz w:val="28"/>
          <w:szCs w:val="28"/>
        </w:rPr>
        <w:drawing>
          <wp:inline distT="0" distB="0" distL="0" distR="0" wp14:anchorId="02FD5295" wp14:editId="2609CE74">
            <wp:extent cx="5160260" cy="2560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5015" cy="256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61D9" w14:textId="6ADD1672" w:rsidR="005A5613" w:rsidRPr="005A5613" w:rsidRDefault="005A5613" w:rsidP="005A5613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6</w:t>
        </w:r>
      </w:fldSimple>
      <w:r>
        <w:t xml:space="preserve"> - процесс калькулятора в вы</w:t>
      </w:r>
      <w:r w:rsidR="00353861">
        <w:t>в</w:t>
      </w:r>
      <w:r>
        <w:t xml:space="preserve">оде команды </w:t>
      </w:r>
      <w:r>
        <w:rPr>
          <w:lang w:val="en-US"/>
        </w:rPr>
        <w:t>tasklist</w:t>
      </w:r>
    </w:p>
    <w:p w14:paraId="19982FA6" w14:textId="77777777" w:rsidR="005A5613" w:rsidRDefault="005A5613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5A8F0182" w14:textId="77777777" w:rsidR="001758E4" w:rsidRDefault="001758E4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3DB09E7" w14:textId="035CBD88" w:rsidR="005A5613" w:rsidRDefault="00B3699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Также был запущен редактор реестра. Имя его процесса – </w:t>
      </w:r>
      <w:r>
        <w:rPr>
          <w:bCs/>
          <w:sz w:val="28"/>
          <w:szCs w:val="28"/>
          <w:lang w:val="en-US"/>
        </w:rPr>
        <w:t>regedit</w:t>
      </w:r>
      <w:r w:rsidRPr="00B36992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 w:rsidRPr="00B36992">
        <w:rPr>
          <w:bCs/>
          <w:sz w:val="28"/>
          <w:szCs w:val="28"/>
        </w:rPr>
        <w:t xml:space="preserve"> (</w:t>
      </w:r>
      <w:r>
        <w:rPr>
          <w:bCs/>
          <w:sz w:val="28"/>
          <w:szCs w:val="28"/>
        </w:rPr>
        <w:t xml:space="preserve">рис. </w:t>
      </w:r>
      <w:r w:rsidR="000214C0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>)</w:t>
      </w:r>
    </w:p>
    <w:p w14:paraId="2A2041F3" w14:textId="77777777" w:rsidR="001758E4" w:rsidRDefault="001758E4" w:rsidP="001758E4">
      <w:pPr>
        <w:keepNext/>
        <w:spacing w:line="360" w:lineRule="auto"/>
        <w:ind w:firstLine="709"/>
        <w:jc w:val="center"/>
      </w:pPr>
      <w:r w:rsidRPr="001758E4">
        <w:rPr>
          <w:bCs/>
          <w:sz w:val="28"/>
          <w:szCs w:val="28"/>
        </w:rPr>
        <w:drawing>
          <wp:inline distT="0" distB="0" distL="0" distR="0" wp14:anchorId="02B7F11D" wp14:editId="029EFEC3">
            <wp:extent cx="5307330" cy="2283067"/>
            <wp:effectExtent l="0" t="0" r="762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6198" cy="22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37EE" w14:textId="5920A18F" w:rsidR="001758E4" w:rsidRDefault="001758E4" w:rsidP="001758E4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7</w:t>
        </w:r>
      </w:fldSimple>
      <w:r>
        <w:t xml:space="preserve"> - редактор реестра в списке процессов</w:t>
      </w:r>
    </w:p>
    <w:p w14:paraId="7F93CBBD" w14:textId="3B39D043" w:rsidR="001758E4" w:rsidRDefault="001758E4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33F773BB" w14:textId="3A816900" w:rsidR="001758E4" w:rsidRDefault="001758E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Запущено ещё два калькулятора и во всех выполнены расчёты. В выводе команды </w:t>
      </w:r>
      <w:r>
        <w:rPr>
          <w:bCs/>
          <w:sz w:val="28"/>
          <w:szCs w:val="28"/>
          <w:lang w:val="en-US"/>
        </w:rPr>
        <w:t>tasklist</w:t>
      </w:r>
      <w:r w:rsidRPr="001758E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можно увидеть</w:t>
      </w:r>
      <w:r w:rsidR="006E36CA">
        <w:rPr>
          <w:bCs/>
          <w:sz w:val="28"/>
          <w:szCs w:val="28"/>
        </w:rPr>
        <w:t xml:space="preserve">, что три запущенных калькулятора сгруппированы в единый процесс </w:t>
      </w:r>
      <w:r w:rsidR="006E36CA">
        <w:rPr>
          <w:bCs/>
          <w:sz w:val="28"/>
          <w:szCs w:val="28"/>
          <w:lang w:val="en-US"/>
        </w:rPr>
        <w:t>CalculatorApp</w:t>
      </w:r>
      <w:r w:rsidR="006E36CA" w:rsidRPr="006E36CA">
        <w:rPr>
          <w:bCs/>
          <w:sz w:val="28"/>
          <w:szCs w:val="28"/>
        </w:rPr>
        <w:t>.</w:t>
      </w:r>
      <w:r w:rsidR="006E36CA">
        <w:rPr>
          <w:bCs/>
          <w:sz w:val="28"/>
          <w:szCs w:val="28"/>
          <w:lang w:val="en-US"/>
        </w:rPr>
        <w:t>exe</w:t>
      </w:r>
      <w:r w:rsidR="000214C0" w:rsidRPr="000214C0">
        <w:rPr>
          <w:bCs/>
          <w:sz w:val="28"/>
          <w:szCs w:val="28"/>
        </w:rPr>
        <w:t xml:space="preserve"> (</w:t>
      </w:r>
      <w:r w:rsidR="000214C0">
        <w:rPr>
          <w:bCs/>
          <w:sz w:val="28"/>
          <w:szCs w:val="28"/>
        </w:rPr>
        <w:t>рис.</w:t>
      </w:r>
      <w:r w:rsidR="00C44C03">
        <w:rPr>
          <w:bCs/>
          <w:sz w:val="28"/>
          <w:szCs w:val="28"/>
        </w:rPr>
        <w:t xml:space="preserve"> 8)</w:t>
      </w:r>
    </w:p>
    <w:p w14:paraId="750BEEBC" w14:textId="77777777" w:rsidR="009964CB" w:rsidRDefault="009964CB" w:rsidP="009964CB">
      <w:pPr>
        <w:keepNext/>
        <w:spacing w:line="360" w:lineRule="auto"/>
        <w:ind w:firstLine="709"/>
        <w:jc w:val="center"/>
      </w:pPr>
      <w:r w:rsidRPr="009964CB">
        <w:rPr>
          <w:bCs/>
          <w:sz w:val="28"/>
          <w:szCs w:val="28"/>
          <w:lang w:val="en-US"/>
        </w:rPr>
        <w:drawing>
          <wp:inline distT="0" distB="0" distL="0" distR="0" wp14:anchorId="5870E992" wp14:editId="4BDFB4B1">
            <wp:extent cx="5415280" cy="2792482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3121" cy="28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F6FA" w14:textId="6496A3A3" w:rsidR="00C44C03" w:rsidRPr="009964CB" w:rsidRDefault="009964CB" w:rsidP="009964CB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8</w:t>
        </w:r>
      </w:fldSimple>
      <w:r w:rsidRPr="009964CB">
        <w:t xml:space="preserve"> – </w:t>
      </w:r>
      <w:r>
        <w:t xml:space="preserve">процесс калькуляторов в выводе команды </w:t>
      </w:r>
      <w:r>
        <w:rPr>
          <w:lang w:val="en-US"/>
        </w:rPr>
        <w:t>tasklist</w:t>
      </w:r>
    </w:p>
    <w:p w14:paraId="792B0B6A" w14:textId="7C8F4095" w:rsidR="00B36992" w:rsidRDefault="00B3699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58B3E2AD" w14:textId="77777777" w:rsidR="00D6579D" w:rsidRDefault="00D6579D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EAD98FB" w14:textId="2DA2C6DD" w:rsidR="007D2D8B" w:rsidRDefault="007D2D8B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Команда </w:t>
      </w:r>
      <w:r>
        <w:rPr>
          <w:bCs/>
          <w:sz w:val="28"/>
          <w:szCs w:val="28"/>
          <w:lang w:val="en-US"/>
        </w:rPr>
        <w:t>tasklist</w:t>
      </w:r>
      <w:r w:rsidRPr="007D2D8B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m</w:t>
      </w:r>
      <w:r>
        <w:rPr>
          <w:bCs/>
          <w:sz w:val="28"/>
          <w:szCs w:val="28"/>
        </w:rPr>
        <w:t xml:space="preserve"> выводит загруженные процессами модули. Например, видно, что </w:t>
      </w:r>
      <w:r>
        <w:rPr>
          <w:bCs/>
          <w:sz w:val="28"/>
          <w:szCs w:val="28"/>
          <w:lang w:val="en-US"/>
        </w:rPr>
        <w:t>ipf</w:t>
      </w:r>
      <w:r w:rsidRPr="007D2D8B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helper</w:t>
      </w:r>
      <w:r w:rsidRPr="007D2D8B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 w:rsidRPr="007D2D8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использует модуль (библиотеку) </w:t>
      </w:r>
      <w:r>
        <w:rPr>
          <w:bCs/>
          <w:sz w:val="28"/>
          <w:szCs w:val="28"/>
          <w:lang w:val="en-US"/>
        </w:rPr>
        <w:t>KERNEL</w:t>
      </w:r>
      <w:r w:rsidRPr="007D2D8B">
        <w:rPr>
          <w:bCs/>
          <w:sz w:val="28"/>
          <w:szCs w:val="28"/>
        </w:rPr>
        <w:t>32.</w:t>
      </w:r>
      <w:r>
        <w:rPr>
          <w:bCs/>
          <w:sz w:val="28"/>
          <w:szCs w:val="28"/>
          <w:lang w:val="en-US"/>
        </w:rPr>
        <w:t>DLL</w:t>
      </w:r>
      <w:r w:rsidR="00D6579D" w:rsidRPr="00D6579D">
        <w:rPr>
          <w:bCs/>
          <w:sz w:val="28"/>
          <w:szCs w:val="28"/>
        </w:rPr>
        <w:t xml:space="preserve"> (</w:t>
      </w:r>
      <w:r w:rsidR="00D6579D">
        <w:rPr>
          <w:bCs/>
          <w:sz w:val="28"/>
          <w:szCs w:val="28"/>
        </w:rPr>
        <w:t>рис. 9)</w:t>
      </w:r>
    </w:p>
    <w:p w14:paraId="3945213C" w14:textId="77777777" w:rsidR="00D6579D" w:rsidRDefault="00D6579D" w:rsidP="00D6579D">
      <w:pPr>
        <w:keepNext/>
        <w:spacing w:line="360" w:lineRule="auto"/>
        <w:ind w:firstLine="709"/>
        <w:jc w:val="center"/>
      </w:pPr>
      <w:r w:rsidRPr="00D6579D">
        <w:rPr>
          <w:bCs/>
          <w:sz w:val="28"/>
          <w:szCs w:val="28"/>
        </w:rPr>
        <w:drawing>
          <wp:inline distT="0" distB="0" distL="0" distR="0" wp14:anchorId="5DB833D0" wp14:editId="356D021A">
            <wp:extent cx="5465992" cy="374078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7345" cy="37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0A5" w14:textId="46748F9B" w:rsidR="00D6579D" w:rsidRPr="00D6579D" w:rsidRDefault="00D6579D" w:rsidP="00D6579D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9</w:t>
        </w:r>
      </w:fldSimple>
      <w:r>
        <w:t xml:space="preserve"> - вывод команды </w:t>
      </w:r>
      <w:r>
        <w:rPr>
          <w:lang w:val="en-US"/>
        </w:rPr>
        <w:t>tasklist</w:t>
      </w:r>
      <w:r w:rsidRPr="00261AFB">
        <w:t xml:space="preserve"> /</w:t>
      </w:r>
      <w:r>
        <w:rPr>
          <w:lang w:val="en-US"/>
        </w:rPr>
        <w:t>m</w:t>
      </w:r>
    </w:p>
    <w:p w14:paraId="0B696BAA" w14:textId="16FD35E9" w:rsidR="007D2D8B" w:rsidRPr="007D2D8B" w:rsidRDefault="007D2D8B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42ED3078" w14:textId="77777777" w:rsidR="00200EB9" w:rsidRDefault="00200EB9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0FCB2D50" w14:textId="144C01C9" w:rsidR="001B4ACF" w:rsidRDefault="00261AFB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Вывод подробной информации о процессах с помощью команды </w:t>
      </w:r>
      <w:r>
        <w:rPr>
          <w:bCs/>
          <w:sz w:val="28"/>
          <w:szCs w:val="28"/>
          <w:lang w:val="en-US"/>
        </w:rPr>
        <w:t>tasklist</w:t>
      </w:r>
      <w:r w:rsidRPr="00261AFB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v</w:t>
      </w:r>
      <w:r w:rsidR="001B4ACF">
        <w:rPr>
          <w:bCs/>
          <w:sz w:val="28"/>
          <w:szCs w:val="28"/>
        </w:rPr>
        <w:t>. А именно:</w:t>
      </w:r>
    </w:p>
    <w:p w14:paraId="61B97679" w14:textId="4F2FF7EC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процесса</w:t>
      </w:r>
    </w:p>
    <w:p w14:paraId="7E4705D4" w14:textId="000B38F4" w:rsidR="001B4ACF" w:rsidRPr="001B4ACF" w:rsidRDefault="00200EB9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pi</w:t>
      </w:r>
      <w:r w:rsidR="001B4ACF">
        <w:rPr>
          <w:bCs/>
          <w:sz w:val="28"/>
          <w:szCs w:val="28"/>
          <w:lang w:val="en-US"/>
        </w:rPr>
        <w:t>d</w:t>
      </w:r>
    </w:p>
    <w:p w14:paraId="1CE08997" w14:textId="19D9CCF8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сессии</w:t>
      </w:r>
    </w:p>
    <w:p w14:paraId="5399015C" w14:textId="25A51695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Номер сессии</w:t>
      </w:r>
    </w:p>
    <w:p w14:paraId="496025F9" w14:textId="13376457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Использование памяти</w:t>
      </w:r>
    </w:p>
    <w:p w14:paraId="4F1119EC" w14:textId="21EE6476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Статус</w:t>
      </w:r>
    </w:p>
    <w:p w14:paraId="5190D583" w14:textId="57E220A7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пользователя, от которого выполняется программа</w:t>
      </w:r>
    </w:p>
    <w:p w14:paraId="190B9138" w14:textId="6EA3035C" w:rsid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Время использования процессора</w:t>
      </w:r>
    </w:p>
    <w:p w14:paraId="7EC4E50B" w14:textId="1896ED7B" w:rsidR="001B4ACF" w:rsidRPr="001B4ACF" w:rsidRDefault="001B4ACF" w:rsidP="001B4ACF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Заголовок окна</w:t>
      </w:r>
    </w:p>
    <w:p w14:paraId="52EFC717" w14:textId="7D5930FE" w:rsidR="00261AFB" w:rsidRDefault="00261AFB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261AFB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рис. 10)</w:t>
      </w:r>
    </w:p>
    <w:p w14:paraId="06CAFAAF" w14:textId="77777777" w:rsidR="00261AFB" w:rsidRDefault="00261AFB" w:rsidP="00261AFB">
      <w:pPr>
        <w:keepNext/>
        <w:spacing w:line="360" w:lineRule="auto"/>
        <w:ind w:firstLine="709"/>
        <w:jc w:val="center"/>
      </w:pPr>
      <w:r w:rsidRPr="00261AFB">
        <w:rPr>
          <w:bCs/>
          <w:sz w:val="28"/>
          <w:szCs w:val="28"/>
        </w:rPr>
        <w:drawing>
          <wp:inline distT="0" distB="0" distL="0" distR="0" wp14:anchorId="3A251A3E" wp14:editId="4A04279A">
            <wp:extent cx="5405755" cy="2719704"/>
            <wp:effectExtent l="0" t="0" r="444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1831" cy="27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5A8E" w14:textId="54C52C9D" w:rsidR="00261AFB" w:rsidRPr="00261AFB" w:rsidRDefault="00261AFB" w:rsidP="00261AFB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10</w:t>
        </w:r>
      </w:fldSimple>
      <w:r>
        <w:t xml:space="preserve"> - вывод команды </w:t>
      </w:r>
      <w:r>
        <w:rPr>
          <w:lang w:val="en-US"/>
        </w:rPr>
        <w:t>tasklist</w:t>
      </w:r>
      <w:r w:rsidRPr="00C0486A">
        <w:t xml:space="preserve"> /</w:t>
      </w:r>
      <w:r>
        <w:rPr>
          <w:lang w:val="en-US"/>
        </w:rPr>
        <w:t>v</w:t>
      </w:r>
    </w:p>
    <w:p w14:paraId="79F199C3" w14:textId="77777777" w:rsidR="00261AFB" w:rsidRDefault="00261AFB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76C2AC7D" w14:textId="77777777" w:rsidR="00761FE8" w:rsidRDefault="00761FE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EA0C018" w14:textId="33D468BB" w:rsidR="00C0486A" w:rsidRDefault="00C0486A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Завершён процесс калькулятора с </w:t>
      </w:r>
      <w:r>
        <w:rPr>
          <w:bCs/>
          <w:sz w:val="28"/>
          <w:szCs w:val="28"/>
          <w:lang w:val="en-US"/>
        </w:rPr>
        <w:t>pid</w:t>
      </w:r>
      <w:r w:rsidRPr="00C0486A">
        <w:rPr>
          <w:bCs/>
          <w:sz w:val="28"/>
          <w:szCs w:val="28"/>
        </w:rPr>
        <w:t xml:space="preserve"> 13504 </w:t>
      </w:r>
      <w:r>
        <w:rPr>
          <w:bCs/>
          <w:sz w:val="28"/>
          <w:szCs w:val="28"/>
        </w:rPr>
        <w:t xml:space="preserve">с помощью команды </w:t>
      </w:r>
      <w:r>
        <w:rPr>
          <w:bCs/>
          <w:sz w:val="28"/>
          <w:szCs w:val="28"/>
          <w:lang w:val="en-US"/>
        </w:rPr>
        <w:t>taskkill</w:t>
      </w:r>
      <w:r w:rsidRPr="00C0486A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f</w:t>
      </w:r>
      <w:r w:rsidRPr="00C0486A">
        <w:rPr>
          <w:bCs/>
          <w:sz w:val="28"/>
          <w:szCs w:val="28"/>
        </w:rPr>
        <w:t xml:space="preserve"> /</w:t>
      </w:r>
      <w:r>
        <w:rPr>
          <w:bCs/>
          <w:sz w:val="28"/>
          <w:szCs w:val="28"/>
          <w:lang w:val="en-US"/>
        </w:rPr>
        <w:t>pid</w:t>
      </w:r>
      <w:r w:rsidRPr="00C0486A">
        <w:rPr>
          <w:bCs/>
          <w:sz w:val="28"/>
          <w:szCs w:val="28"/>
        </w:rPr>
        <w:t xml:space="preserve"> 13504 (</w:t>
      </w:r>
      <w:r>
        <w:rPr>
          <w:bCs/>
          <w:sz w:val="28"/>
          <w:szCs w:val="28"/>
        </w:rPr>
        <w:t>рис. 11)</w:t>
      </w:r>
    </w:p>
    <w:p w14:paraId="7F15421B" w14:textId="77777777" w:rsidR="00C0486A" w:rsidRDefault="00C0486A" w:rsidP="00C0486A">
      <w:pPr>
        <w:keepNext/>
        <w:spacing w:line="360" w:lineRule="auto"/>
        <w:ind w:firstLine="709"/>
        <w:jc w:val="center"/>
      </w:pPr>
      <w:r w:rsidRPr="00C0486A">
        <w:rPr>
          <w:bCs/>
          <w:sz w:val="28"/>
          <w:szCs w:val="28"/>
        </w:rPr>
        <w:drawing>
          <wp:inline distT="0" distB="0" distL="0" distR="0" wp14:anchorId="39D4986B" wp14:editId="3A80BC7C">
            <wp:extent cx="5199248" cy="39795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3367" cy="3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2FB4" w14:textId="2DEAEC5D" w:rsidR="00C0486A" w:rsidRPr="00C0486A" w:rsidRDefault="00C0486A" w:rsidP="00C0486A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18504A">
          <w:rPr>
            <w:noProof/>
          </w:rPr>
          <w:t>11</w:t>
        </w:r>
      </w:fldSimple>
      <w:r>
        <w:t xml:space="preserve"> - завершение процесса калькулятора</w:t>
      </w:r>
    </w:p>
    <w:p w14:paraId="2D17F197" w14:textId="77777777" w:rsidR="00C0486A" w:rsidRDefault="00C0486A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3E3203E3" w14:textId="6FE3F614" w:rsidR="00317195" w:rsidRDefault="00317195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Убедились, что процесс калькулятора был завершён. Действительно, такого процесса больше нет (рис. 12)</w:t>
      </w:r>
    </w:p>
    <w:p w14:paraId="7275F434" w14:textId="77777777" w:rsidR="0018504A" w:rsidRDefault="0018504A" w:rsidP="0018504A">
      <w:pPr>
        <w:keepNext/>
        <w:spacing w:line="360" w:lineRule="auto"/>
        <w:ind w:firstLine="709"/>
        <w:jc w:val="center"/>
      </w:pPr>
      <w:r w:rsidRPr="0018504A">
        <w:rPr>
          <w:bCs/>
          <w:sz w:val="28"/>
          <w:szCs w:val="28"/>
        </w:rPr>
        <w:drawing>
          <wp:inline distT="0" distB="0" distL="0" distR="0" wp14:anchorId="424D8CA0" wp14:editId="47F6C833">
            <wp:extent cx="3933825" cy="30109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0472" cy="302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E891" w14:textId="34D9CC0E" w:rsidR="00317195" w:rsidRPr="000F3F28" w:rsidRDefault="0018504A" w:rsidP="000F3F28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>
        <w:t xml:space="preserve"> - проверка процесса калькулятора</w:t>
      </w:r>
    </w:p>
    <w:p w14:paraId="7693ED7E" w14:textId="1FCBF216" w:rsidR="00D44D14" w:rsidRPr="00BC3047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C3047">
        <w:rPr>
          <w:b/>
          <w:sz w:val="28"/>
          <w:szCs w:val="28"/>
        </w:rPr>
        <w:lastRenderedPageBreak/>
        <w:t>Выводы.</w:t>
      </w:r>
    </w:p>
    <w:p w14:paraId="3683499C" w14:textId="642C075C" w:rsidR="00D44D14" w:rsidRPr="0044374F" w:rsidRDefault="0044374F" w:rsidP="006D38D1">
      <w:pPr>
        <w:spacing w:line="360" w:lineRule="auto"/>
        <w:ind w:firstLine="709"/>
        <w:jc w:val="both"/>
        <w:rPr>
          <w:rStyle w:val="BookTitle"/>
          <w:b w:val="0"/>
          <w:bCs w:val="0"/>
          <w:smallCaps w:val="0"/>
          <w:spacing w:val="0"/>
          <w:sz w:val="28"/>
          <w:szCs w:val="28"/>
        </w:rPr>
      </w:pPr>
      <w:r>
        <w:rPr>
          <w:rStyle w:val="BookTitle"/>
          <w:b w:val="0"/>
          <w:bCs w:val="0"/>
          <w:smallCaps w:val="0"/>
          <w:spacing w:val="0"/>
          <w:sz w:val="28"/>
          <w:szCs w:val="28"/>
        </w:rPr>
        <w:t xml:space="preserve">Было изучено использование диспетчера задач и основных команд управления процессами в ОС </w:t>
      </w:r>
      <w:r>
        <w:rPr>
          <w:rStyle w:val="BookTitle"/>
          <w:b w:val="0"/>
          <w:bCs w:val="0"/>
          <w:smallCaps w:val="0"/>
          <w:spacing w:val="0"/>
          <w:sz w:val="28"/>
          <w:szCs w:val="28"/>
          <w:lang w:val="en-US"/>
        </w:rPr>
        <w:t>Windows</w:t>
      </w:r>
      <w:r w:rsidRPr="0044374F">
        <w:rPr>
          <w:rStyle w:val="BookTitle"/>
          <w:b w:val="0"/>
          <w:bCs w:val="0"/>
          <w:smallCaps w:val="0"/>
          <w:spacing w:val="0"/>
          <w:sz w:val="28"/>
          <w:szCs w:val="28"/>
        </w:rPr>
        <w:t xml:space="preserve">. </w:t>
      </w:r>
      <w:r>
        <w:rPr>
          <w:rStyle w:val="BookTitle"/>
          <w:b w:val="0"/>
          <w:bCs w:val="0"/>
          <w:smallCaps w:val="0"/>
          <w:spacing w:val="0"/>
          <w:sz w:val="28"/>
          <w:szCs w:val="28"/>
        </w:rPr>
        <w:t>При изучении трудностей не появилось. Было интересно узнать, как управляются процессы</w:t>
      </w:r>
    </w:p>
    <w:sectPr w:rsidR="00D44D14" w:rsidRPr="0044374F">
      <w:headerReference w:type="default" r:id="rId21"/>
      <w:footerReference w:type="default" r:id="rId22"/>
      <w:pgSz w:w="11906" w:h="16838"/>
      <w:pgMar w:top="1134" w:right="567" w:bottom="1134" w:left="1701" w:header="425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0149C9" w14:textId="77777777" w:rsidR="00492ECC" w:rsidRDefault="00492ECC">
      <w:r>
        <w:separator/>
      </w:r>
    </w:p>
  </w:endnote>
  <w:endnote w:type="continuationSeparator" w:id="0">
    <w:p w14:paraId="1B732A43" w14:textId="77777777" w:rsidR="00492ECC" w:rsidRDefault="00492E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01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1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1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94AFA" w14:textId="77777777" w:rsidR="00D44D14" w:rsidRDefault="00DB667C">
    <w:pPr>
      <w:pStyle w:val="Footer"/>
      <w:tabs>
        <w:tab w:val="clear" w:pos="9355"/>
        <w:tab w:val="right" w:pos="9639"/>
      </w:tabs>
      <w:jc w:val="center"/>
    </w:pPr>
    <w:r>
      <w:fldChar w:fldCharType="begin"/>
    </w:r>
    <w:r>
      <w:instrText>PAGE</w:instrText>
    </w:r>
    <w:r>
      <w:fldChar w:fldCharType="separate"/>
    </w:r>
    <w:r>
      <w:t>3</w:t>
    </w:r>
    <w:r>
      <w:fldChar w:fldCharType="end"/>
    </w:r>
  </w:p>
  <w:p w14:paraId="547E483D" w14:textId="77777777" w:rsidR="00D44D14" w:rsidRDefault="00D44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D10888" w14:textId="77777777" w:rsidR="00492ECC" w:rsidRDefault="00492ECC">
      <w:r>
        <w:separator/>
      </w:r>
    </w:p>
  </w:footnote>
  <w:footnote w:type="continuationSeparator" w:id="0">
    <w:p w14:paraId="29129D33" w14:textId="77777777" w:rsidR="00492ECC" w:rsidRDefault="00492E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79DE5" w14:textId="77777777" w:rsidR="00D44D14" w:rsidRDefault="00DB667C">
    <w:pPr>
      <w:pStyle w:val="Header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1A229B"/>
    <w:multiLevelType w:val="hybridMultilevel"/>
    <w:tmpl w:val="EC0E9AE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488C6524"/>
    <w:multiLevelType w:val="hybridMultilevel"/>
    <w:tmpl w:val="B8AC2ABC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68943A26"/>
    <w:multiLevelType w:val="hybridMultilevel"/>
    <w:tmpl w:val="74660218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047"/>
    <w:rsid w:val="000214C0"/>
    <w:rsid w:val="000B4173"/>
    <w:rsid w:val="000F3F28"/>
    <w:rsid w:val="00106074"/>
    <w:rsid w:val="00134FB5"/>
    <w:rsid w:val="001758E4"/>
    <w:rsid w:val="0018504A"/>
    <w:rsid w:val="001B4ACF"/>
    <w:rsid w:val="00200EB9"/>
    <w:rsid w:val="00261AFB"/>
    <w:rsid w:val="00261CAB"/>
    <w:rsid w:val="002624A8"/>
    <w:rsid w:val="002C2A02"/>
    <w:rsid w:val="00317195"/>
    <w:rsid w:val="00353861"/>
    <w:rsid w:val="003C53C1"/>
    <w:rsid w:val="003F3E3B"/>
    <w:rsid w:val="0044374F"/>
    <w:rsid w:val="00492ECC"/>
    <w:rsid w:val="004C6311"/>
    <w:rsid w:val="00551936"/>
    <w:rsid w:val="00583BB4"/>
    <w:rsid w:val="005A1195"/>
    <w:rsid w:val="005A5613"/>
    <w:rsid w:val="00641624"/>
    <w:rsid w:val="00676EEE"/>
    <w:rsid w:val="006D38D1"/>
    <w:rsid w:val="006E36CA"/>
    <w:rsid w:val="00735AB6"/>
    <w:rsid w:val="00761FE8"/>
    <w:rsid w:val="00770CB9"/>
    <w:rsid w:val="007D2D8B"/>
    <w:rsid w:val="007D6A63"/>
    <w:rsid w:val="00807F54"/>
    <w:rsid w:val="008A6023"/>
    <w:rsid w:val="00917910"/>
    <w:rsid w:val="009964CB"/>
    <w:rsid w:val="00A002BA"/>
    <w:rsid w:val="00AD7CD9"/>
    <w:rsid w:val="00B04F4B"/>
    <w:rsid w:val="00B36992"/>
    <w:rsid w:val="00B7230D"/>
    <w:rsid w:val="00B93687"/>
    <w:rsid w:val="00BC3047"/>
    <w:rsid w:val="00C0486A"/>
    <w:rsid w:val="00C44C03"/>
    <w:rsid w:val="00D44D14"/>
    <w:rsid w:val="00D6579D"/>
    <w:rsid w:val="00DB667C"/>
    <w:rsid w:val="00EA2808"/>
    <w:rsid w:val="00F47185"/>
    <w:rsid w:val="00F62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C4425"/>
  <w15:docId w15:val="{F198AD78-3EDE-46BC-820D-625EEAFFE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uiPriority w:val="99"/>
    <w:qFormat/>
    <w:rsid w:val="00467347"/>
    <w:pPr>
      <w:keepNext/>
      <w:jc w:val="both"/>
      <w:outlineLvl w:val="0"/>
    </w:pPr>
    <w:rPr>
      <w:i/>
    </w:rPr>
  </w:style>
  <w:style w:type="paragraph" w:styleId="Heading2">
    <w:name w:val="heading 2"/>
    <w:basedOn w:val="Normal"/>
    <w:next w:val="Normal"/>
    <w:link w:val="Heading2Char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basedOn w:val="DefaultParagraphFont"/>
    <w:link w:val="a"/>
    <w:uiPriority w:val="99"/>
    <w:qFormat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9"/>
    <w:qFormat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Heading4Char">
    <w:name w:val="Heading 4 Char"/>
    <w:basedOn w:val="DefaultParagraphFont"/>
    <w:link w:val="Heading4"/>
    <w:uiPriority w:val="99"/>
    <w:qFormat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uiPriority w:val="99"/>
    <w:qFormat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uiPriority w:val="99"/>
    <w:qFormat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qFormat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qFormat/>
    <w:locked/>
    <w:rsid w:val="00FE0AF3"/>
    <w:rPr>
      <w:rFonts w:ascii="Cambria" w:hAnsi="Cambria" w:cs="Times New Roman"/>
      <w:i/>
      <w:iCs/>
      <w:color w:val="404040"/>
    </w:rPr>
  </w:style>
  <w:style w:type="character" w:customStyle="1" w:styleId="a">
    <w:name w:val="Название Знак"/>
    <w:basedOn w:val="DefaultParagraphFont"/>
    <w:link w:val="1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0">
    <w:name w:val="Основной текст с отступом Знак"/>
    <w:basedOn w:val="DefaultParagraphFont"/>
    <w:uiPriority w:val="99"/>
    <w:semiHidden/>
    <w:qFormat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character" w:customStyle="1" w:styleId="a1">
    <w:name w:val="Подзаголовок Знак"/>
    <w:basedOn w:val="DefaultParagraphFont"/>
    <w:uiPriority w:val="99"/>
    <w:qFormat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character" w:customStyle="1" w:styleId="a2">
    <w:name w:val="Основной текст Знак"/>
    <w:basedOn w:val="DefaultParagraphFont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2">
    <w:name w:val="Основной текст с отступом 2 Знак"/>
    <w:basedOn w:val="DefaultParagraphFont"/>
    <w:uiPriority w:val="99"/>
    <w:semiHidden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3">
    <w:name w:val="Основной текст с отступом 3 Знак"/>
    <w:basedOn w:val="DefaultParagraphFont"/>
    <w:uiPriority w:val="99"/>
    <w:semiHidden/>
    <w:qFormat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3">
    <w:name w:val="Нижний колонтитул Знак"/>
    <w:basedOn w:val="DefaultParagraphFont"/>
    <w:uiPriority w:val="99"/>
    <w:qFormat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4">
    <w:name w:val="Знак Знак"/>
    <w:basedOn w:val="DefaultParagraphFont"/>
    <w:uiPriority w:val="99"/>
    <w:semiHidden/>
    <w:qFormat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5">
    <w:name w:val="Верхний колонтитул Знак"/>
    <w:basedOn w:val="DefaultParagraphFont"/>
    <w:uiPriority w:val="99"/>
    <w:qFormat/>
    <w:locked/>
    <w:rsid w:val="0098338E"/>
    <w:rPr>
      <w:rFonts w:ascii="Times New Roman" w:hAnsi="Times New Roman" w:cs="Times New Roman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uiPriority w:val="99"/>
    <w:qFormat/>
    <w:rsid w:val="00BD16EA"/>
    <w:rPr>
      <w:rFonts w:ascii="Times New Roman" w:hAnsi="Times New Roman" w:cs="Times New Roman"/>
      <w:u w:val="none"/>
    </w:rPr>
  </w:style>
  <w:style w:type="character" w:customStyle="1" w:styleId="20">
    <w:name w:val="Основной текст (2)"/>
    <w:basedOn w:val="BodyTextIndent2Char"/>
    <w:uiPriority w:val="99"/>
    <w:qFormat/>
    <w:rsid w:val="00BD16EA"/>
    <w:rPr>
      <w:rFonts w:ascii="Times New Roman" w:hAnsi="Times New Roman" w:cs="Times New Roman"/>
      <w:color w:val="000000"/>
      <w:spacing w:val="0"/>
      <w:w w:val="100"/>
      <w:sz w:val="24"/>
      <w:szCs w:val="24"/>
      <w:u w:val="single"/>
      <w:lang w:val="ru-RU" w:eastAsia="ru-RU"/>
    </w:rPr>
  </w:style>
  <w:style w:type="character" w:customStyle="1" w:styleId="21">
    <w:name w:val="Основной текст (2) + Полужирный"/>
    <w:basedOn w:val="BodyTextIndent2Char"/>
    <w:uiPriority w:val="99"/>
    <w:qFormat/>
    <w:rsid w:val="00BD16EA"/>
    <w:rPr>
      <w:rFonts w:ascii="Times New Roman" w:hAnsi="Times New Roman" w:cs="Times New Roman"/>
      <w:b/>
      <w:bCs/>
      <w:color w:val="000000"/>
      <w:spacing w:val="0"/>
      <w:w w:val="10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DefaultParagraphFont"/>
    <w:qFormat/>
    <w:rsid w:val="00274DEB"/>
    <w:rPr>
      <w:rFonts w:cs="Times New Roman"/>
    </w:rPr>
  </w:style>
  <w:style w:type="character" w:customStyle="1" w:styleId="-">
    <w:name w:val="Интернет-ссылка"/>
    <w:basedOn w:val="DefaultParagraphFont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">
    <w:name w:val="Заголовок №2 (2)_"/>
    <w:basedOn w:val="DefaultParagraphFont"/>
    <w:uiPriority w:val="99"/>
    <w:qFormat/>
    <w:locked/>
    <w:rsid w:val="009C2E16"/>
    <w:rPr>
      <w:rFonts w:ascii="Times New Roman" w:hAnsi="Times New Roman" w:cs="Times New Roman"/>
      <w:shd w:val="clear" w:color="auto" w:fill="FFFFFF"/>
    </w:rPr>
  </w:style>
  <w:style w:type="character" w:customStyle="1" w:styleId="23">
    <w:name w:val="Основной текст 2 Знак"/>
    <w:basedOn w:val="DefaultParagraphFont"/>
    <w:link w:val="24"/>
    <w:qFormat/>
    <w:locked/>
    <w:rsid w:val="00FE0AF3"/>
    <w:rPr>
      <w:rFonts w:eastAsia="Times New Roman" w:cs="Times New Roman"/>
      <w:sz w:val="22"/>
      <w:szCs w:val="22"/>
    </w:rPr>
  </w:style>
  <w:style w:type="character" w:customStyle="1" w:styleId="30">
    <w:name w:val="Основной текст 3 Знак"/>
    <w:basedOn w:val="DefaultParagraphFont"/>
    <w:link w:val="31"/>
    <w:uiPriority w:val="99"/>
    <w:qFormat/>
    <w:locked/>
    <w:rsid w:val="00FE0AF3"/>
    <w:rPr>
      <w:rFonts w:eastAsia="Times New Roman" w:cs="Times New Roman"/>
      <w:sz w:val="16"/>
      <w:szCs w:val="16"/>
    </w:rPr>
  </w:style>
  <w:style w:type="character" w:customStyle="1" w:styleId="shorttext">
    <w:name w:val="short_text"/>
    <w:basedOn w:val="DefaultParagraphFont"/>
    <w:uiPriority w:val="99"/>
    <w:qFormat/>
    <w:rsid w:val="00FE0AF3"/>
    <w:rPr>
      <w:rFonts w:cs="Times New Roman"/>
    </w:rPr>
  </w:style>
  <w:style w:type="character" w:customStyle="1" w:styleId="hps">
    <w:name w:val="hps"/>
    <w:basedOn w:val="DefaultParagraphFont"/>
    <w:qFormat/>
    <w:rsid w:val="00FE0AF3"/>
    <w:rPr>
      <w:rFonts w:cs="Times New Roman"/>
    </w:rPr>
  </w:style>
  <w:style w:type="character" w:customStyle="1" w:styleId="4">
    <w:name w:val="Знак Знак4"/>
    <w:basedOn w:val="DefaultParagraphFont"/>
    <w:uiPriority w:val="99"/>
    <w:qFormat/>
    <w:rsid w:val="00FE0AF3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basedOn w:val="DefaultParagraphFont"/>
    <w:uiPriority w:val="99"/>
    <w:qFormat/>
    <w:rsid w:val="00FE0AF3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1">
    <w:name w:val="Font Style141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3">
    <w:name w:val="Font Style143"/>
    <w:uiPriority w:val="99"/>
    <w:qFormat/>
    <w:rsid w:val="00F53739"/>
    <w:rPr>
      <w:rFonts w:ascii="Arial Unicode MS" w:eastAsia="Times New Roman" w:hAnsi="Arial Unicode MS"/>
      <w:b/>
      <w:sz w:val="16"/>
    </w:rPr>
  </w:style>
  <w:style w:type="character" w:customStyle="1" w:styleId="FontStyle177">
    <w:name w:val="Font Style177"/>
    <w:uiPriority w:val="99"/>
    <w:qFormat/>
    <w:rsid w:val="00F53739"/>
    <w:rPr>
      <w:rFonts w:ascii="Times New Roman" w:hAnsi="Times New Roman"/>
      <w:b/>
      <w:sz w:val="16"/>
    </w:rPr>
  </w:style>
  <w:style w:type="character" w:customStyle="1" w:styleId="FontStyle171">
    <w:name w:val="Font Style171"/>
    <w:uiPriority w:val="99"/>
    <w:qFormat/>
    <w:rsid w:val="00F53739"/>
    <w:rPr>
      <w:rFonts w:ascii="Arial Unicode MS" w:eastAsia="Times New Roman" w:hAnsi="Arial Unicode MS"/>
      <w:sz w:val="16"/>
    </w:rPr>
  </w:style>
  <w:style w:type="character" w:customStyle="1" w:styleId="40">
    <w:name w:val="Знак4 Знак Знак"/>
    <w:uiPriority w:val="99"/>
    <w:qFormat/>
    <w:rsid w:val="001F2933"/>
    <w:rPr>
      <w:rFonts w:ascii="Calibri" w:hAnsi="Calibri"/>
      <w:sz w:val="22"/>
      <w:lang w:val="ru-RU" w:eastAsia="en-US"/>
    </w:rPr>
  </w:style>
  <w:style w:type="character" w:customStyle="1" w:styleId="a6">
    <w:name w:val="Текст Знак"/>
    <w:basedOn w:val="DefaultParagraphFont"/>
    <w:qFormat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DefaultParagraphFont"/>
    <w:uiPriority w:val="99"/>
    <w:qFormat/>
    <w:rsid w:val="00754D5D"/>
    <w:rPr>
      <w:rFonts w:cs="Times New Roman"/>
    </w:rPr>
  </w:style>
  <w:style w:type="character" w:customStyle="1" w:styleId="translation">
    <w:name w:val="translation"/>
    <w:basedOn w:val="DefaultParagraphFont"/>
    <w:qFormat/>
    <w:rsid w:val="009A3A4D"/>
    <w:rPr>
      <w:rFonts w:cs="Times New Roman"/>
    </w:rPr>
  </w:style>
  <w:style w:type="character" w:customStyle="1" w:styleId="dash041e0431044b0447043d044b0439char">
    <w:name w:val="dash041e_0431_044b_0447_043d_044b_0439__char"/>
    <w:basedOn w:val="DefaultParagraphFont"/>
    <w:qFormat/>
    <w:rsid w:val="00921219"/>
  </w:style>
  <w:style w:type="character" w:customStyle="1" w:styleId="times1404200418041e2char">
    <w:name w:val="times14___0420_0418_041e2__char"/>
    <w:basedOn w:val="DefaultParagraphFont"/>
    <w:qFormat/>
    <w:rsid w:val="00921219"/>
  </w:style>
  <w:style w:type="character" w:customStyle="1" w:styleId="Times142">
    <w:name w:val="Times14_РИО2 Знак"/>
    <w:basedOn w:val="DefaultParagraphFont"/>
    <w:qFormat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DefaultParagraphFont"/>
    <w:qFormat/>
    <w:rsid w:val="00921219"/>
  </w:style>
  <w:style w:type="character" w:styleId="HTMLCite">
    <w:name w:val="HTML Cite"/>
    <w:basedOn w:val="DefaultParagraphFont"/>
    <w:uiPriority w:val="99"/>
    <w:semiHidden/>
    <w:unhideWhenUsed/>
    <w:qFormat/>
    <w:locked/>
    <w:rsid w:val="00656EC5"/>
    <w:rPr>
      <w:i/>
      <w:iCs/>
    </w:rPr>
  </w:style>
  <w:style w:type="character" w:customStyle="1" w:styleId="10">
    <w:name w:val="Основной шрифт абзаца1"/>
    <w:qFormat/>
    <w:rsid w:val="00F93888"/>
  </w:style>
  <w:style w:type="character" w:customStyle="1" w:styleId="a7">
    <w:name w:val="Текст выноски Знак"/>
    <w:basedOn w:val="DefaultParagraphFont"/>
    <w:uiPriority w:val="99"/>
    <w:semiHidden/>
    <w:qFormat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DefaultParagraphFont"/>
    <w:qFormat/>
    <w:rsid w:val="00F56A6D"/>
  </w:style>
  <w:style w:type="character" w:customStyle="1" w:styleId="31">
    <w:name w:val="Заголовок 3 Знак"/>
    <w:basedOn w:val="DefaultParagraphFont"/>
    <w:link w:val="30"/>
    <w:qFormat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7F6E90"/>
    <w:rPr>
      <w:b/>
      <w:bCs/>
      <w:smallCaps/>
      <w:spacing w:val="5"/>
    </w:rPr>
  </w:style>
  <w:style w:type="character" w:customStyle="1" w:styleId="Char">
    <w:name w:val="Текст абзаца Char"/>
    <w:link w:val="a8"/>
    <w:qFormat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Title">
    <w:name w:val="Title"/>
    <w:basedOn w:val="Normal"/>
    <w:next w:val="BodyText"/>
    <w:qFormat/>
    <w:pPr>
      <w:keepNext/>
      <w:spacing w:before="240" w:after="120"/>
    </w:pPr>
    <w:rPr>
      <w:rFonts w:eastAsia="Noto Sans CJK SC" w:cs="Lohit Devanagari"/>
      <w:sz w:val="28"/>
      <w:szCs w:val="28"/>
    </w:rPr>
  </w:style>
  <w:style w:type="paragraph" w:styleId="BodyText">
    <w:name w:val="Body Text"/>
    <w:basedOn w:val="Normal"/>
    <w:uiPriority w:val="99"/>
    <w:rsid w:val="00467347"/>
    <w:pPr>
      <w:jc w:val="center"/>
      <w:outlineLvl w:val="2"/>
    </w:pPr>
    <w:rPr>
      <w:b/>
      <w:sz w:val="28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customStyle="1" w:styleId="11">
    <w:name w:val="Название1"/>
    <w:basedOn w:val="Normal"/>
    <w:uiPriority w:val="99"/>
    <w:qFormat/>
    <w:rsid w:val="00467347"/>
    <w:pPr>
      <w:jc w:val="center"/>
    </w:pPr>
    <w:rPr>
      <w:b/>
      <w:sz w:val="22"/>
    </w:rPr>
  </w:style>
  <w:style w:type="paragraph" w:styleId="BodyTextIndent">
    <w:name w:val="Body Text Indent"/>
    <w:basedOn w:val="Normal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9">
    <w:name w:val="список с точками"/>
    <w:basedOn w:val="Normal"/>
    <w:uiPriority w:val="99"/>
    <w:qFormat/>
    <w:rsid w:val="00467347"/>
    <w:pPr>
      <w:tabs>
        <w:tab w:val="left" w:pos="360"/>
      </w:tabs>
      <w:spacing w:line="312" w:lineRule="auto"/>
      <w:ind w:left="360" w:hanging="360"/>
      <w:jc w:val="both"/>
    </w:pPr>
  </w:style>
  <w:style w:type="paragraph" w:customStyle="1" w:styleId="aa">
    <w:name w:val="Для таблиц"/>
    <w:basedOn w:val="Normal"/>
    <w:qFormat/>
    <w:rsid w:val="00467347"/>
  </w:style>
  <w:style w:type="paragraph" w:styleId="NormalWeb">
    <w:name w:val="Normal (Web)"/>
    <w:basedOn w:val="Normal"/>
    <w:uiPriority w:val="99"/>
    <w:qFormat/>
    <w:rsid w:val="00467347"/>
    <w:pPr>
      <w:tabs>
        <w:tab w:val="left" w:pos="720"/>
      </w:tabs>
      <w:spacing w:beforeAutospacing="1" w:afterAutospacing="1"/>
      <w:ind w:left="720"/>
    </w:pPr>
  </w:style>
  <w:style w:type="paragraph" w:styleId="Subtitle">
    <w:name w:val="Subtitle"/>
    <w:basedOn w:val="Normal"/>
    <w:uiPriority w:val="99"/>
    <w:qFormat/>
    <w:rsid w:val="00467347"/>
    <w:pPr>
      <w:jc w:val="center"/>
    </w:pPr>
    <w:rPr>
      <w:b/>
      <w:bCs/>
      <w:smallCaps/>
    </w:rPr>
  </w:style>
  <w:style w:type="paragraph" w:styleId="BodyTextIndent2">
    <w:name w:val="Body Text Indent 2"/>
    <w:basedOn w:val="Normal"/>
    <w:link w:val="BodyTextIndent2Char"/>
    <w:uiPriority w:val="99"/>
    <w:semiHidden/>
    <w:qFormat/>
    <w:rsid w:val="00467347"/>
    <w:pPr>
      <w:tabs>
        <w:tab w:val="left" w:pos="426"/>
      </w:tabs>
      <w:ind w:left="426" w:hanging="426"/>
      <w:jc w:val="both"/>
    </w:pPr>
    <w:rPr>
      <w:b/>
    </w:rPr>
  </w:style>
  <w:style w:type="paragraph" w:styleId="BodyTextIndent3">
    <w:name w:val="Body Text Indent 3"/>
    <w:basedOn w:val="Normal"/>
    <w:uiPriority w:val="99"/>
    <w:qFormat/>
    <w:rsid w:val="00467347"/>
    <w:pPr>
      <w:tabs>
        <w:tab w:val="left" w:pos="1701"/>
      </w:tabs>
      <w:spacing w:before="120"/>
      <w:ind w:left="1701" w:hanging="708"/>
      <w:jc w:val="both"/>
    </w:pPr>
  </w:style>
  <w:style w:type="paragraph" w:customStyle="1" w:styleId="12">
    <w:name w:val="Знак Знак Знак Знак Знак Знак Знак1"/>
    <w:basedOn w:val="Normal"/>
    <w:uiPriority w:val="99"/>
    <w:qFormat/>
    <w:rsid w:val="002F6A33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b">
    <w:name w:val="По центру"/>
    <w:basedOn w:val="Normal"/>
    <w:uiPriority w:val="99"/>
    <w:qFormat/>
    <w:rsid w:val="00F809FC"/>
    <w:pPr>
      <w:jc w:val="center"/>
    </w:pPr>
    <w:rPr>
      <w:sz w:val="28"/>
      <w:szCs w:val="20"/>
    </w:rPr>
  </w:style>
  <w:style w:type="paragraph" w:customStyle="1" w:styleId="ac">
    <w:name w:val="Без отступа"/>
    <w:basedOn w:val="Normal"/>
    <w:uiPriority w:val="99"/>
    <w:qFormat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Normal"/>
    <w:uiPriority w:val="99"/>
    <w:qFormat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Normal"/>
    <w:uiPriority w:val="99"/>
    <w:qFormat/>
    <w:rsid w:val="005B44F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Верхний и нижний колонтитулы"/>
    <w:basedOn w:val="Normal"/>
    <w:qFormat/>
  </w:style>
  <w:style w:type="paragraph" w:styleId="Footer">
    <w:name w:val="footer"/>
    <w:basedOn w:val="Normal"/>
    <w:uiPriority w:val="99"/>
    <w:rsid w:val="00DA4FB1"/>
    <w:pPr>
      <w:tabs>
        <w:tab w:val="center" w:pos="4677"/>
        <w:tab w:val="right" w:pos="9355"/>
      </w:tabs>
    </w:pPr>
  </w:style>
  <w:style w:type="paragraph" w:customStyle="1" w:styleId="111">
    <w:name w:val="Знак Знак Знак Знак Знак Знак Знак1 Знак Знак1 Знак Знак Знак Знак"/>
    <w:basedOn w:val="Normal"/>
    <w:uiPriority w:val="99"/>
    <w:qFormat/>
    <w:rsid w:val="00DA4FB1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7C63A8"/>
    <w:pPr>
      <w:ind w:left="720"/>
      <w:contextualSpacing/>
    </w:pPr>
  </w:style>
  <w:style w:type="paragraph" w:customStyle="1" w:styleId="ConsPlusNormal">
    <w:name w:val="ConsPlusNormal"/>
    <w:qFormat/>
    <w:rsid w:val="00B35E45"/>
    <w:pPr>
      <w:widowControl w:val="0"/>
      <w:ind w:firstLine="720"/>
    </w:pPr>
    <w:rPr>
      <w:rFonts w:ascii="Arial" w:eastAsia="Times New Roman" w:hAnsi="Arial" w:cs="Arial"/>
      <w:sz w:val="24"/>
    </w:rPr>
  </w:style>
  <w:style w:type="paragraph" w:styleId="Header">
    <w:name w:val="header"/>
    <w:basedOn w:val="Normal"/>
    <w:uiPriority w:val="99"/>
    <w:rsid w:val="0098338E"/>
    <w:pPr>
      <w:tabs>
        <w:tab w:val="center" w:pos="4677"/>
        <w:tab w:val="right" w:pos="9355"/>
      </w:tabs>
    </w:pPr>
  </w:style>
  <w:style w:type="paragraph" w:customStyle="1" w:styleId="13">
    <w:name w:val="Основной текст1"/>
    <w:uiPriority w:val="99"/>
    <w:qFormat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paragraph" w:customStyle="1" w:styleId="220">
    <w:name w:val="Заголовок №2 (2)"/>
    <w:basedOn w:val="Normal"/>
    <w:uiPriority w:val="99"/>
    <w:qFormat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qFormat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e">
    <w:name w:val="Стиль"/>
    <w:qFormat/>
    <w:rsid w:val="00FE0AF3"/>
    <w:pPr>
      <w:widowControl w:val="0"/>
    </w:pPr>
    <w:rPr>
      <w:rFonts w:ascii="Times New Roman" w:eastAsia="Times New Roman" w:hAnsi="Times New Roman"/>
      <w:spacing w:val="-1"/>
      <w:kern w:val="2"/>
      <w:sz w:val="24"/>
      <w:vertAlign w:val="subscript"/>
      <w:lang w:val="en-US"/>
    </w:rPr>
  </w:style>
  <w:style w:type="paragraph" w:styleId="BodyText2">
    <w:name w:val="Body Text 2"/>
    <w:basedOn w:val="Normal"/>
    <w:link w:val="BodyText2Char"/>
    <w:qFormat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paragraph" w:customStyle="1" w:styleId="Default">
    <w:name w:val="Default"/>
    <w:uiPriority w:val="99"/>
    <w:qFormat/>
    <w:rsid w:val="00FE0AF3"/>
    <w:rPr>
      <w:rFonts w:ascii="Times New Roman" w:eastAsia="Times New Roman" w:hAnsi="Times New Roman"/>
      <w:color w:val="000000"/>
      <w:sz w:val="24"/>
      <w:szCs w:val="24"/>
    </w:rPr>
  </w:style>
  <w:style w:type="paragraph" w:styleId="BodyText3">
    <w:name w:val="Body Text 3"/>
    <w:basedOn w:val="Normal"/>
    <w:link w:val="BodyText3Char"/>
    <w:uiPriority w:val="99"/>
    <w:qFormat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paragraph" w:customStyle="1" w:styleId="15">
    <w:name w:val="Абзац списка1"/>
    <w:basedOn w:val="Normal"/>
    <w:uiPriority w:val="99"/>
    <w:qFormat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Style2">
    <w:name w:val="Table Style 2"/>
    <w:uiPriority w:val="99"/>
    <w:qFormat/>
    <w:rsid w:val="00FE0AF3"/>
    <w:rPr>
      <w:rFonts w:ascii="Helvetica" w:eastAsia="Times New Roman" w:hAnsi="Helvetica" w:cs="Helvetica"/>
      <w:color w:val="000000"/>
      <w:sz w:val="24"/>
    </w:rPr>
  </w:style>
  <w:style w:type="paragraph" w:customStyle="1" w:styleId="Style16">
    <w:name w:val="Style16"/>
    <w:uiPriority w:val="99"/>
    <w:qFormat/>
    <w:rsid w:val="00FE0AF3"/>
    <w:pPr>
      <w:widowControl w:val="0"/>
      <w:spacing w:line="278" w:lineRule="exact"/>
      <w:jc w:val="both"/>
    </w:pPr>
    <w:rPr>
      <w:rFonts w:ascii="Arial Unicode MS" w:eastAsia="Times New Roman" w:hAnsi="Arial Unicode MS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Normal"/>
    <w:uiPriority w:val="99"/>
    <w:qFormat/>
    <w:rsid w:val="00FE0AF3"/>
    <w:pPr>
      <w:spacing w:beforeAutospacing="1" w:afterAutospacing="1"/>
    </w:pPr>
  </w:style>
  <w:style w:type="paragraph" w:styleId="ListBullet">
    <w:name w:val="List Bullet"/>
    <w:basedOn w:val="Normal"/>
    <w:qFormat/>
    <w:rsid w:val="00FE0AF3"/>
    <w:pPr>
      <w:tabs>
        <w:tab w:val="left" w:pos="360"/>
      </w:tabs>
      <w:ind w:left="360" w:hanging="360"/>
      <w:jc w:val="both"/>
    </w:pPr>
  </w:style>
  <w:style w:type="paragraph" w:styleId="ListBullet4">
    <w:name w:val="List Bullet 4"/>
    <w:basedOn w:val="Normal"/>
    <w:uiPriority w:val="99"/>
    <w:qFormat/>
    <w:rsid w:val="00FE0AF3"/>
    <w:pPr>
      <w:tabs>
        <w:tab w:val="left" w:pos="1209"/>
      </w:tabs>
      <w:ind w:left="1209" w:hanging="360"/>
      <w:jc w:val="both"/>
    </w:pPr>
    <w:rPr>
      <w:szCs w:val="20"/>
    </w:rPr>
  </w:style>
  <w:style w:type="paragraph" w:styleId="ListBullet3">
    <w:name w:val="List Bullet 3"/>
    <w:basedOn w:val="Normal"/>
    <w:uiPriority w:val="99"/>
    <w:semiHidden/>
    <w:qFormat/>
    <w:rsid w:val="005E45B9"/>
    <w:pPr>
      <w:tabs>
        <w:tab w:val="left" w:pos="926"/>
      </w:tabs>
      <w:ind w:left="926" w:hanging="360"/>
      <w:contextualSpacing/>
    </w:pPr>
  </w:style>
  <w:style w:type="paragraph" w:customStyle="1" w:styleId="fortables12">
    <w:name w:val="for_tables_12"/>
    <w:basedOn w:val="Normal"/>
    <w:uiPriority w:val="99"/>
    <w:qFormat/>
    <w:rsid w:val="005E45B9"/>
    <w:pPr>
      <w:tabs>
        <w:tab w:val="left" w:pos="643"/>
      </w:tabs>
      <w:spacing w:line="320" w:lineRule="exact"/>
    </w:pPr>
  </w:style>
  <w:style w:type="paragraph" w:customStyle="1" w:styleId="210">
    <w:name w:val="Основной текст 21"/>
    <w:basedOn w:val="Normal"/>
    <w:uiPriority w:val="99"/>
    <w:qFormat/>
    <w:rsid w:val="005E45B9"/>
    <w:pPr>
      <w:ind w:firstLine="709"/>
      <w:jc w:val="both"/>
    </w:pPr>
  </w:style>
  <w:style w:type="paragraph" w:customStyle="1" w:styleId="Style40">
    <w:name w:val="Style40"/>
    <w:basedOn w:val="Normal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Normal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Normal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24">
    <w:name w:val="Абзац списка2"/>
    <w:basedOn w:val="Normal"/>
    <w:link w:val="23"/>
    <w:uiPriority w:val="99"/>
    <w:qFormat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Paragraph">
    <w:name w:val="Table Paragraph"/>
    <w:basedOn w:val="Normal"/>
    <w:uiPriority w:val="99"/>
    <w:qFormat/>
    <w:rsid w:val="001F2933"/>
    <w:pPr>
      <w:widowControl w:val="0"/>
    </w:pPr>
    <w:rPr>
      <w:rFonts w:eastAsia="Calibri"/>
    </w:rPr>
  </w:style>
  <w:style w:type="paragraph" w:styleId="PlainText">
    <w:name w:val="Plain Text"/>
    <w:basedOn w:val="Normal"/>
    <w:qFormat/>
    <w:rsid w:val="00754D5D"/>
    <w:rPr>
      <w:rFonts w:ascii="Courier New" w:hAnsi="Courier New" w:cs="Courier New"/>
      <w:sz w:val="20"/>
      <w:szCs w:val="20"/>
    </w:rPr>
  </w:style>
  <w:style w:type="paragraph" w:customStyle="1" w:styleId="BodyText3Char">
    <w:name w:val="Body Text 3 Char"/>
    <w:basedOn w:val="Normal"/>
    <w:link w:val="BodyText3"/>
    <w:uiPriority w:val="99"/>
    <w:qFormat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qFormat/>
    <w:rsid w:val="00CF5F55"/>
    <w:rPr>
      <w:rFonts w:ascii="Times New Roman" w:eastAsia="Times New Roman" w:hAnsi="Times New Roman"/>
      <w:sz w:val="24"/>
    </w:rPr>
  </w:style>
  <w:style w:type="paragraph" w:customStyle="1" w:styleId="41">
    <w:name w:val="Абзац списка4"/>
    <w:basedOn w:val="Normal"/>
    <w:uiPriority w:val="99"/>
    <w:qFormat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imes1404200418041e2">
    <w:name w:val="times14___0420_0418_041e2"/>
    <w:basedOn w:val="Normal"/>
    <w:qFormat/>
    <w:rsid w:val="00921219"/>
    <w:pPr>
      <w:spacing w:beforeAutospacing="1" w:afterAutospacing="1"/>
    </w:pPr>
  </w:style>
  <w:style w:type="paragraph" w:customStyle="1" w:styleId="dash041e0431044b0447043d044b0439">
    <w:name w:val="dash041e_0431_044b_0447_043d_044b_0439"/>
    <w:basedOn w:val="Normal"/>
    <w:qFormat/>
    <w:rsid w:val="00921219"/>
    <w:pPr>
      <w:spacing w:beforeAutospacing="1" w:afterAutospacing="1"/>
    </w:pPr>
  </w:style>
  <w:style w:type="paragraph" w:customStyle="1" w:styleId="Times1412">
    <w:name w:val="Стиль Timesмаркер14 + Междустр.интервал:  множитель 12 ин"/>
    <w:basedOn w:val="Normal"/>
    <w:qFormat/>
    <w:rsid w:val="00921219"/>
    <w:pPr>
      <w:tabs>
        <w:tab w:val="left" w:pos="-2268"/>
        <w:tab w:val="left" w:pos="709"/>
      </w:tabs>
      <w:spacing w:line="288" w:lineRule="auto"/>
      <w:ind w:left="284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Normal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Normal"/>
    <w:qFormat/>
    <w:rsid w:val="00921219"/>
    <w:pPr>
      <w:spacing w:beforeAutospacing="1" w:afterAutospacing="1"/>
    </w:pPr>
  </w:style>
  <w:style w:type="paragraph" w:customStyle="1" w:styleId="5">
    <w:name w:val="Абзац списка5"/>
    <w:basedOn w:val="Normal"/>
    <w:qFormat/>
    <w:rsid w:val="004E786A"/>
    <w:pPr>
      <w:ind w:left="720"/>
      <w:contextualSpacing/>
    </w:pPr>
    <w:rPr>
      <w:rFonts w:eastAsia="Calibri"/>
    </w:rPr>
  </w:style>
  <w:style w:type="paragraph" w:styleId="BalloonText">
    <w:name w:val="Balloon Text"/>
    <w:basedOn w:val="Normal"/>
    <w:uiPriority w:val="99"/>
    <w:semiHidden/>
    <w:unhideWhenUsed/>
    <w:qFormat/>
    <w:locked/>
    <w:rsid w:val="00117573"/>
    <w:rPr>
      <w:rFonts w:ascii="Tahoma" w:hAnsi="Tahoma" w:cs="Tahoma"/>
      <w:sz w:val="16"/>
      <w:szCs w:val="16"/>
    </w:rPr>
  </w:style>
  <w:style w:type="paragraph" w:customStyle="1" w:styleId="6">
    <w:name w:val="Абзац списка6"/>
    <w:basedOn w:val="Normal"/>
    <w:qFormat/>
    <w:rsid w:val="007036CF"/>
    <w:pPr>
      <w:ind w:left="720"/>
      <w:contextualSpacing/>
    </w:pPr>
    <w:rPr>
      <w:rFonts w:eastAsia="Calibri"/>
    </w:rPr>
  </w:style>
  <w:style w:type="paragraph" w:customStyle="1" w:styleId="a8">
    <w:name w:val="Текст абзаца"/>
    <w:basedOn w:val="Normal"/>
    <w:link w:val="Char"/>
    <w:qFormat/>
    <w:rsid w:val="00311D2D"/>
    <w:pPr>
      <w:ind w:firstLine="709"/>
      <w:jc w:val="both"/>
    </w:pPr>
    <w:rPr>
      <w:lang w:val="en-US" w:eastAsia="x-none"/>
    </w:rPr>
  </w:style>
  <w:style w:type="numbering" w:customStyle="1" w:styleId="BodyText2Char">
    <w:name w:val="Body Text 2 Char"/>
    <w:link w:val="BodyText2"/>
    <w:qFormat/>
    <w:rsid w:val="000C4C6E"/>
  </w:style>
  <w:style w:type="table" w:styleId="TableGrid">
    <w:name w:val="Table Grid"/>
    <w:basedOn w:val="TableNormal"/>
    <w:uiPriority w:val="5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nstantin\OneDrive\&#1044;&#1086;&#1082;&#1091;&#1084;&#1077;&#1085;&#1090;&#1099;\Custom%20Office%20Templates\&#1055;&#1088;&#1072;&#1082;&#1090;&#1080;&#1095;&#1077;&#1089;&#1082;&#1072;&#1103;%20(&#1050;&#1069;&#1055;)%20-%20&#1096;&#1072;&#1073;&#1083;&#108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F9D663-72A9-44CF-A76B-0A624D61A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Практическая (КЭП) - шаблон.dotx</Template>
  <TotalTime>69</TotalTime>
  <Pages>10</Pages>
  <Words>625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4180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Константин Липинский</dc:creator>
  <dc:description/>
  <cp:lastModifiedBy>Константин Липинский</cp:lastModifiedBy>
  <cp:revision>42</cp:revision>
  <cp:lastPrinted>2015-07-17T09:06:00Z</cp:lastPrinted>
  <dcterms:created xsi:type="dcterms:W3CDTF">2023-10-27T16:10:00Z</dcterms:created>
  <dcterms:modified xsi:type="dcterms:W3CDTF">2023-10-31T17:52:00Z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ETU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
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7B0C1" w14:textId="77777777" w:rsidR="00B74BB9" w:rsidRPr="00703C03" w:rsidRDefault="00B74BB9" w:rsidP="00FB7BEE">
      <w:pPr>
        <w:pStyle w:val="Titlepage"/>
      </w:pPr>
    </w:p>
    <w:p w14:paraId="581482A0" w14:textId="77777777" w:rsidR="00B74BB9" w:rsidRDefault="00B74BB9" w:rsidP="00FB7BEE">
      <w:pPr>
        <w:pStyle w:val="Titlepage"/>
        <w:rPr>
          <w:lang w:val="en-US"/>
        </w:rPr>
      </w:pPr>
    </w:p>
    <w:p w14:paraId="25E41BE7" w14:textId="77777777" w:rsidR="00B74BB9" w:rsidRDefault="00B74BB9" w:rsidP="00FB7BEE">
      <w:pPr>
        <w:pStyle w:val="Titlepage"/>
        <w:rPr>
          <w:lang w:val="en-US"/>
        </w:rPr>
      </w:pPr>
    </w:p>
    <w:p w14:paraId="3B0F3659" w14:textId="77777777" w:rsidR="00B74BB9" w:rsidRDefault="00B74BB9" w:rsidP="00FB7BEE">
      <w:pPr>
        <w:pStyle w:val="Titlepage"/>
        <w:rPr>
          <w:lang w:val="en-US"/>
        </w:rPr>
      </w:pPr>
    </w:p>
    <w:p w14:paraId="51A4CE78" w14:textId="188B3A59" w:rsidR="006D7E7A" w:rsidRPr="00AE7C36" w:rsidRDefault="00C678A3" w:rsidP="00FB7BEE">
      <w:pPr>
        <w:pStyle w:val="Titlepage"/>
      </w:pPr>
      <w:r w:rsidRPr="00E355D6">
        <w:t>Отчёт</w:t>
      </w:r>
      <w:r w:rsidRPr="00AE7C36">
        <w:br/>
      </w:r>
      <w:r w:rsidRPr="00E355D6">
        <w:t>по</w:t>
      </w:r>
      <w:r w:rsidRPr="00AE7C36">
        <w:t xml:space="preserve"> </w:t>
      </w:r>
      <w:sdt>
        <w:sdtPr>
          <w:id w:val="1447348539"/>
          <w:placeholder>
            <w:docPart w:val="F4AFF0F140C74475A691B4F72EE296A4"/>
          </w:placeholder>
          <w:dropDownList>
            <w:listItem w:value="Choose an item."/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dropDownList>
        </w:sdtPr>
        <w:sdtEndPr/>
        <w:sdtContent>
          <w:r w:rsidR="005A42F6">
            <w:t>практической</w:t>
          </w:r>
        </w:sdtContent>
      </w:sdt>
      <w:r w:rsidR="00897A8F" w:rsidRPr="00AE7C36">
        <w:t xml:space="preserve"> </w:t>
      </w:r>
      <w:r w:rsidR="00897A8F">
        <w:t>работе</w:t>
      </w:r>
      <w:r w:rsidRPr="00AE7C36">
        <w:t xml:space="preserve"> №</w:t>
      </w:r>
      <w:r w:rsidR="00AE7C36">
        <w:t>2</w:t>
      </w:r>
    </w:p>
    <w:p w14:paraId="3A91BF24" w14:textId="4788770B" w:rsidR="006D7E7A" w:rsidRDefault="00E355D6" w:rsidP="00FB7BEE">
      <w:pPr>
        <w:pStyle w:val="Titlepage"/>
      </w:pPr>
      <w:r w:rsidRPr="00E355D6">
        <w:t>по дисциплине</w:t>
      </w:r>
      <w:r w:rsidR="009F6DDF" w:rsidRPr="00897A8F">
        <w:t>:</w:t>
      </w:r>
      <w:r w:rsidRPr="00E355D6">
        <w:t xml:space="preserve"> «</w:t>
      </w:r>
      <w:r w:rsidR="00AE7C36">
        <w:t>ОП.04 Основы алгоритмизации и программирования</w:t>
      </w:r>
      <w:r w:rsidR="006D7E7A">
        <w:t>»</w:t>
      </w:r>
    </w:p>
    <w:p w14:paraId="045E90FD" w14:textId="4A1EAD97" w:rsidR="00FE1CE9" w:rsidRDefault="00E355D6" w:rsidP="00FB7BEE">
      <w:pPr>
        <w:pStyle w:val="Titlepage"/>
      </w:pPr>
      <w:r w:rsidRPr="00E355D6">
        <w:t xml:space="preserve">Тема: </w:t>
      </w:r>
      <w:r w:rsidR="00146A96">
        <w:t>«</w:t>
      </w:r>
      <w:r w:rsidR="00AE7C36">
        <w:t>Создание проекта с использованием кнопочных компонентов</w:t>
      </w:r>
      <w:r w:rsidR="00146A96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649"/>
        <w:gridCol w:w="2790"/>
        <w:gridCol w:w="3099"/>
      </w:tblGrid>
      <w:tr w:rsidR="00330D2C" w14:paraId="259DEB2A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3AECE345" w14:textId="5EBB7A67" w:rsidR="00330D2C" w:rsidRPr="00AE7C36" w:rsidRDefault="00330D2C" w:rsidP="00CD1B62">
            <w:pPr>
              <w:pStyle w:val="aa"/>
              <w:rPr>
                <w:b/>
                <w:bCs/>
                <w:lang w:val="ru-RU"/>
              </w:rPr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 xml:space="preserve">. </w:t>
            </w:r>
            <w:r w:rsidR="00AE7C36">
              <w:rPr>
                <w:lang w:val="ru-RU"/>
              </w:rPr>
              <w:t>13 ИТ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2CD7B219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69D82F5D" w14:textId="71A97F46" w:rsidR="00B31C71" w:rsidRPr="00622472" w:rsidRDefault="00AE7C36" w:rsidP="0052283E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330D2C" w14:paraId="43DD02E8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36535EB5" w14:textId="77777777" w:rsidR="00330D2C" w:rsidRDefault="00330D2C" w:rsidP="00CD1B62">
            <w:pPr>
              <w:pStyle w:val="aa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65254A" w14:textId="77777777" w:rsidR="00330D2C" w:rsidRDefault="00330D2C" w:rsidP="00CD1B62">
            <w:pPr>
              <w:pStyle w:val="aa"/>
            </w:pPr>
          </w:p>
        </w:tc>
        <w:tc>
          <w:tcPr>
            <w:tcW w:w="3099" w:type="dxa"/>
            <w:vAlign w:val="bottom"/>
          </w:tcPr>
          <w:p w14:paraId="3E545210" w14:textId="657093C7" w:rsidR="00330D2C" w:rsidRPr="00622472" w:rsidRDefault="00AE7C36" w:rsidP="00CD1B6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Счастливцев А.К.</w:t>
            </w:r>
          </w:p>
        </w:tc>
      </w:tr>
    </w:tbl>
    <w:p w14:paraId="10C568FB" w14:textId="77777777" w:rsidR="0078687F" w:rsidRPr="00330D2C" w:rsidRDefault="0078687F" w:rsidP="00330D2C">
      <w:pPr>
        <w:pStyle w:val="Titlepage"/>
        <w:jc w:val="both"/>
        <w:rPr>
          <w:lang w:val="en-US"/>
        </w:rPr>
        <w:sectPr w:rsidR="0078687F" w:rsidRPr="00330D2C" w:rsidSect="00197F21">
          <w:footerReference w:type="default" r:id="rId8"/>
          <w:headerReference w:type="first" r:id="rId9"/>
          <w:footerReference w:type="first" r:id="rId10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14:paraId="005931D7" w14:textId="77777777" w:rsidR="001C54FC" w:rsidRDefault="00A64238" w:rsidP="001C54FC">
      <w:pPr>
        <w:pStyle w:val="3"/>
        <w:rPr>
          <w:lang w:val="ru-RU"/>
        </w:rPr>
      </w:pPr>
      <w:r>
        <w:rPr>
          <w:lang w:val="ru-RU"/>
        </w:rPr>
        <w:lastRenderedPageBreak/>
        <w:t>Цель работы</w:t>
      </w:r>
      <w:r w:rsidR="00FE1CE9">
        <w:rPr>
          <w:lang w:val="ru-RU"/>
        </w:rPr>
        <w:t>.</w:t>
      </w:r>
    </w:p>
    <w:p w14:paraId="78D9B19C" w14:textId="71C9DDF7" w:rsidR="001C54FC" w:rsidRPr="001C54FC" w:rsidRDefault="00B31C71" w:rsidP="001C54FC">
      <w:pPr>
        <w:rPr>
          <w:lang w:val="ru-RU"/>
        </w:rPr>
      </w:pPr>
      <w:r>
        <w:rPr>
          <w:lang w:val="ru-RU"/>
        </w:rPr>
        <w:t>С</w:t>
      </w:r>
      <w:r w:rsidRPr="00B31C71">
        <w:rPr>
          <w:lang w:val="ru-RU"/>
        </w:rPr>
        <w:t xml:space="preserve">формировать навыки разработки приложений с использованием кнопочных компонентов в среде программирования </w:t>
      </w:r>
      <w:r w:rsidRPr="00B31C71">
        <w:t>Visual</w:t>
      </w:r>
      <w:r w:rsidRPr="00BB254A">
        <w:rPr>
          <w:lang w:val="ru-RU"/>
        </w:rPr>
        <w:t xml:space="preserve"> </w:t>
      </w:r>
      <w:r w:rsidRPr="00B31C71">
        <w:t>Studio</w:t>
      </w:r>
      <w:r w:rsidRPr="00B31C71">
        <w:rPr>
          <w:lang w:val="ru-RU"/>
        </w:rPr>
        <w:t xml:space="preserve"> (или </w:t>
      </w:r>
      <w:proofErr w:type="spellStart"/>
      <w:r w:rsidR="00BB254A">
        <w:t>SharpDevelop</w:t>
      </w:r>
      <w:proofErr w:type="spellEnd"/>
      <w:r w:rsidRPr="00B31C71">
        <w:rPr>
          <w:lang w:val="ru-RU"/>
        </w:rPr>
        <w:t>), изучить особенности их использования.</w:t>
      </w:r>
    </w:p>
    <w:p w14:paraId="527FA9D4" w14:textId="77777777" w:rsidR="005618E0" w:rsidRDefault="000D3A69" w:rsidP="005618E0">
      <w:pPr>
        <w:pStyle w:val="3"/>
        <w:rPr>
          <w:lang w:val="ru-RU"/>
        </w:rPr>
      </w:pPr>
      <w:r>
        <w:rPr>
          <w:lang w:val="ru-RU"/>
        </w:rPr>
        <w:t>Теоретические сведения.</w:t>
      </w:r>
    </w:p>
    <w:p w14:paraId="7C5E6ABA" w14:textId="77777777" w:rsidR="00505734" w:rsidRPr="00AA43A0" w:rsidRDefault="00641282" w:rsidP="001C54FC">
      <w:pPr>
        <w:rPr>
          <w:lang w:val="ru-RU"/>
        </w:rPr>
      </w:pPr>
      <w:r w:rsidRPr="00641282">
        <w:rPr>
          <w:b/>
          <w:bCs/>
          <w:lang w:val="ru-RU"/>
        </w:rPr>
        <w:t>Визуальное проектирование</w:t>
      </w:r>
      <w:r w:rsidRPr="00641282">
        <w:rPr>
          <w:lang w:val="ru-RU"/>
        </w:rPr>
        <w:t xml:space="preserve"> — размещение на форме компонентов и задание их свойств с помощью окна свойств. </w:t>
      </w:r>
    </w:p>
    <w:p w14:paraId="79E04B68" w14:textId="77777777" w:rsidR="00505734" w:rsidRPr="00AA43A0" w:rsidRDefault="00641282" w:rsidP="001C54FC">
      <w:pPr>
        <w:rPr>
          <w:lang w:val="ru-RU"/>
        </w:rPr>
      </w:pPr>
      <w:r w:rsidRPr="00505734">
        <w:rPr>
          <w:b/>
          <w:bCs/>
          <w:lang w:val="ru-RU"/>
        </w:rPr>
        <w:t xml:space="preserve">Библиотека </w:t>
      </w:r>
      <w:r w:rsidRPr="00505734">
        <w:rPr>
          <w:b/>
          <w:bCs/>
        </w:rPr>
        <w:t>Windows</w:t>
      </w:r>
      <w:r w:rsidRPr="00505734">
        <w:rPr>
          <w:b/>
          <w:bCs/>
          <w:lang w:val="ru-RU"/>
        </w:rPr>
        <w:t xml:space="preserve"> </w:t>
      </w:r>
      <w:r w:rsidRPr="00505734">
        <w:rPr>
          <w:b/>
          <w:bCs/>
        </w:rPr>
        <w:t>Forms</w:t>
      </w:r>
      <w:r w:rsidRPr="00641282">
        <w:rPr>
          <w:lang w:val="ru-RU"/>
        </w:rPr>
        <w:t xml:space="preserve"> — платформа для разработки графических приложений на базе .</w:t>
      </w:r>
      <w:r>
        <w:t>NET</w:t>
      </w:r>
      <w:r w:rsidRPr="00641282">
        <w:rPr>
          <w:lang w:val="ru-RU"/>
        </w:rPr>
        <w:t xml:space="preserve"> </w:t>
      </w:r>
      <w:r>
        <w:t>Framework</w:t>
      </w:r>
      <w:r w:rsidRPr="00641282">
        <w:rPr>
          <w:lang w:val="ru-RU"/>
        </w:rPr>
        <w:t xml:space="preserve">. Данная библиотека содержит набор простых в использовании и расширяемых классов, позволяющих создавать приложения с развитым интерфейсом. </w:t>
      </w:r>
    </w:p>
    <w:p w14:paraId="70F8B02F" w14:textId="77777777" w:rsidR="00505734" w:rsidRPr="00AA43A0" w:rsidRDefault="00641282" w:rsidP="001C54FC">
      <w:pPr>
        <w:rPr>
          <w:lang w:val="ru-RU"/>
        </w:rPr>
      </w:pPr>
      <w:r w:rsidRPr="00505734">
        <w:rPr>
          <w:b/>
          <w:bCs/>
        </w:rPr>
        <w:t>Windows</w:t>
      </w:r>
      <w:r w:rsidRPr="00505734">
        <w:rPr>
          <w:b/>
          <w:bCs/>
          <w:lang w:val="ru-RU"/>
        </w:rPr>
        <w:t xml:space="preserve"> </w:t>
      </w:r>
      <w:r w:rsidRPr="00505734">
        <w:rPr>
          <w:b/>
          <w:bCs/>
        </w:rPr>
        <w:t>Forms</w:t>
      </w:r>
      <w:r w:rsidRPr="00641282">
        <w:rPr>
          <w:lang w:val="ru-RU"/>
        </w:rPr>
        <w:t xml:space="preserve"> — технология для платформы .</w:t>
      </w:r>
      <w:r>
        <w:t>NET</w:t>
      </w:r>
      <w:r w:rsidRPr="00641282">
        <w:rPr>
          <w:lang w:val="ru-RU"/>
        </w:rPr>
        <w:t xml:space="preserve"> </w:t>
      </w:r>
      <w:r>
        <w:t>Framework</w:t>
      </w:r>
      <w:r w:rsidRPr="00641282">
        <w:rPr>
          <w:lang w:val="ru-RU"/>
        </w:rPr>
        <w:t xml:space="preserve"> в форме набора библиотек, упрощающих выполнение типичных задач приложений (чтение и запись в файловую систему, вывод информации, ввод данных пользователем и т.п.). </w:t>
      </w:r>
    </w:p>
    <w:p w14:paraId="2928A857" w14:textId="77777777" w:rsidR="003A4926" w:rsidRPr="00AA43A0" w:rsidRDefault="00641282" w:rsidP="001C54FC">
      <w:pPr>
        <w:rPr>
          <w:lang w:val="ru-RU"/>
        </w:rPr>
      </w:pPr>
      <w:r w:rsidRPr="00505734">
        <w:rPr>
          <w:b/>
          <w:bCs/>
        </w:rPr>
        <w:t>Label</w:t>
      </w:r>
      <w:r w:rsidRPr="00641282">
        <w:rPr>
          <w:lang w:val="ru-RU"/>
        </w:rPr>
        <w:t xml:space="preserve"> </w:t>
      </w:r>
      <w:r w:rsidR="00505734" w:rsidRPr="00505734">
        <w:rPr>
          <w:lang w:val="ru-RU"/>
        </w:rPr>
        <w:t xml:space="preserve">- </w:t>
      </w:r>
      <w:r w:rsidRPr="00641282">
        <w:rPr>
          <w:lang w:val="ru-RU"/>
        </w:rPr>
        <w:t>обычно используются для предоставления описательного текста для элемента управления. Например, можно использовать</w:t>
      </w:r>
      <w:r w:rsidR="00A04028" w:rsidRPr="00A04028">
        <w:rPr>
          <w:lang w:val="ru-RU"/>
        </w:rPr>
        <w:t xml:space="preserve"> </w:t>
      </w:r>
      <w:r>
        <w:t>Label</w:t>
      </w:r>
      <w:r w:rsidR="000F538F" w:rsidRPr="003A4926">
        <w:rPr>
          <w:lang w:val="ru-RU"/>
        </w:rPr>
        <w:t>,</w:t>
      </w:r>
      <w:r w:rsidRPr="00641282">
        <w:rPr>
          <w:lang w:val="ru-RU"/>
        </w:rPr>
        <w:t xml:space="preserve"> чтобы добавить описательный текст для </w:t>
      </w:r>
      <w:proofErr w:type="spellStart"/>
      <w:r>
        <w:t>TextBox</w:t>
      </w:r>
      <w:proofErr w:type="spellEnd"/>
      <w:r w:rsidRPr="00641282">
        <w:rPr>
          <w:lang w:val="ru-RU"/>
        </w:rPr>
        <w:t xml:space="preserve"> элемента управления, чтобы информировать пользователя о типе данных, ожидаемых в элементе управления. Чтобы задать отображаемый текст метки, надо установить свойство </w:t>
      </w:r>
      <w:r>
        <w:t>Text</w:t>
      </w:r>
      <w:r w:rsidRPr="00641282">
        <w:rPr>
          <w:lang w:val="ru-RU"/>
        </w:rPr>
        <w:t xml:space="preserve"> элемента. </w:t>
      </w:r>
    </w:p>
    <w:p w14:paraId="79C7E682" w14:textId="77777777" w:rsidR="00894EC3" w:rsidRPr="00AA43A0" w:rsidRDefault="00641282" w:rsidP="001C54FC">
      <w:pPr>
        <w:rPr>
          <w:lang w:val="ru-RU"/>
        </w:rPr>
      </w:pPr>
      <w:proofErr w:type="spellStart"/>
      <w:r w:rsidRPr="003A4926">
        <w:rPr>
          <w:b/>
          <w:bCs/>
        </w:rPr>
        <w:t>TextBox</w:t>
      </w:r>
      <w:proofErr w:type="spellEnd"/>
      <w:r w:rsidRPr="00641282">
        <w:rPr>
          <w:lang w:val="ru-RU"/>
        </w:rPr>
        <w:t xml:space="preserve"> – служит для ввода и редактирования текста. Так же, как и у элемента </w:t>
      </w:r>
      <w:r>
        <w:t>Label</w:t>
      </w:r>
      <w:r w:rsidRPr="00641282">
        <w:rPr>
          <w:lang w:val="ru-RU"/>
        </w:rPr>
        <w:t xml:space="preserve">, текст элемента </w:t>
      </w:r>
      <w:proofErr w:type="spellStart"/>
      <w:r>
        <w:t>TextBox</w:t>
      </w:r>
      <w:proofErr w:type="spellEnd"/>
      <w:r w:rsidRPr="00641282">
        <w:rPr>
          <w:lang w:val="ru-RU"/>
        </w:rPr>
        <w:t xml:space="preserve"> можно установить или получить с помощью свойства </w:t>
      </w:r>
      <w:r>
        <w:t>Text</w:t>
      </w:r>
      <w:r w:rsidRPr="00641282">
        <w:rPr>
          <w:lang w:val="ru-RU"/>
        </w:rPr>
        <w:t xml:space="preserve">. По умолчанию, при переносе элемента с панели инструментов создается однострочное текстовое поле. Для отображения больших объемов информации в текстовом поле нужно использовать его свойства </w:t>
      </w:r>
      <w:r>
        <w:t>Multiline</w:t>
      </w:r>
      <w:r w:rsidRPr="00641282">
        <w:rPr>
          <w:lang w:val="ru-RU"/>
        </w:rPr>
        <w:t xml:space="preserve"> и </w:t>
      </w:r>
      <w:proofErr w:type="spellStart"/>
      <w:r>
        <w:t>ScrollBars</w:t>
      </w:r>
      <w:proofErr w:type="spellEnd"/>
      <w:r w:rsidRPr="00641282">
        <w:rPr>
          <w:lang w:val="ru-RU"/>
        </w:rPr>
        <w:t xml:space="preserve">. При установке для свойства </w:t>
      </w:r>
      <w:r>
        <w:t>Multiline</w:t>
      </w:r>
      <w:r w:rsidRPr="00641282">
        <w:rPr>
          <w:lang w:val="ru-RU"/>
        </w:rPr>
        <w:t xml:space="preserve"> значения </w:t>
      </w:r>
      <w:r>
        <w:lastRenderedPageBreak/>
        <w:t>true</w:t>
      </w:r>
      <w:r w:rsidRPr="00641282">
        <w:rPr>
          <w:lang w:val="ru-RU"/>
        </w:rPr>
        <w:t xml:space="preserve">, все избыточные символы, которые выходят за границы поля, будут переноситься на новую строку. </w:t>
      </w:r>
    </w:p>
    <w:p w14:paraId="06A3117F" w14:textId="5B6FEE82" w:rsidR="001C54FC" w:rsidRPr="001C54FC" w:rsidRDefault="00641282" w:rsidP="001C54FC">
      <w:pPr>
        <w:rPr>
          <w:lang w:val="ru-RU"/>
        </w:rPr>
      </w:pPr>
      <w:r w:rsidRPr="00894EC3">
        <w:rPr>
          <w:b/>
          <w:bCs/>
        </w:rPr>
        <w:t>Button</w:t>
      </w:r>
      <w:r w:rsidRPr="00641282">
        <w:rPr>
          <w:lang w:val="ru-RU"/>
        </w:rPr>
        <w:t xml:space="preserve"> – является наиболее часто используемым элементом управления. Обрабатывая событие нажатия кнопки, мы может производить те или иные действия. Как и для многих элементов управления, для кнопки можно задавать текст, изображение, размер, цвет и другие свойства. </w:t>
      </w:r>
      <w:r>
        <w:t>Enabled</w:t>
      </w:r>
      <w:r w:rsidRPr="00641282">
        <w:rPr>
          <w:lang w:val="ru-RU"/>
        </w:rPr>
        <w:t xml:space="preserve"> — разрешает или запрещает доступ к элементу. </w:t>
      </w:r>
      <w:r>
        <w:t>Size</w:t>
      </w:r>
      <w:r w:rsidRPr="00641282">
        <w:rPr>
          <w:lang w:val="ru-RU"/>
        </w:rPr>
        <w:t xml:space="preserve"> — позволяет задать размер кнопке. Работает аналогично свойство </w:t>
      </w:r>
      <w:r>
        <w:t>Size</w:t>
      </w:r>
      <w:r w:rsidRPr="00641282">
        <w:rPr>
          <w:lang w:val="ru-RU"/>
        </w:rPr>
        <w:t xml:space="preserve"> у формы. </w:t>
      </w:r>
      <w:r>
        <w:t>Text</w:t>
      </w:r>
      <w:r w:rsidRPr="00641282">
        <w:rPr>
          <w:lang w:val="ru-RU"/>
        </w:rPr>
        <w:t xml:space="preserve"> — позволяет задать надпись на кнопке. </w:t>
      </w:r>
      <w:proofErr w:type="spellStart"/>
      <w:r>
        <w:t>TextAlign</w:t>
      </w:r>
      <w:proofErr w:type="spellEnd"/>
      <w:r w:rsidRPr="00641282">
        <w:rPr>
          <w:lang w:val="ru-RU"/>
        </w:rPr>
        <w:t xml:space="preserve"> — позволяет задать выравнивание текста, например, по центу, или в левом верхнем углу кнопки. </w:t>
      </w:r>
      <w:r>
        <w:t>Visible</w:t>
      </w:r>
      <w:r w:rsidRPr="00641282">
        <w:rPr>
          <w:lang w:val="ru-RU"/>
        </w:rPr>
        <w:t xml:space="preserve"> — позволят скрыть кнопку, если установлено в </w:t>
      </w:r>
      <w:r>
        <w:t>false</w:t>
      </w:r>
      <w:r w:rsidRPr="00641282">
        <w:rPr>
          <w:lang w:val="ru-RU"/>
        </w:rPr>
        <w:t xml:space="preserve">. Для отображения кнопки снова, нужно установить этому свойству значение </w:t>
      </w:r>
      <w:r>
        <w:t>true</w:t>
      </w:r>
      <w:r w:rsidRPr="00641282">
        <w:rPr>
          <w:lang w:val="ru-RU"/>
        </w:rPr>
        <w:t xml:space="preserve">. 9 Взаимодействие пользователя с кнопкой вполне может ограничиваться одним действием – нажатием. Все, что необходимо сделать при работе с кнопкой, — это поместить ее в нужном месте формы и назначить ей соответствующий обработчик. Основной обработчик назначается для события </w:t>
      </w:r>
      <w:r>
        <w:t>Click</w:t>
      </w:r>
      <w:r w:rsidRPr="00641282">
        <w:rPr>
          <w:lang w:val="ru-RU"/>
        </w:rPr>
        <w:t xml:space="preserve"> данной кнопки. Инициировать нажатие кнопки можно при помощи метода </w:t>
      </w:r>
      <w:proofErr w:type="spellStart"/>
      <w:proofErr w:type="gramStart"/>
      <w:r>
        <w:t>PerformClick</w:t>
      </w:r>
      <w:proofErr w:type="spellEnd"/>
      <w:r w:rsidRPr="00641282">
        <w:rPr>
          <w:lang w:val="ru-RU"/>
        </w:rPr>
        <w:t>(</w:t>
      </w:r>
      <w:proofErr w:type="gramEnd"/>
      <w:r w:rsidRPr="00641282">
        <w:rPr>
          <w:lang w:val="ru-RU"/>
        </w:rPr>
        <w:t xml:space="preserve">). Для корректной работы данного метода требует установки свойства для формы </w:t>
      </w:r>
      <w:proofErr w:type="spellStart"/>
      <w:r>
        <w:t>KeyPreview</w:t>
      </w:r>
      <w:proofErr w:type="spellEnd"/>
      <w:r w:rsidRPr="00641282">
        <w:rPr>
          <w:lang w:val="ru-RU"/>
        </w:rPr>
        <w:t xml:space="preserve"> значения, равным </w:t>
      </w:r>
      <w:r>
        <w:t>True</w:t>
      </w:r>
      <w:r w:rsidRPr="00641282">
        <w:rPr>
          <w:lang w:val="ru-RU"/>
        </w:rPr>
        <w:t xml:space="preserve">. </w:t>
      </w:r>
      <w:r w:rsidRPr="000E2535">
        <w:rPr>
          <w:lang w:val="ru-RU"/>
        </w:rPr>
        <w:t>Другие элементы управления в данной работе не используются.</w:t>
      </w:r>
    </w:p>
    <w:p w14:paraId="38E2E2B2" w14:textId="77777777" w:rsidR="00445232" w:rsidRDefault="00462C16" w:rsidP="005618E0">
      <w:pPr>
        <w:pStyle w:val="3"/>
        <w:rPr>
          <w:lang w:val="ru-RU"/>
        </w:rPr>
      </w:pPr>
      <w:r>
        <w:rPr>
          <w:lang w:val="ru-RU"/>
        </w:rPr>
        <w:t>Выполнение работы</w:t>
      </w:r>
      <w:r w:rsidR="00FE1CE9">
        <w:rPr>
          <w:lang w:val="ru-RU"/>
        </w:rPr>
        <w:t>.</w:t>
      </w:r>
    </w:p>
    <w:p w14:paraId="731F8AEC" w14:textId="65C4F833" w:rsidR="001C54FC" w:rsidRDefault="000E2535" w:rsidP="001C54FC">
      <w:pPr>
        <w:rPr>
          <w:lang w:val="ru-RU"/>
        </w:rPr>
      </w:pPr>
      <w:r w:rsidRPr="0028129B">
        <w:rPr>
          <w:lang w:val="ru-RU"/>
        </w:rPr>
        <w:t xml:space="preserve">Разберём предоставленный </w:t>
      </w:r>
      <w:r>
        <w:rPr>
          <w:lang w:val="ru-RU"/>
        </w:rPr>
        <w:t>код. Объяснение строк содержится в комментариях</w:t>
      </w:r>
      <w:r w:rsidR="00264356">
        <w:rPr>
          <w:lang w:val="ru-RU"/>
        </w:rPr>
        <w:t xml:space="preserve"> к ним</w:t>
      </w:r>
      <w:r w:rsidR="007F064F">
        <w:rPr>
          <w:lang w:val="ru-RU"/>
        </w:rPr>
        <w:t>:</w:t>
      </w:r>
    </w:p>
    <w:p w14:paraId="74BA8BF7" w14:textId="77777777" w:rsidR="007F064F" w:rsidRPr="007F064F" w:rsidRDefault="007F064F" w:rsidP="007F064F">
      <w:pPr>
        <w:pStyle w:val="Code"/>
      </w:pPr>
      <w:r w:rsidRPr="007F064F">
        <w:t>void Button1</w:t>
      </w:r>
      <w:proofErr w:type="gramStart"/>
      <w:r w:rsidRPr="007F064F">
        <w:t>Click(</w:t>
      </w:r>
      <w:proofErr w:type="gramEnd"/>
      <w:r w:rsidRPr="007F064F">
        <w:t xml:space="preserve">object sender, </w:t>
      </w:r>
      <w:proofErr w:type="spellStart"/>
      <w:r w:rsidRPr="007F064F">
        <w:t>EventArgs</w:t>
      </w:r>
      <w:proofErr w:type="spellEnd"/>
      <w:r w:rsidRPr="007F064F">
        <w:t xml:space="preserve"> e)</w:t>
      </w:r>
    </w:p>
    <w:p w14:paraId="33988B7A" w14:textId="77777777" w:rsidR="007F064F" w:rsidRPr="007F064F" w:rsidRDefault="007F064F" w:rsidP="007F064F">
      <w:pPr>
        <w:pStyle w:val="Code"/>
        <w:rPr>
          <w:lang w:val="ru-RU"/>
        </w:rPr>
      </w:pPr>
      <w:r w:rsidRPr="007F064F">
        <w:rPr>
          <w:lang w:val="ru-RU"/>
        </w:rPr>
        <w:t>{</w:t>
      </w:r>
    </w:p>
    <w:p w14:paraId="7E2B8DD3" w14:textId="77777777" w:rsidR="007F064F" w:rsidRPr="007F064F" w:rsidRDefault="007F064F" w:rsidP="007F064F">
      <w:pPr>
        <w:pStyle w:val="Code"/>
        <w:rPr>
          <w:lang w:val="ru-RU"/>
        </w:rPr>
      </w:pPr>
      <w:r w:rsidRPr="007F064F">
        <w:rPr>
          <w:lang w:val="ru-RU"/>
        </w:rPr>
        <w:t xml:space="preserve">    </w:t>
      </w:r>
      <w:r w:rsidRPr="00985540">
        <w:rPr>
          <w:color w:val="70AD47" w:themeColor="accent6"/>
          <w:lang w:val="ru-RU"/>
        </w:rPr>
        <w:t xml:space="preserve">// Устанавливаем текст метки </w:t>
      </w:r>
      <w:r w:rsidRPr="00985540">
        <w:rPr>
          <w:color w:val="70AD47" w:themeColor="accent6"/>
        </w:rPr>
        <w:t>label</w:t>
      </w:r>
      <w:r w:rsidRPr="00985540">
        <w:rPr>
          <w:color w:val="70AD47" w:themeColor="accent6"/>
          <w:lang w:val="ru-RU"/>
        </w:rPr>
        <w:t>1 равного тексту кнопки, вызвавшей событие</w:t>
      </w:r>
    </w:p>
    <w:p w14:paraId="67ECD4EE" w14:textId="77777777" w:rsidR="007F064F" w:rsidRPr="007F064F" w:rsidRDefault="007F064F" w:rsidP="007F064F">
      <w:pPr>
        <w:pStyle w:val="Code"/>
      </w:pPr>
      <w:r w:rsidRPr="007F064F">
        <w:rPr>
          <w:lang w:val="ru-RU"/>
        </w:rPr>
        <w:t xml:space="preserve">    </w:t>
      </w:r>
      <w:r w:rsidRPr="007F064F">
        <w:t>label1.Text = (sender as Button</w:t>
      </w:r>
      <w:proofErr w:type="gramStart"/>
      <w:r w:rsidRPr="007F064F">
        <w:t>).Text</w:t>
      </w:r>
      <w:proofErr w:type="gramEnd"/>
      <w:r w:rsidRPr="007F064F">
        <w:t xml:space="preserve">; </w:t>
      </w:r>
    </w:p>
    <w:p w14:paraId="46CD416B" w14:textId="03B1A347" w:rsidR="00264356" w:rsidRPr="007E2FA3" w:rsidRDefault="007F064F" w:rsidP="007F064F">
      <w:pPr>
        <w:pStyle w:val="Code"/>
      </w:pPr>
      <w:r w:rsidRPr="007F064F">
        <w:t>}</w:t>
      </w:r>
    </w:p>
    <w:p w14:paraId="177D576F" w14:textId="77777777" w:rsidR="008D67A6" w:rsidRPr="007E2FA3" w:rsidRDefault="008D67A6" w:rsidP="007F064F">
      <w:pPr>
        <w:pStyle w:val="Code"/>
      </w:pPr>
    </w:p>
    <w:p w14:paraId="4BD5ADC8" w14:textId="77777777" w:rsidR="00D018F9" w:rsidRPr="00D018F9" w:rsidRDefault="00D018F9" w:rsidP="00D018F9">
      <w:pPr>
        <w:pStyle w:val="Code"/>
        <w:rPr>
          <w:rFonts w:cs="Times New Roman"/>
        </w:rPr>
      </w:pPr>
      <w:r w:rsidRPr="00D018F9">
        <w:rPr>
          <w:rFonts w:cs="Times New Roman"/>
        </w:rPr>
        <w:t>void Button5</w:t>
      </w:r>
      <w:proofErr w:type="gramStart"/>
      <w:r w:rsidRPr="00D018F9">
        <w:rPr>
          <w:rFonts w:cs="Times New Roman"/>
        </w:rPr>
        <w:t>Click(</w:t>
      </w:r>
      <w:proofErr w:type="gramEnd"/>
      <w:r w:rsidRPr="00D018F9">
        <w:rPr>
          <w:rFonts w:cs="Times New Roman"/>
        </w:rPr>
        <w:t xml:space="preserve">object sender, </w:t>
      </w:r>
      <w:proofErr w:type="spellStart"/>
      <w:r w:rsidRPr="00D018F9">
        <w:rPr>
          <w:rFonts w:cs="Times New Roman"/>
        </w:rPr>
        <w:t>EventArgs</w:t>
      </w:r>
      <w:proofErr w:type="spellEnd"/>
      <w:r w:rsidRPr="00D018F9">
        <w:rPr>
          <w:rFonts w:cs="Times New Roman"/>
        </w:rPr>
        <w:t xml:space="preserve"> e)</w:t>
      </w:r>
    </w:p>
    <w:p w14:paraId="5F78BDDA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lastRenderedPageBreak/>
        <w:t>{</w:t>
      </w:r>
    </w:p>
    <w:p w14:paraId="36183920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</w:t>
      </w:r>
      <w:r w:rsidRPr="00D018F9">
        <w:rPr>
          <w:rFonts w:cs="Times New Roman"/>
        </w:rPr>
        <w:t>double</w:t>
      </w:r>
      <w:r w:rsidRPr="00D018F9">
        <w:rPr>
          <w:rFonts w:cs="Times New Roman"/>
          <w:lang w:val="ru-RU"/>
        </w:rPr>
        <w:t xml:space="preserve">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 = </w:t>
      </w:r>
      <w:proofErr w:type="gramStart"/>
      <w:r w:rsidRPr="00D018F9">
        <w:rPr>
          <w:rFonts w:cs="Times New Roman"/>
          <w:lang w:val="ru-RU"/>
        </w:rPr>
        <w:t xml:space="preserve">0,   </w:t>
      </w:r>
      <w:proofErr w:type="gramEnd"/>
      <w:r w:rsidRPr="00D018F9">
        <w:rPr>
          <w:rFonts w:cs="Times New Roman"/>
          <w:lang w:val="ru-RU"/>
        </w:rPr>
        <w:t xml:space="preserve">        </w:t>
      </w:r>
      <w:r w:rsidRPr="002A33E1">
        <w:rPr>
          <w:color w:val="70AD47" w:themeColor="accent6"/>
          <w:lang w:val="ru-RU"/>
        </w:rPr>
        <w:t>// Объявление переменной для результата</w:t>
      </w:r>
    </w:p>
    <w:p w14:paraId="5A544DCD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1,   </w:t>
      </w:r>
      <w:proofErr w:type="gramEnd"/>
      <w:r w:rsidRPr="00D018F9">
        <w:rPr>
          <w:rFonts w:cs="Times New Roman"/>
          <w:lang w:val="ru-RU"/>
        </w:rPr>
        <w:t xml:space="preserve">           </w:t>
      </w:r>
      <w:r w:rsidRPr="002A33E1">
        <w:rPr>
          <w:color w:val="70AD47" w:themeColor="accent6"/>
          <w:lang w:val="ru-RU"/>
        </w:rPr>
        <w:t>// Объявление переменной для первого числа</w:t>
      </w:r>
    </w:p>
    <w:p w14:paraId="6F398EC1" w14:textId="77777777" w:rsidR="00D018F9" w:rsidRPr="002A33E1" w:rsidRDefault="00D018F9" w:rsidP="00D018F9">
      <w:pPr>
        <w:pStyle w:val="Code"/>
        <w:rPr>
          <w:color w:val="70AD47" w:themeColor="accent6"/>
          <w:lang w:val="ru-RU"/>
        </w:rPr>
      </w:pPr>
      <w:r w:rsidRPr="00D018F9">
        <w:rPr>
          <w:rFonts w:cs="Times New Roman"/>
          <w:lang w:val="ru-RU"/>
        </w:rPr>
        <w:t xml:space="preserve">          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2;   </w:t>
      </w:r>
      <w:proofErr w:type="gramEnd"/>
      <w:r w:rsidRPr="00D018F9">
        <w:rPr>
          <w:rFonts w:cs="Times New Roman"/>
          <w:lang w:val="ru-RU"/>
        </w:rPr>
        <w:t xml:space="preserve">           </w:t>
      </w:r>
      <w:r w:rsidRPr="002A33E1">
        <w:rPr>
          <w:color w:val="70AD47" w:themeColor="accent6"/>
          <w:lang w:val="ru-RU"/>
        </w:rPr>
        <w:t>// Объявление переменной для второго числа</w:t>
      </w:r>
    </w:p>
    <w:p w14:paraId="0E2687CA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</w:p>
    <w:p w14:paraId="773405A7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</w:t>
      </w:r>
      <w:r w:rsidRPr="002A33E1">
        <w:rPr>
          <w:color w:val="70AD47" w:themeColor="accent6"/>
          <w:lang w:val="ru-RU"/>
        </w:rPr>
        <w:t>// Проверка, являются ли вводимые значения в текстовые поля допустимыми числами</w:t>
      </w:r>
    </w:p>
    <w:p w14:paraId="21C9DD7E" w14:textId="77777777" w:rsidR="00D018F9" w:rsidRPr="00D018F9" w:rsidRDefault="00D018F9" w:rsidP="00D018F9">
      <w:pPr>
        <w:pStyle w:val="Code"/>
        <w:rPr>
          <w:rFonts w:cs="Times New Roman"/>
        </w:rPr>
      </w:pPr>
      <w:r w:rsidRPr="00D018F9">
        <w:rPr>
          <w:rFonts w:cs="Times New Roman"/>
          <w:lang w:val="ru-RU"/>
        </w:rPr>
        <w:t xml:space="preserve">    </w:t>
      </w:r>
      <w:r w:rsidRPr="00D018F9">
        <w:rPr>
          <w:rFonts w:cs="Times New Roman"/>
        </w:rPr>
        <w:t xml:space="preserve">if </w:t>
      </w:r>
      <w:proofErr w:type="gramStart"/>
      <w:r w:rsidRPr="00D018F9">
        <w:rPr>
          <w:rFonts w:cs="Times New Roman"/>
        </w:rPr>
        <w:t>(!</w:t>
      </w:r>
      <w:proofErr w:type="spellStart"/>
      <w:r w:rsidRPr="00D018F9">
        <w:rPr>
          <w:rFonts w:cs="Times New Roman"/>
        </w:rPr>
        <w:t>double</w:t>
      </w:r>
      <w:proofErr w:type="gramEnd"/>
      <w:r w:rsidRPr="00D018F9">
        <w:rPr>
          <w:rFonts w:cs="Times New Roman"/>
        </w:rPr>
        <w:t>.TryParse</w:t>
      </w:r>
      <w:proofErr w:type="spellEnd"/>
      <w:r w:rsidRPr="00D018F9">
        <w:rPr>
          <w:rFonts w:cs="Times New Roman"/>
        </w:rPr>
        <w:t>(textBox1.Text, out x1) || !</w:t>
      </w:r>
      <w:proofErr w:type="spellStart"/>
      <w:r w:rsidRPr="00D018F9">
        <w:rPr>
          <w:rFonts w:cs="Times New Roman"/>
        </w:rPr>
        <w:t>double.TryParse</w:t>
      </w:r>
      <w:proofErr w:type="spellEnd"/>
      <w:r w:rsidRPr="00D018F9">
        <w:rPr>
          <w:rFonts w:cs="Times New Roman"/>
        </w:rPr>
        <w:t>(textBox2.Text, out x2))</w:t>
      </w:r>
    </w:p>
    <w:p w14:paraId="5842EE22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</w:rPr>
        <w:t xml:space="preserve">    </w:t>
      </w:r>
      <w:r w:rsidRPr="00D018F9">
        <w:rPr>
          <w:rFonts w:cs="Times New Roman"/>
          <w:lang w:val="ru-RU"/>
        </w:rPr>
        <w:t>{</w:t>
      </w:r>
    </w:p>
    <w:p w14:paraId="1AB67382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2A33E1">
        <w:rPr>
          <w:color w:val="70AD47" w:themeColor="accent6"/>
          <w:lang w:val="ru-RU"/>
        </w:rPr>
        <w:t>// Установка текста метки label2 на "ERROR!!!" при недопустимом вводе</w:t>
      </w:r>
    </w:p>
    <w:p w14:paraId="6479FDF1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label</w:t>
      </w:r>
      <w:r w:rsidRPr="00D018F9">
        <w:rPr>
          <w:rFonts w:cs="Times New Roman"/>
          <w:lang w:val="ru-RU"/>
        </w:rPr>
        <w:t>2.</w:t>
      </w:r>
      <w:r w:rsidRPr="00D018F9">
        <w:rPr>
          <w:rFonts w:cs="Times New Roman"/>
        </w:rPr>
        <w:t>Text</w:t>
      </w:r>
      <w:r w:rsidRPr="00D018F9">
        <w:rPr>
          <w:rFonts w:cs="Times New Roman"/>
          <w:lang w:val="ru-RU"/>
        </w:rPr>
        <w:t xml:space="preserve"> = "= </w:t>
      </w:r>
      <w:r w:rsidRPr="00D018F9">
        <w:rPr>
          <w:rFonts w:cs="Times New Roman"/>
        </w:rPr>
        <w:t>ERROR</w:t>
      </w:r>
      <w:r w:rsidRPr="00D018F9">
        <w:rPr>
          <w:rFonts w:cs="Times New Roman"/>
          <w:lang w:val="ru-RU"/>
        </w:rPr>
        <w:t xml:space="preserve">!!!"; </w:t>
      </w:r>
    </w:p>
    <w:p w14:paraId="370FFDD6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proofErr w:type="gramStart"/>
      <w:r w:rsidRPr="00D018F9">
        <w:rPr>
          <w:rFonts w:cs="Times New Roman"/>
        </w:rPr>
        <w:t>return</w:t>
      </w:r>
      <w:r w:rsidRPr="00D018F9">
        <w:rPr>
          <w:rFonts w:cs="Times New Roman"/>
          <w:lang w:val="ru-RU"/>
        </w:rPr>
        <w:t xml:space="preserve">;   </w:t>
      </w:r>
      <w:proofErr w:type="gramEnd"/>
      <w:r w:rsidRPr="00D018F9">
        <w:rPr>
          <w:rFonts w:cs="Times New Roman"/>
          <w:lang w:val="ru-RU"/>
        </w:rPr>
        <w:t xml:space="preserve">          </w:t>
      </w:r>
      <w:r w:rsidRPr="002A33E1">
        <w:rPr>
          <w:color w:val="70AD47" w:themeColor="accent6"/>
          <w:lang w:val="ru-RU"/>
        </w:rPr>
        <w:t>// Завершение работы процедуры обработчика</w:t>
      </w:r>
    </w:p>
    <w:p w14:paraId="7B89DB2C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}</w:t>
      </w:r>
    </w:p>
    <w:p w14:paraId="72AA1E6B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</w:p>
    <w:p w14:paraId="035DDD65" w14:textId="77777777" w:rsidR="00D018F9" w:rsidRPr="002A33E1" w:rsidRDefault="00D018F9" w:rsidP="00D018F9">
      <w:pPr>
        <w:pStyle w:val="Code"/>
        <w:rPr>
          <w:rFonts w:cs="Times New Roman"/>
          <w:b w:val="0"/>
          <w:lang w:val="ru-RU"/>
        </w:rPr>
      </w:pPr>
      <w:r w:rsidRPr="002A33E1">
        <w:rPr>
          <w:color w:val="70AD47" w:themeColor="accent6"/>
          <w:lang w:val="ru-RU"/>
        </w:rPr>
        <w:t xml:space="preserve">    // Выполнение арифметической операции в зависимости от текста метки label1</w:t>
      </w:r>
    </w:p>
    <w:p w14:paraId="43031C2C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</w:t>
      </w:r>
      <w:proofErr w:type="gramStart"/>
      <w:r w:rsidRPr="00D018F9">
        <w:rPr>
          <w:rFonts w:cs="Times New Roman"/>
        </w:rPr>
        <w:t>switch</w:t>
      </w:r>
      <w:r w:rsidRPr="00D018F9">
        <w:rPr>
          <w:rFonts w:cs="Times New Roman"/>
          <w:lang w:val="ru-RU"/>
        </w:rPr>
        <w:t>(</w:t>
      </w:r>
      <w:proofErr w:type="gramEnd"/>
      <w:r w:rsidRPr="00D018F9">
        <w:rPr>
          <w:rFonts w:cs="Times New Roman"/>
        </w:rPr>
        <w:t>label</w:t>
      </w:r>
      <w:r w:rsidRPr="00D018F9">
        <w:rPr>
          <w:rFonts w:cs="Times New Roman"/>
          <w:lang w:val="ru-RU"/>
        </w:rPr>
        <w:t>1.</w:t>
      </w:r>
      <w:r w:rsidRPr="00D018F9">
        <w:rPr>
          <w:rFonts w:cs="Times New Roman"/>
        </w:rPr>
        <w:t>Text</w:t>
      </w:r>
      <w:r w:rsidRPr="00D018F9">
        <w:rPr>
          <w:rFonts w:cs="Times New Roman"/>
          <w:lang w:val="ru-RU"/>
        </w:rPr>
        <w:t xml:space="preserve">[0]) </w:t>
      </w:r>
      <w:r w:rsidRPr="002A33E1">
        <w:rPr>
          <w:color w:val="70AD47" w:themeColor="accent6"/>
          <w:lang w:val="ru-RU"/>
        </w:rPr>
        <w:t>// Проверяем первый символ текста метки label1</w:t>
      </w:r>
    </w:p>
    <w:p w14:paraId="695C8B77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{</w:t>
      </w:r>
    </w:p>
    <w:p w14:paraId="1E5F3903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case</w:t>
      </w:r>
      <w:r w:rsidRPr="00D018F9">
        <w:rPr>
          <w:rFonts w:cs="Times New Roman"/>
          <w:lang w:val="ru-RU"/>
        </w:rPr>
        <w:t xml:space="preserve"> '+':</w:t>
      </w:r>
    </w:p>
    <w:p w14:paraId="461AE754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 =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1 +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2;   </w:t>
      </w:r>
      <w:proofErr w:type="gramEnd"/>
      <w:r w:rsidRPr="00D018F9">
        <w:rPr>
          <w:rFonts w:cs="Times New Roman"/>
          <w:lang w:val="ru-RU"/>
        </w:rPr>
        <w:t xml:space="preserve"> </w:t>
      </w:r>
      <w:r w:rsidRPr="002A33E1">
        <w:rPr>
          <w:color w:val="70AD47" w:themeColor="accent6"/>
          <w:lang w:val="ru-RU"/>
        </w:rPr>
        <w:t>// Сложение чисел</w:t>
      </w:r>
    </w:p>
    <w:p w14:paraId="1129670C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break</w:t>
      </w:r>
      <w:r w:rsidRPr="00D018F9">
        <w:rPr>
          <w:rFonts w:cs="Times New Roman"/>
          <w:lang w:val="ru-RU"/>
        </w:rPr>
        <w:t>;</w:t>
      </w:r>
    </w:p>
    <w:p w14:paraId="7C62EF8D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case</w:t>
      </w:r>
      <w:r w:rsidRPr="00D018F9">
        <w:rPr>
          <w:rFonts w:cs="Times New Roman"/>
          <w:lang w:val="ru-RU"/>
        </w:rPr>
        <w:t xml:space="preserve"> '-':</w:t>
      </w:r>
    </w:p>
    <w:p w14:paraId="7A8CFD43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 =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1 -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2;   </w:t>
      </w:r>
      <w:proofErr w:type="gramEnd"/>
      <w:r w:rsidRPr="00D018F9">
        <w:rPr>
          <w:rFonts w:cs="Times New Roman"/>
          <w:lang w:val="ru-RU"/>
        </w:rPr>
        <w:t xml:space="preserve"> </w:t>
      </w:r>
      <w:r w:rsidRPr="002A33E1">
        <w:rPr>
          <w:color w:val="70AD47" w:themeColor="accent6"/>
          <w:lang w:val="ru-RU"/>
        </w:rPr>
        <w:t>// Вычитание чисел</w:t>
      </w:r>
    </w:p>
    <w:p w14:paraId="0DDCFC16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break</w:t>
      </w:r>
      <w:r w:rsidRPr="00D018F9">
        <w:rPr>
          <w:rFonts w:cs="Times New Roman"/>
          <w:lang w:val="ru-RU"/>
        </w:rPr>
        <w:t>;</w:t>
      </w:r>
    </w:p>
    <w:p w14:paraId="71BF9E7F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case</w:t>
      </w:r>
      <w:r w:rsidRPr="00D018F9">
        <w:rPr>
          <w:rFonts w:cs="Times New Roman"/>
          <w:lang w:val="ru-RU"/>
        </w:rPr>
        <w:t xml:space="preserve"> '/':</w:t>
      </w:r>
    </w:p>
    <w:p w14:paraId="5F306B6A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 =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1 /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2;   </w:t>
      </w:r>
      <w:proofErr w:type="gramEnd"/>
      <w:r w:rsidRPr="00D018F9">
        <w:rPr>
          <w:rFonts w:cs="Times New Roman"/>
          <w:lang w:val="ru-RU"/>
        </w:rPr>
        <w:t xml:space="preserve"> </w:t>
      </w:r>
      <w:r w:rsidRPr="002A33E1">
        <w:rPr>
          <w:color w:val="70AD47" w:themeColor="accent6"/>
          <w:lang w:val="ru-RU"/>
        </w:rPr>
        <w:t>// Деление чисел</w:t>
      </w:r>
    </w:p>
    <w:p w14:paraId="5F95B652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break</w:t>
      </w:r>
      <w:r w:rsidRPr="00D018F9">
        <w:rPr>
          <w:rFonts w:cs="Times New Roman"/>
          <w:lang w:val="ru-RU"/>
        </w:rPr>
        <w:t>;</w:t>
      </w:r>
    </w:p>
    <w:p w14:paraId="0D804873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case</w:t>
      </w:r>
      <w:r w:rsidRPr="00D018F9">
        <w:rPr>
          <w:rFonts w:cs="Times New Roman"/>
          <w:lang w:val="ru-RU"/>
        </w:rPr>
        <w:t xml:space="preserve"> '*':</w:t>
      </w:r>
    </w:p>
    <w:p w14:paraId="0D682365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 = </w:t>
      </w:r>
      <w:r w:rsidRPr="00D018F9">
        <w:rPr>
          <w:rFonts w:cs="Times New Roman"/>
        </w:rPr>
        <w:t>x</w:t>
      </w:r>
      <w:r w:rsidRPr="00D018F9">
        <w:rPr>
          <w:rFonts w:cs="Times New Roman"/>
          <w:lang w:val="ru-RU"/>
        </w:rPr>
        <w:t xml:space="preserve">1 * </w:t>
      </w:r>
      <w:r w:rsidRPr="00D018F9">
        <w:rPr>
          <w:rFonts w:cs="Times New Roman"/>
        </w:rPr>
        <w:t>x</w:t>
      </w:r>
      <w:proofErr w:type="gramStart"/>
      <w:r w:rsidRPr="00D018F9">
        <w:rPr>
          <w:rFonts w:cs="Times New Roman"/>
          <w:lang w:val="ru-RU"/>
        </w:rPr>
        <w:t xml:space="preserve">2;   </w:t>
      </w:r>
      <w:proofErr w:type="gramEnd"/>
      <w:r w:rsidRPr="00D018F9">
        <w:rPr>
          <w:rFonts w:cs="Times New Roman"/>
          <w:lang w:val="ru-RU"/>
        </w:rPr>
        <w:t xml:space="preserve"> </w:t>
      </w:r>
      <w:r w:rsidRPr="002A33E1">
        <w:rPr>
          <w:color w:val="70AD47" w:themeColor="accent6"/>
          <w:lang w:val="ru-RU"/>
        </w:rPr>
        <w:t>// Умножение чисел</w:t>
      </w:r>
    </w:p>
    <w:p w14:paraId="6F229555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break</w:t>
      </w:r>
      <w:r w:rsidRPr="00D018F9">
        <w:rPr>
          <w:rFonts w:cs="Times New Roman"/>
          <w:lang w:val="ru-RU"/>
        </w:rPr>
        <w:t>;</w:t>
      </w:r>
    </w:p>
    <w:p w14:paraId="1CC7CE33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</w:t>
      </w:r>
      <w:r w:rsidRPr="00D018F9">
        <w:rPr>
          <w:rFonts w:cs="Times New Roman"/>
        </w:rPr>
        <w:t>default</w:t>
      </w:r>
      <w:r w:rsidRPr="00D018F9">
        <w:rPr>
          <w:rFonts w:cs="Times New Roman"/>
          <w:lang w:val="ru-RU"/>
        </w:rPr>
        <w:t>:</w:t>
      </w:r>
    </w:p>
    <w:p w14:paraId="383E38CB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label</w:t>
      </w:r>
      <w:r w:rsidRPr="00D018F9">
        <w:rPr>
          <w:rFonts w:cs="Times New Roman"/>
          <w:lang w:val="ru-RU"/>
        </w:rPr>
        <w:t>2.</w:t>
      </w:r>
      <w:r w:rsidRPr="00D018F9">
        <w:rPr>
          <w:rFonts w:cs="Times New Roman"/>
        </w:rPr>
        <w:t>Text</w:t>
      </w:r>
      <w:r w:rsidRPr="00D018F9">
        <w:rPr>
          <w:rFonts w:cs="Times New Roman"/>
          <w:lang w:val="ru-RU"/>
        </w:rPr>
        <w:t xml:space="preserve"> = "= </w:t>
      </w:r>
      <w:r w:rsidRPr="00D018F9">
        <w:rPr>
          <w:rFonts w:cs="Times New Roman"/>
        </w:rPr>
        <w:t>Invalid</w:t>
      </w:r>
      <w:r w:rsidRPr="00D018F9">
        <w:rPr>
          <w:rFonts w:cs="Times New Roman"/>
          <w:lang w:val="ru-RU"/>
        </w:rPr>
        <w:t xml:space="preserve"> </w:t>
      </w:r>
      <w:r w:rsidRPr="00D018F9">
        <w:rPr>
          <w:rFonts w:cs="Times New Roman"/>
        </w:rPr>
        <w:t>Operation</w:t>
      </w:r>
      <w:r w:rsidRPr="00D018F9">
        <w:rPr>
          <w:rFonts w:cs="Times New Roman"/>
          <w:lang w:val="ru-RU"/>
        </w:rPr>
        <w:t xml:space="preserve">"; </w:t>
      </w:r>
      <w:r w:rsidRPr="002A33E1">
        <w:rPr>
          <w:color w:val="70AD47" w:themeColor="accent6"/>
          <w:lang w:val="ru-RU"/>
        </w:rPr>
        <w:t>// Вывод сообщения об ошибке при недопустимой операции</w:t>
      </w:r>
    </w:p>
    <w:p w14:paraId="46159B6A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        </w:t>
      </w:r>
      <w:r w:rsidRPr="00D018F9">
        <w:rPr>
          <w:rFonts w:cs="Times New Roman"/>
        </w:rPr>
        <w:t>return</w:t>
      </w:r>
      <w:r w:rsidRPr="00D018F9">
        <w:rPr>
          <w:rFonts w:cs="Times New Roman"/>
          <w:lang w:val="ru-RU"/>
        </w:rPr>
        <w:t>;</w:t>
      </w:r>
    </w:p>
    <w:p w14:paraId="45F7F8EA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}</w:t>
      </w:r>
    </w:p>
    <w:p w14:paraId="551506D1" w14:textId="77777777" w:rsidR="00D018F9" w:rsidRPr="00D018F9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</w:t>
      </w:r>
      <w:r w:rsidRPr="002A33E1">
        <w:rPr>
          <w:color w:val="70AD47" w:themeColor="accent6"/>
          <w:lang w:val="ru-RU"/>
        </w:rPr>
        <w:t>// Установка текста метки label2 для отображения результата</w:t>
      </w:r>
    </w:p>
    <w:p w14:paraId="22B369A7" w14:textId="77777777" w:rsidR="00D018F9" w:rsidRPr="00AA43A0" w:rsidRDefault="00D018F9" w:rsidP="00D018F9">
      <w:pPr>
        <w:pStyle w:val="Code"/>
        <w:rPr>
          <w:rFonts w:cs="Times New Roman"/>
          <w:lang w:val="ru-RU"/>
        </w:rPr>
      </w:pPr>
      <w:r w:rsidRPr="00D018F9">
        <w:rPr>
          <w:rFonts w:cs="Times New Roman"/>
          <w:lang w:val="ru-RU"/>
        </w:rPr>
        <w:t xml:space="preserve">    </w:t>
      </w:r>
      <w:r w:rsidRPr="00D018F9">
        <w:rPr>
          <w:rFonts w:cs="Times New Roman"/>
        </w:rPr>
        <w:t>label</w:t>
      </w:r>
      <w:r w:rsidRPr="00AA43A0">
        <w:rPr>
          <w:rFonts w:cs="Times New Roman"/>
          <w:lang w:val="ru-RU"/>
        </w:rPr>
        <w:t>2.</w:t>
      </w:r>
      <w:r w:rsidRPr="00D018F9">
        <w:rPr>
          <w:rFonts w:cs="Times New Roman"/>
        </w:rPr>
        <w:t>Text</w:t>
      </w:r>
      <w:r w:rsidRPr="00AA43A0">
        <w:rPr>
          <w:rFonts w:cs="Times New Roman"/>
          <w:lang w:val="ru-RU"/>
        </w:rPr>
        <w:t xml:space="preserve"> = "= " + </w:t>
      </w:r>
      <w:r w:rsidRPr="00D018F9">
        <w:rPr>
          <w:rFonts w:cs="Times New Roman"/>
        </w:rPr>
        <w:t>x</w:t>
      </w:r>
      <w:r w:rsidRPr="00AA43A0">
        <w:rPr>
          <w:rFonts w:cs="Times New Roman"/>
          <w:lang w:val="ru-RU"/>
        </w:rPr>
        <w:t>;</w:t>
      </w:r>
    </w:p>
    <w:p w14:paraId="3207864D" w14:textId="57E8EA75" w:rsidR="008D67A6" w:rsidRDefault="00D018F9" w:rsidP="00D018F9">
      <w:pPr>
        <w:pStyle w:val="Code"/>
        <w:rPr>
          <w:rFonts w:cs="Times New Roman"/>
          <w:lang w:val="ru-RU"/>
        </w:rPr>
      </w:pPr>
      <w:r w:rsidRPr="00AA43A0">
        <w:rPr>
          <w:rFonts w:cs="Times New Roman"/>
          <w:lang w:val="ru-RU"/>
        </w:rPr>
        <w:t>}</w:t>
      </w:r>
    </w:p>
    <w:p w14:paraId="5BD37DB1" w14:textId="04FFC56C" w:rsidR="00095246" w:rsidRDefault="00095246" w:rsidP="00095246">
      <w:pPr>
        <w:rPr>
          <w:lang w:val="ru-RU"/>
        </w:rPr>
      </w:pPr>
      <w:r>
        <w:rPr>
          <w:lang w:val="ru-RU"/>
        </w:rPr>
        <w:t>Перейдём к расширению функционала.</w:t>
      </w:r>
      <w:r w:rsidR="00166200">
        <w:rPr>
          <w:lang w:val="ru-RU"/>
        </w:rPr>
        <w:t xml:space="preserve"> </w:t>
      </w:r>
      <w:r w:rsidR="00195390">
        <w:rPr>
          <w:lang w:val="ru-RU"/>
        </w:rPr>
        <w:t>Для начала включим обработку событий клавиатуры (рис. 1).</w:t>
      </w:r>
    </w:p>
    <w:p w14:paraId="306F55E9" w14:textId="77777777" w:rsidR="00195390" w:rsidRDefault="00195390" w:rsidP="001953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DF9F63" wp14:editId="6AFD982C">
            <wp:extent cx="3295238" cy="2390476"/>
            <wp:effectExtent l="0" t="0" r="635" b="0"/>
            <wp:docPr id="176467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3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E0DB" w14:textId="71635BF9" w:rsidR="00195390" w:rsidRDefault="00195390" w:rsidP="00195390">
      <w:pPr>
        <w:pStyle w:val="ac"/>
        <w:rPr>
          <w:lang w:val="ru-RU"/>
        </w:rPr>
      </w:pPr>
      <w:r w:rsidRPr="00A735AD">
        <w:rPr>
          <w:lang w:val="ru-RU"/>
        </w:rPr>
        <w:t xml:space="preserve">Рисунок </w:t>
      </w:r>
      <w:r>
        <w:fldChar w:fldCharType="begin"/>
      </w:r>
      <w:r w:rsidRPr="00A735AD">
        <w:rPr>
          <w:lang w:val="ru-RU"/>
        </w:rPr>
        <w:instrText xml:space="preserve"> </w:instrText>
      </w:r>
      <w:r>
        <w:instrText>SEQ</w:instrText>
      </w:r>
      <w:r w:rsidRPr="00A735AD">
        <w:rPr>
          <w:lang w:val="ru-RU"/>
        </w:rPr>
        <w:instrText xml:space="preserve"> Рисунок \* </w:instrText>
      </w:r>
      <w:r>
        <w:instrText>ARABIC</w:instrText>
      </w:r>
      <w:r w:rsidRPr="00A735AD">
        <w:rPr>
          <w:lang w:val="ru-RU"/>
        </w:rPr>
        <w:instrText xml:space="preserve"> </w:instrText>
      </w:r>
      <w:r>
        <w:fldChar w:fldCharType="separate"/>
      </w:r>
      <w:r w:rsidRPr="00A735AD">
        <w:rPr>
          <w:noProof/>
          <w:lang w:val="ru-RU"/>
        </w:rPr>
        <w:t>1</w:t>
      </w:r>
      <w:r>
        <w:fldChar w:fldCharType="end"/>
      </w:r>
    </w:p>
    <w:p w14:paraId="642A3A88" w14:textId="5DF6BBFF" w:rsidR="006623FA" w:rsidRPr="006623FA" w:rsidRDefault="006623FA" w:rsidP="00095246">
      <w:pPr>
        <w:rPr>
          <w:lang w:val="ru-RU"/>
        </w:rPr>
      </w:pPr>
      <w:r>
        <w:rPr>
          <w:lang w:val="ru-RU"/>
        </w:rPr>
        <w:t xml:space="preserve">Сделаем программу более модульной, добавив отдельный метод по обработке подсчётов, вместе с </w:t>
      </w:r>
      <w:r w:rsidR="005117CB">
        <w:rPr>
          <w:lang w:val="ru-RU"/>
        </w:rPr>
        <w:t>обработкой ошибок:</w:t>
      </w:r>
    </w:p>
    <w:p w14:paraId="1D7C837F" w14:textId="77777777" w:rsidR="009B0B7D" w:rsidRPr="007E2FA3" w:rsidRDefault="009B0B7D" w:rsidP="009B0B7D">
      <w:pPr>
        <w:pStyle w:val="Code"/>
        <w:ind w:left="709"/>
        <w:rPr>
          <w:lang w:val="ru-RU"/>
        </w:rPr>
      </w:pPr>
      <w:r>
        <w:t>private</w:t>
      </w:r>
      <w:r w:rsidRPr="007E2FA3">
        <w:rPr>
          <w:lang w:val="ru-RU"/>
        </w:rPr>
        <w:t xml:space="preserve"> </w:t>
      </w:r>
      <w:r>
        <w:t>void</w:t>
      </w:r>
      <w:r w:rsidRPr="007E2FA3">
        <w:rPr>
          <w:lang w:val="ru-RU"/>
        </w:rPr>
        <w:t xml:space="preserve"> </w:t>
      </w:r>
      <w:proofErr w:type="gramStart"/>
      <w:r>
        <w:t>Calculate</w:t>
      </w:r>
      <w:r w:rsidRPr="007E2FA3">
        <w:rPr>
          <w:lang w:val="ru-RU"/>
        </w:rPr>
        <w:t>(</w:t>
      </w:r>
      <w:proofErr w:type="gramEnd"/>
      <w:r w:rsidRPr="007E2FA3">
        <w:rPr>
          <w:lang w:val="ru-RU"/>
        </w:rPr>
        <w:t>)</w:t>
      </w:r>
    </w:p>
    <w:p w14:paraId="4CCD64AB" w14:textId="77777777" w:rsidR="009B0B7D" w:rsidRPr="007E2FA3" w:rsidRDefault="009B0B7D" w:rsidP="009B0B7D">
      <w:pPr>
        <w:pStyle w:val="Code"/>
        <w:ind w:left="709"/>
        <w:rPr>
          <w:lang w:val="ru-RU"/>
        </w:rPr>
      </w:pPr>
      <w:r w:rsidRPr="007E2FA3">
        <w:rPr>
          <w:lang w:val="ru-RU"/>
        </w:rPr>
        <w:t>{</w:t>
      </w:r>
    </w:p>
    <w:p w14:paraId="6FC3F03A" w14:textId="3F26D33E" w:rsidR="00282170" w:rsidRDefault="00282170" w:rsidP="00282170">
      <w:pPr>
        <w:pStyle w:val="Code"/>
        <w:ind w:left="720"/>
        <w:rPr>
          <w:color w:val="70AD47" w:themeColor="accent6"/>
          <w:lang w:val="ru-RU"/>
        </w:rPr>
      </w:pPr>
      <w:r>
        <w:rPr>
          <w:color w:val="70AD47" w:themeColor="accent6"/>
          <w:lang w:val="ru-RU"/>
        </w:rPr>
        <w:t xml:space="preserve">  </w:t>
      </w:r>
      <w:r w:rsidR="00493514" w:rsidRPr="00862878">
        <w:rPr>
          <w:color w:val="70AD47" w:themeColor="accent6"/>
          <w:lang w:val="ru-RU"/>
        </w:rPr>
        <w:t xml:space="preserve">// Проверка на запятую в текстовых </w:t>
      </w:r>
      <w:r>
        <w:rPr>
          <w:color w:val="70AD47" w:themeColor="accent6"/>
          <w:lang w:val="ru-RU"/>
        </w:rPr>
        <w:t>полях и их замена на точки</w:t>
      </w:r>
    </w:p>
    <w:p w14:paraId="25B80B79" w14:textId="6997EB3F" w:rsidR="00493514" w:rsidRPr="00282170" w:rsidRDefault="00282170" w:rsidP="00282170">
      <w:pPr>
        <w:pStyle w:val="Code"/>
        <w:ind w:left="720"/>
      </w:pPr>
      <w:r w:rsidRPr="007E2FA3">
        <w:rPr>
          <w:lang w:val="ru-RU"/>
        </w:rPr>
        <w:t xml:space="preserve">  </w:t>
      </w:r>
      <w:r w:rsidR="00493514" w:rsidRPr="00282170">
        <w:t>if (</w:t>
      </w:r>
      <w:proofErr w:type="gramStart"/>
      <w:r w:rsidR="00493514" w:rsidRPr="00282170">
        <w:t>textBox1.Text.Contains</w:t>
      </w:r>
      <w:proofErr w:type="gramEnd"/>
      <w:r w:rsidR="00493514" w:rsidRPr="00282170">
        <w:t>(','))</w:t>
      </w:r>
    </w:p>
    <w:p w14:paraId="209CE4C5" w14:textId="29263DAC" w:rsidR="00493514" w:rsidRPr="00493514" w:rsidRDefault="00282170" w:rsidP="00282170">
      <w:pPr>
        <w:pStyle w:val="Code"/>
        <w:ind w:left="720"/>
      </w:pPr>
      <w:r w:rsidRPr="00282170">
        <w:t xml:space="preserve">  </w:t>
      </w:r>
      <w:r w:rsidR="00493514" w:rsidRPr="00493514">
        <w:t>{</w:t>
      </w:r>
    </w:p>
    <w:p w14:paraId="3E011BCE" w14:textId="3E8362C2" w:rsidR="00493514" w:rsidRPr="00493514" w:rsidRDefault="00493514" w:rsidP="00282170">
      <w:pPr>
        <w:pStyle w:val="Code"/>
        <w:ind w:left="720"/>
      </w:pPr>
      <w:r w:rsidRPr="00493514">
        <w:t xml:space="preserve">  </w:t>
      </w:r>
      <w:r w:rsidR="00282170" w:rsidRPr="00282170">
        <w:t xml:space="preserve">  </w:t>
      </w:r>
      <w:r w:rsidRPr="00493514">
        <w:t xml:space="preserve">textBox1.Text = </w:t>
      </w:r>
      <w:proofErr w:type="gramStart"/>
      <w:r w:rsidRPr="00493514">
        <w:t>textBox1.Text.Replace</w:t>
      </w:r>
      <w:proofErr w:type="gramEnd"/>
      <w:r w:rsidRPr="00493514">
        <w:t>(',', '.');</w:t>
      </w:r>
    </w:p>
    <w:p w14:paraId="4B947731" w14:textId="65F7566C" w:rsidR="00493514" w:rsidRPr="00493514" w:rsidRDefault="00282170" w:rsidP="00282170">
      <w:pPr>
        <w:pStyle w:val="Code"/>
        <w:ind w:left="720"/>
      </w:pPr>
      <w:r w:rsidRPr="00282170">
        <w:t xml:space="preserve">  </w:t>
      </w:r>
      <w:r w:rsidR="00493514" w:rsidRPr="00493514">
        <w:t>}</w:t>
      </w:r>
    </w:p>
    <w:p w14:paraId="19AD65F9" w14:textId="1A48D70E" w:rsidR="00493514" w:rsidRPr="00493514" w:rsidRDefault="00282170" w:rsidP="00282170">
      <w:pPr>
        <w:pStyle w:val="Code"/>
        <w:ind w:left="720"/>
      </w:pPr>
      <w:r w:rsidRPr="00282170">
        <w:t xml:space="preserve">  </w:t>
      </w:r>
      <w:r w:rsidR="00493514" w:rsidRPr="00493514">
        <w:t>else if (</w:t>
      </w:r>
      <w:proofErr w:type="gramStart"/>
      <w:r w:rsidR="00493514" w:rsidRPr="00493514">
        <w:t>textBox2.Text.Contains</w:t>
      </w:r>
      <w:proofErr w:type="gramEnd"/>
      <w:r w:rsidR="00493514" w:rsidRPr="00493514">
        <w:t>(','))</w:t>
      </w:r>
    </w:p>
    <w:p w14:paraId="2C2DCCC3" w14:textId="785F66D2" w:rsidR="00493514" w:rsidRPr="00493514" w:rsidRDefault="00282170" w:rsidP="00282170">
      <w:pPr>
        <w:pStyle w:val="Code"/>
        <w:ind w:left="720"/>
      </w:pPr>
      <w:r w:rsidRPr="00282170">
        <w:t xml:space="preserve">  </w:t>
      </w:r>
      <w:r w:rsidR="00493514" w:rsidRPr="00493514">
        <w:t>{</w:t>
      </w:r>
    </w:p>
    <w:p w14:paraId="74151D5E" w14:textId="75789293" w:rsidR="00493514" w:rsidRPr="00493514" w:rsidRDefault="00493514" w:rsidP="00282170">
      <w:pPr>
        <w:pStyle w:val="Code"/>
        <w:ind w:left="720"/>
      </w:pPr>
      <w:r w:rsidRPr="00493514">
        <w:t xml:space="preserve">  </w:t>
      </w:r>
      <w:r w:rsidR="00282170" w:rsidRPr="00282170">
        <w:t xml:space="preserve">  </w:t>
      </w:r>
      <w:r w:rsidRPr="00493514">
        <w:t xml:space="preserve">textBox2.Text = </w:t>
      </w:r>
      <w:proofErr w:type="gramStart"/>
      <w:r w:rsidRPr="00493514">
        <w:t>textBox2.Text.Replace</w:t>
      </w:r>
      <w:proofErr w:type="gramEnd"/>
      <w:r w:rsidRPr="00493514">
        <w:t>(',', '.');</w:t>
      </w:r>
    </w:p>
    <w:p w14:paraId="2F99F0AB" w14:textId="1F1E6397" w:rsidR="00493514" w:rsidRDefault="00282170" w:rsidP="00282170">
      <w:pPr>
        <w:pStyle w:val="Code"/>
        <w:ind w:left="720"/>
        <w:rPr>
          <w:lang w:val="ru-RU"/>
        </w:rPr>
      </w:pPr>
      <w:r w:rsidRPr="00282170">
        <w:t xml:space="preserve">  </w:t>
      </w:r>
      <w:r w:rsidR="00493514" w:rsidRPr="00493514">
        <w:rPr>
          <w:lang w:val="ru-RU"/>
        </w:rPr>
        <w:t>}</w:t>
      </w:r>
    </w:p>
    <w:p w14:paraId="376B0CE6" w14:textId="77777777" w:rsidR="00EF3B34" w:rsidRPr="00493514" w:rsidRDefault="00EF3B34" w:rsidP="00862878">
      <w:pPr>
        <w:pStyle w:val="Code"/>
        <w:ind w:left="709"/>
        <w:rPr>
          <w:lang w:val="ru-RU"/>
        </w:rPr>
      </w:pPr>
    </w:p>
    <w:p w14:paraId="7E9BE389" w14:textId="77777777" w:rsidR="009B0B7D" w:rsidRPr="007E2FA3" w:rsidRDefault="009B0B7D" w:rsidP="009B0B7D">
      <w:pPr>
        <w:pStyle w:val="Code"/>
        <w:ind w:left="709"/>
        <w:rPr>
          <w:lang w:val="ru-RU"/>
        </w:rPr>
      </w:pPr>
      <w:r w:rsidRPr="00493514">
        <w:rPr>
          <w:lang w:val="ru-RU"/>
        </w:rPr>
        <w:t xml:space="preserve">  </w:t>
      </w:r>
      <w:r>
        <w:t>double</w:t>
      </w:r>
      <w:r w:rsidRPr="007E2FA3">
        <w:rPr>
          <w:lang w:val="ru-RU"/>
        </w:rPr>
        <w:t xml:space="preserve"> </w:t>
      </w:r>
      <w:r>
        <w:t>x</w:t>
      </w:r>
      <w:r w:rsidRPr="007E2FA3">
        <w:rPr>
          <w:lang w:val="ru-RU"/>
        </w:rPr>
        <w:t xml:space="preserve">1, </w:t>
      </w:r>
      <w:r>
        <w:t>x</w:t>
      </w:r>
      <w:r w:rsidRPr="007E2FA3">
        <w:rPr>
          <w:lang w:val="ru-RU"/>
        </w:rPr>
        <w:t xml:space="preserve">2, </w:t>
      </w:r>
      <w:r>
        <w:t>x</w:t>
      </w:r>
      <w:r w:rsidRPr="007E2FA3">
        <w:rPr>
          <w:lang w:val="ru-RU"/>
        </w:rPr>
        <w:t>;</w:t>
      </w:r>
    </w:p>
    <w:p w14:paraId="3D7502CB" w14:textId="77777777" w:rsidR="009B0B7D" w:rsidRPr="007E2FA3" w:rsidRDefault="009B0B7D" w:rsidP="009B0B7D">
      <w:pPr>
        <w:pStyle w:val="Code"/>
        <w:ind w:left="709"/>
        <w:rPr>
          <w:lang w:val="ru-RU"/>
        </w:rPr>
      </w:pPr>
    </w:p>
    <w:p w14:paraId="4CF901AF" w14:textId="77777777" w:rsidR="009B0B7D" w:rsidRPr="009B0B7D" w:rsidRDefault="009B0B7D" w:rsidP="009B0B7D">
      <w:pPr>
        <w:pStyle w:val="Code"/>
        <w:ind w:left="709"/>
        <w:rPr>
          <w:color w:val="70AD47" w:themeColor="accent6"/>
          <w:lang w:val="ru-RU"/>
        </w:rPr>
      </w:pPr>
      <w:r w:rsidRPr="007E2FA3">
        <w:rPr>
          <w:lang w:val="ru-RU"/>
        </w:rPr>
        <w:t xml:space="preserve">  </w:t>
      </w:r>
      <w:r w:rsidRPr="009B0B7D">
        <w:rPr>
          <w:color w:val="70AD47" w:themeColor="accent6"/>
          <w:lang w:val="ru-RU"/>
        </w:rPr>
        <w:t>// Проверка для конвертации значений из textBox1 и textBox2</w:t>
      </w:r>
    </w:p>
    <w:p w14:paraId="07C26B8C" w14:textId="77777777" w:rsidR="009B0B7D" w:rsidRDefault="009B0B7D" w:rsidP="009B0B7D">
      <w:pPr>
        <w:pStyle w:val="Code"/>
        <w:ind w:left="709"/>
      </w:pPr>
      <w:r w:rsidRPr="009B0B7D">
        <w:rPr>
          <w:lang w:val="ru-RU"/>
        </w:rPr>
        <w:t xml:space="preserve">  </w:t>
      </w:r>
      <w:r>
        <w:t xml:space="preserve">if </w:t>
      </w:r>
      <w:proofErr w:type="gramStart"/>
      <w:r>
        <w:t>(!</w:t>
      </w:r>
      <w:proofErr w:type="spellStart"/>
      <w:r>
        <w:t>double</w:t>
      </w:r>
      <w:proofErr w:type="gramEnd"/>
      <w:r>
        <w:t>.TryParse</w:t>
      </w:r>
      <w:proofErr w:type="spellEnd"/>
      <w:r>
        <w:t>(textBox1.Text, out x1) || !</w:t>
      </w:r>
      <w:proofErr w:type="spellStart"/>
      <w:r>
        <w:t>double.TryParse</w:t>
      </w:r>
      <w:proofErr w:type="spellEnd"/>
      <w:r>
        <w:t>(textBox2.Text, out x2))</w:t>
      </w:r>
    </w:p>
    <w:p w14:paraId="48A48C96" w14:textId="77777777" w:rsidR="009B0B7D" w:rsidRPr="009B0B7D" w:rsidRDefault="009B0B7D" w:rsidP="009B0B7D">
      <w:pPr>
        <w:pStyle w:val="Code"/>
        <w:ind w:left="709"/>
        <w:rPr>
          <w:lang w:val="ru-RU"/>
        </w:rPr>
      </w:pPr>
      <w:r>
        <w:t xml:space="preserve">  </w:t>
      </w:r>
      <w:r w:rsidRPr="009B0B7D">
        <w:rPr>
          <w:lang w:val="ru-RU"/>
        </w:rPr>
        <w:t>{</w:t>
      </w:r>
    </w:p>
    <w:p w14:paraId="6BB22F34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  </w:t>
      </w:r>
      <w:r>
        <w:t>label</w:t>
      </w:r>
      <w:r w:rsidRPr="009B0B7D">
        <w:rPr>
          <w:lang w:val="ru-RU"/>
        </w:rPr>
        <w:t>2.</w:t>
      </w:r>
      <w:r>
        <w:t>Text</w:t>
      </w:r>
      <w:r w:rsidRPr="009B0B7D">
        <w:rPr>
          <w:lang w:val="ru-RU"/>
        </w:rPr>
        <w:t xml:space="preserve"> = "= </w:t>
      </w:r>
      <w:r>
        <w:t>ERROR</w:t>
      </w:r>
      <w:r w:rsidRPr="009B0B7D">
        <w:rPr>
          <w:lang w:val="ru-RU"/>
        </w:rPr>
        <w:t>!";</w:t>
      </w:r>
    </w:p>
    <w:p w14:paraId="2DC9E07E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  </w:t>
      </w:r>
      <w:r>
        <w:t>return</w:t>
      </w:r>
      <w:r w:rsidRPr="009B0B7D">
        <w:rPr>
          <w:lang w:val="ru-RU"/>
        </w:rPr>
        <w:t>;</w:t>
      </w:r>
    </w:p>
    <w:p w14:paraId="34B60C54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}</w:t>
      </w:r>
    </w:p>
    <w:p w14:paraId="4703C217" w14:textId="77777777" w:rsidR="009B0B7D" w:rsidRPr="009B0B7D" w:rsidRDefault="009B0B7D" w:rsidP="009B0B7D">
      <w:pPr>
        <w:pStyle w:val="Code"/>
        <w:ind w:left="709"/>
        <w:rPr>
          <w:lang w:val="ru-RU"/>
        </w:rPr>
      </w:pPr>
    </w:p>
    <w:p w14:paraId="7639C272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</w:t>
      </w:r>
      <w:r w:rsidRPr="009B0B7D">
        <w:rPr>
          <w:color w:val="70AD47" w:themeColor="accent6"/>
          <w:lang w:val="ru-RU"/>
        </w:rPr>
        <w:t>// Проверка, что в label1 есть хотя бы 1 символ</w:t>
      </w:r>
    </w:p>
    <w:p w14:paraId="20E5844E" w14:textId="77777777" w:rsidR="009B0B7D" w:rsidRDefault="009B0B7D" w:rsidP="009B0B7D">
      <w:pPr>
        <w:pStyle w:val="Code"/>
        <w:ind w:left="709"/>
      </w:pPr>
      <w:r w:rsidRPr="009B0B7D">
        <w:rPr>
          <w:lang w:val="ru-RU"/>
        </w:rPr>
        <w:t xml:space="preserve">  </w:t>
      </w:r>
      <w:r>
        <w:t>if (</w:t>
      </w:r>
      <w:proofErr w:type="spellStart"/>
      <w:proofErr w:type="gramStart"/>
      <w:r>
        <w:t>string.IsNullOrEmpty</w:t>
      </w:r>
      <w:proofErr w:type="spellEnd"/>
      <w:proofErr w:type="gramEnd"/>
      <w:r>
        <w:t>(label1.Text))</w:t>
      </w:r>
    </w:p>
    <w:p w14:paraId="2011659A" w14:textId="77777777" w:rsidR="009B0B7D" w:rsidRPr="009B0B7D" w:rsidRDefault="009B0B7D" w:rsidP="009B0B7D">
      <w:pPr>
        <w:pStyle w:val="Code"/>
        <w:ind w:left="709"/>
        <w:rPr>
          <w:lang w:val="ru-RU"/>
        </w:rPr>
      </w:pPr>
      <w:r>
        <w:lastRenderedPageBreak/>
        <w:t xml:space="preserve">  </w:t>
      </w:r>
      <w:r w:rsidRPr="009B0B7D">
        <w:rPr>
          <w:lang w:val="ru-RU"/>
        </w:rPr>
        <w:t>{</w:t>
      </w:r>
    </w:p>
    <w:p w14:paraId="56738070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  </w:t>
      </w:r>
      <w:r>
        <w:t>label</w:t>
      </w:r>
      <w:r w:rsidRPr="009B0B7D">
        <w:rPr>
          <w:lang w:val="ru-RU"/>
        </w:rPr>
        <w:t>2.</w:t>
      </w:r>
      <w:r>
        <w:t>Text</w:t>
      </w:r>
      <w:r w:rsidRPr="009B0B7D">
        <w:rPr>
          <w:lang w:val="ru-RU"/>
        </w:rPr>
        <w:t xml:space="preserve"> = "= </w:t>
      </w:r>
      <w:r>
        <w:t>ERROR</w:t>
      </w:r>
      <w:r w:rsidRPr="009B0B7D">
        <w:rPr>
          <w:lang w:val="ru-RU"/>
        </w:rPr>
        <w:t>!";</w:t>
      </w:r>
    </w:p>
    <w:p w14:paraId="28132B12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  </w:t>
      </w:r>
      <w:r>
        <w:t>return</w:t>
      </w:r>
      <w:r w:rsidRPr="009B0B7D">
        <w:rPr>
          <w:lang w:val="ru-RU"/>
        </w:rPr>
        <w:t>;</w:t>
      </w:r>
    </w:p>
    <w:p w14:paraId="026817FA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}</w:t>
      </w:r>
    </w:p>
    <w:p w14:paraId="6E6C7B67" w14:textId="77777777" w:rsidR="009B0B7D" w:rsidRPr="009B0B7D" w:rsidRDefault="009B0B7D" w:rsidP="009B0B7D">
      <w:pPr>
        <w:pStyle w:val="Code"/>
        <w:ind w:left="709"/>
        <w:rPr>
          <w:lang w:val="ru-RU"/>
        </w:rPr>
      </w:pPr>
    </w:p>
    <w:p w14:paraId="52C7175B" w14:textId="77777777" w:rsidR="009B0B7D" w:rsidRPr="001F4F83" w:rsidRDefault="009B0B7D" w:rsidP="009B0B7D">
      <w:pPr>
        <w:pStyle w:val="Code"/>
        <w:ind w:left="709"/>
        <w:rPr>
          <w:color w:val="70AD47" w:themeColor="accent6"/>
          <w:lang w:val="ru-RU"/>
        </w:rPr>
      </w:pPr>
      <w:r w:rsidRPr="009B0B7D">
        <w:rPr>
          <w:lang w:val="ru-RU"/>
        </w:rPr>
        <w:t xml:space="preserve">  </w:t>
      </w:r>
      <w:r w:rsidRPr="001F4F83">
        <w:rPr>
          <w:color w:val="70AD47" w:themeColor="accent6"/>
          <w:lang w:val="ru-RU"/>
        </w:rPr>
        <w:t>// Выполнение операции в зависимости от знака в label1</w:t>
      </w:r>
    </w:p>
    <w:p w14:paraId="3AD7CF0F" w14:textId="77777777" w:rsidR="009B0B7D" w:rsidRDefault="009B0B7D" w:rsidP="009B0B7D">
      <w:pPr>
        <w:pStyle w:val="Code"/>
        <w:ind w:left="709"/>
      </w:pPr>
      <w:r w:rsidRPr="009B0B7D">
        <w:rPr>
          <w:lang w:val="ru-RU"/>
        </w:rPr>
        <w:t xml:space="preserve">  </w:t>
      </w:r>
      <w:r>
        <w:t>switch (label1.Text[0])</w:t>
      </w:r>
    </w:p>
    <w:p w14:paraId="042F337E" w14:textId="77777777" w:rsidR="009B0B7D" w:rsidRDefault="009B0B7D" w:rsidP="009B0B7D">
      <w:pPr>
        <w:pStyle w:val="Code"/>
        <w:ind w:left="709"/>
      </w:pPr>
      <w:r>
        <w:t xml:space="preserve">  {</w:t>
      </w:r>
    </w:p>
    <w:p w14:paraId="21D70F5D" w14:textId="77777777" w:rsidR="009B0B7D" w:rsidRDefault="009B0B7D" w:rsidP="009B0B7D">
      <w:pPr>
        <w:pStyle w:val="Code"/>
        <w:ind w:left="709"/>
      </w:pPr>
      <w:r>
        <w:t xml:space="preserve">    case '+':</w:t>
      </w:r>
    </w:p>
    <w:p w14:paraId="52752B2A" w14:textId="77777777" w:rsidR="009B0B7D" w:rsidRDefault="009B0B7D" w:rsidP="009B0B7D">
      <w:pPr>
        <w:pStyle w:val="Code"/>
        <w:ind w:left="709"/>
      </w:pPr>
      <w:r>
        <w:t xml:space="preserve">      x = x1 + x2;</w:t>
      </w:r>
    </w:p>
    <w:p w14:paraId="7405D5ED" w14:textId="77777777" w:rsidR="009B0B7D" w:rsidRDefault="009B0B7D" w:rsidP="009B0B7D">
      <w:pPr>
        <w:pStyle w:val="Code"/>
        <w:ind w:left="709"/>
      </w:pPr>
      <w:r>
        <w:t xml:space="preserve">      break;</w:t>
      </w:r>
    </w:p>
    <w:p w14:paraId="1EECE5FA" w14:textId="77777777" w:rsidR="009B0B7D" w:rsidRDefault="009B0B7D" w:rsidP="009B0B7D">
      <w:pPr>
        <w:pStyle w:val="Code"/>
        <w:ind w:left="709"/>
      </w:pPr>
      <w:r>
        <w:t xml:space="preserve">    case '-':</w:t>
      </w:r>
    </w:p>
    <w:p w14:paraId="013F6B7C" w14:textId="77777777" w:rsidR="009B0B7D" w:rsidRDefault="009B0B7D" w:rsidP="009B0B7D">
      <w:pPr>
        <w:pStyle w:val="Code"/>
        <w:ind w:left="709"/>
      </w:pPr>
      <w:r>
        <w:t xml:space="preserve">      x = x1 - x2;</w:t>
      </w:r>
    </w:p>
    <w:p w14:paraId="790B2858" w14:textId="77777777" w:rsidR="009B0B7D" w:rsidRDefault="009B0B7D" w:rsidP="009B0B7D">
      <w:pPr>
        <w:pStyle w:val="Code"/>
        <w:ind w:left="709"/>
      </w:pPr>
      <w:r>
        <w:t xml:space="preserve">      break;</w:t>
      </w:r>
    </w:p>
    <w:p w14:paraId="3C17AFEE" w14:textId="77777777" w:rsidR="009B0B7D" w:rsidRDefault="009B0B7D" w:rsidP="009B0B7D">
      <w:pPr>
        <w:pStyle w:val="Code"/>
        <w:ind w:left="709"/>
      </w:pPr>
      <w:r>
        <w:t xml:space="preserve">    case '/':</w:t>
      </w:r>
    </w:p>
    <w:p w14:paraId="73C51B7E" w14:textId="77777777" w:rsidR="009B0B7D" w:rsidRDefault="009B0B7D" w:rsidP="009B0B7D">
      <w:pPr>
        <w:pStyle w:val="Code"/>
        <w:ind w:left="709"/>
      </w:pPr>
      <w:r>
        <w:t xml:space="preserve">      if (x2 == 0)</w:t>
      </w:r>
    </w:p>
    <w:p w14:paraId="6BBCAF66" w14:textId="77777777" w:rsidR="009B0B7D" w:rsidRDefault="009B0B7D" w:rsidP="009B0B7D">
      <w:pPr>
        <w:pStyle w:val="Code"/>
        <w:ind w:left="709"/>
      </w:pPr>
      <w:r>
        <w:t xml:space="preserve">      {</w:t>
      </w:r>
    </w:p>
    <w:p w14:paraId="40A1DB5C" w14:textId="77777777" w:rsidR="009B0B7D" w:rsidRDefault="009B0B7D" w:rsidP="009B0B7D">
      <w:pPr>
        <w:pStyle w:val="Code"/>
        <w:ind w:left="709"/>
      </w:pPr>
      <w:r>
        <w:t xml:space="preserve">        label2.Text = "= ERROR!";</w:t>
      </w:r>
    </w:p>
    <w:p w14:paraId="1C692347" w14:textId="77777777" w:rsidR="009B0B7D" w:rsidRDefault="009B0B7D" w:rsidP="009B0B7D">
      <w:pPr>
        <w:pStyle w:val="Code"/>
        <w:ind w:left="709"/>
      </w:pPr>
      <w:r>
        <w:t xml:space="preserve">        return;</w:t>
      </w:r>
    </w:p>
    <w:p w14:paraId="087B1FE1" w14:textId="77777777" w:rsidR="009B0B7D" w:rsidRDefault="009B0B7D" w:rsidP="009B0B7D">
      <w:pPr>
        <w:pStyle w:val="Code"/>
        <w:ind w:left="709"/>
      </w:pPr>
      <w:r>
        <w:t xml:space="preserve">      }</w:t>
      </w:r>
    </w:p>
    <w:p w14:paraId="7682C058" w14:textId="77777777" w:rsidR="009B0B7D" w:rsidRDefault="009B0B7D" w:rsidP="009B0B7D">
      <w:pPr>
        <w:pStyle w:val="Code"/>
        <w:ind w:left="709"/>
      </w:pPr>
      <w:r>
        <w:t xml:space="preserve">      x = x1 / x2;</w:t>
      </w:r>
    </w:p>
    <w:p w14:paraId="1119E65C" w14:textId="77777777" w:rsidR="009B0B7D" w:rsidRDefault="009B0B7D" w:rsidP="009B0B7D">
      <w:pPr>
        <w:pStyle w:val="Code"/>
        <w:ind w:left="709"/>
      </w:pPr>
      <w:r>
        <w:t xml:space="preserve">      break;</w:t>
      </w:r>
    </w:p>
    <w:p w14:paraId="29A70A99" w14:textId="77777777" w:rsidR="009B0B7D" w:rsidRDefault="009B0B7D" w:rsidP="009B0B7D">
      <w:pPr>
        <w:pStyle w:val="Code"/>
        <w:ind w:left="709"/>
      </w:pPr>
      <w:r>
        <w:t xml:space="preserve">    case '*':</w:t>
      </w:r>
    </w:p>
    <w:p w14:paraId="084E6BBF" w14:textId="77777777" w:rsidR="009B0B7D" w:rsidRDefault="009B0B7D" w:rsidP="009B0B7D">
      <w:pPr>
        <w:pStyle w:val="Code"/>
        <w:ind w:left="709"/>
      </w:pPr>
      <w:r>
        <w:t xml:space="preserve">      x = x1 * x2;</w:t>
      </w:r>
    </w:p>
    <w:p w14:paraId="438841E6" w14:textId="77777777" w:rsidR="009B0B7D" w:rsidRDefault="009B0B7D" w:rsidP="009B0B7D">
      <w:pPr>
        <w:pStyle w:val="Code"/>
        <w:ind w:left="709"/>
      </w:pPr>
      <w:r>
        <w:t xml:space="preserve">      break;</w:t>
      </w:r>
    </w:p>
    <w:p w14:paraId="5D54E148" w14:textId="77777777" w:rsidR="009B0B7D" w:rsidRDefault="009B0B7D" w:rsidP="009B0B7D">
      <w:pPr>
        <w:pStyle w:val="Code"/>
        <w:ind w:left="709"/>
      </w:pPr>
      <w:r>
        <w:t xml:space="preserve">    default:</w:t>
      </w:r>
    </w:p>
    <w:p w14:paraId="1C5360FF" w14:textId="77777777" w:rsidR="009B0B7D" w:rsidRDefault="009B0B7D" w:rsidP="009B0B7D">
      <w:pPr>
        <w:pStyle w:val="Code"/>
        <w:ind w:left="709"/>
      </w:pPr>
      <w:r>
        <w:t xml:space="preserve">      label2.Text = "= ERROR!";</w:t>
      </w:r>
    </w:p>
    <w:p w14:paraId="45BCE84F" w14:textId="77777777" w:rsidR="009B0B7D" w:rsidRDefault="009B0B7D" w:rsidP="009B0B7D">
      <w:pPr>
        <w:pStyle w:val="Code"/>
        <w:ind w:left="709"/>
      </w:pPr>
      <w:r>
        <w:t xml:space="preserve">      return;</w:t>
      </w:r>
    </w:p>
    <w:p w14:paraId="7B28F816" w14:textId="77777777" w:rsidR="009B0B7D" w:rsidRPr="009B0B7D" w:rsidRDefault="009B0B7D" w:rsidP="009B0B7D">
      <w:pPr>
        <w:pStyle w:val="Code"/>
        <w:ind w:left="709"/>
        <w:rPr>
          <w:lang w:val="ru-RU"/>
        </w:rPr>
      </w:pPr>
      <w:r>
        <w:t xml:space="preserve">  </w:t>
      </w:r>
      <w:r w:rsidRPr="009B0B7D">
        <w:rPr>
          <w:lang w:val="ru-RU"/>
        </w:rPr>
        <w:t>}</w:t>
      </w:r>
    </w:p>
    <w:p w14:paraId="6DC25894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</w:t>
      </w:r>
      <w:r w:rsidRPr="001F4F83">
        <w:rPr>
          <w:color w:val="70AD47" w:themeColor="accent6"/>
          <w:lang w:val="ru-RU"/>
        </w:rPr>
        <w:t xml:space="preserve"> // Запись результата в label2</w:t>
      </w:r>
    </w:p>
    <w:p w14:paraId="53CD17E1" w14:textId="77777777" w:rsidR="009B0B7D" w:rsidRPr="009B0B7D" w:rsidRDefault="009B0B7D" w:rsidP="009B0B7D">
      <w:pPr>
        <w:pStyle w:val="Code"/>
        <w:ind w:left="709"/>
        <w:rPr>
          <w:lang w:val="ru-RU"/>
        </w:rPr>
      </w:pPr>
      <w:r w:rsidRPr="009B0B7D">
        <w:rPr>
          <w:lang w:val="ru-RU"/>
        </w:rPr>
        <w:t xml:space="preserve">  </w:t>
      </w:r>
      <w:r>
        <w:t>label</w:t>
      </w:r>
      <w:r w:rsidRPr="009B0B7D">
        <w:rPr>
          <w:lang w:val="ru-RU"/>
        </w:rPr>
        <w:t>2.</w:t>
      </w:r>
      <w:r>
        <w:t>Text</w:t>
      </w:r>
      <w:r w:rsidRPr="009B0B7D">
        <w:rPr>
          <w:lang w:val="ru-RU"/>
        </w:rPr>
        <w:t xml:space="preserve"> = "= " + </w:t>
      </w:r>
      <w:r>
        <w:t>x</w:t>
      </w:r>
      <w:r w:rsidRPr="009B0B7D">
        <w:rPr>
          <w:lang w:val="ru-RU"/>
        </w:rPr>
        <w:t>;</w:t>
      </w:r>
    </w:p>
    <w:p w14:paraId="7DA4D2E4" w14:textId="4D427208" w:rsidR="00FF50F8" w:rsidRPr="007E2FA3" w:rsidRDefault="009B0B7D" w:rsidP="009B0B7D">
      <w:pPr>
        <w:pStyle w:val="Code"/>
        <w:ind w:left="709"/>
        <w:rPr>
          <w:lang w:val="ru-RU"/>
        </w:rPr>
      </w:pPr>
      <w:r w:rsidRPr="007E2FA3">
        <w:rPr>
          <w:lang w:val="ru-RU"/>
        </w:rPr>
        <w:t>}</w:t>
      </w:r>
    </w:p>
    <w:p w14:paraId="74A52E10" w14:textId="77777777" w:rsidR="00A53134" w:rsidRDefault="007E2FA3" w:rsidP="007E2FA3">
      <w:pPr>
        <w:rPr>
          <w:lang w:val="ru-RU"/>
        </w:rPr>
      </w:pPr>
      <w:r>
        <w:rPr>
          <w:lang w:val="ru-RU"/>
        </w:rPr>
        <w:t>В обработчик</w:t>
      </w:r>
      <w:r w:rsidR="00A53134">
        <w:rPr>
          <w:lang w:val="ru-RU"/>
        </w:rPr>
        <w:t>5</w:t>
      </w:r>
      <w:r>
        <w:rPr>
          <w:lang w:val="ru-RU"/>
        </w:rPr>
        <w:t xml:space="preserve"> кликов </w:t>
      </w:r>
      <w:r w:rsidR="00A53134">
        <w:t>button</w:t>
      </w:r>
      <w:r w:rsidR="00A53134" w:rsidRPr="00A53134">
        <w:rPr>
          <w:lang w:val="ru-RU"/>
        </w:rPr>
        <w:t>5</w:t>
      </w:r>
      <w:r w:rsidR="00A53134">
        <w:rPr>
          <w:lang w:val="ru-RU"/>
        </w:rPr>
        <w:t xml:space="preserve"> заменим код на вызов функции подсчёта:</w:t>
      </w:r>
    </w:p>
    <w:p w14:paraId="16C415EC" w14:textId="24BE9B3D" w:rsidR="00AB46C1" w:rsidRDefault="00AB46C1" w:rsidP="00A56510">
      <w:pPr>
        <w:pStyle w:val="Code"/>
      </w:pPr>
      <w:r w:rsidRPr="0028129B">
        <w:rPr>
          <w:lang w:val="ru-RU"/>
        </w:rPr>
        <w:t xml:space="preserve">    </w:t>
      </w:r>
      <w:r w:rsidR="00A56510" w:rsidRPr="0028129B">
        <w:rPr>
          <w:lang w:val="ru-RU"/>
        </w:rPr>
        <w:tab/>
      </w:r>
      <w:r>
        <w:t>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89B414" w14:textId="129BBE5D" w:rsidR="00AB46C1" w:rsidRPr="00AB46C1" w:rsidRDefault="00AB46C1" w:rsidP="00A56510">
      <w:pPr>
        <w:pStyle w:val="Code"/>
        <w:rPr>
          <w:lang w:val="ru-RU"/>
        </w:rPr>
      </w:pPr>
      <w:r>
        <w:t xml:space="preserve">    </w:t>
      </w:r>
      <w:r w:rsidR="00A56510" w:rsidRPr="00A56510">
        <w:tab/>
      </w:r>
      <w:r w:rsidRPr="00AB46C1">
        <w:rPr>
          <w:lang w:val="ru-RU"/>
        </w:rPr>
        <w:t>{</w:t>
      </w:r>
    </w:p>
    <w:p w14:paraId="6CCE700E" w14:textId="6914B5DD" w:rsidR="00AB46C1" w:rsidRPr="00AB46C1" w:rsidRDefault="00AB46C1" w:rsidP="00A56510">
      <w:pPr>
        <w:pStyle w:val="Code"/>
        <w:rPr>
          <w:lang w:val="ru-RU"/>
        </w:rPr>
      </w:pPr>
      <w:r w:rsidRPr="00AB46C1">
        <w:rPr>
          <w:lang w:val="ru-RU"/>
        </w:rPr>
        <w:t xml:space="preserve">      </w:t>
      </w:r>
      <w:r w:rsidR="00A56510">
        <w:rPr>
          <w:lang w:val="ru-RU"/>
        </w:rPr>
        <w:tab/>
        <w:t xml:space="preserve">  </w:t>
      </w:r>
      <w:proofErr w:type="gramStart"/>
      <w:r>
        <w:t>Calculate</w:t>
      </w:r>
      <w:r w:rsidRPr="00AB46C1">
        <w:rPr>
          <w:lang w:val="ru-RU"/>
        </w:rPr>
        <w:t>(</w:t>
      </w:r>
      <w:proofErr w:type="gramEnd"/>
      <w:r w:rsidRPr="00AB46C1">
        <w:rPr>
          <w:lang w:val="ru-RU"/>
        </w:rPr>
        <w:t>);</w:t>
      </w:r>
    </w:p>
    <w:p w14:paraId="5E56D5C4" w14:textId="44B49C48" w:rsidR="007E2FA3" w:rsidRPr="00A53134" w:rsidRDefault="00AB46C1" w:rsidP="00A56510">
      <w:pPr>
        <w:pStyle w:val="Code"/>
        <w:rPr>
          <w:lang w:val="ru-RU"/>
        </w:rPr>
      </w:pPr>
      <w:r w:rsidRPr="00AB46C1">
        <w:rPr>
          <w:lang w:val="ru-RU"/>
        </w:rPr>
        <w:t xml:space="preserve">    </w:t>
      </w:r>
      <w:r w:rsidR="00A56510">
        <w:rPr>
          <w:lang w:val="ru-RU"/>
        </w:rPr>
        <w:tab/>
      </w:r>
      <w:r w:rsidRPr="00AB46C1">
        <w:rPr>
          <w:lang w:val="ru-RU"/>
        </w:rPr>
        <w:t>}</w:t>
      </w:r>
      <w:r w:rsidR="00A53134" w:rsidRPr="00A53134">
        <w:rPr>
          <w:lang w:val="ru-RU"/>
        </w:rPr>
        <w:t xml:space="preserve"> </w:t>
      </w:r>
    </w:p>
    <w:p w14:paraId="63B0E2A8" w14:textId="77777777" w:rsidR="00AB46C1" w:rsidRDefault="00AB46C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93FC3E" w14:textId="4A5616AE" w:rsidR="00B301D6" w:rsidRPr="007E2FA3" w:rsidRDefault="00A735AD" w:rsidP="004D3D8D">
      <w:pPr>
        <w:rPr>
          <w:b/>
          <w:sz w:val="20"/>
          <w:lang w:val="ru-RU"/>
        </w:rPr>
      </w:pPr>
      <w:r>
        <w:rPr>
          <w:lang w:val="ru-RU"/>
        </w:rPr>
        <w:lastRenderedPageBreak/>
        <w:t>Добавим метод для установки арифметической операции по нажатию:</w:t>
      </w:r>
    </w:p>
    <w:p w14:paraId="25515627" w14:textId="488FFC85" w:rsidR="00332A36" w:rsidRDefault="00332A36" w:rsidP="00332A36">
      <w:pPr>
        <w:pStyle w:val="Code"/>
      </w:pPr>
      <w:r w:rsidRPr="007E2FA3">
        <w:rPr>
          <w:lang w:val="ru-RU"/>
        </w:rPr>
        <w:tab/>
      </w:r>
      <w:r>
        <w:t xml:space="preserve">private void </w:t>
      </w:r>
      <w:proofErr w:type="spellStart"/>
      <w:r>
        <w:t>Calculator_</w:t>
      </w:r>
      <w:proofErr w:type="gramStart"/>
      <w:r>
        <w:t>KeyDown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KeyEventArgs</w:t>
      </w:r>
      <w:proofErr w:type="spellEnd"/>
      <w:r>
        <w:t xml:space="preserve"> e)</w:t>
      </w:r>
    </w:p>
    <w:p w14:paraId="3C62CC57" w14:textId="11A291C9" w:rsidR="00332A36" w:rsidRDefault="00332A36" w:rsidP="00332A36">
      <w:pPr>
        <w:pStyle w:val="Code"/>
        <w:ind w:left="720"/>
      </w:pPr>
      <w:r>
        <w:t>{</w:t>
      </w:r>
    </w:p>
    <w:p w14:paraId="35460BF5" w14:textId="0A404AFD" w:rsidR="00332A36" w:rsidRDefault="00332A36" w:rsidP="00332A36">
      <w:pPr>
        <w:pStyle w:val="Code"/>
        <w:ind w:left="720"/>
      </w:pPr>
      <w:r>
        <w:t xml:space="preserve">   switch (</w:t>
      </w:r>
      <w:proofErr w:type="spellStart"/>
      <w:proofErr w:type="gramStart"/>
      <w:r>
        <w:t>e.KeyCode</w:t>
      </w:r>
      <w:proofErr w:type="spellEnd"/>
      <w:proofErr w:type="gramEnd"/>
      <w:r>
        <w:t>)</w:t>
      </w:r>
    </w:p>
    <w:p w14:paraId="5B45947D" w14:textId="5F898933" w:rsidR="00332A36" w:rsidRDefault="00332A36" w:rsidP="00332A36">
      <w:pPr>
        <w:pStyle w:val="Code"/>
        <w:ind w:left="720"/>
      </w:pPr>
      <w:r>
        <w:t xml:space="preserve">     {</w:t>
      </w:r>
    </w:p>
    <w:p w14:paraId="175E5B20" w14:textId="77777777" w:rsidR="00332A36" w:rsidRDefault="00332A36" w:rsidP="00332A36">
      <w:pPr>
        <w:pStyle w:val="Code"/>
        <w:ind w:left="720"/>
      </w:pPr>
      <w:r>
        <w:t xml:space="preserve">        case </w:t>
      </w:r>
      <w:proofErr w:type="spellStart"/>
      <w:r>
        <w:t>Keys.Add</w:t>
      </w:r>
      <w:proofErr w:type="spellEnd"/>
      <w:r>
        <w:t>:</w:t>
      </w:r>
    </w:p>
    <w:p w14:paraId="19DA9AB1" w14:textId="77777777" w:rsidR="00332A36" w:rsidRPr="007E2FA3" w:rsidRDefault="00332A36" w:rsidP="00332A36">
      <w:pPr>
        <w:pStyle w:val="Code"/>
        <w:ind w:left="720"/>
        <w:rPr>
          <w:lang w:val="ru-RU"/>
        </w:rPr>
      </w:pPr>
      <w:r w:rsidRPr="00C6559A">
        <w:t xml:space="preserve">      </w:t>
      </w:r>
      <w:r>
        <w:t xml:space="preserve">  case</w:t>
      </w:r>
      <w:r w:rsidRPr="007E2FA3">
        <w:rPr>
          <w:lang w:val="ru-RU"/>
        </w:rPr>
        <w:t xml:space="preserve"> </w:t>
      </w:r>
      <w:r>
        <w:t>Keys</w:t>
      </w:r>
      <w:r w:rsidRPr="007E2FA3">
        <w:rPr>
          <w:lang w:val="ru-RU"/>
        </w:rPr>
        <w:t>.</w:t>
      </w:r>
      <w:proofErr w:type="spellStart"/>
      <w:r>
        <w:t>Oemplus</w:t>
      </w:r>
      <w:proofErr w:type="spellEnd"/>
      <w:r w:rsidRPr="007E2FA3">
        <w:rPr>
          <w:lang w:val="ru-RU"/>
        </w:rPr>
        <w:t xml:space="preserve">:  </w:t>
      </w:r>
      <w:r w:rsidRPr="00807489">
        <w:rPr>
          <w:color w:val="70AD47" w:themeColor="accent6"/>
          <w:lang w:val="ru-RU"/>
        </w:rPr>
        <w:t>// Обработка нажатия клавиши "+" на основной клавиатуре</w:t>
      </w:r>
    </w:p>
    <w:p w14:paraId="726D3763" w14:textId="0147701F" w:rsidR="00332A36" w:rsidRPr="00332A36" w:rsidRDefault="00332A36" w:rsidP="00332A36">
      <w:pPr>
        <w:pStyle w:val="Code"/>
        <w:ind w:left="720"/>
        <w:rPr>
          <w:lang w:val="ru-RU"/>
        </w:rPr>
      </w:pPr>
      <w:r w:rsidRPr="00C6559A">
        <w:rPr>
          <w:lang w:val="ru-RU"/>
        </w:rPr>
        <w:t xml:space="preserve">        </w:t>
      </w:r>
      <w:r w:rsidR="00C6559A" w:rsidRPr="00C6559A">
        <w:rPr>
          <w:lang w:val="ru-RU"/>
        </w:rPr>
        <w:t xml:space="preserve">  </w:t>
      </w:r>
      <w:r>
        <w:t>label</w:t>
      </w:r>
      <w:r w:rsidRPr="00332A36">
        <w:rPr>
          <w:lang w:val="ru-RU"/>
        </w:rPr>
        <w:t>1.</w:t>
      </w:r>
      <w:r>
        <w:t>Text</w:t>
      </w:r>
      <w:r w:rsidRPr="00332A36">
        <w:rPr>
          <w:lang w:val="ru-RU"/>
        </w:rPr>
        <w:t xml:space="preserve"> = "+"; </w:t>
      </w:r>
      <w:r w:rsidRPr="00807489">
        <w:rPr>
          <w:color w:val="70AD47" w:themeColor="accent6"/>
          <w:lang w:val="ru-RU"/>
        </w:rPr>
        <w:t xml:space="preserve">// Предотвращение ввода текста в </w:t>
      </w:r>
      <w:proofErr w:type="spellStart"/>
      <w:r w:rsidRPr="00807489">
        <w:rPr>
          <w:color w:val="70AD47" w:themeColor="accent6"/>
          <w:lang w:val="ru-RU"/>
        </w:rPr>
        <w:t>TextBox</w:t>
      </w:r>
      <w:proofErr w:type="spellEnd"/>
    </w:p>
    <w:p w14:paraId="62F2CEEB" w14:textId="50CBDDAA" w:rsidR="00332A36" w:rsidRPr="00332A36" w:rsidRDefault="00332A36" w:rsidP="00332A36">
      <w:pPr>
        <w:pStyle w:val="Code"/>
        <w:ind w:left="720"/>
        <w:rPr>
          <w:lang w:val="ru-RU"/>
        </w:rPr>
      </w:pPr>
      <w:r w:rsidRPr="00332A36">
        <w:rPr>
          <w:lang w:val="ru-RU"/>
        </w:rPr>
        <w:t xml:space="preserve">        </w:t>
      </w:r>
      <w:r w:rsidR="00C6559A" w:rsidRPr="00C6559A">
        <w:rPr>
          <w:lang w:val="ru-RU"/>
        </w:rPr>
        <w:t xml:space="preserve">  </w:t>
      </w:r>
      <w:proofErr w:type="gramStart"/>
      <w:r>
        <w:t>e</w:t>
      </w:r>
      <w:r w:rsidRPr="00332A36">
        <w:rPr>
          <w:lang w:val="ru-RU"/>
        </w:rPr>
        <w:t>.</w:t>
      </w:r>
      <w:r>
        <w:t>Handled</w:t>
      </w:r>
      <w:proofErr w:type="gramEnd"/>
      <w:r w:rsidRPr="00332A36">
        <w:rPr>
          <w:lang w:val="ru-RU"/>
        </w:rPr>
        <w:t xml:space="preserve"> = </w:t>
      </w:r>
      <w:r>
        <w:t>true</w:t>
      </w:r>
      <w:r w:rsidRPr="00332A36">
        <w:rPr>
          <w:lang w:val="ru-RU"/>
        </w:rPr>
        <w:t xml:space="preserve">;  </w:t>
      </w:r>
      <w:r w:rsidRPr="00807489">
        <w:rPr>
          <w:color w:val="70AD47" w:themeColor="accent6"/>
          <w:lang w:val="ru-RU"/>
        </w:rPr>
        <w:t>// Подавление дальнейшей обработки клавиши</w:t>
      </w:r>
    </w:p>
    <w:p w14:paraId="17F8F440" w14:textId="7BC8504E" w:rsidR="00332A36" w:rsidRDefault="00332A36" w:rsidP="00332A36">
      <w:pPr>
        <w:pStyle w:val="Code"/>
        <w:ind w:left="720"/>
      </w:pPr>
      <w:r w:rsidRPr="00332A36">
        <w:rPr>
          <w:lang w:val="ru-RU"/>
        </w:rPr>
        <w:t xml:space="preserve">        </w:t>
      </w:r>
      <w:r w:rsidR="00C6559A" w:rsidRPr="007E2FA3">
        <w:rPr>
          <w:lang w:val="ru-RU"/>
        </w:rPr>
        <w:t xml:space="preserve">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44BEFDC9" w14:textId="5DE41EA8" w:rsidR="00332A36" w:rsidRDefault="00332A36" w:rsidP="00332A36">
      <w:pPr>
        <w:pStyle w:val="Code"/>
        <w:ind w:left="720"/>
      </w:pPr>
      <w:r>
        <w:t xml:space="preserve">        </w:t>
      </w:r>
      <w:r w:rsidR="00C6559A">
        <w:t xml:space="preserve">  </w:t>
      </w:r>
      <w:r>
        <w:t>break;</w:t>
      </w:r>
    </w:p>
    <w:p w14:paraId="6E1AED3F" w14:textId="77777777" w:rsidR="00332A36" w:rsidRDefault="00332A36" w:rsidP="00332A36">
      <w:pPr>
        <w:pStyle w:val="Code"/>
        <w:ind w:left="720"/>
      </w:pPr>
    </w:p>
    <w:p w14:paraId="1A0C72F0" w14:textId="77777777" w:rsidR="00332A36" w:rsidRDefault="00332A36" w:rsidP="00332A36">
      <w:pPr>
        <w:pStyle w:val="Code"/>
        <w:ind w:left="720"/>
      </w:pPr>
      <w:r>
        <w:t xml:space="preserve">        case </w:t>
      </w:r>
      <w:proofErr w:type="spellStart"/>
      <w:r>
        <w:t>Keys.Subtract</w:t>
      </w:r>
      <w:proofErr w:type="spellEnd"/>
      <w:r>
        <w:t>:</w:t>
      </w:r>
    </w:p>
    <w:p w14:paraId="6AA22E23" w14:textId="77777777" w:rsidR="00332A36" w:rsidRPr="00332A36" w:rsidRDefault="00332A36" w:rsidP="00332A36">
      <w:pPr>
        <w:pStyle w:val="Code"/>
        <w:ind w:left="720"/>
        <w:rPr>
          <w:lang w:val="ru-RU"/>
        </w:rPr>
      </w:pPr>
      <w:r>
        <w:t xml:space="preserve">        case</w:t>
      </w:r>
      <w:r w:rsidRPr="00332A36">
        <w:rPr>
          <w:lang w:val="ru-RU"/>
        </w:rPr>
        <w:t xml:space="preserve"> </w:t>
      </w:r>
      <w:r>
        <w:t>Keys</w:t>
      </w:r>
      <w:r w:rsidRPr="00332A36">
        <w:rPr>
          <w:lang w:val="ru-RU"/>
        </w:rPr>
        <w:t>.</w:t>
      </w:r>
      <w:proofErr w:type="spellStart"/>
      <w:r>
        <w:t>OemMinus</w:t>
      </w:r>
      <w:proofErr w:type="spellEnd"/>
      <w:r w:rsidRPr="00332A36">
        <w:rPr>
          <w:lang w:val="ru-RU"/>
        </w:rPr>
        <w:t xml:space="preserve">: </w:t>
      </w:r>
      <w:r w:rsidRPr="00807489">
        <w:rPr>
          <w:color w:val="70AD47" w:themeColor="accent6"/>
          <w:lang w:val="ru-RU"/>
        </w:rPr>
        <w:t>// Обработка нажатия клавиши "-" на основной клавиатуре</w:t>
      </w:r>
    </w:p>
    <w:p w14:paraId="6AD0E375" w14:textId="77777777" w:rsidR="00332A36" w:rsidRDefault="00332A36" w:rsidP="00332A36">
      <w:pPr>
        <w:pStyle w:val="Code"/>
        <w:ind w:left="720"/>
      </w:pPr>
      <w:r w:rsidRPr="00332A36">
        <w:rPr>
          <w:lang w:val="ru-RU"/>
        </w:rPr>
        <w:t xml:space="preserve">          </w:t>
      </w:r>
      <w:r>
        <w:t>label1.Text = "-";</w:t>
      </w:r>
    </w:p>
    <w:p w14:paraId="6AB2EB2C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6CF4F7EF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0CD87CD2" w14:textId="77777777" w:rsidR="00332A36" w:rsidRDefault="00332A36" w:rsidP="00332A36">
      <w:pPr>
        <w:pStyle w:val="Code"/>
        <w:ind w:left="720"/>
      </w:pPr>
      <w:r>
        <w:t xml:space="preserve">          break;</w:t>
      </w:r>
    </w:p>
    <w:p w14:paraId="68393477" w14:textId="77777777" w:rsidR="00332A36" w:rsidRDefault="00332A36" w:rsidP="00332A36">
      <w:pPr>
        <w:pStyle w:val="Code"/>
        <w:ind w:left="720"/>
      </w:pPr>
    </w:p>
    <w:p w14:paraId="759EB190" w14:textId="22A968C9" w:rsidR="00332A36" w:rsidRDefault="00332A36" w:rsidP="00332A36">
      <w:pPr>
        <w:pStyle w:val="Code"/>
        <w:ind w:left="720"/>
      </w:pPr>
      <w:r>
        <w:t xml:space="preserve">        </w:t>
      </w:r>
      <w:r w:rsidR="00877225" w:rsidRPr="00877225">
        <w:t xml:space="preserve">case Keys.D8 when </w:t>
      </w:r>
      <w:proofErr w:type="spellStart"/>
      <w:proofErr w:type="gramStart"/>
      <w:r w:rsidR="00877225" w:rsidRPr="00877225">
        <w:t>e.Shift</w:t>
      </w:r>
      <w:proofErr w:type="spellEnd"/>
      <w:proofErr w:type="gramEnd"/>
      <w:r w:rsidR="00877225" w:rsidRPr="00877225">
        <w:t>:</w:t>
      </w:r>
    </w:p>
    <w:p w14:paraId="640ED693" w14:textId="77777777" w:rsidR="00332A36" w:rsidRPr="00332A36" w:rsidRDefault="00332A36" w:rsidP="00332A36">
      <w:pPr>
        <w:pStyle w:val="Code"/>
        <w:ind w:left="720"/>
        <w:rPr>
          <w:lang w:val="ru-RU"/>
        </w:rPr>
      </w:pPr>
      <w:r>
        <w:t xml:space="preserve">        case</w:t>
      </w:r>
      <w:r w:rsidRPr="00332A36">
        <w:rPr>
          <w:lang w:val="ru-RU"/>
        </w:rPr>
        <w:t xml:space="preserve"> </w:t>
      </w:r>
      <w:r>
        <w:t>Keys</w:t>
      </w:r>
      <w:r w:rsidRPr="00332A36">
        <w:rPr>
          <w:lang w:val="ru-RU"/>
        </w:rPr>
        <w:t>.</w:t>
      </w:r>
      <w:proofErr w:type="spellStart"/>
      <w:r>
        <w:t>Oem</w:t>
      </w:r>
      <w:proofErr w:type="spellEnd"/>
      <w:r w:rsidRPr="00332A36">
        <w:rPr>
          <w:lang w:val="ru-RU"/>
        </w:rPr>
        <w:t xml:space="preserve">8:     </w:t>
      </w:r>
      <w:r w:rsidRPr="00807489">
        <w:rPr>
          <w:color w:val="70AD47" w:themeColor="accent6"/>
          <w:lang w:val="ru-RU"/>
        </w:rPr>
        <w:t>// Обработка нажатия клавиши "*" на основной клавиатуре</w:t>
      </w:r>
    </w:p>
    <w:p w14:paraId="284AA995" w14:textId="77777777" w:rsidR="00332A36" w:rsidRDefault="00332A36" w:rsidP="00332A36">
      <w:pPr>
        <w:pStyle w:val="Code"/>
        <w:ind w:left="720"/>
      </w:pPr>
      <w:r w:rsidRPr="00332A36">
        <w:rPr>
          <w:lang w:val="ru-RU"/>
        </w:rPr>
        <w:t xml:space="preserve">          </w:t>
      </w:r>
      <w:r>
        <w:t>label1.Text = "*";</w:t>
      </w:r>
    </w:p>
    <w:p w14:paraId="53588D59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07336F78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5B4803CB" w14:textId="77777777" w:rsidR="00332A36" w:rsidRDefault="00332A36" w:rsidP="00332A36">
      <w:pPr>
        <w:pStyle w:val="Code"/>
        <w:ind w:left="720"/>
      </w:pPr>
      <w:r>
        <w:t xml:space="preserve">          break;</w:t>
      </w:r>
    </w:p>
    <w:p w14:paraId="74C65B3C" w14:textId="77777777" w:rsidR="00332A36" w:rsidRDefault="00332A36" w:rsidP="00332A36">
      <w:pPr>
        <w:pStyle w:val="Code"/>
        <w:ind w:left="720"/>
      </w:pPr>
    </w:p>
    <w:p w14:paraId="78A6FA7D" w14:textId="77777777" w:rsidR="00332A36" w:rsidRDefault="00332A36" w:rsidP="00332A36">
      <w:pPr>
        <w:pStyle w:val="Code"/>
        <w:ind w:left="720"/>
      </w:pPr>
      <w:r>
        <w:t xml:space="preserve">        case </w:t>
      </w:r>
      <w:proofErr w:type="spellStart"/>
      <w:r>
        <w:t>Keys.Divide</w:t>
      </w:r>
      <w:proofErr w:type="spellEnd"/>
      <w:r>
        <w:t>:</w:t>
      </w:r>
    </w:p>
    <w:p w14:paraId="38E48A9E" w14:textId="77777777" w:rsidR="00332A36" w:rsidRPr="007E2FA3" w:rsidRDefault="00332A36" w:rsidP="00332A36">
      <w:pPr>
        <w:pStyle w:val="Code"/>
        <w:ind w:left="720"/>
      </w:pPr>
      <w:r>
        <w:t xml:space="preserve">        case</w:t>
      </w:r>
      <w:r w:rsidRPr="007E2FA3">
        <w:t xml:space="preserve"> </w:t>
      </w:r>
      <w:proofErr w:type="spellStart"/>
      <w:r>
        <w:t>Keys</w:t>
      </w:r>
      <w:r w:rsidRPr="007E2FA3">
        <w:t>.</w:t>
      </w:r>
      <w:r>
        <w:t>OemQuestion</w:t>
      </w:r>
      <w:proofErr w:type="spellEnd"/>
      <w:r w:rsidRPr="007E2FA3">
        <w:t xml:space="preserve">: </w:t>
      </w:r>
      <w:r w:rsidRPr="007E2FA3">
        <w:rPr>
          <w:color w:val="70AD47" w:themeColor="accent6"/>
        </w:rPr>
        <w:t xml:space="preserve">// </w:t>
      </w:r>
      <w:r w:rsidRPr="00807489">
        <w:rPr>
          <w:color w:val="70AD47" w:themeColor="accent6"/>
          <w:lang w:val="ru-RU"/>
        </w:rPr>
        <w:t>Некоторые</w:t>
      </w:r>
      <w:r w:rsidRPr="007E2FA3">
        <w:rPr>
          <w:color w:val="70AD47" w:themeColor="accent6"/>
        </w:rPr>
        <w:t xml:space="preserve"> </w:t>
      </w:r>
      <w:r w:rsidRPr="00807489">
        <w:rPr>
          <w:color w:val="70AD47" w:themeColor="accent6"/>
          <w:lang w:val="ru-RU"/>
        </w:rPr>
        <w:t>клавиатуры</w:t>
      </w:r>
      <w:r w:rsidRPr="007E2FA3">
        <w:rPr>
          <w:color w:val="70AD47" w:themeColor="accent6"/>
        </w:rPr>
        <w:t xml:space="preserve"> </w:t>
      </w:r>
      <w:r w:rsidRPr="00807489">
        <w:rPr>
          <w:color w:val="70AD47" w:themeColor="accent6"/>
          <w:lang w:val="ru-RU"/>
        </w:rPr>
        <w:t>используют</w:t>
      </w:r>
      <w:r w:rsidRPr="007E2FA3">
        <w:rPr>
          <w:color w:val="70AD47" w:themeColor="accent6"/>
        </w:rPr>
        <w:t xml:space="preserve"> "/" </w:t>
      </w:r>
      <w:r w:rsidRPr="00807489">
        <w:rPr>
          <w:color w:val="70AD47" w:themeColor="accent6"/>
          <w:lang w:val="ru-RU"/>
        </w:rPr>
        <w:t>на</w:t>
      </w:r>
      <w:r w:rsidRPr="007E2FA3">
        <w:rPr>
          <w:color w:val="70AD47" w:themeColor="accent6"/>
        </w:rPr>
        <w:t xml:space="preserve"> </w:t>
      </w:r>
      <w:r w:rsidRPr="00807489">
        <w:rPr>
          <w:color w:val="70AD47" w:themeColor="accent6"/>
          <w:lang w:val="ru-RU"/>
        </w:rPr>
        <w:t>основной</w:t>
      </w:r>
      <w:r w:rsidRPr="007E2FA3">
        <w:rPr>
          <w:color w:val="70AD47" w:themeColor="accent6"/>
        </w:rPr>
        <w:t xml:space="preserve"> </w:t>
      </w:r>
      <w:r w:rsidRPr="00807489">
        <w:rPr>
          <w:color w:val="70AD47" w:themeColor="accent6"/>
          <w:lang w:val="ru-RU"/>
        </w:rPr>
        <w:t>клавиатуре</w:t>
      </w:r>
    </w:p>
    <w:p w14:paraId="32A696F5" w14:textId="77777777" w:rsidR="00332A36" w:rsidRDefault="00332A36" w:rsidP="00332A36">
      <w:pPr>
        <w:pStyle w:val="Code"/>
        <w:ind w:left="720"/>
      </w:pPr>
      <w:r w:rsidRPr="007E2FA3">
        <w:t xml:space="preserve">          </w:t>
      </w:r>
      <w:r>
        <w:t>label1.Text = "/";</w:t>
      </w:r>
    </w:p>
    <w:p w14:paraId="3BF9FA63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00078973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3C30C051" w14:textId="77777777" w:rsidR="00332A36" w:rsidRPr="007E2FA3" w:rsidRDefault="00332A36" w:rsidP="00332A36">
      <w:pPr>
        <w:pStyle w:val="Code"/>
        <w:ind w:left="720"/>
        <w:rPr>
          <w:lang w:val="ru-RU"/>
        </w:rPr>
      </w:pPr>
      <w:r>
        <w:t xml:space="preserve">          break</w:t>
      </w:r>
      <w:r w:rsidRPr="007E2FA3">
        <w:rPr>
          <w:lang w:val="ru-RU"/>
        </w:rPr>
        <w:t>;</w:t>
      </w:r>
    </w:p>
    <w:p w14:paraId="354EBE77" w14:textId="77777777" w:rsidR="00332A36" w:rsidRPr="007E2FA3" w:rsidRDefault="00332A36" w:rsidP="00332A36">
      <w:pPr>
        <w:pStyle w:val="Code"/>
        <w:ind w:left="720"/>
        <w:rPr>
          <w:lang w:val="ru-RU"/>
        </w:rPr>
      </w:pPr>
    </w:p>
    <w:p w14:paraId="28EDB6F2" w14:textId="77777777" w:rsidR="00332A36" w:rsidRPr="007E2FA3" w:rsidRDefault="00332A36" w:rsidP="00332A36">
      <w:pPr>
        <w:pStyle w:val="Code"/>
        <w:ind w:left="720"/>
        <w:rPr>
          <w:lang w:val="ru-RU"/>
        </w:rPr>
      </w:pPr>
      <w:r w:rsidRPr="007E2FA3">
        <w:rPr>
          <w:lang w:val="ru-RU"/>
        </w:rPr>
        <w:t xml:space="preserve">        </w:t>
      </w:r>
      <w:r>
        <w:t>case</w:t>
      </w:r>
      <w:r w:rsidRPr="007E2FA3">
        <w:rPr>
          <w:lang w:val="ru-RU"/>
        </w:rPr>
        <w:t xml:space="preserve"> </w:t>
      </w:r>
      <w:r>
        <w:t>Keys</w:t>
      </w:r>
      <w:r w:rsidRPr="007E2FA3">
        <w:rPr>
          <w:lang w:val="ru-RU"/>
        </w:rPr>
        <w:t>.</w:t>
      </w:r>
      <w:r>
        <w:t>Enter</w:t>
      </w:r>
      <w:r w:rsidRPr="007E2FA3">
        <w:rPr>
          <w:lang w:val="ru-RU"/>
        </w:rPr>
        <w:t xml:space="preserve">: </w:t>
      </w:r>
      <w:r w:rsidRPr="00807489">
        <w:rPr>
          <w:color w:val="70AD47" w:themeColor="accent6"/>
          <w:lang w:val="ru-RU"/>
        </w:rPr>
        <w:t>// Обработка нажатия клавиши "Enter" на основной и цифровой клавиатуре</w:t>
      </w:r>
    </w:p>
    <w:p w14:paraId="429021FA" w14:textId="77777777" w:rsidR="00332A36" w:rsidRDefault="00332A36" w:rsidP="00332A36">
      <w:pPr>
        <w:pStyle w:val="Code"/>
        <w:ind w:left="720"/>
      </w:pPr>
      <w:r w:rsidRPr="007E2FA3">
        <w:rPr>
          <w:lang w:val="ru-RU"/>
        </w:rPr>
        <w:t xml:space="preserve">          </w:t>
      </w:r>
      <w:proofErr w:type="gramStart"/>
      <w:r>
        <w:t>Calculate(</w:t>
      </w:r>
      <w:proofErr w:type="gramEnd"/>
      <w:r>
        <w:t>);</w:t>
      </w:r>
    </w:p>
    <w:p w14:paraId="2E745946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true;</w:t>
      </w:r>
    </w:p>
    <w:p w14:paraId="4091AA05" w14:textId="77777777" w:rsidR="00332A36" w:rsidRDefault="00332A36" w:rsidP="00332A36">
      <w:pPr>
        <w:pStyle w:val="Code"/>
        <w:ind w:left="720"/>
      </w:pPr>
      <w:r>
        <w:t xml:space="preserve">          </w:t>
      </w:r>
      <w:proofErr w:type="spellStart"/>
      <w:proofErr w:type="gramStart"/>
      <w:r>
        <w:t>e.SuppressKeyPress</w:t>
      </w:r>
      <w:proofErr w:type="spellEnd"/>
      <w:proofErr w:type="gramEnd"/>
      <w:r>
        <w:t xml:space="preserve"> = true;</w:t>
      </w:r>
    </w:p>
    <w:p w14:paraId="2F34689F" w14:textId="77777777" w:rsidR="00332A36" w:rsidRDefault="00332A36" w:rsidP="00332A36">
      <w:pPr>
        <w:pStyle w:val="Code"/>
        <w:ind w:left="720"/>
      </w:pPr>
      <w:r>
        <w:t xml:space="preserve">          break;</w:t>
      </w:r>
    </w:p>
    <w:p w14:paraId="089E5755" w14:textId="77777777" w:rsidR="00332A36" w:rsidRDefault="00332A36" w:rsidP="00332A36">
      <w:pPr>
        <w:pStyle w:val="Code"/>
        <w:ind w:left="720"/>
      </w:pPr>
      <w:r>
        <w:lastRenderedPageBreak/>
        <w:t xml:space="preserve">      }</w:t>
      </w:r>
    </w:p>
    <w:p w14:paraId="3D891ADE" w14:textId="77777777" w:rsidR="00332A36" w:rsidRDefault="00332A36" w:rsidP="00332A36">
      <w:pPr>
        <w:pStyle w:val="Code"/>
        <w:ind w:left="720"/>
      </w:pPr>
      <w:r>
        <w:t xml:space="preserve">    }</w:t>
      </w:r>
    </w:p>
    <w:p w14:paraId="4FD878F6" w14:textId="77777777" w:rsidR="00332A36" w:rsidRDefault="00332A36" w:rsidP="00332A36">
      <w:pPr>
        <w:pStyle w:val="Code"/>
        <w:ind w:left="720"/>
      </w:pPr>
      <w:r>
        <w:t xml:space="preserve">  }</w:t>
      </w:r>
    </w:p>
    <w:p w14:paraId="70169495" w14:textId="3EA545B1" w:rsidR="00E87369" w:rsidRPr="00332A36" w:rsidRDefault="00332A36" w:rsidP="00332A36">
      <w:pPr>
        <w:pStyle w:val="Code"/>
        <w:ind w:left="720"/>
      </w:pPr>
      <w:r>
        <w:t>}</w:t>
      </w:r>
    </w:p>
    <w:p w14:paraId="1C216BC9" w14:textId="77777777" w:rsidR="0043002A" w:rsidRDefault="00FE1CE9" w:rsidP="005618E0">
      <w:pPr>
        <w:pStyle w:val="3"/>
        <w:rPr>
          <w:lang w:val="ru-RU"/>
        </w:rPr>
      </w:pPr>
      <w:r>
        <w:rPr>
          <w:lang w:val="ru-RU"/>
        </w:rPr>
        <w:t>Контрольные в</w:t>
      </w:r>
      <w:r w:rsidR="00462C16">
        <w:rPr>
          <w:lang w:val="ru-RU"/>
        </w:rPr>
        <w:t>опросы</w:t>
      </w:r>
      <w:r w:rsidRPr="00FE1CE9">
        <w:rPr>
          <w:lang w:val="ru-RU"/>
        </w:rPr>
        <w:t>.</w:t>
      </w:r>
    </w:p>
    <w:p w14:paraId="4930AECC" w14:textId="6E057DF9" w:rsidR="001C54FC" w:rsidRPr="00FE43E7" w:rsidRDefault="00C87025" w:rsidP="003901B9">
      <w:pPr>
        <w:pStyle w:val="ab"/>
        <w:numPr>
          <w:ilvl w:val="0"/>
          <w:numId w:val="8"/>
        </w:numPr>
        <w:rPr>
          <w:lang w:val="ru-RU"/>
        </w:rPr>
      </w:pPr>
      <w:r w:rsidRPr="00FC756C">
        <w:rPr>
          <w:b/>
          <w:bCs/>
          <w:lang w:val="ru-RU"/>
        </w:rPr>
        <w:t xml:space="preserve">События в программировании </w:t>
      </w:r>
      <w:r w:rsidRPr="00C87025">
        <w:rPr>
          <w:lang w:val="ru-RU"/>
        </w:rPr>
        <w:t>— это механизм, позволяющий объектам сообщать другим объектам о произошедших действиях. События могут быть вызваны, когда пользователь взаимодействует с приложением (например, нажимает кнопку) или когда происходит изменение состояния объекта.</w:t>
      </w:r>
    </w:p>
    <w:p w14:paraId="02C5AB46" w14:textId="77777777" w:rsidR="00FE43E7" w:rsidRPr="00FE43E7" w:rsidRDefault="00FE43E7" w:rsidP="00FE43E7">
      <w:pPr>
        <w:pStyle w:val="ab"/>
        <w:ind w:left="1069" w:firstLine="0"/>
        <w:rPr>
          <w:b/>
          <w:bCs/>
          <w:lang w:val="ru-RU"/>
        </w:rPr>
      </w:pPr>
      <w:r w:rsidRPr="00FE43E7">
        <w:rPr>
          <w:b/>
          <w:bCs/>
          <w:lang w:val="ru-RU"/>
        </w:rPr>
        <w:t>Процедура обработки событий:</w:t>
      </w:r>
    </w:p>
    <w:p w14:paraId="74483E98" w14:textId="627791ED" w:rsidR="00FE43E7" w:rsidRPr="00FE43E7" w:rsidRDefault="00FE43E7" w:rsidP="00FE43E7">
      <w:pPr>
        <w:pStyle w:val="ab"/>
        <w:numPr>
          <w:ilvl w:val="0"/>
          <w:numId w:val="9"/>
        </w:numPr>
        <w:rPr>
          <w:lang w:val="ru-RU"/>
        </w:rPr>
      </w:pPr>
      <w:r w:rsidRPr="00FE43E7">
        <w:rPr>
          <w:lang w:val="ru-RU"/>
        </w:rPr>
        <w:t>Определение события: объявляется событие в классе.</w:t>
      </w:r>
    </w:p>
    <w:p w14:paraId="129646D5" w14:textId="170C34D3" w:rsidR="00FE43E7" w:rsidRPr="00FE43E7" w:rsidRDefault="00FE43E7" w:rsidP="00FE43E7">
      <w:pPr>
        <w:pStyle w:val="ab"/>
        <w:numPr>
          <w:ilvl w:val="0"/>
          <w:numId w:val="9"/>
        </w:numPr>
        <w:rPr>
          <w:lang w:val="ru-RU"/>
        </w:rPr>
      </w:pPr>
      <w:r w:rsidRPr="00FE43E7">
        <w:rPr>
          <w:lang w:val="ru-RU"/>
        </w:rPr>
        <w:t xml:space="preserve">Подписка на событие: </w:t>
      </w:r>
      <w:r w:rsidR="009D6884">
        <w:rPr>
          <w:lang w:val="ru-RU"/>
        </w:rPr>
        <w:t>д</w:t>
      </w:r>
      <w:r w:rsidRPr="00FE43E7">
        <w:rPr>
          <w:lang w:val="ru-RU"/>
        </w:rPr>
        <w:t>ругие объекты (например, методы) подписываются на это событие.</w:t>
      </w:r>
    </w:p>
    <w:p w14:paraId="30AAE5B3" w14:textId="1C5491B0" w:rsidR="00FE43E7" w:rsidRPr="00C87025" w:rsidRDefault="00FE43E7" w:rsidP="00FE43E7">
      <w:pPr>
        <w:pStyle w:val="ab"/>
        <w:numPr>
          <w:ilvl w:val="0"/>
          <w:numId w:val="9"/>
        </w:numPr>
        <w:rPr>
          <w:lang w:val="ru-RU"/>
        </w:rPr>
      </w:pPr>
      <w:r w:rsidRPr="00FE43E7">
        <w:rPr>
          <w:lang w:val="ru-RU"/>
        </w:rPr>
        <w:t>Вызов события</w:t>
      </w:r>
      <w:r w:rsidR="009D6884" w:rsidRPr="00FE43E7">
        <w:rPr>
          <w:lang w:val="ru-RU"/>
        </w:rPr>
        <w:t>: когда</w:t>
      </w:r>
      <w:r w:rsidRPr="00FE43E7">
        <w:rPr>
          <w:lang w:val="ru-RU"/>
        </w:rPr>
        <w:t xml:space="preserve"> событие происходит, все подписанные обработчики вызываются.</w:t>
      </w:r>
    </w:p>
    <w:p w14:paraId="022EA869" w14:textId="77777777" w:rsidR="003E1D92" w:rsidRPr="003E1D92" w:rsidRDefault="003E1D92" w:rsidP="003E1D92">
      <w:pPr>
        <w:pStyle w:val="ab"/>
        <w:ind w:left="1069" w:firstLine="0"/>
        <w:rPr>
          <w:b/>
          <w:bCs/>
          <w:lang w:val="ru-RU"/>
        </w:rPr>
      </w:pPr>
      <w:r w:rsidRPr="003E1D92">
        <w:rPr>
          <w:b/>
          <w:bCs/>
          <w:lang w:val="ru-RU"/>
        </w:rPr>
        <w:t>Применение:</w:t>
      </w:r>
    </w:p>
    <w:p w14:paraId="790320D0" w14:textId="046BB1C8" w:rsidR="00C306C3" w:rsidRPr="00C306C3" w:rsidRDefault="003E1D92" w:rsidP="00C306C3">
      <w:pPr>
        <w:pStyle w:val="ab"/>
        <w:ind w:left="1069" w:firstLine="0"/>
        <w:rPr>
          <w:lang w:val="ru-RU"/>
        </w:rPr>
      </w:pPr>
      <w:r w:rsidRPr="003E1D92">
        <w:rPr>
          <w:lang w:val="ru-RU"/>
        </w:rPr>
        <w:t>События широко используются в разработке графического интерфейса пользователя (GUI), при обработке пользовательских действий (нажатие кнопок, ввод текста и т. д.) и в других областях, где требуется реакция на определён</w:t>
      </w:r>
      <w:r w:rsidR="00AB450A">
        <w:rPr>
          <w:lang w:val="ru-RU"/>
        </w:rPr>
        <w:t xml:space="preserve">ные действия. </w:t>
      </w:r>
    </w:p>
    <w:p w14:paraId="21845BD1" w14:textId="00391FD3" w:rsidR="001E4F42" w:rsidRPr="00AB450A" w:rsidRDefault="001E4F42" w:rsidP="00AB450A">
      <w:pPr>
        <w:pStyle w:val="ab"/>
        <w:numPr>
          <w:ilvl w:val="0"/>
          <w:numId w:val="8"/>
        </w:numPr>
        <w:rPr>
          <w:b/>
          <w:bCs/>
          <w:lang w:val="ru-RU"/>
        </w:rPr>
      </w:pPr>
      <w:proofErr w:type="spellStart"/>
      <w:r w:rsidRPr="00AB450A">
        <w:rPr>
          <w:b/>
          <w:bCs/>
          <w:lang w:val="ru-RU"/>
        </w:rPr>
        <w:t>Button</w:t>
      </w:r>
      <w:proofErr w:type="spellEnd"/>
      <w:r w:rsidRPr="00AB450A">
        <w:rPr>
          <w:b/>
          <w:bCs/>
          <w:lang w:val="ru-RU"/>
        </w:rPr>
        <w:t xml:space="preserve"> (Кнопка):</w:t>
      </w:r>
    </w:p>
    <w:p w14:paraId="6DC31227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AB450A">
        <w:rPr>
          <w:b/>
          <w:bCs/>
          <w:lang w:val="ru-RU"/>
        </w:rPr>
        <w:t>Назначение:</w:t>
      </w:r>
      <w:r w:rsidRPr="001E4F42">
        <w:rPr>
          <w:lang w:val="ru-RU"/>
        </w:rPr>
        <w:t xml:space="preserve"> Элемент управления, используемый для выполнения команд, когда пользователь нажимает на кнопку.</w:t>
      </w:r>
    </w:p>
    <w:p w14:paraId="6F9C48F8" w14:textId="77777777" w:rsidR="001E4F42" w:rsidRPr="00AB450A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AB450A">
        <w:rPr>
          <w:b/>
          <w:bCs/>
          <w:lang w:val="ru-RU"/>
        </w:rPr>
        <w:t>Свойства:</w:t>
      </w:r>
    </w:p>
    <w:p w14:paraId="59A83406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1E4F42">
        <w:rPr>
          <w:lang w:val="ru-RU"/>
        </w:rPr>
        <w:t>Text: Текст, отображаемый на кнопке.</w:t>
      </w:r>
    </w:p>
    <w:p w14:paraId="24E0B39B" w14:textId="075ECCD0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Enabled</w:t>
      </w:r>
      <w:proofErr w:type="spellEnd"/>
      <w:r w:rsidR="00AB450A" w:rsidRPr="001E4F42">
        <w:rPr>
          <w:lang w:val="ru-RU"/>
        </w:rPr>
        <w:t>: определяет</w:t>
      </w:r>
      <w:r w:rsidRPr="001E4F42">
        <w:rPr>
          <w:lang w:val="ru-RU"/>
        </w:rPr>
        <w:t>, активна кнопка или нет.</w:t>
      </w:r>
    </w:p>
    <w:p w14:paraId="5B570A96" w14:textId="77E317A3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Visible</w:t>
      </w:r>
      <w:proofErr w:type="spellEnd"/>
      <w:r w:rsidR="00AB450A" w:rsidRPr="001E4F42">
        <w:rPr>
          <w:lang w:val="ru-RU"/>
        </w:rPr>
        <w:t>: определяет</w:t>
      </w:r>
      <w:r w:rsidRPr="001E4F42">
        <w:rPr>
          <w:lang w:val="ru-RU"/>
        </w:rPr>
        <w:t>, видима кнопка или нет.</w:t>
      </w:r>
    </w:p>
    <w:p w14:paraId="353E0F0F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BackColor</w:t>
      </w:r>
      <w:proofErr w:type="spellEnd"/>
      <w:r w:rsidRPr="001E4F42">
        <w:rPr>
          <w:lang w:val="ru-RU"/>
        </w:rPr>
        <w:t xml:space="preserve">, </w:t>
      </w:r>
      <w:proofErr w:type="spellStart"/>
      <w:r w:rsidRPr="001E4F42">
        <w:rPr>
          <w:lang w:val="ru-RU"/>
        </w:rPr>
        <w:t>ForeColor</w:t>
      </w:r>
      <w:proofErr w:type="spellEnd"/>
      <w:r w:rsidRPr="001E4F42">
        <w:rPr>
          <w:lang w:val="ru-RU"/>
        </w:rPr>
        <w:t>: Цвет фона и текста кнопки.</w:t>
      </w:r>
    </w:p>
    <w:p w14:paraId="28D481E0" w14:textId="77777777" w:rsidR="001E4F42" w:rsidRPr="009E2733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9E2733">
        <w:rPr>
          <w:b/>
          <w:bCs/>
          <w:lang w:val="ru-RU"/>
        </w:rPr>
        <w:lastRenderedPageBreak/>
        <w:t>События:</w:t>
      </w:r>
    </w:p>
    <w:p w14:paraId="7B873687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1E4F42">
        <w:rPr>
          <w:lang w:val="ru-RU"/>
        </w:rPr>
        <w:t>Click: Событие, возникающее при нажатии кнопки.</w:t>
      </w:r>
    </w:p>
    <w:p w14:paraId="0D43D62D" w14:textId="77777777" w:rsidR="001E4F42" w:rsidRPr="009E2733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9E2733">
        <w:rPr>
          <w:b/>
          <w:bCs/>
          <w:lang w:val="ru-RU"/>
        </w:rPr>
        <w:t>Методы:</w:t>
      </w:r>
    </w:p>
    <w:p w14:paraId="7E7C3D02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proofErr w:type="gramStart"/>
      <w:r w:rsidRPr="001E4F42">
        <w:rPr>
          <w:lang w:val="ru-RU"/>
        </w:rPr>
        <w:t>PerformClick</w:t>
      </w:r>
      <w:proofErr w:type="spellEnd"/>
      <w:r w:rsidRPr="001E4F42">
        <w:rPr>
          <w:lang w:val="ru-RU"/>
        </w:rPr>
        <w:t>(</w:t>
      </w:r>
      <w:proofErr w:type="gramEnd"/>
      <w:r w:rsidRPr="001E4F42">
        <w:rPr>
          <w:lang w:val="ru-RU"/>
        </w:rPr>
        <w:t>): Программное нажатие кнопки.</w:t>
      </w:r>
    </w:p>
    <w:p w14:paraId="1B79C25D" w14:textId="77777777" w:rsidR="009E2733" w:rsidRDefault="009E2733" w:rsidP="001E4F42">
      <w:pPr>
        <w:pStyle w:val="ab"/>
        <w:ind w:left="1069" w:firstLine="0"/>
        <w:rPr>
          <w:lang w:val="ru-RU"/>
        </w:rPr>
      </w:pPr>
    </w:p>
    <w:p w14:paraId="7F3D6C8F" w14:textId="129C912A" w:rsidR="001E4F42" w:rsidRPr="009E2733" w:rsidRDefault="001E4F42" w:rsidP="001E4F42">
      <w:pPr>
        <w:pStyle w:val="ab"/>
        <w:ind w:left="1069" w:firstLine="0"/>
        <w:rPr>
          <w:b/>
          <w:bCs/>
          <w:lang w:val="ru-RU"/>
        </w:rPr>
      </w:pPr>
      <w:proofErr w:type="spellStart"/>
      <w:r w:rsidRPr="009E2733">
        <w:rPr>
          <w:b/>
          <w:bCs/>
          <w:lang w:val="ru-RU"/>
        </w:rPr>
        <w:t>TextBox</w:t>
      </w:r>
      <w:proofErr w:type="spellEnd"/>
      <w:r w:rsidRPr="009E2733">
        <w:rPr>
          <w:b/>
          <w:bCs/>
          <w:lang w:val="ru-RU"/>
        </w:rPr>
        <w:t xml:space="preserve"> (Текстовое поле):</w:t>
      </w:r>
    </w:p>
    <w:p w14:paraId="207B1A77" w14:textId="543DFDD8" w:rsidR="009E2733" w:rsidRPr="00151F34" w:rsidRDefault="001E4F42" w:rsidP="00151F34">
      <w:pPr>
        <w:pStyle w:val="ab"/>
        <w:ind w:left="1069" w:firstLine="0"/>
        <w:rPr>
          <w:lang w:val="ru-RU"/>
        </w:rPr>
      </w:pPr>
      <w:r w:rsidRPr="009E2733">
        <w:rPr>
          <w:b/>
          <w:bCs/>
          <w:lang w:val="ru-RU"/>
        </w:rPr>
        <w:t>Назначение:</w:t>
      </w:r>
      <w:r w:rsidRPr="001E4F42">
        <w:rPr>
          <w:lang w:val="ru-RU"/>
        </w:rPr>
        <w:t xml:space="preserve"> Элемент управления, используемый для ввода текста от пользователя.</w:t>
      </w:r>
    </w:p>
    <w:p w14:paraId="675CE639" w14:textId="292235EA" w:rsidR="001E4F42" w:rsidRPr="009E2733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9E2733">
        <w:rPr>
          <w:b/>
          <w:bCs/>
          <w:lang w:val="ru-RU"/>
        </w:rPr>
        <w:t>Свойства:</w:t>
      </w:r>
    </w:p>
    <w:p w14:paraId="71F903A1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4E3E06">
        <w:rPr>
          <w:lang w:val="ru-RU"/>
        </w:rPr>
        <w:t>Text:</w:t>
      </w:r>
      <w:r w:rsidRPr="001E4F42">
        <w:rPr>
          <w:lang w:val="ru-RU"/>
        </w:rPr>
        <w:t xml:space="preserve"> Текст, отображаемый в текстовом поле.</w:t>
      </w:r>
    </w:p>
    <w:p w14:paraId="790D190B" w14:textId="4858472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4E3E06">
        <w:rPr>
          <w:bCs/>
          <w:lang w:val="ru-RU"/>
        </w:rPr>
        <w:t>Multiline</w:t>
      </w:r>
      <w:proofErr w:type="spellEnd"/>
      <w:r w:rsidR="00E3164D" w:rsidRPr="004E3E06">
        <w:rPr>
          <w:bCs/>
          <w:lang w:val="ru-RU"/>
        </w:rPr>
        <w:t>:</w:t>
      </w:r>
      <w:r w:rsidR="00E3164D" w:rsidRPr="004E3E06">
        <w:rPr>
          <w:lang w:val="ru-RU"/>
        </w:rPr>
        <w:t xml:space="preserve"> </w:t>
      </w:r>
      <w:r w:rsidR="00E3164D" w:rsidRPr="001E4F42">
        <w:rPr>
          <w:lang w:val="ru-RU"/>
        </w:rPr>
        <w:t>определяет</w:t>
      </w:r>
      <w:r w:rsidRPr="001E4F42">
        <w:rPr>
          <w:lang w:val="ru-RU"/>
        </w:rPr>
        <w:t>, можно ли вводить несколько строк текста.</w:t>
      </w:r>
    </w:p>
    <w:p w14:paraId="0686A805" w14:textId="2BC792D6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4E3E06">
        <w:rPr>
          <w:bCs/>
          <w:lang w:val="ru-RU"/>
        </w:rPr>
        <w:t>ReadOnly</w:t>
      </w:r>
      <w:proofErr w:type="spellEnd"/>
      <w:r w:rsidR="00E3164D" w:rsidRPr="004E3E06">
        <w:rPr>
          <w:bCs/>
          <w:lang w:val="ru-RU"/>
        </w:rPr>
        <w:t>:</w:t>
      </w:r>
      <w:r w:rsidR="00E3164D" w:rsidRPr="001E4F42">
        <w:rPr>
          <w:lang w:val="ru-RU"/>
        </w:rPr>
        <w:t xml:space="preserve"> устанавливает</w:t>
      </w:r>
      <w:r w:rsidRPr="001E4F42">
        <w:rPr>
          <w:lang w:val="ru-RU"/>
        </w:rPr>
        <w:t>, можно ли редактировать текст.</w:t>
      </w:r>
    </w:p>
    <w:p w14:paraId="76E88661" w14:textId="77777777" w:rsidR="001E4F42" w:rsidRPr="004E3E06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4E3E06">
        <w:rPr>
          <w:b/>
          <w:bCs/>
          <w:lang w:val="ru-RU"/>
        </w:rPr>
        <w:t>События:</w:t>
      </w:r>
    </w:p>
    <w:p w14:paraId="51782AC7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TextChanged</w:t>
      </w:r>
      <w:proofErr w:type="spellEnd"/>
      <w:r w:rsidRPr="001E4F42">
        <w:rPr>
          <w:lang w:val="ru-RU"/>
        </w:rPr>
        <w:t>: Событие, возникающее при изменении текста.</w:t>
      </w:r>
    </w:p>
    <w:p w14:paraId="0A0DF1BB" w14:textId="77777777" w:rsidR="001E4F42" w:rsidRPr="0009345E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09345E">
        <w:rPr>
          <w:b/>
          <w:bCs/>
          <w:lang w:val="ru-RU"/>
        </w:rPr>
        <w:t>Методы:</w:t>
      </w:r>
    </w:p>
    <w:p w14:paraId="53FF59D1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gramStart"/>
      <w:r w:rsidRPr="001E4F42">
        <w:rPr>
          <w:lang w:val="ru-RU"/>
        </w:rPr>
        <w:t>Clear(</w:t>
      </w:r>
      <w:proofErr w:type="gramEnd"/>
      <w:r w:rsidRPr="001E4F42">
        <w:rPr>
          <w:lang w:val="ru-RU"/>
        </w:rPr>
        <w:t>): Очищает текстовое поле.</w:t>
      </w:r>
    </w:p>
    <w:p w14:paraId="65E65F11" w14:textId="77777777" w:rsidR="004840FF" w:rsidRDefault="004840FF" w:rsidP="001E4F42">
      <w:pPr>
        <w:pStyle w:val="ab"/>
        <w:ind w:left="1069" w:firstLine="0"/>
        <w:rPr>
          <w:lang w:val="ru-RU"/>
        </w:rPr>
      </w:pPr>
    </w:p>
    <w:p w14:paraId="06257A53" w14:textId="4085BE67" w:rsidR="001E4F42" w:rsidRPr="004840FF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4840FF">
        <w:rPr>
          <w:b/>
          <w:bCs/>
          <w:lang w:val="ru-RU"/>
        </w:rPr>
        <w:t>Label (Метка):</w:t>
      </w:r>
    </w:p>
    <w:p w14:paraId="66D27BFF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1E4F42">
        <w:rPr>
          <w:lang w:val="ru-RU"/>
        </w:rPr>
        <w:t>Назначение: Элемент управления, используемый для отображения текста пользователю.</w:t>
      </w:r>
    </w:p>
    <w:p w14:paraId="33EBC82B" w14:textId="77777777" w:rsidR="001E4F42" w:rsidRPr="004840FF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4840FF">
        <w:rPr>
          <w:b/>
          <w:bCs/>
          <w:lang w:val="ru-RU"/>
        </w:rPr>
        <w:t>Свойства:</w:t>
      </w:r>
    </w:p>
    <w:p w14:paraId="776AEDFD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1E4F42">
        <w:rPr>
          <w:lang w:val="ru-RU"/>
        </w:rPr>
        <w:t>Text: Текст, отображаемый на метке.</w:t>
      </w:r>
    </w:p>
    <w:p w14:paraId="5C38F0FA" w14:textId="494DECC0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AutoSize</w:t>
      </w:r>
      <w:proofErr w:type="spellEnd"/>
      <w:r w:rsidR="00E3164D" w:rsidRPr="001E4F42">
        <w:rPr>
          <w:lang w:val="ru-RU"/>
        </w:rPr>
        <w:t>: определяет</w:t>
      </w:r>
      <w:r w:rsidRPr="001E4F42">
        <w:rPr>
          <w:lang w:val="ru-RU"/>
        </w:rPr>
        <w:t>, изменяет ли метка размер автоматически под текст.</w:t>
      </w:r>
    </w:p>
    <w:p w14:paraId="0F81A095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proofErr w:type="spellStart"/>
      <w:r w:rsidRPr="001E4F42">
        <w:rPr>
          <w:lang w:val="ru-RU"/>
        </w:rPr>
        <w:t>ForeColor</w:t>
      </w:r>
      <w:proofErr w:type="spellEnd"/>
      <w:r w:rsidRPr="001E4F42">
        <w:rPr>
          <w:lang w:val="ru-RU"/>
        </w:rPr>
        <w:t xml:space="preserve">, </w:t>
      </w:r>
      <w:proofErr w:type="spellStart"/>
      <w:r w:rsidRPr="001E4F42">
        <w:rPr>
          <w:lang w:val="ru-RU"/>
        </w:rPr>
        <w:t>BackColor</w:t>
      </w:r>
      <w:proofErr w:type="spellEnd"/>
      <w:r w:rsidRPr="001E4F42">
        <w:rPr>
          <w:lang w:val="ru-RU"/>
        </w:rPr>
        <w:t>: Цвет текста и фона метки.</w:t>
      </w:r>
    </w:p>
    <w:p w14:paraId="7AFA2DF8" w14:textId="77777777" w:rsidR="001E4F42" w:rsidRPr="004840FF" w:rsidRDefault="001E4F42" w:rsidP="001E4F42">
      <w:pPr>
        <w:pStyle w:val="ab"/>
        <w:ind w:left="1069" w:firstLine="0"/>
        <w:rPr>
          <w:b/>
          <w:bCs/>
          <w:lang w:val="ru-RU"/>
        </w:rPr>
      </w:pPr>
      <w:r w:rsidRPr="004840FF">
        <w:rPr>
          <w:b/>
          <w:bCs/>
          <w:lang w:val="ru-RU"/>
        </w:rPr>
        <w:t>События:</w:t>
      </w:r>
    </w:p>
    <w:p w14:paraId="6AC28BFC" w14:textId="77777777" w:rsidR="001E4F42" w:rsidRPr="001E4F42" w:rsidRDefault="001E4F42" w:rsidP="001E4F42">
      <w:pPr>
        <w:pStyle w:val="ab"/>
        <w:ind w:left="1069" w:firstLine="0"/>
        <w:rPr>
          <w:lang w:val="ru-RU"/>
        </w:rPr>
      </w:pPr>
      <w:r w:rsidRPr="001E4F42">
        <w:rPr>
          <w:lang w:val="ru-RU"/>
        </w:rPr>
        <w:t>Метка не имеет значительных событий, так как она используется только для отображения информации.</w:t>
      </w:r>
    </w:p>
    <w:p w14:paraId="0C041A04" w14:textId="4824A016" w:rsidR="00830307" w:rsidRDefault="001E4F42" w:rsidP="001E4F42">
      <w:pPr>
        <w:pStyle w:val="ab"/>
        <w:ind w:left="1069" w:firstLine="0"/>
        <w:rPr>
          <w:lang w:val="ru-RU"/>
        </w:rPr>
      </w:pPr>
      <w:r w:rsidRPr="00347744">
        <w:rPr>
          <w:b/>
          <w:bCs/>
          <w:lang w:val="ru-RU"/>
        </w:rPr>
        <w:lastRenderedPageBreak/>
        <w:t>Методы:</w:t>
      </w:r>
      <w:r w:rsidRPr="001E4F42">
        <w:rPr>
          <w:lang w:val="ru-RU"/>
        </w:rPr>
        <w:t xml:space="preserve"> Метка не имеет значимых методов, за исключением тех, которые наследуются от Control.</w:t>
      </w:r>
    </w:p>
    <w:p w14:paraId="6BDE366E" w14:textId="6971183D" w:rsidR="00FC20B0" w:rsidRPr="00070E1F" w:rsidRDefault="00FC20B0" w:rsidP="00070E1F">
      <w:pPr>
        <w:pStyle w:val="ab"/>
        <w:numPr>
          <w:ilvl w:val="0"/>
          <w:numId w:val="8"/>
        </w:numPr>
        <w:rPr>
          <w:rFonts w:cs="Times New Roman"/>
          <w:sz w:val="40"/>
          <w:szCs w:val="32"/>
          <w:lang w:val="ru-RU"/>
        </w:rPr>
      </w:pPr>
      <w:r w:rsidRPr="00FC20B0">
        <w:rPr>
          <w:rFonts w:eastAsia="Microsoft YaHei" w:cs="Times New Roman"/>
          <w:szCs w:val="28"/>
          <w:lang w:val="ru-RU"/>
        </w:rPr>
        <w:t xml:space="preserve">Да, размеры кнопки можно изменить </w:t>
      </w:r>
      <w:proofErr w:type="spellStart"/>
      <w:r w:rsidRPr="00FC20B0">
        <w:rPr>
          <w:rFonts w:eastAsia="Microsoft YaHei" w:cs="Times New Roman"/>
          <w:szCs w:val="28"/>
          <w:lang w:val="ru-RU"/>
        </w:rPr>
        <w:t>программно</w:t>
      </w:r>
      <w:proofErr w:type="spellEnd"/>
      <w:r w:rsidRPr="00FC20B0">
        <w:rPr>
          <w:rFonts w:eastAsia="Microsoft YaHei" w:cs="Times New Roman"/>
          <w:szCs w:val="28"/>
          <w:lang w:val="ru-RU"/>
        </w:rPr>
        <w:t>.</w:t>
      </w:r>
      <w:r>
        <w:rPr>
          <w:rFonts w:eastAsia="Microsoft YaHei" w:cs="Times New Roman"/>
          <w:szCs w:val="28"/>
          <w:lang w:val="ru-RU"/>
        </w:rPr>
        <w:t xml:space="preserve"> Пример кода:</w:t>
      </w:r>
    </w:p>
    <w:p w14:paraId="4147A6DE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>using System;</w:t>
      </w:r>
    </w:p>
    <w:p w14:paraId="74D96A29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using </w:t>
      </w:r>
      <w:proofErr w:type="spellStart"/>
      <w:proofErr w:type="gramStart"/>
      <w:r w:rsidRPr="001F18D9">
        <w:rPr>
          <w:rFonts w:cs="Times New Roman"/>
        </w:rPr>
        <w:t>System.Windows.Forms</w:t>
      </w:r>
      <w:proofErr w:type="spellEnd"/>
      <w:proofErr w:type="gramEnd"/>
      <w:r w:rsidRPr="001F18D9">
        <w:rPr>
          <w:rFonts w:cs="Times New Roman"/>
        </w:rPr>
        <w:t>;</w:t>
      </w:r>
    </w:p>
    <w:p w14:paraId="53CAAD17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</w:p>
    <w:p w14:paraId="215F317C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namespace </w:t>
      </w:r>
      <w:proofErr w:type="spellStart"/>
      <w:r w:rsidRPr="001F18D9">
        <w:rPr>
          <w:rFonts w:cs="Times New Roman"/>
        </w:rPr>
        <w:t>ExampleApp</w:t>
      </w:r>
      <w:proofErr w:type="spellEnd"/>
    </w:p>
    <w:p w14:paraId="5BFA2BA0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>{</w:t>
      </w:r>
    </w:p>
    <w:p w14:paraId="27688134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public partial class </w:t>
      </w:r>
      <w:proofErr w:type="spellStart"/>
      <w:proofErr w:type="gramStart"/>
      <w:r w:rsidRPr="001F18D9">
        <w:rPr>
          <w:rFonts w:cs="Times New Roman"/>
        </w:rPr>
        <w:t>MainForm</w:t>
      </w:r>
      <w:proofErr w:type="spellEnd"/>
      <w:r w:rsidRPr="001F18D9">
        <w:rPr>
          <w:rFonts w:cs="Times New Roman"/>
        </w:rPr>
        <w:t xml:space="preserve"> :</w:t>
      </w:r>
      <w:proofErr w:type="gramEnd"/>
      <w:r w:rsidRPr="001F18D9">
        <w:rPr>
          <w:rFonts w:cs="Times New Roman"/>
        </w:rPr>
        <w:t xml:space="preserve"> Form</w:t>
      </w:r>
    </w:p>
    <w:p w14:paraId="6F3166D4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{</w:t>
      </w:r>
    </w:p>
    <w:p w14:paraId="5542C308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private Button </w:t>
      </w:r>
      <w:proofErr w:type="spellStart"/>
      <w:r w:rsidRPr="001F18D9">
        <w:rPr>
          <w:rFonts w:cs="Times New Roman"/>
        </w:rPr>
        <w:t>myButton</w:t>
      </w:r>
      <w:proofErr w:type="spellEnd"/>
      <w:r w:rsidRPr="001F18D9">
        <w:rPr>
          <w:rFonts w:cs="Times New Roman"/>
        </w:rPr>
        <w:t>;</w:t>
      </w:r>
    </w:p>
    <w:p w14:paraId="7D40F906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</w:p>
    <w:p w14:paraId="409E4355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public </w:t>
      </w:r>
      <w:proofErr w:type="spellStart"/>
      <w:proofErr w:type="gramStart"/>
      <w:r w:rsidRPr="001F18D9">
        <w:rPr>
          <w:rFonts w:cs="Times New Roman"/>
        </w:rPr>
        <w:t>MainForm</w:t>
      </w:r>
      <w:proofErr w:type="spellEnd"/>
      <w:r w:rsidRPr="001F18D9">
        <w:rPr>
          <w:rFonts w:cs="Times New Roman"/>
        </w:rPr>
        <w:t>(</w:t>
      </w:r>
      <w:proofErr w:type="gramEnd"/>
      <w:r w:rsidRPr="001F18D9">
        <w:rPr>
          <w:rFonts w:cs="Times New Roman"/>
        </w:rPr>
        <w:t>)</w:t>
      </w:r>
    </w:p>
    <w:p w14:paraId="1289D9F1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{</w:t>
      </w:r>
    </w:p>
    <w:p w14:paraId="4D7A9FA8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    </w:t>
      </w:r>
      <w:proofErr w:type="spellStart"/>
      <w:proofErr w:type="gramStart"/>
      <w:r w:rsidRPr="001F18D9">
        <w:rPr>
          <w:rFonts w:cs="Times New Roman"/>
        </w:rPr>
        <w:t>InitializeComponent</w:t>
      </w:r>
      <w:proofErr w:type="spellEnd"/>
      <w:r w:rsidRPr="001F18D9">
        <w:rPr>
          <w:rFonts w:cs="Times New Roman"/>
        </w:rPr>
        <w:t>(</w:t>
      </w:r>
      <w:proofErr w:type="gramEnd"/>
      <w:r w:rsidRPr="001F18D9">
        <w:rPr>
          <w:rFonts w:cs="Times New Roman"/>
        </w:rPr>
        <w:t>);</w:t>
      </w:r>
    </w:p>
    <w:p w14:paraId="744BD734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    Load += </w:t>
      </w:r>
      <w:proofErr w:type="spellStart"/>
      <w:r w:rsidRPr="001F18D9">
        <w:rPr>
          <w:rFonts w:cs="Times New Roman"/>
        </w:rPr>
        <w:t>MainForm_Load</w:t>
      </w:r>
      <w:proofErr w:type="spellEnd"/>
      <w:r w:rsidRPr="001F18D9">
        <w:rPr>
          <w:rFonts w:cs="Times New Roman"/>
        </w:rPr>
        <w:t>;</w:t>
      </w:r>
    </w:p>
    <w:p w14:paraId="1C8BEAAB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}</w:t>
      </w:r>
    </w:p>
    <w:p w14:paraId="3EB65081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</w:p>
    <w:p w14:paraId="733B290C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private void </w:t>
      </w:r>
      <w:proofErr w:type="spellStart"/>
      <w:r w:rsidRPr="001F18D9">
        <w:rPr>
          <w:rFonts w:cs="Times New Roman"/>
        </w:rPr>
        <w:t>MainForm_</w:t>
      </w:r>
      <w:proofErr w:type="gramStart"/>
      <w:r w:rsidRPr="001F18D9">
        <w:rPr>
          <w:rFonts w:cs="Times New Roman"/>
        </w:rPr>
        <w:t>Load</w:t>
      </w:r>
      <w:proofErr w:type="spellEnd"/>
      <w:r w:rsidRPr="001F18D9">
        <w:rPr>
          <w:rFonts w:cs="Times New Roman"/>
        </w:rPr>
        <w:t>(</w:t>
      </w:r>
      <w:proofErr w:type="gramEnd"/>
      <w:r w:rsidRPr="001F18D9">
        <w:rPr>
          <w:rFonts w:cs="Times New Roman"/>
        </w:rPr>
        <w:t xml:space="preserve">object sender, </w:t>
      </w:r>
      <w:proofErr w:type="spellStart"/>
      <w:r w:rsidRPr="001F18D9">
        <w:rPr>
          <w:rFonts w:cs="Times New Roman"/>
        </w:rPr>
        <w:t>EventArgs</w:t>
      </w:r>
      <w:proofErr w:type="spellEnd"/>
      <w:r w:rsidRPr="001F18D9">
        <w:rPr>
          <w:rFonts w:cs="Times New Roman"/>
        </w:rPr>
        <w:t xml:space="preserve"> e)</w:t>
      </w:r>
    </w:p>
    <w:p w14:paraId="3FA29670" w14:textId="77777777" w:rsidR="00610833" w:rsidRPr="00AA43A0" w:rsidRDefault="00610833" w:rsidP="0003084C">
      <w:pPr>
        <w:pStyle w:val="Code"/>
        <w:ind w:left="1069"/>
        <w:rPr>
          <w:rFonts w:cs="Times New Roman"/>
          <w:lang w:val="ru-RU"/>
        </w:rPr>
      </w:pPr>
      <w:r w:rsidRPr="001F18D9">
        <w:rPr>
          <w:rFonts w:cs="Times New Roman"/>
        </w:rPr>
        <w:t xml:space="preserve">        </w:t>
      </w:r>
      <w:r w:rsidRPr="00AA43A0">
        <w:rPr>
          <w:rFonts w:cs="Times New Roman"/>
          <w:lang w:val="ru-RU"/>
        </w:rPr>
        <w:t>{</w:t>
      </w:r>
    </w:p>
    <w:p w14:paraId="5B7221E0" w14:textId="77777777" w:rsidR="00610833" w:rsidRPr="00AA43A0" w:rsidRDefault="00610833" w:rsidP="0003084C">
      <w:pPr>
        <w:pStyle w:val="Code"/>
        <w:ind w:left="1069"/>
        <w:rPr>
          <w:rFonts w:cs="Times New Roman"/>
          <w:lang w:val="ru-RU"/>
        </w:rPr>
      </w:pPr>
      <w:r w:rsidRPr="00AA43A0">
        <w:rPr>
          <w:rFonts w:cs="Times New Roman"/>
          <w:lang w:val="ru-RU"/>
        </w:rPr>
        <w:t xml:space="preserve">            </w:t>
      </w:r>
      <w:r w:rsidRPr="00AA43A0">
        <w:rPr>
          <w:rFonts w:cs="Times New Roman"/>
          <w:color w:val="70AD47" w:themeColor="accent6"/>
          <w:lang w:val="ru-RU"/>
        </w:rPr>
        <w:t>// Создание кнопки и добавление ее на форму</w:t>
      </w:r>
    </w:p>
    <w:p w14:paraId="448A6A63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AA43A0">
        <w:rPr>
          <w:rFonts w:cs="Times New Roman"/>
          <w:lang w:val="ru-RU"/>
        </w:rPr>
        <w:t xml:space="preserve">            </w:t>
      </w:r>
      <w:proofErr w:type="spellStart"/>
      <w:r w:rsidRPr="001F18D9">
        <w:rPr>
          <w:rFonts w:cs="Times New Roman"/>
        </w:rPr>
        <w:t>myButton</w:t>
      </w:r>
      <w:proofErr w:type="spellEnd"/>
      <w:r w:rsidRPr="001F18D9">
        <w:rPr>
          <w:rFonts w:cs="Times New Roman"/>
        </w:rPr>
        <w:t xml:space="preserve"> = new </w:t>
      </w:r>
      <w:proofErr w:type="gramStart"/>
      <w:r w:rsidRPr="001F18D9">
        <w:rPr>
          <w:rFonts w:cs="Times New Roman"/>
        </w:rPr>
        <w:t>Button(</w:t>
      </w:r>
      <w:proofErr w:type="gramEnd"/>
      <w:r w:rsidRPr="001F18D9">
        <w:rPr>
          <w:rFonts w:cs="Times New Roman"/>
        </w:rPr>
        <w:t>);</w:t>
      </w:r>
    </w:p>
    <w:p w14:paraId="0D2033E8" w14:textId="77777777" w:rsidR="00610833" w:rsidRPr="001F18D9" w:rsidRDefault="00610833" w:rsidP="0003084C">
      <w:pPr>
        <w:pStyle w:val="Code"/>
        <w:ind w:left="1069"/>
        <w:rPr>
          <w:rFonts w:cs="Times New Roman"/>
        </w:rPr>
      </w:pPr>
      <w:r w:rsidRPr="001F18D9">
        <w:rPr>
          <w:rFonts w:cs="Times New Roman"/>
        </w:rPr>
        <w:t xml:space="preserve">            </w:t>
      </w:r>
      <w:proofErr w:type="spellStart"/>
      <w:r w:rsidRPr="001F18D9">
        <w:rPr>
          <w:rFonts w:cs="Times New Roman"/>
        </w:rPr>
        <w:t>myButton.Text</w:t>
      </w:r>
      <w:proofErr w:type="spellEnd"/>
      <w:r w:rsidRPr="001F18D9">
        <w:rPr>
          <w:rFonts w:cs="Times New Roman"/>
        </w:rPr>
        <w:t xml:space="preserve"> = "Click Me";</w:t>
      </w:r>
    </w:p>
    <w:p w14:paraId="2773F9E3" w14:textId="77777777" w:rsidR="00610833" w:rsidRPr="00AA43A0" w:rsidRDefault="00610833" w:rsidP="0003084C">
      <w:pPr>
        <w:pStyle w:val="Code"/>
        <w:ind w:left="1069"/>
        <w:rPr>
          <w:rFonts w:cs="Times New Roman"/>
          <w:lang w:val="ru-RU"/>
        </w:rPr>
      </w:pPr>
      <w:r w:rsidRPr="001F18D9">
        <w:rPr>
          <w:rFonts w:cs="Times New Roman"/>
        </w:rPr>
        <w:t xml:space="preserve">            </w:t>
      </w:r>
      <w:proofErr w:type="spellStart"/>
      <w:r w:rsidRPr="001F18D9">
        <w:rPr>
          <w:rFonts w:cs="Times New Roman"/>
        </w:rPr>
        <w:t>myButton</w:t>
      </w:r>
      <w:proofErr w:type="spellEnd"/>
      <w:r w:rsidRPr="00AA43A0">
        <w:rPr>
          <w:rFonts w:cs="Times New Roman"/>
          <w:lang w:val="ru-RU"/>
        </w:rPr>
        <w:t>.</w:t>
      </w:r>
      <w:r w:rsidRPr="001F18D9">
        <w:rPr>
          <w:rFonts w:cs="Times New Roman"/>
        </w:rPr>
        <w:t>Location</w:t>
      </w:r>
      <w:r w:rsidRPr="00AA43A0">
        <w:rPr>
          <w:rFonts w:cs="Times New Roman"/>
          <w:lang w:val="ru-RU"/>
        </w:rPr>
        <w:t xml:space="preserve"> = </w:t>
      </w:r>
      <w:r w:rsidRPr="001F18D9">
        <w:rPr>
          <w:rFonts w:cs="Times New Roman"/>
        </w:rPr>
        <w:t>new</w:t>
      </w:r>
      <w:r w:rsidRPr="00AA43A0">
        <w:rPr>
          <w:rFonts w:cs="Times New Roman"/>
          <w:lang w:val="ru-RU"/>
        </w:rPr>
        <w:t xml:space="preserve"> </w:t>
      </w:r>
      <w:proofErr w:type="gramStart"/>
      <w:r w:rsidRPr="001F18D9">
        <w:rPr>
          <w:rFonts w:cs="Times New Roman"/>
        </w:rPr>
        <w:t>Point</w:t>
      </w:r>
      <w:r w:rsidRPr="00AA43A0">
        <w:rPr>
          <w:rFonts w:cs="Times New Roman"/>
          <w:lang w:val="ru-RU"/>
        </w:rPr>
        <w:t>(</w:t>
      </w:r>
      <w:proofErr w:type="gramEnd"/>
      <w:r w:rsidRPr="00AA43A0">
        <w:rPr>
          <w:rFonts w:cs="Times New Roman"/>
          <w:lang w:val="ru-RU"/>
        </w:rPr>
        <w:t>50, 50);</w:t>
      </w:r>
    </w:p>
    <w:p w14:paraId="2746528E" w14:textId="77777777" w:rsidR="00610833" w:rsidRPr="00AA43A0" w:rsidRDefault="00610833" w:rsidP="0003084C">
      <w:pPr>
        <w:pStyle w:val="Code"/>
        <w:ind w:left="1069"/>
        <w:rPr>
          <w:rFonts w:cs="Times New Roman"/>
          <w:lang w:val="ru-RU"/>
        </w:rPr>
      </w:pPr>
      <w:r w:rsidRPr="00AA43A0">
        <w:rPr>
          <w:rFonts w:cs="Times New Roman"/>
          <w:lang w:val="ru-RU"/>
        </w:rPr>
        <w:t xml:space="preserve">            //</w:t>
      </w:r>
      <w:r w:rsidRPr="00AA43A0">
        <w:rPr>
          <w:rFonts w:cs="Times New Roman"/>
          <w:color w:val="70AD47" w:themeColor="accent6"/>
          <w:lang w:val="ru-RU"/>
        </w:rPr>
        <w:t xml:space="preserve"> Изменение размеров кнопки </w:t>
      </w:r>
      <w:proofErr w:type="spellStart"/>
      <w:r w:rsidRPr="00AA43A0">
        <w:rPr>
          <w:rFonts w:cs="Times New Roman"/>
          <w:color w:val="70AD47" w:themeColor="accent6"/>
          <w:lang w:val="ru-RU"/>
        </w:rPr>
        <w:t>програмно</w:t>
      </w:r>
      <w:proofErr w:type="spellEnd"/>
    </w:p>
    <w:p w14:paraId="4FD9EA4D" w14:textId="77777777" w:rsidR="00610833" w:rsidRPr="00AA43A0" w:rsidRDefault="00610833" w:rsidP="0003084C">
      <w:pPr>
        <w:pStyle w:val="Code"/>
        <w:ind w:left="1069"/>
        <w:rPr>
          <w:rFonts w:cs="Times New Roman"/>
          <w:lang w:val="ru-RU"/>
        </w:rPr>
      </w:pPr>
      <w:r w:rsidRPr="00AA43A0">
        <w:rPr>
          <w:rFonts w:cs="Times New Roman"/>
          <w:lang w:val="ru-RU"/>
        </w:rPr>
        <w:t xml:space="preserve">            </w:t>
      </w:r>
      <w:proofErr w:type="spellStart"/>
      <w:r w:rsidRPr="001F18D9">
        <w:rPr>
          <w:rFonts w:cs="Times New Roman"/>
        </w:rPr>
        <w:t>myButton</w:t>
      </w:r>
      <w:proofErr w:type="spellEnd"/>
      <w:r w:rsidRPr="00AA43A0">
        <w:rPr>
          <w:rFonts w:cs="Times New Roman"/>
          <w:lang w:val="ru-RU"/>
        </w:rPr>
        <w:t>.</w:t>
      </w:r>
      <w:r w:rsidRPr="001F18D9">
        <w:rPr>
          <w:rFonts w:cs="Times New Roman"/>
        </w:rPr>
        <w:t>Size</w:t>
      </w:r>
      <w:r w:rsidRPr="00AA43A0">
        <w:rPr>
          <w:rFonts w:cs="Times New Roman"/>
          <w:lang w:val="ru-RU"/>
        </w:rPr>
        <w:t xml:space="preserve"> = </w:t>
      </w:r>
      <w:r w:rsidRPr="001F18D9">
        <w:rPr>
          <w:rFonts w:cs="Times New Roman"/>
        </w:rPr>
        <w:t>new</w:t>
      </w:r>
      <w:r w:rsidRPr="00AA43A0">
        <w:rPr>
          <w:rFonts w:cs="Times New Roman"/>
          <w:lang w:val="ru-RU"/>
        </w:rPr>
        <w:t xml:space="preserve"> </w:t>
      </w:r>
      <w:proofErr w:type="gramStart"/>
      <w:r w:rsidRPr="001F18D9">
        <w:rPr>
          <w:rFonts w:cs="Times New Roman"/>
        </w:rPr>
        <w:t>Size</w:t>
      </w:r>
      <w:r w:rsidRPr="00AA43A0">
        <w:rPr>
          <w:rFonts w:cs="Times New Roman"/>
          <w:lang w:val="ru-RU"/>
        </w:rPr>
        <w:t>(</w:t>
      </w:r>
      <w:proofErr w:type="gramEnd"/>
      <w:r w:rsidRPr="00AA43A0">
        <w:rPr>
          <w:rFonts w:cs="Times New Roman"/>
          <w:lang w:val="ru-RU"/>
        </w:rPr>
        <w:t xml:space="preserve">150, 50); </w:t>
      </w:r>
    </w:p>
    <w:p w14:paraId="75FE6835" w14:textId="77777777" w:rsidR="00610833" w:rsidRPr="00AA43A0" w:rsidRDefault="00610833" w:rsidP="0003084C">
      <w:pPr>
        <w:pStyle w:val="Code"/>
        <w:ind w:left="1069"/>
        <w:rPr>
          <w:rFonts w:cs="Times New Roman"/>
          <w:color w:val="70AD47" w:themeColor="accent6"/>
          <w:lang w:val="ru-RU"/>
        </w:rPr>
      </w:pPr>
      <w:r w:rsidRPr="00AA43A0">
        <w:rPr>
          <w:rFonts w:cs="Times New Roman"/>
          <w:lang w:val="ru-RU"/>
        </w:rPr>
        <w:t xml:space="preserve">            </w:t>
      </w:r>
      <w:r w:rsidRPr="00AA43A0">
        <w:rPr>
          <w:rFonts w:cs="Times New Roman"/>
          <w:color w:val="70AD47" w:themeColor="accent6"/>
          <w:lang w:val="ru-RU"/>
        </w:rPr>
        <w:t>// Добавляем кнопку на форму</w:t>
      </w:r>
    </w:p>
    <w:p w14:paraId="3BF0AA19" w14:textId="77777777" w:rsidR="00610833" w:rsidRPr="007E2FA3" w:rsidRDefault="00610833" w:rsidP="0003084C">
      <w:pPr>
        <w:pStyle w:val="Code"/>
        <w:ind w:left="1069"/>
        <w:rPr>
          <w:rFonts w:cs="Times New Roman"/>
          <w:lang w:val="ru-RU"/>
        </w:rPr>
      </w:pPr>
      <w:r w:rsidRPr="00AA43A0">
        <w:rPr>
          <w:rFonts w:cs="Times New Roman"/>
          <w:lang w:val="ru-RU"/>
        </w:rPr>
        <w:t xml:space="preserve">            </w:t>
      </w:r>
      <w:r w:rsidRPr="001F18D9">
        <w:rPr>
          <w:rFonts w:cs="Times New Roman"/>
        </w:rPr>
        <w:t>Controls</w:t>
      </w:r>
      <w:r w:rsidRPr="007E2FA3">
        <w:rPr>
          <w:rFonts w:cs="Times New Roman"/>
          <w:lang w:val="ru-RU"/>
        </w:rPr>
        <w:t>.</w:t>
      </w:r>
      <w:r w:rsidRPr="001F18D9">
        <w:rPr>
          <w:rFonts w:cs="Times New Roman"/>
        </w:rPr>
        <w:t>Add</w:t>
      </w:r>
      <w:r w:rsidRPr="007E2FA3">
        <w:rPr>
          <w:rFonts w:cs="Times New Roman"/>
          <w:lang w:val="ru-RU"/>
        </w:rPr>
        <w:t>(</w:t>
      </w:r>
      <w:proofErr w:type="spellStart"/>
      <w:r w:rsidRPr="001F18D9">
        <w:rPr>
          <w:rFonts w:cs="Times New Roman"/>
        </w:rPr>
        <w:t>myButton</w:t>
      </w:r>
      <w:proofErr w:type="spellEnd"/>
      <w:r w:rsidRPr="007E2FA3">
        <w:rPr>
          <w:rFonts w:cs="Times New Roman"/>
          <w:lang w:val="ru-RU"/>
        </w:rPr>
        <w:t>);</w:t>
      </w:r>
    </w:p>
    <w:p w14:paraId="1ABA49D7" w14:textId="77777777" w:rsidR="00610833" w:rsidRPr="007E2FA3" w:rsidRDefault="00610833" w:rsidP="0003084C">
      <w:pPr>
        <w:pStyle w:val="Code"/>
        <w:ind w:left="1069"/>
        <w:rPr>
          <w:rFonts w:cs="Times New Roman"/>
          <w:lang w:val="ru-RU"/>
        </w:rPr>
      </w:pPr>
      <w:r w:rsidRPr="007E2FA3">
        <w:rPr>
          <w:rFonts w:cs="Times New Roman"/>
          <w:lang w:val="ru-RU"/>
        </w:rPr>
        <w:t xml:space="preserve">        }</w:t>
      </w:r>
    </w:p>
    <w:p w14:paraId="77AF7EE4" w14:textId="77777777" w:rsidR="00610833" w:rsidRPr="007E2FA3" w:rsidRDefault="00610833" w:rsidP="0003084C">
      <w:pPr>
        <w:pStyle w:val="Code"/>
        <w:ind w:left="1069"/>
        <w:rPr>
          <w:rFonts w:cs="Times New Roman"/>
          <w:lang w:val="ru-RU"/>
        </w:rPr>
      </w:pPr>
      <w:r w:rsidRPr="007E2FA3">
        <w:rPr>
          <w:rFonts w:cs="Times New Roman"/>
          <w:lang w:val="ru-RU"/>
        </w:rPr>
        <w:t xml:space="preserve">    }</w:t>
      </w:r>
    </w:p>
    <w:p w14:paraId="69FF249B" w14:textId="22A3DD1A" w:rsidR="00070E1F" w:rsidRPr="007E2FA3" w:rsidRDefault="00610833" w:rsidP="0003084C">
      <w:pPr>
        <w:pStyle w:val="Code"/>
        <w:ind w:left="1069"/>
        <w:rPr>
          <w:rFonts w:cs="Times New Roman"/>
          <w:lang w:val="ru-RU"/>
        </w:rPr>
      </w:pPr>
      <w:r w:rsidRPr="007E2FA3">
        <w:rPr>
          <w:rFonts w:cs="Times New Roman"/>
          <w:lang w:val="ru-RU"/>
        </w:rPr>
        <w:t>}</w:t>
      </w:r>
    </w:p>
    <w:p w14:paraId="5E6B479B" w14:textId="77777777" w:rsidR="007765A6" w:rsidRDefault="007765A6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br w:type="page"/>
      </w:r>
    </w:p>
    <w:p w14:paraId="6BAEAB76" w14:textId="51F27B26" w:rsidR="005C143D" w:rsidRPr="007E2FA3" w:rsidRDefault="007F6BB4" w:rsidP="005618E0">
      <w:pPr>
        <w:pStyle w:val="3"/>
        <w:rPr>
          <w:lang w:val="ru-RU"/>
        </w:rPr>
      </w:pPr>
      <w:r>
        <w:rPr>
          <w:lang w:val="ru-RU"/>
        </w:rPr>
        <w:lastRenderedPageBreak/>
        <w:t>Вывод</w:t>
      </w:r>
      <w:r w:rsidRPr="007E2FA3">
        <w:rPr>
          <w:lang w:val="ru-RU"/>
        </w:rPr>
        <w:t>.</w:t>
      </w:r>
    </w:p>
    <w:p w14:paraId="26F4C887" w14:textId="200F5A2B" w:rsidR="001C54FC" w:rsidRPr="001C54FC" w:rsidRDefault="0003247B" w:rsidP="001C54FC">
      <w:pPr>
        <w:rPr>
          <w:lang w:val="ru-RU"/>
        </w:rPr>
      </w:pPr>
      <w:r w:rsidRPr="0003247B">
        <w:rPr>
          <w:lang w:val="ru-RU"/>
        </w:rPr>
        <w:t>Целью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практической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работы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было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сформировать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навыки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разработки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приложений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с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использованием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кнопочных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компонентов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в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среде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программирования</w:t>
      </w:r>
      <w:r w:rsidRPr="00703C03">
        <w:rPr>
          <w:lang w:val="ru-RU"/>
        </w:rPr>
        <w:t xml:space="preserve"> </w:t>
      </w:r>
      <w:r w:rsidRPr="0003247B">
        <w:t>Visual</w:t>
      </w:r>
      <w:r w:rsidRPr="00703C03">
        <w:rPr>
          <w:lang w:val="ru-RU"/>
        </w:rPr>
        <w:t xml:space="preserve"> </w:t>
      </w:r>
      <w:r w:rsidRPr="0003247B">
        <w:t>Studio</w:t>
      </w:r>
      <w:r w:rsidRPr="00703C03">
        <w:rPr>
          <w:lang w:val="ru-RU"/>
        </w:rPr>
        <w:t xml:space="preserve"> (</w:t>
      </w:r>
      <w:r w:rsidRPr="0003247B">
        <w:rPr>
          <w:lang w:val="ru-RU"/>
        </w:rPr>
        <w:t>или</w:t>
      </w:r>
      <w:r w:rsidRPr="00703C03">
        <w:rPr>
          <w:lang w:val="ru-RU"/>
        </w:rPr>
        <w:t xml:space="preserve"> </w:t>
      </w:r>
      <w:proofErr w:type="spellStart"/>
      <w:r w:rsidRPr="0003247B">
        <w:t>SharpDevelop</w:t>
      </w:r>
      <w:proofErr w:type="spellEnd"/>
      <w:r w:rsidRPr="00703C03">
        <w:rPr>
          <w:lang w:val="ru-RU"/>
        </w:rPr>
        <w:t xml:space="preserve">) </w:t>
      </w:r>
      <w:r w:rsidRPr="0003247B">
        <w:rPr>
          <w:lang w:val="ru-RU"/>
        </w:rPr>
        <w:t>и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изучить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особенности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их</w:t>
      </w:r>
      <w:r w:rsidRPr="00703C03">
        <w:rPr>
          <w:lang w:val="ru-RU"/>
        </w:rPr>
        <w:t xml:space="preserve"> </w:t>
      </w:r>
      <w:r w:rsidRPr="0003247B">
        <w:rPr>
          <w:lang w:val="ru-RU"/>
        </w:rPr>
        <w:t>использования</w:t>
      </w:r>
      <w:r w:rsidRPr="00703C03">
        <w:rPr>
          <w:lang w:val="ru-RU"/>
        </w:rPr>
        <w:t xml:space="preserve">. </w:t>
      </w:r>
      <w:r w:rsidRPr="0003247B">
        <w:rPr>
          <w:lang w:val="ru-RU"/>
        </w:rPr>
        <w:t xml:space="preserve">В ходе выполнения работы были изучены основные свойства, события и методы элементов управления </w:t>
      </w:r>
      <w:proofErr w:type="spellStart"/>
      <w:r w:rsidRPr="0003247B">
        <w:rPr>
          <w:lang w:val="ru-RU"/>
        </w:rPr>
        <w:t>Button</w:t>
      </w:r>
      <w:proofErr w:type="spellEnd"/>
      <w:r w:rsidRPr="0003247B">
        <w:rPr>
          <w:lang w:val="ru-RU"/>
        </w:rPr>
        <w:t xml:space="preserve">, </w:t>
      </w:r>
      <w:proofErr w:type="spellStart"/>
      <w:r w:rsidRPr="0003247B">
        <w:rPr>
          <w:lang w:val="ru-RU"/>
        </w:rPr>
        <w:t>TextBox</w:t>
      </w:r>
      <w:proofErr w:type="spellEnd"/>
      <w:r w:rsidRPr="0003247B">
        <w:rPr>
          <w:lang w:val="ru-RU"/>
        </w:rPr>
        <w:t xml:space="preserve"> и Label. Реализованы примеры обработки событий кнопок, изменения их размеров и динамического изменения элементов управления. Работа позволила закрепить теоретические знания и получить практические навыки работы с кнопочными компонентами в среде разработки.</w:t>
      </w:r>
    </w:p>
    <w:sectPr w:rsidR="001C54FC" w:rsidRPr="001C54FC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A7F7A" w14:textId="77777777" w:rsidR="00AE7C36" w:rsidRDefault="00AE7C36" w:rsidP="00EB0761">
      <w:pPr>
        <w:spacing w:after="0" w:line="240" w:lineRule="auto"/>
      </w:pPr>
      <w:r>
        <w:separator/>
      </w:r>
    </w:p>
  </w:endnote>
  <w:endnote w:type="continuationSeparator" w:id="0">
    <w:p w14:paraId="101179CA" w14:textId="77777777" w:rsidR="00AE7C36" w:rsidRDefault="00AE7C36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9A15C" w14:textId="77777777" w:rsidR="00146A96" w:rsidRDefault="00146A9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42DB1" w14:textId="77777777" w:rsidR="00D037CC" w:rsidRDefault="00D037CC" w:rsidP="00FE1CE9">
    <w:pPr>
      <w:pStyle w:val="2"/>
      <w:rPr>
        <w:lang w:val="ru-RU"/>
      </w:rPr>
    </w:pPr>
    <w:r>
      <w:rPr>
        <w:lang w:val="ru-RU"/>
      </w:rPr>
      <w:t>Санкт-Петербург</w:t>
    </w:r>
  </w:p>
  <w:p w14:paraId="0F29ADD4" w14:textId="77777777" w:rsidR="00FE1CE9" w:rsidRDefault="00FE1CE9" w:rsidP="00FE1CE9">
    <w:pPr>
      <w:jc w:val="center"/>
      <w:rPr>
        <w:b/>
        <w:bCs/>
        <w:lang w:val="ru-RU"/>
      </w:rPr>
    </w:pPr>
    <w:r w:rsidRPr="00FE1CE9">
      <w:rPr>
        <w:b/>
        <w:bCs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3E6F7" w14:textId="77777777" w:rsidR="00AE7C36" w:rsidRDefault="00AE7C36" w:rsidP="00EB0761">
      <w:pPr>
        <w:spacing w:after="0" w:line="240" w:lineRule="auto"/>
      </w:pPr>
      <w:r>
        <w:separator/>
      </w:r>
    </w:p>
  </w:footnote>
  <w:footnote w:type="continuationSeparator" w:id="0">
    <w:p w14:paraId="0127D84B" w14:textId="77777777" w:rsidR="00AE7C36" w:rsidRDefault="00AE7C36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34501" w14:textId="77777777" w:rsidR="00071B27" w:rsidRPr="00FE1CE9" w:rsidRDefault="00C10CEB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114AAAB0" wp14:editId="18BE345F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1339850" cy="852170"/>
          <wp:effectExtent l="0" t="0" r="0" b="5080"/>
          <wp:wrapSquare wrapText="bothSides"/>
          <wp:docPr id="1562832673" name="Picture 1562832673" descr="СПБ ГБПОУ &amp;quot;Колледж электроники и приборостроения&amp;quot; - Среднее  специальное образование. Ключ на старт. Космос для дете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СПБ ГБПОУ &amp;quot;Колледж электроники и приборостроения&amp;quot; - Среднее  специальное образование. Ключ на старт. Космос для детей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850" cy="85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1B27" w:rsidRPr="00FE1CE9">
      <w:rPr>
        <w:b w:val="0"/>
        <w:bCs/>
        <w:sz w:val="24"/>
        <w:szCs w:val="24"/>
        <w:lang w:val="ru-RU"/>
      </w:rPr>
      <w:t>Санкт-Петербургское государственное бюджетное</w:t>
    </w:r>
  </w:p>
  <w:p w14:paraId="5C8B3923" w14:textId="77777777" w:rsidR="00071B2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профессиональное образовательное учреждение</w:t>
    </w:r>
  </w:p>
  <w:p w14:paraId="641BE4A1" w14:textId="77777777" w:rsidR="00C80067" w:rsidRPr="00FE1CE9" w:rsidRDefault="00071B27" w:rsidP="00071B27">
    <w:pPr>
      <w:pStyle w:val="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>"Колледж электроники и приборостроения"</w:t>
    </w:r>
    <w:r w:rsidR="00C10CEB" w:rsidRPr="00FE1CE9">
      <w:rPr>
        <w:b w:val="0"/>
        <w:bCs/>
        <w:sz w:val="24"/>
        <w:szCs w:val="24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E50F7"/>
    <w:multiLevelType w:val="hybridMultilevel"/>
    <w:tmpl w:val="D01A10EE"/>
    <w:lvl w:ilvl="0" w:tplc="BE1E0C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C023A1"/>
    <w:multiLevelType w:val="hybridMultilevel"/>
    <w:tmpl w:val="514068F4"/>
    <w:lvl w:ilvl="0" w:tplc="4D74DB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3829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4"/>
  </w:num>
  <w:num w:numId="3" w16cid:durableId="1052533540">
    <w:abstractNumId w:val="2"/>
  </w:num>
  <w:num w:numId="4" w16cid:durableId="1766537537">
    <w:abstractNumId w:val="6"/>
  </w:num>
  <w:num w:numId="5" w16cid:durableId="1330450351">
    <w:abstractNumId w:val="3"/>
  </w:num>
  <w:num w:numId="6" w16cid:durableId="990404232">
    <w:abstractNumId w:val="7"/>
  </w:num>
  <w:num w:numId="7" w16cid:durableId="351880041">
    <w:abstractNumId w:val="0"/>
  </w:num>
  <w:num w:numId="8" w16cid:durableId="1965697040">
    <w:abstractNumId w:val="5"/>
  </w:num>
  <w:num w:numId="9" w16cid:durableId="1467551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36"/>
    <w:rsid w:val="0000494F"/>
    <w:rsid w:val="00010BA3"/>
    <w:rsid w:val="00011E0B"/>
    <w:rsid w:val="0002318D"/>
    <w:rsid w:val="0002450F"/>
    <w:rsid w:val="0002691A"/>
    <w:rsid w:val="0003084C"/>
    <w:rsid w:val="0003247B"/>
    <w:rsid w:val="0005554F"/>
    <w:rsid w:val="00070E1F"/>
    <w:rsid w:val="00071B27"/>
    <w:rsid w:val="0009345E"/>
    <w:rsid w:val="00095246"/>
    <w:rsid w:val="000A157C"/>
    <w:rsid w:val="000C52B1"/>
    <w:rsid w:val="000D3A69"/>
    <w:rsid w:val="000E2535"/>
    <w:rsid w:val="000E735E"/>
    <w:rsid w:val="000F538F"/>
    <w:rsid w:val="000F6D4B"/>
    <w:rsid w:val="001157B9"/>
    <w:rsid w:val="00146A96"/>
    <w:rsid w:val="00151806"/>
    <w:rsid w:val="00151F34"/>
    <w:rsid w:val="001661ED"/>
    <w:rsid w:val="00166200"/>
    <w:rsid w:val="001872B0"/>
    <w:rsid w:val="00195390"/>
    <w:rsid w:val="00197F21"/>
    <w:rsid w:val="001A1103"/>
    <w:rsid w:val="001C54FC"/>
    <w:rsid w:val="001C5F33"/>
    <w:rsid w:val="001E2362"/>
    <w:rsid w:val="001E49F8"/>
    <w:rsid w:val="001E4F42"/>
    <w:rsid w:val="001F18D9"/>
    <w:rsid w:val="001F2725"/>
    <w:rsid w:val="001F4F83"/>
    <w:rsid w:val="001F7040"/>
    <w:rsid w:val="001F70C2"/>
    <w:rsid w:val="00206350"/>
    <w:rsid w:val="0021074A"/>
    <w:rsid w:val="00215537"/>
    <w:rsid w:val="00216450"/>
    <w:rsid w:val="00216E69"/>
    <w:rsid w:val="00225668"/>
    <w:rsid w:val="002279B1"/>
    <w:rsid w:val="00230CED"/>
    <w:rsid w:val="002321AF"/>
    <w:rsid w:val="002408BE"/>
    <w:rsid w:val="00242B7D"/>
    <w:rsid w:val="00250C88"/>
    <w:rsid w:val="0026148A"/>
    <w:rsid w:val="00264356"/>
    <w:rsid w:val="0028129B"/>
    <w:rsid w:val="00282170"/>
    <w:rsid w:val="002925D7"/>
    <w:rsid w:val="002A1F2A"/>
    <w:rsid w:val="002A33E1"/>
    <w:rsid w:val="002B05CD"/>
    <w:rsid w:val="002C20C6"/>
    <w:rsid w:val="00301F1E"/>
    <w:rsid w:val="0031019F"/>
    <w:rsid w:val="00317DF2"/>
    <w:rsid w:val="00330D2C"/>
    <w:rsid w:val="00332A36"/>
    <w:rsid w:val="003427CB"/>
    <w:rsid w:val="003449F7"/>
    <w:rsid w:val="00347744"/>
    <w:rsid w:val="00351C2B"/>
    <w:rsid w:val="00356A01"/>
    <w:rsid w:val="00362924"/>
    <w:rsid w:val="00365D7D"/>
    <w:rsid w:val="00375567"/>
    <w:rsid w:val="00377FEE"/>
    <w:rsid w:val="003901B9"/>
    <w:rsid w:val="00393DD3"/>
    <w:rsid w:val="003A4926"/>
    <w:rsid w:val="003B2698"/>
    <w:rsid w:val="003C47D9"/>
    <w:rsid w:val="003D7EC1"/>
    <w:rsid w:val="003E1D92"/>
    <w:rsid w:val="003E1DA4"/>
    <w:rsid w:val="003F1286"/>
    <w:rsid w:val="003F1DB2"/>
    <w:rsid w:val="0043002A"/>
    <w:rsid w:val="00445232"/>
    <w:rsid w:val="00462657"/>
    <w:rsid w:val="004627F3"/>
    <w:rsid w:val="00462C16"/>
    <w:rsid w:val="00471D6A"/>
    <w:rsid w:val="004821F9"/>
    <w:rsid w:val="004840FF"/>
    <w:rsid w:val="004846D3"/>
    <w:rsid w:val="00493514"/>
    <w:rsid w:val="004A1FFB"/>
    <w:rsid w:val="004A7E43"/>
    <w:rsid w:val="004C714B"/>
    <w:rsid w:val="004D2C4D"/>
    <w:rsid w:val="004D3D8D"/>
    <w:rsid w:val="004D7DB3"/>
    <w:rsid w:val="004E3E06"/>
    <w:rsid w:val="004F36E6"/>
    <w:rsid w:val="004F3DB5"/>
    <w:rsid w:val="00505734"/>
    <w:rsid w:val="005117CB"/>
    <w:rsid w:val="00521287"/>
    <w:rsid w:val="0052283E"/>
    <w:rsid w:val="00531DDB"/>
    <w:rsid w:val="005401B2"/>
    <w:rsid w:val="00542739"/>
    <w:rsid w:val="00542E42"/>
    <w:rsid w:val="00545B1D"/>
    <w:rsid w:val="0055123B"/>
    <w:rsid w:val="00560098"/>
    <w:rsid w:val="005618E0"/>
    <w:rsid w:val="00562AF2"/>
    <w:rsid w:val="00590939"/>
    <w:rsid w:val="005A42F6"/>
    <w:rsid w:val="005A46E6"/>
    <w:rsid w:val="005A6131"/>
    <w:rsid w:val="005B4029"/>
    <w:rsid w:val="005C143D"/>
    <w:rsid w:val="005D41D5"/>
    <w:rsid w:val="005F6364"/>
    <w:rsid w:val="00610833"/>
    <w:rsid w:val="00622472"/>
    <w:rsid w:val="00624A35"/>
    <w:rsid w:val="00630C2E"/>
    <w:rsid w:val="00641282"/>
    <w:rsid w:val="00651CAC"/>
    <w:rsid w:val="00660A53"/>
    <w:rsid w:val="006623FA"/>
    <w:rsid w:val="00664152"/>
    <w:rsid w:val="006773AF"/>
    <w:rsid w:val="00691F17"/>
    <w:rsid w:val="006A44FA"/>
    <w:rsid w:val="006B1142"/>
    <w:rsid w:val="006D7E7A"/>
    <w:rsid w:val="00703C03"/>
    <w:rsid w:val="00717A67"/>
    <w:rsid w:val="007209A9"/>
    <w:rsid w:val="00723E7B"/>
    <w:rsid w:val="0072736F"/>
    <w:rsid w:val="00730A64"/>
    <w:rsid w:val="007365EF"/>
    <w:rsid w:val="00751C7D"/>
    <w:rsid w:val="00774E91"/>
    <w:rsid w:val="007765A6"/>
    <w:rsid w:val="00776EE7"/>
    <w:rsid w:val="00777A97"/>
    <w:rsid w:val="0078687F"/>
    <w:rsid w:val="00792175"/>
    <w:rsid w:val="007B69AB"/>
    <w:rsid w:val="007B6CBB"/>
    <w:rsid w:val="007C4DB6"/>
    <w:rsid w:val="007D77B8"/>
    <w:rsid w:val="007E2FA3"/>
    <w:rsid w:val="007F064F"/>
    <w:rsid w:val="007F2DAB"/>
    <w:rsid w:val="007F6BB4"/>
    <w:rsid w:val="00807489"/>
    <w:rsid w:val="00812D4D"/>
    <w:rsid w:val="00824C1E"/>
    <w:rsid w:val="00830307"/>
    <w:rsid w:val="0083325A"/>
    <w:rsid w:val="00833BD2"/>
    <w:rsid w:val="00860BA7"/>
    <w:rsid w:val="00862878"/>
    <w:rsid w:val="00877225"/>
    <w:rsid w:val="008806A8"/>
    <w:rsid w:val="00880BA4"/>
    <w:rsid w:val="00885093"/>
    <w:rsid w:val="00890203"/>
    <w:rsid w:val="00894EC3"/>
    <w:rsid w:val="008977DB"/>
    <w:rsid w:val="00897A8F"/>
    <w:rsid w:val="008B1B17"/>
    <w:rsid w:val="008B420E"/>
    <w:rsid w:val="008C34A2"/>
    <w:rsid w:val="008D426A"/>
    <w:rsid w:val="008D67A6"/>
    <w:rsid w:val="008D74D6"/>
    <w:rsid w:val="008E3FFA"/>
    <w:rsid w:val="008E7B6A"/>
    <w:rsid w:val="008F3285"/>
    <w:rsid w:val="008F392E"/>
    <w:rsid w:val="00920045"/>
    <w:rsid w:val="00932713"/>
    <w:rsid w:val="0093488F"/>
    <w:rsid w:val="009422E8"/>
    <w:rsid w:val="009456F8"/>
    <w:rsid w:val="0097579F"/>
    <w:rsid w:val="00977D52"/>
    <w:rsid w:val="00985540"/>
    <w:rsid w:val="009A05EC"/>
    <w:rsid w:val="009A2858"/>
    <w:rsid w:val="009B009C"/>
    <w:rsid w:val="009B0B7D"/>
    <w:rsid w:val="009B5059"/>
    <w:rsid w:val="009C1C07"/>
    <w:rsid w:val="009C4146"/>
    <w:rsid w:val="009C7542"/>
    <w:rsid w:val="009D6884"/>
    <w:rsid w:val="009D6D38"/>
    <w:rsid w:val="009E08FF"/>
    <w:rsid w:val="009E2733"/>
    <w:rsid w:val="009E38AE"/>
    <w:rsid w:val="009F6DDF"/>
    <w:rsid w:val="00A04028"/>
    <w:rsid w:val="00A21E66"/>
    <w:rsid w:val="00A23141"/>
    <w:rsid w:val="00A42358"/>
    <w:rsid w:val="00A53134"/>
    <w:rsid w:val="00A56510"/>
    <w:rsid w:val="00A5699D"/>
    <w:rsid w:val="00A64238"/>
    <w:rsid w:val="00A66446"/>
    <w:rsid w:val="00A735AD"/>
    <w:rsid w:val="00A7538A"/>
    <w:rsid w:val="00A96759"/>
    <w:rsid w:val="00AA40C7"/>
    <w:rsid w:val="00AA43A0"/>
    <w:rsid w:val="00AA73CA"/>
    <w:rsid w:val="00AB450A"/>
    <w:rsid w:val="00AB46C1"/>
    <w:rsid w:val="00AD1F8A"/>
    <w:rsid w:val="00AD63EA"/>
    <w:rsid w:val="00AE0924"/>
    <w:rsid w:val="00AE7C36"/>
    <w:rsid w:val="00AF0F54"/>
    <w:rsid w:val="00AF4E85"/>
    <w:rsid w:val="00B1353A"/>
    <w:rsid w:val="00B21858"/>
    <w:rsid w:val="00B27EFA"/>
    <w:rsid w:val="00B301D6"/>
    <w:rsid w:val="00B31C71"/>
    <w:rsid w:val="00B568F4"/>
    <w:rsid w:val="00B73755"/>
    <w:rsid w:val="00B74BB9"/>
    <w:rsid w:val="00B87903"/>
    <w:rsid w:val="00B90D23"/>
    <w:rsid w:val="00B9278A"/>
    <w:rsid w:val="00B94201"/>
    <w:rsid w:val="00B96053"/>
    <w:rsid w:val="00BB254A"/>
    <w:rsid w:val="00BC2691"/>
    <w:rsid w:val="00BC365C"/>
    <w:rsid w:val="00BD1AA6"/>
    <w:rsid w:val="00BE12B4"/>
    <w:rsid w:val="00C01ED6"/>
    <w:rsid w:val="00C10CEB"/>
    <w:rsid w:val="00C15B7D"/>
    <w:rsid w:val="00C1647A"/>
    <w:rsid w:val="00C306C3"/>
    <w:rsid w:val="00C358B0"/>
    <w:rsid w:val="00C4126B"/>
    <w:rsid w:val="00C41383"/>
    <w:rsid w:val="00C42D2D"/>
    <w:rsid w:val="00C43CBC"/>
    <w:rsid w:val="00C50E35"/>
    <w:rsid w:val="00C6559A"/>
    <w:rsid w:val="00C678A3"/>
    <w:rsid w:val="00C80067"/>
    <w:rsid w:val="00C841EB"/>
    <w:rsid w:val="00C87025"/>
    <w:rsid w:val="00CA16D5"/>
    <w:rsid w:val="00CC224C"/>
    <w:rsid w:val="00CC4F23"/>
    <w:rsid w:val="00CD1B62"/>
    <w:rsid w:val="00CF4F99"/>
    <w:rsid w:val="00CF5AC1"/>
    <w:rsid w:val="00D018F9"/>
    <w:rsid w:val="00D037CC"/>
    <w:rsid w:val="00D11E64"/>
    <w:rsid w:val="00D62F0D"/>
    <w:rsid w:val="00D6592C"/>
    <w:rsid w:val="00D83EF9"/>
    <w:rsid w:val="00DA4C6F"/>
    <w:rsid w:val="00DB34E8"/>
    <w:rsid w:val="00DB5FE9"/>
    <w:rsid w:val="00DD430C"/>
    <w:rsid w:val="00DF48F1"/>
    <w:rsid w:val="00DF4D04"/>
    <w:rsid w:val="00DF6953"/>
    <w:rsid w:val="00E00307"/>
    <w:rsid w:val="00E11CC6"/>
    <w:rsid w:val="00E12F8B"/>
    <w:rsid w:val="00E14D72"/>
    <w:rsid w:val="00E201CA"/>
    <w:rsid w:val="00E3164D"/>
    <w:rsid w:val="00E355D6"/>
    <w:rsid w:val="00E50ABC"/>
    <w:rsid w:val="00E63A26"/>
    <w:rsid w:val="00E67735"/>
    <w:rsid w:val="00E70E49"/>
    <w:rsid w:val="00E772E2"/>
    <w:rsid w:val="00E87369"/>
    <w:rsid w:val="00E90088"/>
    <w:rsid w:val="00E92C7C"/>
    <w:rsid w:val="00EB0761"/>
    <w:rsid w:val="00ED0B63"/>
    <w:rsid w:val="00ED19E5"/>
    <w:rsid w:val="00ED6658"/>
    <w:rsid w:val="00EE52C2"/>
    <w:rsid w:val="00EF3B34"/>
    <w:rsid w:val="00F006EE"/>
    <w:rsid w:val="00F02609"/>
    <w:rsid w:val="00F05598"/>
    <w:rsid w:val="00F2488B"/>
    <w:rsid w:val="00F40116"/>
    <w:rsid w:val="00F44592"/>
    <w:rsid w:val="00F55463"/>
    <w:rsid w:val="00F55609"/>
    <w:rsid w:val="00F56462"/>
    <w:rsid w:val="00F5706D"/>
    <w:rsid w:val="00F74600"/>
    <w:rsid w:val="00F779F1"/>
    <w:rsid w:val="00F802E4"/>
    <w:rsid w:val="00FA0721"/>
    <w:rsid w:val="00FA20BE"/>
    <w:rsid w:val="00FA2FD7"/>
    <w:rsid w:val="00FA7AC8"/>
    <w:rsid w:val="00FB7BEE"/>
    <w:rsid w:val="00FC1A88"/>
    <w:rsid w:val="00FC20B0"/>
    <w:rsid w:val="00FC57DC"/>
    <w:rsid w:val="00FC756C"/>
    <w:rsid w:val="00FC776C"/>
    <w:rsid w:val="00FD2B98"/>
    <w:rsid w:val="00FE1CE9"/>
    <w:rsid w:val="00FE2371"/>
    <w:rsid w:val="00FE43E7"/>
    <w:rsid w:val="00FF109D"/>
    <w:rsid w:val="00FF50F8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A0583"/>
  <w15:chartTrackingRefBased/>
  <w15:docId w15:val="{3F2D0EEC-96C2-4932-A8CB-681D70B3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78A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0761"/>
  </w:style>
  <w:style w:type="paragraph" w:styleId="a5">
    <w:name w:val="footer"/>
    <w:basedOn w:val="a"/>
    <w:link w:val="a6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0761"/>
  </w:style>
  <w:style w:type="character" w:customStyle="1" w:styleId="20">
    <w:name w:val="Заголовок 2 Знак"/>
    <w:basedOn w:val="a0"/>
    <w:link w:val="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9">
    <w:name w:val="Table Grid"/>
    <w:basedOn w:val="a1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a7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a8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aa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a0"/>
    <w:link w:val="Code"/>
    <w:rsid w:val="00774E91"/>
    <w:rPr>
      <w:rFonts w:ascii="Times New Roman" w:hAnsi="Times New Roman"/>
      <w:b/>
      <w:sz w:val="20"/>
    </w:rPr>
  </w:style>
  <w:style w:type="paragraph" w:styleId="ab">
    <w:name w:val="List Paragraph"/>
    <w:basedOn w:val="a"/>
    <w:uiPriority w:val="34"/>
    <w:qFormat/>
    <w:rsid w:val="003449F7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ad">
    <w:name w:val="Placeholder Text"/>
    <w:basedOn w:val="a0"/>
    <w:uiPriority w:val="99"/>
    <w:semiHidden/>
    <w:rsid w:val="004821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OneDrive\&#1044;&#1086;&#1082;&#1091;&#1084;&#1077;&#1085;&#1090;&#1099;\Custom%20Office%20Templates\&#1055;&#1088;&#1072;&#1082;&#1090;&#1080;&#1095;&#1077;&#1089;&#1082;&#1072;&#1103;%20(&#1050;&#1069;&#105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AFF0F140C74475A691B4F72EE2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C76D-0205-4188-B5E4-60AE2F193E51}"/>
      </w:docPartPr>
      <w:docPartBody>
        <w:p w:rsidR="00F51F81" w:rsidRDefault="00F51F81">
          <w:pPr>
            <w:pStyle w:val="F4AFF0F140C74475A691B4F72EE296A4"/>
          </w:pPr>
          <w:r w:rsidRPr="00FD2983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81"/>
    <w:rsid w:val="001F70C2"/>
    <w:rsid w:val="00545B1D"/>
    <w:rsid w:val="00EE52C2"/>
    <w:rsid w:val="00F51F81"/>
    <w:rsid w:val="00F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666666"/>
    </w:rPr>
  </w:style>
  <w:style w:type="paragraph" w:customStyle="1" w:styleId="F4AFF0F140C74475A691B4F72EE296A4">
    <w:name w:val="F4AFF0F140C74475A691B4F72EE29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112</TotalTime>
  <Pages>11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117</cp:revision>
  <dcterms:created xsi:type="dcterms:W3CDTF">2024-06-01T17:46:00Z</dcterms:created>
  <dcterms:modified xsi:type="dcterms:W3CDTF">2024-06-17T06:18:00Z</dcterms:modified>
</cp:coreProperties>
</file>
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2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649AB98B" w14:textId="77777777" w:rsidTr="00E75716">
        <w:tc>
          <w:tcPr>
            <w:tcW w:w="2616" w:type="dxa"/>
          </w:tcPr>
          <w:p w14:paraId="42EA7B75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15D98D49" wp14:editId="560DF6FF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88F0AAD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6299659D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31DC1EEA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1ECCEEBA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36EF184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D8268C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FA7B1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A5161F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F294D6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8B331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D3509C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6C4BEC8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4D7CDE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604040B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31BF90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32C817D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0D70885B" w14:textId="0D874CCC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2415C7">
        <w:rPr>
          <w:b/>
          <w:sz w:val="28"/>
          <w:szCs w:val="28"/>
        </w:rPr>
        <w:t xml:space="preserve"> 1</w:t>
      </w:r>
      <w:r w:rsidR="00FF2903">
        <w:rPr>
          <w:b/>
          <w:sz w:val="28"/>
          <w:szCs w:val="28"/>
        </w:rPr>
        <w:t>6</w:t>
      </w:r>
    </w:p>
    <w:p w14:paraId="312BCCEC" w14:textId="1F33231D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415C7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7861469C" w14:textId="083A452E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FF2903">
        <w:rPr>
          <w:rStyle w:val="ac"/>
          <w:smallCaps w:val="0"/>
          <w:sz w:val="28"/>
          <w:szCs w:val="28"/>
        </w:rPr>
        <w:t>Создание библиотеки подпрограмм</w:t>
      </w:r>
    </w:p>
    <w:p w14:paraId="46DEB67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90A234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4F8624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7DE8DC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FF1617B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A359E3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604CCC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207E108E" w14:textId="77777777">
        <w:trPr>
          <w:trHeight w:val="614"/>
        </w:trPr>
        <w:tc>
          <w:tcPr>
            <w:tcW w:w="4252" w:type="dxa"/>
            <w:vAlign w:val="bottom"/>
          </w:tcPr>
          <w:p w14:paraId="212FB0E0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DA15405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1212B11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5DC8E1FD" w14:textId="77777777">
        <w:trPr>
          <w:trHeight w:val="614"/>
        </w:trPr>
        <w:tc>
          <w:tcPr>
            <w:tcW w:w="4252" w:type="dxa"/>
            <w:vAlign w:val="bottom"/>
          </w:tcPr>
          <w:p w14:paraId="1F4DE849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D5040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091DCC" w14:textId="6FA83637" w:rsidR="00D44D14" w:rsidRDefault="002415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7E92A0AA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5A2AA054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055990C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EDD35BA" w14:textId="7F99FF2B" w:rsidR="00D44D14" w:rsidRPr="009C138A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</w:t>
      </w:r>
      <w:r w:rsidR="009C138A">
        <w:rPr>
          <w:bCs/>
          <w:sz w:val="28"/>
          <w:szCs w:val="28"/>
          <w:lang w:val="en-US"/>
        </w:rPr>
        <w:t>4</w:t>
      </w:r>
    </w:p>
    <w:p w14:paraId="67630EA3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C1B7506" w14:textId="30ECB0FB" w:rsidR="00D44D14" w:rsidRDefault="005728D1" w:rsidP="005728D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728D1">
        <w:rPr>
          <w:bCs/>
          <w:sz w:val="28"/>
          <w:szCs w:val="28"/>
        </w:rPr>
        <w:t>Научиться создавать и подключать библиотеки подпрограмм</w:t>
      </w:r>
      <w:r>
        <w:rPr>
          <w:bCs/>
          <w:sz w:val="28"/>
          <w:szCs w:val="28"/>
        </w:rPr>
        <w:t>.</w:t>
      </w:r>
    </w:p>
    <w:p w14:paraId="4805B195" w14:textId="77777777" w:rsidR="00B62F0F" w:rsidRPr="005728D1" w:rsidRDefault="00B62F0F" w:rsidP="005728D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4655613" w14:textId="747AF0D3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3DB302A" w14:textId="52BC9BE4" w:rsidR="00EC75FE" w:rsidRDefault="00EC75F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45CE3E97" w14:textId="53683212" w:rsidR="009B2344" w:rsidRDefault="0081455C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08FBDCC7" w14:textId="77777777" w:rsidR="0081455C" w:rsidRDefault="0081455C" w:rsidP="0081455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StackLib.General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517AC3" w14:textId="77777777" w:rsidR="0081455C" w:rsidRDefault="0081455C" w:rsidP="0081455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DDF54B7" w14:textId="77777777" w:rsidR="0081455C" w:rsidRDefault="0081455C" w:rsidP="0081455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Prac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C1F46E" w14:textId="77777777" w:rsidR="0081455C" w:rsidRDefault="0081455C" w:rsidP="0081455C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CAF4DB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public static class Program</w:t>
      </w:r>
    </w:p>
    <w:p w14:paraId="672047AE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C6ABB0C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private static Stack&lt;object&gt; _stack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596973A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D3433B4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private static void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6B083F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C37312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var status = true;</w:t>
      </w:r>
    </w:p>
    <w:p w14:paraId="0122594D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C897B2" w14:textId="77777777" w:rsidR="0081455C" w:rsidRP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string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"1: Добавление элемента в вершину стека\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33704E66" w14:textId="77777777" w:rsidR="0081455C" w:rsidRP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              + "2: Удаление элемента из вершины стека\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767C7003" w14:textId="77777777" w:rsidR="0081455C" w:rsidRP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              + "3: Реверсирование стека\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1EE21A31" w14:textId="77777777" w:rsidR="0081455C" w:rsidRP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              + "4: Печать стека\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631385AB" w14:textId="77777777" w:rsidR="0081455C" w:rsidRP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              + "5: Очистка стека\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7EFBCFFA" w14:textId="77777777" w:rsidR="0081455C" w:rsidRP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              + "6: Выход\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1D66A860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81455C"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 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Выбор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06563CC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5663FDD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while (status)</w:t>
      </w:r>
    </w:p>
    <w:p w14:paraId="2EACC326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C755AF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(menu);</w:t>
      </w:r>
    </w:p>
    <w:p w14:paraId="5E2EDBFC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int choice = Convert.ToInt32(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46BA425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switch (choice)</w:t>
      </w:r>
    </w:p>
    <w:p w14:paraId="728FDDBE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3AAF92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1:</w:t>
      </w:r>
    </w:p>
    <w:p w14:paraId="2A6E3D19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(_stack);</w:t>
      </w:r>
    </w:p>
    <w:p w14:paraId="622A9F61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1831280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2:</w:t>
      </w:r>
    </w:p>
    <w:p w14:paraId="30D95B94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StackDelete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(_stack);</w:t>
      </w:r>
    </w:p>
    <w:p w14:paraId="1D9AF7BD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5D1EBF43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3:</w:t>
      </w:r>
    </w:p>
    <w:p w14:paraId="7F9C509E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StackReverse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ref _stack);</w:t>
      </w:r>
    </w:p>
    <w:p w14:paraId="2ACDB11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00F843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4:</w:t>
      </w:r>
    </w:p>
    <w:p w14:paraId="5E50090C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StackPrint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(_stack);</w:t>
      </w:r>
    </w:p>
    <w:p w14:paraId="3F77EDBF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76E890CD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5:</w:t>
      </w:r>
    </w:p>
    <w:p w14:paraId="5307EF33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StackClear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(_stack);</w:t>
      </w:r>
    </w:p>
    <w:p w14:paraId="72705290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5A1C52C0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6:</w:t>
      </w:r>
    </w:p>
    <w:p w14:paraId="0B9F7415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status = false;</w:t>
      </w:r>
    </w:p>
    <w:p w14:paraId="7F35056B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301DD820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default:</w:t>
      </w:r>
    </w:p>
    <w:p w14:paraId="03F92004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Неверный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выбор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!");</w:t>
      </w:r>
    </w:p>
    <w:p w14:paraId="074DEB82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53509A97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476DD1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Нажмите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любую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клавишу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");</w:t>
      </w:r>
    </w:p>
    <w:p w14:paraId="0D4CD866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581682FE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72AC1E1E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0C488D" w14:textId="77777777" w:rsidR="0081455C" w:rsidRDefault="0081455C" w:rsidP="009D78A0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4B00B03" w14:textId="0248398B" w:rsidR="0081455C" w:rsidRPr="00E60B7A" w:rsidRDefault="0081455C" w:rsidP="009D78A0">
      <w:pPr>
        <w:shd w:val="clear" w:color="auto" w:fill="F2F2F2" w:themeFill="background1" w:themeFillShade="F2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85E675D" w14:textId="3100FF4B" w:rsidR="003200EF" w:rsidRDefault="003200EF" w:rsidP="00EC391B">
      <w:pPr>
        <w:rPr>
          <w:bCs/>
          <w:sz w:val="28"/>
          <w:szCs w:val="28"/>
          <w:lang w:val="en-US"/>
        </w:rPr>
      </w:pPr>
    </w:p>
    <w:p w14:paraId="7C0C5DC2" w14:textId="2FD28CBE" w:rsidR="00E60B7A" w:rsidRDefault="00E60B7A" w:rsidP="00EC391B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General.cs</w:t>
      </w:r>
      <w:proofErr w:type="spellEnd"/>
    </w:p>
    <w:p w14:paraId="712DBC3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StackLib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29ADC4F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027115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public class General</w:t>
      </w:r>
    </w:p>
    <w:p w14:paraId="1AB8F6D2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4E185A2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StackClear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Stack&lt;object&gt; stack)</w:t>
      </w:r>
    </w:p>
    <w:p w14:paraId="1AD0810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F23A7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switch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6BAA48E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79893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case 0:</w:t>
      </w:r>
    </w:p>
    <w:p w14:paraId="12B53A10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("\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уже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пустой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");</w:t>
      </w:r>
    </w:p>
    <w:p w14:paraId="4D81388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716350A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default:</w:t>
      </w:r>
    </w:p>
    <w:p w14:paraId="0A1A62A0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stack.Clear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1465816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("\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nИз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были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успешно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удалены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все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элементы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");</w:t>
      </w:r>
    </w:p>
    <w:p w14:paraId="72AE142A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1B4876B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FFDE4B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FFAE7A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2D53FE3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StackAdd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Stack&lt;object&gt; stack)</w:t>
      </w:r>
    </w:p>
    <w:p w14:paraId="4A009878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E6057F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 ? 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пустой</w:t>
      </w:r>
      <w:proofErr w:type="spellEnd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 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содержит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элементы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.");</w:t>
      </w:r>
    </w:p>
    <w:p w14:paraId="7A6D91B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7BABE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Console</w:t>
      </w:r>
      <w:r w:rsidRPr="00E60B7A">
        <w:rPr>
          <w:rFonts w:ascii="Cascadia Mono" w:eastAsia="Calibri" w:hAnsi="Cascadia Mono" w:cs="Cascadia Mono"/>
          <w:color w:val="000000"/>
          <w:sz w:val="19"/>
          <w:szCs w:val="19"/>
        </w:rPr>
        <w:t>.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WriteLine</w:t>
      </w:r>
      <w:r w:rsidRPr="00E60B7A">
        <w:rPr>
          <w:rFonts w:ascii="Cascadia Mono" w:eastAsia="Calibri" w:hAnsi="Cascadia Mono" w:cs="Cascadia Mono"/>
          <w:color w:val="000000"/>
          <w:sz w:val="19"/>
          <w:szCs w:val="19"/>
        </w:rPr>
        <w:t xml:space="preserve">("Введите значение, которое необходимо добавить.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Для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выхода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нажмите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'Q'.");</w:t>
      </w:r>
    </w:p>
    <w:p w14:paraId="1B7EFDD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DDB031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while (true)</w:t>
      </w:r>
    </w:p>
    <w:p w14:paraId="60BD4EBF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82D478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var input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0B1DECB1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0E07C3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(input) || input == "Q")</w:t>
      </w:r>
    </w:p>
    <w:p w14:paraId="334C85E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break;</w:t>
      </w:r>
    </w:p>
    <w:p w14:paraId="19BAB6E2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2B06B12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(input);</w:t>
      </w:r>
    </w:p>
    <w:p w14:paraId="3AC6EFB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CE75BC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Добавлено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значение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{input}");</w:t>
      </w:r>
    </w:p>
    <w:p w14:paraId="52B8DDC0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1FDD5A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");</w:t>
      </w:r>
    </w:p>
    <w:p w14:paraId="767B8DE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foreach (var item in stack)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($"{item} ");</w:t>
      </w:r>
    </w:p>
    <w:p w14:paraId="7D009AD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B40C036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1AA193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EB5429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StackDelete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Stack&lt;object&gt; stack)</w:t>
      </w:r>
    </w:p>
    <w:p w14:paraId="0AC891E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92AFF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");</w:t>
      </w:r>
    </w:p>
    <w:p w14:paraId="5575C7D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foreach (var item in stack)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($"{item} ");</w:t>
      </w:r>
    </w:p>
    <w:p w14:paraId="22812C0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50839C21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4097AA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5AB40CC6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5ADE2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после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удаления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");</w:t>
      </w:r>
    </w:p>
    <w:p w14:paraId="610A1A72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foreach (var item in stack)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($"{item} ");</w:t>
      </w:r>
    </w:p>
    <w:p w14:paraId="5BA566C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736582B6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85481D2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D0518F2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StackPrint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Stack&lt;object&gt; stack)</w:t>
      </w:r>
    </w:p>
    <w:p w14:paraId="479AFCF1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E67B4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814F2F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B9DE3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пустой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");</w:t>
      </w:r>
    </w:p>
    <w:p w14:paraId="238E16A8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07F37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5514CEB0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4A0C55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25C7DCEA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");</w:t>
      </w:r>
    </w:p>
    <w:p w14:paraId="7F72D425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foreach (var item in stack)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($"{item} ");</w:t>
      </w:r>
    </w:p>
    <w:p w14:paraId="73419928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69D8E5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6A6E5B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186F3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76FD991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public static void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StackReverse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ref Stack&lt;object&gt; stack)</w:t>
      </w:r>
    </w:p>
    <w:p w14:paraId="38FA4CE5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64B006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2C1D748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6CBDCC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пустой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");</w:t>
      </w:r>
    </w:p>
    <w:p w14:paraId="53BA1060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327D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0DEC2B5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475FFA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Текущий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");</w:t>
      </w:r>
    </w:p>
    <w:p w14:paraId="2539DC9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foreach (var item in stack)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($"{item} ");</w:t>
      </w:r>
    </w:p>
    <w:p w14:paraId="37CFDCAD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C51BA8E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6EAE08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Stack&lt;object&gt; reversed = new(stack);</w:t>
      </w:r>
    </w:p>
    <w:p w14:paraId="7F17379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stack = reversed;</w:t>
      </w:r>
    </w:p>
    <w:p w14:paraId="38BC1E54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E45635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Реверсированный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стек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");</w:t>
      </w:r>
    </w:p>
    <w:p w14:paraId="09CBF2FE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foreach (var item in stack)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($"{item} ");</w:t>
      </w:r>
    </w:p>
    <w:p w14:paraId="7035B58A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("\n");</w:t>
      </w:r>
    </w:p>
    <w:p w14:paraId="578262F9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1BBD67" w14:textId="77777777" w:rsidR="00E60B7A" w:rsidRDefault="00E60B7A" w:rsidP="00E60B7A">
      <w:pPr>
        <w:shd w:val="clear" w:color="auto" w:fill="F2F2F2" w:themeFill="background1" w:themeFillShade="F2"/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A9EF0" w14:textId="53078965" w:rsidR="00892EEC" w:rsidRPr="00D549A6" w:rsidRDefault="00E60B7A" w:rsidP="00D549A6">
      <w:pPr>
        <w:shd w:val="clear" w:color="auto" w:fill="F2F2F2" w:themeFill="background1" w:themeFillShade="F2"/>
        <w:rPr>
          <w:bCs/>
          <w:sz w:val="28"/>
          <w:szCs w:val="28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 w:rsidR="00723139" w:rsidRPr="00E60B7A">
        <w:rPr>
          <w:b/>
          <w:sz w:val="28"/>
          <w:szCs w:val="28"/>
          <w:lang w:val="en-US"/>
        </w:rPr>
        <w:tab/>
      </w:r>
    </w:p>
    <w:p w14:paraId="0BC0FB79" w14:textId="77777777" w:rsidR="00892EEC" w:rsidRPr="00E60B7A" w:rsidRDefault="00892EEC" w:rsidP="00F86A21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8D671D3" w14:textId="5F604842" w:rsidR="00D44D14" w:rsidRDefault="00723139" w:rsidP="00F86A2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Вопросы.</w:t>
      </w:r>
    </w:p>
    <w:p w14:paraId="7FDF8CE3" w14:textId="421D940C" w:rsidR="00D549A6" w:rsidRPr="00D549A6" w:rsidRDefault="00D549A6" w:rsidP="00D549A6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hyperlink r:id="rId9" w:history="1">
        <w:r w:rsidRPr="00D549A6">
          <w:rPr>
            <w:rStyle w:val="aff3"/>
            <w:b/>
            <w:bCs/>
            <w:color w:val="auto"/>
            <w:sz w:val="28"/>
            <w:szCs w:val="28"/>
            <w:u w:val="none"/>
          </w:rPr>
          <w:t>Библиотека подпрограмм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 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>— это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 сборник подпрограмм или объектов, используемых для разработки программного обеспечения</w:t>
        </w:r>
      </w:hyperlink>
      <w:r w:rsidRPr="00D549A6">
        <w:rPr>
          <w:bCs/>
          <w:sz w:val="28"/>
          <w:szCs w:val="28"/>
        </w:rPr>
        <w:t xml:space="preserve">. </w:t>
      </w:r>
      <w:hyperlink r:id="rId10" w:history="1">
        <w:r w:rsidRPr="00D549A6">
          <w:rPr>
            <w:rStyle w:val="aff3"/>
            <w:bCs/>
            <w:color w:val="auto"/>
            <w:sz w:val="28"/>
            <w:szCs w:val="28"/>
            <w:u w:val="none"/>
          </w:rPr>
          <w:t>Это своего рода набор «строительных блоков» для кода, который помогает программистам ускорять и упрощать свою работу</w:t>
        </w:r>
      </w:hyperlink>
      <w:r w:rsidRPr="00D549A6">
        <w:rPr>
          <w:bCs/>
          <w:sz w:val="28"/>
          <w:szCs w:val="28"/>
        </w:rPr>
        <w:t>.</w:t>
      </w:r>
    </w:p>
    <w:p w14:paraId="3E2CE8E9" w14:textId="4631E797" w:rsidR="00D549A6" w:rsidRPr="00D549A6" w:rsidRDefault="00D549A6" w:rsidP="00D549A6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hyperlink r:id="rId11" w:history="1">
        <w:r w:rsidRPr="00D549A6">
          <w:rPr>
            <w:rStyle w:val="aff3"/>
            <w:b/>
            <w:bCs/>
            <w:color w:val="auto"/>
            <w:sz w:val="28"/>
            <w:szCs w:val="28"/>
            <w:u w:val="none"/>
          </w:rPr>
          <w:t>Статическая библиотека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 </w:t>
        </w:r>
        <w:r w:rsidR="008660E4" w:rsidRPr="00D549A6">
          <w:rPr>
            <w:rStyle w:val="aff3"/>
            <w:bCs/>
            <w:color w:val="auto"/>
            <w:sz w:val="28"/>
            <w:szCs w:val="28"/>
            <w:u w:val="none"/>
          </w:rPr>
          <w:t>— это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 собрание *.</w:t>
        </w:r>
        <w:r w:rsidRPr="00D549A6">
          <w:rPr>
            <w:rStyle w:val="aff3"/>
            <w:bCs/>
            <w:color w:val="auto"/>
            <w:sz w:val="28"/>
            <w:szCs w:val="28"/>
            <w:u w:val="none"/>
            <w:lang w:val="en-US"/>
          </w:rPr>
          <w:t>obj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>-файлов библиотеки в *.</w:t>
        </w:r>
        <w:r w:rsidRPr="00D549A6">
          <w:rPr>
            <w:rStyle w:val="aff3"/>
            <w:bCs/>
            <w:color w:val="auto"/>
            <w:sz w:val="28"/>
            <w:szCs w:val="28"/>
            <w:u w:val="none"/>
            <w:lang w:val="en-US"/>
          </w:rPr>
          <w:t>lib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>, который мы можем прицепить к нашей программе в момент компиляции</w:t>
        </w:r>
      </w:hyperlink>
      <w:r w:rsidRPr="00D549A6">
        <w:rPr>
          <w:bCs/>
          <w:sz w:val="28"/>
          <w:szCs w:val="28"/>
        </w:rPr>
        <w:t xml:space="preserve">. </w:t>
      </w:r>
      <w:hyperlink r:id="rId12" w:history="1">
        <w:r w:rsidRPr="00D549A6">
          <w:rPr>
            <w:rStyle w:val="aff3"/>
            <w:bCs/>
            <w:color w:val="auto"/>
            <w:sz w:val="28"/>
            <w:szCs w:val="28"/>
            <w:u w:val="none"/>
          </w:rPr>
          <w:t>Она крепко зашита в среду и является непосредственной частью среды</w:t>
        </w:r>
      </w:hyperlink>
      <w:r w:rsidRPr="00D549A6">
        <w:rPr>
          <w:bCs/>
          <w:sz w:val="28"/>
          <w:szCs w:val="28"/>
        </w:rPr>
        <w:t>.</w:t>
      </w:r>
    </w:p>
    <w:p w14:paraId="59612F33" w14:textId="2459C48F" w:rsidR="006C7C33" w:rsidRPr="00D549A6" w:rsidRDefault="00D549A6" w:rsidP="00554F3D">
      <w:pPr>
        <w:spacing w:line="360" w:lineRule="auto"/>
        <w:ind w:left="709"/>
        <w:jc w:val="both"/>
        <w:rPr>
          <w:rStyle w:val="ac"/>
          <w:b w:val="0"/>
          <w:smallCaps w:val="0"/>
          <w:spacing w:val="0"/>
          <w:sz w:val="28"/>
          <w:szCs w:val="28"/>
        </w:rPr>
      </w:pPr>
      <w:hyperlink r:id="rId13" w:tgtFrame="_blank" w:history="1">
        <w:r w:rsidRPr="00D549A6">
          <w:rPr>
            <w:rStyle w:val="aff3"/>
            <w:b/>
            <w:bCs/>
            <w:color w:val="auto"/>
            <w:sz w:val="28"/>
            <w:szCs w:val="28"/>
            <w:u w:val="none"/>
          </w:rPr>
          <w:t>Динамическая библиотека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 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>— это</w:t>
        </w:r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 файл, содержащий машинный код, который загружается в память процесса загрузчиком программ операционной системы либо при создании процесса, либо по запросу уже работающего процесса</w:t>
        </w:r>
      </w:hyperlink>
      <w:r w:rsidRPr="00D549A6">
        <w:rPr>
          <w:bCs/>
          <w:sz w:val="28"/>
          <w:szCs w:val="28"/>
        </w:rPr>
        <w:t xml:space="preserve">. </w:t>
      </w:r>
      <w:hyperlink r:id="rId14" w:tgtFrame="_blank" w:history="1">
        <w:r w:rsidRPr="00D549A6">
          <w:rPr>
            <w:rStyle w:val="aff3"/>
            <w:bCs/>
            <w:color w:val="auto"/>
            <w:sz w:val="28"/>
            <w:szCs w:val="28"/>
            <w:u w:val="none"/>
          </w:rPr>
          <w:t xml:space="preserve">Она является </w:t>
        </w:r>
        <w:proofErr w:type="spellStart"/>
        <w:r w:rsidRPr="00D549A6">
          <w:rPr>
            <w:rStyle w:val="aff3"/>
            <w:bCs/>
            <w:color w:val="auto"/>
            <w:sz w:val="28"/>
            <w:szCs w:val="28"/>
            <w:u w:val="none"/>
          </w:rPr>
          <w:t>полуопциональной</w:t>
        </w:r>
        <w:proofErr w:type="spellEnd"/>
        <w:r w:rsidRPr="00D549A6">
          <w:rPr>
            <w:rStyle w:val="aff3"/>
            <w:bCs/>
            <w:color w:val="auto"/>
            <w:sz w:val="28"/>
            <w:szCs w:val="28"/>
            <w:u w:val="none"/>
          </w:rPr>
          <w:t>, может быть связанной со средой и используется несколькими программами одновременно</w:t>
        </w:r>
      </w:hyperlink>
      <w:hyperlink r:id="rId15" w:tgtFrame="_blank" w:history="1">
        <w:r w:rsidRPr="00D549A6">
          <w:rPr>
            <w:rStyle w:val="aff3"/>
            <w:bCs/>
            <w:color w:val="auto"/>
            <w:sz w:val="28"/>
            <w:szCs w:val="28"/>
            <w:u w:val="none"/>
            <w:vertAlign w:val="superscript"/>
          </w:rPr>
          <w:t>4</w:t>
        </w:r>
      </w:hyperlink>
      <w:r w:rsidRPr="00D549A6">
        <w:rPr>
          <w:bCs/>
          <w:sz w:val="28"/>
          <w:szCs w:val="28"/>
        </w:rPr>
        <w:t>.</w:t>
      </w:r>
    </w:p>
    <w:sectPr w:rsidR="006C7C33" w:rsidRPr="00D549A6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618F" w14:textId="77777777" w:rsidR="002415C7" w:rsidRDefault="002415C7">
      <w:r>
        <w:separator/>
      </w:r>
    </w:p>
  </w:endnote>
  <w:endnote w:type="continuationSeparator" w:id="0">
    <w:p w14:paraId="369AFD9B" w14:textId="77777777" w:rsidR="002415C7" w:rsidRDefault="0024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6A48" w14:textId="77777777" w:rsidR="00D44D14" w:rsidRDefault="0085340C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ADD3009" w14:textId="77777777" w:rsidR="00D44D14" w:rsidRDefault="00D44D14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676E" w14:textId="77777777" w:rsidR="002415C7" w:rsidRDefault="002415C7">
      <w:r>
        <w:separator/>
      </w:r>
    </w:p>
  </w:footnote>
  <w:footnote w:type="continuationSeparator" w:id="0">
    <w:p w14:paraId="6BB77AF0" w14:textId="77777777" w:rsidR="002415C7" w:rsidRDefault="00241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38A2" w14:textId="77777777" w:rsidR="00D44D14" w:rsidRDefault="0085340C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BFE"/>
    <w:multiLevelType w:val="multilevel"/>
    <w:tmpl w:val="CB32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036F9"/>
    <w:multiLevelType w:val="multilevel"/>
    <w:tmpl w:val="573E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722DE"/>
    <w:multiLevelType w:val="hybridMultilevel"/>
    <w:tmpl w:val="19EE414E"/>
    <w:lvl w:ilvl="0" w:tplc="BAC6BD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9FA6E3D"/>
    <w:multiLevelType w:val="hybridMultilevel"/>
    <w:tmpl w:val="56963B6E"/>
    <w:lvl w:ilvl="0" w:tplc="8ECA3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02234"/>
    <w:multiLevelType w:val="hybridMultilevel"/>
    <w:tmpl w:val="EE12C09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334275"/>
    <w:multiLevelType w:val="hybridMultilevel"/>
    <w:tmpl w:val="B9FA29DA"/>
    <w:lvl w:ilvl="0" w:tplc="C3E232E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7E0A0CC3"/>
    <w:multiLevelType w:val="hybridMultilevel"/>
    <w:tmpl w:val="2988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C7"/>
    <w:rsid w:val="000426EF"/>
    <w:rsid w:val="00053DB6"/>
    <w:rsid w:val="000648C4"/>
    <w:rsid w:val="000721E1"/>
    <w:rsid w:val="00184042"/>
    <w:rsid w:val="00187987"/>
    <w:rsid w:val="001A77B8"/>
    <w:rsid w:val="001F427D"/>
    <w:rsid w:val="002415C7"/>
    <w:rsid w:val="00266F69"/>
    <w:rsid w:val="002869AE"/>
    <w:rsid w:val="002A0107"/>
    <w:rsid w:val="002C4F20"/>
    <w:rsid w:val="003200EF"/>
    <w:rsid w:val="0032206F"/>
    <w:rsid w:val="003245F8"/>
    <w:rsid w:val="00333620"/>
    <w:rsid w:val="00337688"/>
    <w:rsid w:val="003440F6"/>
    <w:rsid w:val="00377A36"/>
    <w:rsid w:val="003C53C1"/>
    <w:rsid w:val="003E1F02"/>
    <w:rsid w:val="003E2D21"/>
    <w:rsid w:val="003F3E3B"/>
    <w:rsid w:val="00402BD5"/>
    <w:rsid w:val="00410AD7"/>
    <w:rsid w:val="00431051"/>
    <w:rsid w:val="00455E2C"/>
    <w:rsid w:val="004663B5"/>
    <w:rsid w:val="004668A7"/>
    <w:rsid w:val="00473660"/>
    <w:rsid w:val="004D646A"/>
    <w:rsid w:val="004F0AA9"/>
    <w:rsid w:val="004F3C4D"/>
    <w:rsid w:val="005124FD"/>
    <w:rsid w:val="00547124"/>
    <w:rsid w:val="00554F3D"/>
    <w:rsid w:val="005728D1"/>
    <w:rsid w:val="005A6810"/>
    <w:rsid w:val="005C7D11"/>
    <w:rsid w:val="0061766E"/>
    <w:rsid w:val="006A24BF"/>
    <w:rsid w:val="006C7C33"/>
    <w:rsid w:val="00723139"/>
    <w:rsid w:val="007500AC"/>
    <w:rsid w:val="00751D95"/>
    <w:rsid w:val="0076615E"/>
    <w:rsid w:val="0078237E"/>
    <w:rsid w:val="007E3736"/>
    <w:rsid w:val="0081455C"/>
    <w:rsid w:val="0085340C"/>
    <w:rsid w:val="008660E4"/>
    <w:rsid w:val="00890724"/>
    <w:rsid w:val="00892EEC"/>
    <w:rsid w:val="008A6023"/>
    <w:rsid w:val="008F0F26"/>
    <w:rsid w:val="009307ED"/>
    <w:rsid w:val="00952F35"/>
    <w:rsid w:val="00993DB0"/>
    <w:rsid w:val="009943A3"/>
    <w:rsid w:val="009B2344"/>
    <w:rsid w:val="009C138A"/>
    <w:rsid w:val="009D78A0"/>
    <w:rsid w:val="009E4D43"/>
    <w:rsid w:val="00A20841"/>
    <w:rsid w:val="00A316D5"/>
    <w:rsid w:val="00A404EE"/>
    <w:rsid w:val="00A575AE"/>
    <w:rsid w:val="00A635AD"/>
    <w:rsid w:val="00AD4722"/>
    <w:rsid w:val="00B62F0F"/>
    <w:rsid w:val="00B7230D"/>
    <w:rsid w:val="00B856CD"/>
    <w:rsid w:val="00B9158C"/>
    <w:rsid w:val="00B93F97"/>
    <w:rsid w:val="00BA544D"/>
    <w:rsid w:val="00BA75B3"/>
    <w:rsid w:val="00BB721A"/>
    <w:rsid w:val="00BC4DEA"/>
    <w:rsid w:val="00BE08C7"/>
    <w:rsid w:val="00C03431"/>
    <w:rsid w:val="00C24E0B"/>
    <w:rsid w:val="00C41092"/>
    <w:rsid w:val="00C41540"/>
    <w:rsid w:val="00C85F5A"/>
    <w:rsid w:val="00CA7D97"/>
    <w:rsid w:val="00CC6B62"/>
    <w:rsid w:val="00D015E7"/>
    <w:rsid w:val="00D44D14"/>
    <w:rsid w:val="00D549A6"/>
    <w:rsid w:val="00D65181"/>
    <w:rsid w:val="00DD78B4"/>
    <w:rsid w:val="00DE543D"/>
    <w:rsid w:val="00DF2492"/>
    <w:rsid w:val="00E40106"/>
    <w:rsid w:val="00E569E2"/>
    <w:rsid w:val="00E60B7A"/>
    <w:rsid w:val="00EA2808"/>
    <w:rsid w:val="00EB502C"/>
    <w:rsid w:val="00EC391B"/>
    <w:rsid w:val="00EC75FE"/>
    <w:rsid w:val="00EE13E1"/>
    <w:rsid w:val="00F0709C"/>
    <w:rsid w:val="00F24692"/>
    <w:rsid w:val="00F56FA7"/>
    <w:rsid w:val="00F718A2"/>
    <w:rsid w:val="00F86A21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8845"/>
  <w15:docId w15:val="{429BC3BD-25B7-46CB-8E6B-BF0DFF64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32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45F8"/>
    <w:rPr>
      <w:rFonts w:ascii="Courier New" w:eastAsia="Times New Roman" w:hAnsi="Courier New" w:cs="Courier New"/>
      <w:lang w:val="en-US" w:eastAsia="en-US"/>
    </w:rPr>
  </w:style>
  <w:style w:type="character" w:styleId="aff3">
    <w:name w:val="Hyperlink"/>
    <w:basedOn w:val="a0"/>
    <w:uiPriority w:val="99"/>
    <w:unhideWhenUsed/>
    <w:locked/>
    <w:rsid w:val="00D549A6"/>
    <w:rPr>
      <w:color w:val="0000FF"/>
      <w:u w:val="single"/>
    </w:rPr>
  </w:style>
  <w:style w:type="character" w:styleId="aff4">
    <w:name w:val="Strong"/>
    <w:basedOn w:val="a0"/>
    <w:uiPriority w:val="22"/>
    <w:qFormat/>
    <w:rsid w:val="00D549A6"/>
    <w:rPr>
      <w:b/>
      <w:bCs/>
    </w:rPr>
  </w:style>
  <w:style w:type="character" w:styleId="aff5">
    <w:name w:val="Unresolved Mention"/>
    <w:basedOn w:val="a0"/>
    <w:uiPriority w:val="99"/>
    <w:semiHidden/>
    <w:unhideWhenUsed/>
    <w:rsid w:val="00D54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ng.com/search?q=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ng.com/search?q=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ng.com/search?q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q/question/v_chiom_raznitsa_mezhdu_staticheskoi_i_72f6d1e0/" TargetMode="External"/><Relationship Id="rId10" Type="http://schemas.openxmlformats.org/officeDocument/2006/relationships/hyperlink" Target="https://bing.com/search?q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ing.com/search?q=" TargetMode="External"/><Relationship Id="rId14" Type="http://schemas.openxmlformats.org/officeDocument/2006/relationships/hyperlink" Target="https://yandex.ru/q/question/v_chiom_raznitsa_mezhdu_staticheskoi_i_72f6d1e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237</TotalTime>
  <Pages>4</Pages>
  <Words>711</Words>
  <Characters>4059</Characters>
  <Application>Microsoft Office Word</Application>
  <DocSecurity>0</DocSecurity>
  <Lines>33</Lines>
  <Paragraphs>9</Paragraphs>
  <ScaleCrop>false</ScaleCrop>
  <Company>ETU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101</cp:revision>
  <cp:lastPrinted>2015-07-17T09:06:00Z</cp:lastPrinted>
  <dcterms:created xsi:type="dcterms:W3CDTF">2024-01-29T10:00:00Z</dcterms:created>
  <dcterms:modified xsi:type="dcterms:W3CDTF">2024-04-05T10:48:00Z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
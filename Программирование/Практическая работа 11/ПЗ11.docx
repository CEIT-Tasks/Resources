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5C10863F" w14:textId="77777777" w:rsidTr="00E75716">
        <w:tc>
          <w:tcPr>
            <w:tcW w:w="2616" w:type="dxa"/>
          </w:tcPr>
          <w:p w14:paraId="4EC3C748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3DCC5006" wp14:editId="6226D689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7C0E601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4E448DD4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3701D336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00FB119B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3ADF1E4E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C9A7C9E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DAB760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5DB4F44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97CDF69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69394B7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56BCF497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2A0022F8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624A3CF6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5511A466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20DCC0A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FD6F00D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14:paraId="03C3FD77" w14:textId="5EFFE834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DC63B5">
        <w:rPr>
          <w:b/>
          <w:sz w:val="28"/>
          <w:szCs w:val="28"/>
        </w:rPr>
        <w:t>11</w:t>
      </w:r>
    </w:p>
    <w:p w14:paraId="10DF7070" w14:textId="3B14715C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DC63B5">
        <w:rPr>
          <w:b/>
          <w:sz w:val="28"/>
          <w:szCs w:val="28"/>
        </w:rPr>
        <w:t>Основы алгоритмизации и программирования</w:t>
      </w:r>
      <w:r>
        <w:rPr>
          <w:b/>
          <w:color w:val="000000"/>
          <w:sz w:val="28"/>
          <w:szCs w:val="28"/>
        </w:rPr>
        <w:t>»</w:t>
      </w:r>
    </w:p>
    <w:p w14:paraId="66E9209F" w14:textId="5B2D2667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7A6D01">
        <w:rPr>
          <w:rStyle w:val="BookTitle"/>
          <w:smallCaps w:val="0"/>
          <w:sz w:val="28"/>
          <w:szCs w:val="28"/>
        </w:rPr>
        <w:t>н</w:t>
      </w:r>
      <w:r w:rsidR="00DC63B5">
        <w:rPr>
          <w:rStyle w:val="BookTitle"/>
          <w:smallCaps w:val="0"/>
          <w:sz w:val="28"/>
          <w:szCs w:val="28"/>
        </w:rPr>
        <w:t>е типизированные файлы</w:t>
      </w:r>
    </w:p>
    <w:p w14:paraId="18956CD9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77D88B0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5F1A93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2F4B42A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0B0704D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BD0E09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743D3B0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3A99C9BE" w14:textId="77777777">
        <w:trPr>
          <w:trHeight w:val="614"/>
        </w:trPr>
        <w:tc>
          <w:tcPr>
            <w:tcW w:w="4252" w:type="dxa"/>
            <w:vAlign w:val="bottom"/>
          </w:tcPr>
          <w:p w14:paraId="301CFCC8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31A5BA5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53AC4BA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4D13ECC7" w14:textId="77777777">
        <w:trPr>
          <w:trHeight w:val="614"/>
        </w:trPr>
        <w:tc>
          <w:tcPr>
            <w:tcW w:w="4252" w:type="dxa"/>
            <w:vAlign w:val="bottom"/>
          </w:tcPr>
          <w:p w14:paraId="38DD6460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60955D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4EC623" w14:textId="60C5D4B3" w:rsidR="00D44D14" w:rsidRDefault="00DC63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106F73C0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1EB83DFB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1D2E86A0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CEF63B2" w14:textId="77777777" w:rsidR="00D44D14" w:rsidRPr="00F86A21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23</w:t>
      </w:r>
    </w:p>
    <w:p w14:paraId="26D066A7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F38C3D3" w14:textId="6B13F792" w:rsidR="00B310A4" w:rsidRPr="004C3680" w:rsidRDefault="004C3680" w:rsidP="00B310A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Освоить методы работы с не типизированными файлами.</w:t>
      </w:r>
    </w:p>
    <w:p w14:paraId="35A64280" w14:textId="77777777" w:rsidR="004C3680" w:rsidRDefault="004C36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BE64705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C3F5DB1" w14:textId="0AE3F353" w:rsidR="00D44D14" w:rsidRDefault="0097236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05974E87" w14:textId="77777777" w:rsidR="0060390B" w:rsidRPr="00365C7D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365C7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Practice</w:t>
      </w:r>
      <w:r w:rsidRPr="00365C7D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8AC4F9C" w14:textId="77777777" w:rsidR="0060390B" w:rsidRPr="00365C7D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576E0DA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5C9CC21E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Console;</w:t>
      </w:r>
    </w:p>
    <w:p w14:paraId="04CFD836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4A644E4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69ADBE49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969E018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DC6CFEF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4F23EE26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 = </w:t>
      </w:r>
    </w:p>
    <w:p w14:paraId="3073F80E" w14:textId="77777777" w:rsidR="0060390B" w:rsidRPr="00365C7D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@"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C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:\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Users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konnl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OneDrive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\</w:t>
      </w:r>
      <w:r w:rsidRPr="0060390B">
        <w:rPr>
          <w:rFonts w:ascii="Cascadia Mono" w:eastAsia="Calibri" w:hAnsi="Cascadia Mono" w:cs="Cascadia Mono"/>
          <w:color w:val="800000"/>
          <w:sz w:val="19"/>
          <w:szCs w:val="19"/>
        </w:rPr>
        <w:t>Документы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\</w:t>
      </w:r>
      <w:r w:rsidRPr="0060390B">
        <w:rPr>
          <w:rFonts w:ascii="Cascadia Mono" w:eastAsia="Calibri" w:hAnsi="Cascadia Mono" w:cs="Cascadia Mono"/>
          <w:color w:val="800000"/>
          <w:sz w:val="19"/>
          <w:szCs w:val="19"/>
        </w:rPr>
        <w:t>Колледж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\</w:t>
      </w:r>
      <w:r w:rsidRPr="0060390B">
        <w:rPr>
          <w:rFonts w:ascii="Cascadia Mono" w:eastAsia="Calibri" w:hAnsi="Cascadia Mono" w:cs="Cascadia Mono"/>
          <w:color w:val="800000"/>
          <w:sz w:val="19"/>
          <w:szCs w:val="19"/>
        </w:rPr>
        <w:t>Программирование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\</w:t>
      </w:r>
      <w:r w:rsidRPr="0060390B">
        <w:rPr>
          <w:rFonts w:ascii="Cascadia Mono" w:eastAsia="Calibri" w:hAnsi="Cascadia Mono" w:cs="Cascadia Mono"/>
          <w:color w:val="800000"/>
          <w:sz w:val="19"/>
          <w:szCs w:val="19"/>
        </w:rPr>
        <w:t>Практическая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 xml:space="preserve"> </w:t>
      </w:r>
      <w:r w:rsidRPr="0060390B">
        <w:rPr>
          <w:rFonts w:ascii="Cascadia Mono" w:eastAsia="Calibri" w:hAnsi="Cascadia Mono" w:cs="Cascadia Mono"/>
          <w:color w:val="800000"/>
          <w:sz w:val="19"/>
          <w:szCs w:val="19"/>
        </w:rPr>
        <w:t>работа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 xml:space="preserve"> 11\11.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txt</w:t>
      </w:r>
      <w:r w:rsidRPr="00365C7D"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"</w:t>
      </w:r>
      <w:r w:rsidRPr="00365C7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BFFF92A" w14:textId="77777777" w:rsidR="0060390B" w:rsidRPr="00365C7D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606B66B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65C7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File.Create(file);</w:t>
      </w:r>
    </w:p>
    <w:p w14:paraId="5A9111F1" w14:textId="77777777" w:rsidR="0060390B" w:rsidRDefault="0060390B" w:rsidP="0060390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 </w:t>
      </w:r>
    </w:p>
    <w:p w14:paraId="50ABCD40" w14:textId="0A6A3A0C" w:rsidR="0097236C" w:rsidRDefault="0060390B" w:rsidP="0060390B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157BB84" w14:textId="370A1DF5" w:rsidR="0060390B" w:rsidRPr="0060390B" w:rsidRDefault="00F97A57" w:rsidP="0060390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F97A57">
        <w:rPr>
          <w:bCs/>
          <w:noProof/>
          <w:sz w:val="28"/>
          <w:szCs w:val="28"/>
        </w:rPr>
        <w:drawing>
          <wp:inline distT="0" distB="0" distL="0" distR="0" wp14:anchorId="1A2C0E75" wp14:editId="273358CD">
            <wp:extent cx="1086002" cy="619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9105" w14:textId="145A02E5" w:rsidR="0097236C" w:rsidRPr="00365C7D" w:rsidRDefault="003B674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365C7D">
        <w:rPr>
          <w:b/>
          <w:sz w:val="28"/>
          <w:szCs w:val="28"/>
          <w:lang w:val="en-US"/>
        </w:rPr>
        <w:t xml:space="preserve"> 2.</w:t>
      </w:r>
    </w:p>
    <w:p w14:paraId="3040668C" w14:textId="77777777" w:rsidR="00C81E2F" w:rsidRDefault="00C81E2F" w:rsidP="00C81E2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FileInfo fileInfo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(file);</w:t>
      </w:r>
    </w:p>
    <w:p w14:paraId="31AAE16D" w14:textId="77777777" w:rsidR="00C81E2F" w:rsidRDefault="00C81E2F" w:rsidP="00C81E2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WriteLine(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$@"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{fileInfo.Directory}</w:t>
      </w:r>
    </w:p>
    <w:p w14:paraId="0396E0E7" w14:textId="77777777" w:rsidR="00C81E2F" w:rsidRDefault="00C81E2F" w:rsidP="00C81E2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{fileInfo.Name}</w:t>
      </w:r>
    </w:p>
    <w:p w14:paraId="4E3EAA46" w14:textId="77777777" w:rsidR="00C81E2F" w:rsidRDefault="00C81E2F" w:rsidP="00C81E2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{fileInfo.CreationTime}</w:t>
      </w:r>
    </w:p>
    <w:p w14:paraId="60E1A456" w14:textId="55172DA6" w:rsidR="003B6741" w:rsidRDefault="00C81E2F" w:rsidP="00C81E2F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{fileInfo.Length}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E3947D1" w14:textId="2B66B760" w:rsidR="003B6741" w:rsidRPr="00A7338D" w:rsidRDefault="00365C7D" w:rsidP="00A7338D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B4ED33" wp14:editId="3C41A5B8">
            <wp:extent cx="5901055" cy="72921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604" cy="7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37BD" w14:textId="2F10DA56" w:rsidR="00365C7D" w:rsidRPr="004E2BFF" w:rsidRDefault="00365C7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4E2BFF">
        <w:rPr>
          <w:b/>
          <w:sz w:val="28"/>
          <w:szCs w:val="28"/>
          <w:lang w:val="en-US"/>
        </w:rPr>
        <w:t xml:space="preserve"> 3.</w:t>
      </w:r>
    </w:p>
    <w:p w14:paraId="5EA716A7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Random random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4B1CFA15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StreamWriter numfile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(file,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1B2C34F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1FB72B6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</w:t>
      </w:r>
    </w:p>
    <w:p w14:paraId="166C6EC3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8E1DC9F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numfile.Write(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{random.Next(0, 100)}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BD998ED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5CC9BC9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numfile.Close();</w:t>
      </w:r>
    </w:p>
    <w:p w14:paraId="65811FD8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5AF99A8" w14:textId="77777777" w:rsidR="004E2BFF" w:rsidRDefault="004E2BFF" w:rsidP="004E2BFF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FE712D6" w14:textId="5CA682FE" w:rsidR="00365C7D" w:rsidRDefault="004E2BFF" w:rsidP="004E2BFF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WriteLine(File.ReadAllText(file));</w:t>
      </w:r>
    </w:p>
    <w:p w14:paraId="56F63444" w14:textId="62B990B2" w:rsidR="004E2BFF" w:rsidRPr="004E2BFF" w:rsidRDefault="004E2BFF" w:rsidP="004E2BFF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F0EAF6" wp14:editId="64EB3C12">
            <wp:extent cx="5882005" cy="40035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158" cy="4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A1A0" w14:textId="2F6C639E" w:rsidR="004E2BFF" w:rsidRDefault="004E2BF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C367F82" w14:textId="189E11D8" w:rsidR="00365C7D" w:rsidRPr="007A6D01" w:rsidRDefault="004E2BF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Pr="007A6D01">
        <w:rPr>
          <w:b/>
          <w:sz w:val="28"/>
          <w:szCs w:val="28"/>
          <w:lang w:val="en-US"/>
        </w:rPr>
        <w:t xml:space="preserve"> 4.</w:t>
      </w:r>
    </w:p>
    <w:p w14:paraId="542A5519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 =</w:t>
      </w:r>
    </w:p>
    <w:p w14:paraId="770F8E4C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@"C:\Users\konnl\OneDrive\Документы\Колледж\Программирование\Практическая работа 11\11.txt"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AD3013B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BE30594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(!File.Exists(file))</w:t>
      </w:r>
    </w:p>
    <w:p w14:paraId="4F59F41A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F674AB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File.Create(file);</w:t>
      </w:r>
    </w:p>
    <w:p w14:paraId="31E69B30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DC5CD2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EE1E310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file_copy =</w:t>
      </w:r>
    </w:p>
    <w:p w14:paraId="3AD0E9E7" w14:textId="77777777" w:rsidR="00F62D0C" w:rsidRPr="007A6D01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6D01">
        <w:rPr>
          <w:rFonts w:ascii="Cascadia Mono" w:eastAsia="Calibri" w:hAnsi="Cascadia Mono" w:cs="Cascadia Mono"/>
          <w:color w:val="800000"/>
          <w:sz w:val="19"/>
          <w:szCs w:val="19"/>
        </w:rPr>
        <w:t>@"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C</w:t>
      </w:r>
      <w:r w:rsidRPr="007A6D01">
        <w:rPr>
          <w:rFonts w:ascii="Cascadia Mono" w:eastAsia="Calibri" w:hAnsi="Cascadia Mono" w:cs="Cascadia Mono"/>
          <w:color w:val="800000"/>
          <w:sz w:val="19"/>
          <w:szCs w:val="19"/>
        </w:rPr>
        <w:t>:\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Users</w:t>
      </w:r>
      <w:r w:rsidRPr="007A6D01">
        <w:rPr>
          <w:rFonts w:ascii="Cascadia Mono" w:eastAsia="Calibri" w:hAnsi="Cascadia Mono" w:cs="Cascadia Mono"/>
          <w:color w:val="800000"/>
          <w:sz w:val="19"/>
          <w:szCs w:val="19"/>
        </w:rPr>
        <w:t>\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konnl</w:t>
      </w:r>
      <w:r w:rsidRPr="007A6D01">
        <w:rPr>
          <w:rFonts w:ascii="Cascadia Mono" w:eastAsia="Calibri" w:hAnsi="Cascadia Mono" w:cs="Cascadia Mono"/>
          <w:color w:val="800000"/>
          <w:sz w:val="19"/>
          <w:szCs w:val="19"/>
        </w:rPr>
        <w:t>\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OneDrive</w:t>
      </w:r>
      <w:r w:rsidRPr="007A6D01">
        <w:rPr>
          <w:rFonts w:ascii="Cascadia Mono" w:eastAsia="Calibri" w:hAnsi="Cascadia Mono" w:cs="Cascadia Mono"/>
          <w:color w:val="800000"/>
          <w:sz w:val="19"/>
          <w:szCs w:val="19"/>
        </w:rPr>
        <w:t>\Документы\Колледж\Программирование\Практическая работа 11\11 - копия.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txt</w:t>
      </w:r>
      <w:r w:rsidRPr="007A6D01">
        <w:rPr>
          <w:rFonts w:ascii="Cascadia Mono" w:eastAsia="Calibri" w:hAnsi="Cascadia Mono" w:cs="Cascadia Mono"/>
          <w:color w:val="800000"/>
          <w:sz w:val="19"/>
          <w:szCs w:val="19"/>
        </w:rPr>
        <w:t>"</w:t>
      </w:r>
      <w:r w:rsidRPr="007A6D0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BAA1DF4" w14:textId="77777777" w:rsidR="00F62D0C" w:rsidRPr="007A6D01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84C0E14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A6D0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(!File.Exists(file_copy)) </w:t>
      </w:r>
    </w:p>
    <w:p w14:paraId="28C4F999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A81E60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File.Copy(file, file_copy);</w:t>
      </w:r>
    </w:p>
    <w:p w14:paraId="77A220C3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CFDB84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252867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WriteLine(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$@"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{File.ReadAllText(file)}</w:t>
      </w:r>
    </w:p>
    <w:p w14:paraId="328BBBE7" w14:textId="77777777" w:rsidR="00F62D0C" w:rsidRDefault="00F62D0C" w:rsidP="00F62D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BA8B78" w14:textId="35B46782" w:rsidR="004327E3" w:rsidRPr="00F62D0C" w:rsidRDefault="00F62D0C" w:rsidP="00F62D0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{File.ReadAllText(file_copy)}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3D23826" w14:textId="260AF091" w:rsidR="004E2BFF" w:rsidRPr="004327E3" w:rsidRDefault="004327E3" w:rsidP="004327E3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 w:rsidRPr="004327E3">
        <w:rPr>
          <w:bCs/>
          <w:noProof/>
          <w:sz w:val="28"/>
          <w:szCs w:val="28"/>
          <w:lang w:val="en-US"/>
        </w:rPr>
        <w:drawing>
          <wp:inline distT="0" distB="0" distL="0" distR="0" wp14:anchorId="0CBB9EE7" wp14:editId="7A21A62E">
            <wp:extent cx="5948680" cy="76102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906" cy="7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74E4" w14:textId="66676460" w:rsidR="004E2BFF" w:rsidRPr="007A6D01" w:rsidRDefault="00FD3FA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7A6D01">
        <w:rPr>
          <w:b/>
          <w:sz w:val="28"/>
          <w:szCs w:val="28"/>
          <w:lang w:val="en-US"/>
        </w:rPr>
        <w:t xml:space="preserve"> 5.</w:t>
      </w:r>
    </w:p>
    <w:p w14:paraId="3A8529A6" w14:textId="77777777" w:rsidR="00663CFD" w:rsidRDefault="00663CFD" w:rsidP="00663CF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 =</w:t>
      </w:r>
    </w:p>
    <w:p w14:paraId="219B92A2" w14:textId="77777777" w:rsidR="00663CFD" w:rsidRDefault="00663CFD" w:rsidP="00663CF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@"C:\Users\konnl\OneDrive\Документы\Колледж\Программирование\Практическая работа 11\11.txt"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85515B5" w14:textId="77777777" w:rsidR="00663CFD" w:rsidRDefault="00663CFD" w:rsidP="00663CF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2EBE30" w14:textId="77777777" w:rsidR="00663CFD" w:rsidRDefault="00663CFD" w:rsidP="00663CF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(!File.Exists(file))</w:t>
      </w:r>
    </w:p>
    <w:p w14:paraId="5342ED76" w14:textId="77777777" w:rsidR="00663CFD" w:rsidRDefault="00663CFD" w:rsidP="00663CF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9CA048" w14:textId="77777777" w:rsidR="00663CFD" w:rsidRDefault="00663CFD" w:rsidP="00663CF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File.Create(file);</w:t>
      </w:r>
    </w:p>
    <w:p w14:paraId="18BDD0E3" w14:textId="77777777" w:rsidR="00663CFD" w:rsidRDefault="00663CFD" w:rsidP="00663CF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034911" w14:textId="77777777" w:rsidR="00663CFD" w:rsidRDefault="00663CFD" w:rsidP="00663CF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6C28D5" w14:textId="2A16D849" w:rsidR="00FD3FA9" w:rsidRDefault="00663CFD" w:rsidP="00663CFD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File.Delete(file);</w:t>
      </w:r>
    </w:p>
    <w:p w14:paraId="622C6C27" w14:textId="349797C2" w:rsidR="00663CFD" w:rsidRPr="00FD3FA9" w:rsidRDefault="002B74A2" w:rsidP="002B74A2">
      <w:pPr>
        <w:spacing w:line="360" w:lineRule="auto"/>
        <w:ind w:firstLine="709"/>
        <w:rPr>
          <w:bCs/>
          <w:sz w:val="28"/>
          <w:szCs w:val="28"/>
        </w:rPr>
      </w:pPr>
      <w:r w:rsidRPr="002B74A2">
        <w:rPr>
          <w:bCs/>
          <w:noProof/>
          <w:sz w:val="28"/>
          <w:szCs w:val="28"/>
        </w:rPr>
        <w:drawing>
          <wp:inline distT="0" distB="0" distL="0" distR="0" wp14:anchorId="36A5BE7A" wp14:editId="277963E8">
            <wp:extent cx="5710555" cy="63634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9593" cy="6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15DB" w14:textId="77777777" w:rsidR="00FD3FA9" w:rsidRPr="004E2BFF" w:rsidRDefault="00FD3FA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F9FEBA" w14:textId="6207D440" w:rsidR="00D44D14" w:rsidRPr="004E2BFF" w:rsidRDefault="0085340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</w:t>
      </w:r>
      <w:r w:rsidR="004C3680">
        <w:rPr>
          <w:b/>
          <w:sz w:val="28"/>
          <w:szCs w:val="28"/>
        </w:rPr>
        <w:t>опросы</w:t>
      </w:r>
      <w:r w:rsidRPr="004E2BFF">
        <w:rPr>
          <w:b/>
          <w:sz w:val="28"/>
          <w:szCs w:val="28"/>
          <w:lang w:val="en-US"/>
        </w:rPr>
        <w:t>.</w:t>
      </w:r>
    </w:p>
    <w:p w14:paraId="12AE24F4" w14:textId="1D1A54AC" w:rsidR="00D44D14" w:rsidRDefault="0021701C" w:rsidP="00884FA2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>Не типизированный файл – файл с возможностью</w:t>
      </w:r>
      <w:r w:rsidR="00AD08BC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 одновременных записи</w:t>
      </w:r>
      <w:r w:rsidR="00AD08BC" w:rsidRPr="00AD08BC">
        <w:rPr>
          <w:rStyle w:val="BookTitle"/>
          <w:b w:val="0"/>
          <w:iCs/>
          <w:smallCaps w:val="0"/>
          <w:spacing w:val="0"/>
          <w:sz w:val="28"/>
          <w:szCs w:val="28"/>
        </w:rPr>
        <w:t>/</w:t>
      </w:r>
      <w:r w:rsidR="00AD08BC">
        <w:rPr>
          <w:rStyle w:val="BookTitle"/>
          <w:b w:val="0"/>
          <w:iCs/>
          <w:smallCaps w:val="0"/>
          <w:spacing w:val="0"/>
          <w:sz w:val="28"/>
          <w:szCs w:val="28"/>
        </w:rPr>
        <w:t>чтения.</w:t>
      </w:r>
    </w:p>
    <w:p w14:paraId="27D3C9DF" w14:textId="4917E70F" w:rsidR="00AD08BC" w:rsidRPr="0021701C" w:rsidRDefault="00AD08BC" w:rsidP="00884FA2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Для работы с не типизированными файлами можно использовать классы </w:t>
      </w:r>
      <w:r>
        <w:rPr>
          <w:rStyle w:val="BookTitle"/>
          <w:b w:val="0"/>
          <w:iCs/>
          <w:smallCaps w:val="0"/>
          <w:spacing w:val="0"/>
          <w:sz w:val="28"/>
          <w:szCs w:val="28"/>
          <w:lang w:val="en-US"/>
        </w:rPr>
        <w:t>File</w:t>
      </w:r>
      <w:r w:rsidRPr="00AD08BC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 </w:t>
      </w:r>
      <w:r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и </w:t>
      </w:r>
      <w:r>
        <w:rPr>
          <w:rStyle w:val="BookTitle"/>
          <w:b w:val="0"/>
          <w:iCs/>
          <w:smallCaps w:val="0"/>
          <w:spacing w:val="0"/>
          <w:sz w:val="28"/>
          <w:szCs w:val="28"/>
          <w:lang w:val="en-US"/>
        </w:rPr>
        <w:t>FileInfo</w:t>
      </w:r>
      <w:r w:rsidRPr="00AD08BC">
        <w:rPr>
          <w:rStyle w:val="BookTitle"/>
          <w:b w:val="0"/>
          <w:iCs/>
          <w:smallCaps w:val="0"/>
          <w:spacing w:val="0"/>
          <w:sz w:val="28"/>
          <w:szCs w:val="28"/>
        </w:rPr>
        <w:t>.</w:t>
      </w:r>
    </w:p>
    <w:sectPr w:rsidR="00AD08BC" w:rsidRPr="0021701C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F27E" w14:textId="77777777" w:rsidR="004C3680" w:rsidRDefault="004C3680">
      <w:r>
        <w:separator/>
      </w:r>
    </w:p>
  </w:endnote>
  <w:endnote w:type="continuationSeparator" w:id="0">
    <w:p w14:paraId="33248D21" w14:textId="77777777" w:rsidR="004C3680" w:rsidRDefault="004C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55AD" w14:textId="77777777" w:rsidR="00D44D14" w:rsidRDefault="0085340C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35DCA6B7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363E" w14:textId="77777777" w:rsidR="004C3680" w:rsidRDefault="004C3680">
      <w:r>
        <w:separator/>
      </w:r>
    </w:p>
  </w:footnote>
  <w:footnote w:type="continuationSeparator" w:id="0">
    <w:p w14:paraId="62817556" w14:textId="77777777" w:rsidR="004C3680" w:rsidRDefault="004C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5C7A" w14:textId="77777777" w:rsidR="00D44D14" w:rsidRDefault="0085340C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003"/>
    <w:multiLevelType w:val="hybridMultilevel"/>
    <w:tmpl w:val="DCF66FD8"/>
    <w:lvl w:ilvl="0" w:tplc="329E48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23366B"/>
    <w:multiLevelType w:val="hybridMultilevel"/>
    <w:tmpl w:val="3AE6111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2F5B81"/>
    <w:multiLevelType w:val="hybridMultilevel"/>
    <w:tmpl w:val="9698E03A"/>
    <w:lvl w:ilvl="0" w:tplc="8B8AB18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80"/>
    <w:rsid w:val="0021701C"/>
    <w:rsid w:val="002B74A2"/>
    <w:rsid w:val="00365C7D"/>
    <w:rsid w:val="003B6741"/>
    <w:rsid w:val="003C53C1"/>
    <w:rsid w:val="003F3E3B"/>
    <w:rsid w:val="004327E3"/>
    <w:rsid w:val="004C3680"/>
    <w:rsid w:val="004E2BFF"/>
    <w:rsid w:val="0060390B"/>
    <w:rsid w:val="00663CFD"/>
    <w:rsid w:val="007A6D01"/>
    <w:rsid w:val="0085340C"/>
    <w:rsid w:val="00884FA2"/>
    <w:rsid w:val="00897E7D"/>
    <w:rsid w:val="008A6023"/>
    <w:rsid w:val="0097236C"/>
    <w:rsid w:val="00A7338D"/>
    <w:rsid w:val="00AD08BC"/>
    <w:rsid w:val="00B310A4"/>
    <w:rsid w:val="00B7230D"/>
    <w:rsid w:val="00C81E2F"/>
    <w:rsid w:val="00D44D14"/>
    <w:rsid w:val="00DC63B5"/>
    <w:rsid w:val="00EA2808"/>
    <w:rsid w:val="00F62D0C"/>
    <w:rsid w:val="00F86A21"/>
    <w:rsid w:val="00F97A57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15AA"/>
  <w15:docId w15:val="{A4C23810-5E1B-41BE-B209-E058104A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31</TotalTime>
  <Pages>3</Pages>
  <Words>292</Words>
  <Characters>1669</Characters>
  <Application>Microsoft Office Word</Application>
  <DocSecurity>0</DocSecurity>
  <Lines>13</Lines>
  <Paragraphs>3</Paragraphs>
  <ScaleCrop>false</ScaleCrop>
  <Company>ETU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21</cp:revision>
  <cp:lastPrinted>2015-07-17T09:06:00Z</cp:lastPrinted>
  <dcterms:created xsi:type="dcterms:W3CDTF">2023-12-23T14:49:00Z</dcterms:created>
  <dcterms:modified xsi:type="dcterms:W3CDTF">2024-01-25T09:58:00Z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
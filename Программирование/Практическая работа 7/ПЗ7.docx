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1702A4F1" w14:textId="77777777" w:rsidTr="00E75716">
        <w:tc>
          <w:tcPr>
            <w:tcW w:w="2616" w:type="dxa"/>
          </w:tcPr>
          <w:p w14:paraId="46ABA589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6EC191A0" wp14:editId="12FCAC47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1FA55A4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3BB43923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0C00D546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5B7E621A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1A86744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326E8A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6B774D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709CB05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DBE6F22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DBA4FFC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0F9B27DA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4E549D9A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F2EFAC2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6856A7D6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F71A1E5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55CB046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6FE33E5A" w14:textId="56A007CF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265292">
        <w:rPr>
          <w:b/>
          <w:sz w:val="28"/>
          <w:szCs w:val="28"/>
        </w:rPr>
        <w:t>7</w:t>
      </w:r>
    </w:p>
    <w:p w14:paraId="7BDBE320" w14:textId="654D0404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65292">
        <w:rPr>
          <w:b/>
          <w:sz w:val="28"/>
          <w:szCs w:val="28"/>
        </w:rPr>
        <w:t>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3DA53A23" w14:textId="711C005B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265292">
        <w:rPr>
          <w:rStyle w:val="BookTitle"/>
          <w:smallCaps w:val="0"/>
          <w:sz w:val="28"/>
          <w:szCs w:val="28"/>
        </w:rPr>
        <w:t>Работа со строками</w:t>
      </w:r>
    </w:p>
    <w:p w14:paraId="06B41FC5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7336DE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B0B3C1D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90DE32E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4D1097E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265FFF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E1879D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5A5B7858" w14:textId="77777777">
        <w:trPr>
          <w:trHeight w:val="614"/>
        </w:trPr>
        <w:tc>
          <w:tcPr>
            <w:tcW w:w="4252" w:type="dxa"/>
            <w:vAlign w:val="bottom"/>
          </w:tcPr>
          <w:p w14:paraId="4C083821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25E14D7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E52678E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46506ECC" w14:textId="77777777">
        <w:trPr>
          <w:trHeight w:val="614"/>
        </w:trPr>
        <w:tc>
          <w:tcPr>
            <w:tcW w:w="4252" w:type="dxa"/>
            <w:vAlign w:val="bottom"/>
          </w:tcPr>
          <w:p w14:paraId="0224A5EF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FE6CC2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59F2B65" w14:textId="402C16A9" w:rsidR="00D44D14" w:rsidRDefault="00265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16B76F4A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163521EF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0F637C35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6A0C170" w14:textId="77777777" w:rsidR="00D44D14" w:rsidRPr="00F86A21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23</w:t>
      </w:r>
    </w:p>
    <w:p w14:paraId="1029CAC5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E549C64" w14:textId="7AB3BA28" w:rsidR="00D44D14" w:rsidRPr="00A73292" w:rsidRDefault="00A7329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A73292">
        <w:rPr>
          <w:bCs/>
          <w:sz w:val="28"/>
          <w:szCs w:val="28"/>
        </w:rPr>
        <w:t>зучить работу со строками, изучить методы работы со строками.</w:t>
      </w:r>
    </w:p>
    <w:p w14:paraId="63FA5430" w14:textId="77777777" w:rsidR="00D44D14" w:rsidRDefault="00D44D14" w:rsidP="00082C8D">
      <w:pPr>
        <w:spacing w:line="360" w:lineRule="auto"/>
        <w:jc w:val="both"/>
        <w:rPr>
          <w:b/>
          <w:sz w:val="28"/>
          <w:szCs w:val="28"/>
        </w:rPr>
      </w:pPr>
    </w:p>
    <w:p w14:paraId="157CB066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54A0E6F" w14:textId="7ACCBA10" w:rsidR="004F09FF" w:rsidRDefault="009204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598B0186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Practice;</w:t>
      </w:r>
    </w:p>
    <w:p w14:paraId="44C64693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58E4787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Console;</w:t>
      </w:r>
    </w:p>
    <w:p w14:paraId="3E5ABC84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9FEEFD1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0442F2E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76E4B50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D4BEE09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64F7D564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some phrase: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2C23C91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()!;</w:t>
      </w:r>
    </w:p>
    <w:p w14:paraId="409A34FB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6EF64C3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two symbols you want to search for (delimiter is Space):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8F9760A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sbuf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()!;</w:t>
      </w:r>
    </w:p>
    <w:p w14:paraId="7532385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WriteLine();</w:t>
      </w:r>
    </w:p>
    <w:p w14:paraId="22A96D14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 search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sbuf.Split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8CA66B7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(search[0]);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(search[1]);</w:t>
      </w:r>
    </w:p>
    <w:p w14:paraId="325C33B2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37EF4F" w14:textId="77777777" w:rsidR="00AA5A0C" w:rsidRP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800000"/>
          <w:sz w:val="19"/>
          <w:szCs w:val="19"/>
        </w:rPr>
      </w:pPr>
      <w:r w:rsidRPr="00A5744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WriteLine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AA5A0C">
        <w:rPr>
          <w:rFonts w:ascii="Cascadia Mono" w:eastAsia="Calibri" w:hAnsi="Cascadia Mono" w:cs="Cascadia Mono"/>
          <w:color w:val="800000"/>
          <w:sz w:val="19"/>
          <w:szCs w:val="19"/>
        </w:rPr>
        <w:t xml:space="preserve">$@"Количество вхождений заданных символов: 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FindSym</w:t>
      </w:r>
      <w:proofErr w:type="spellEnd"/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y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)}</w:t>
      </w:r>
    </w:p>
    <w:p w14:paraId="7AE473A6" w14:textId="77777777" w:rsidR="00AA5A0C" w:rsidRP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800000"/>
          <w:sz w:val="19"/>
          <w:szCs w:val="19"/>
        </w:rPr>
      </w:pPr>
      <w:r w:rsidRPr="00AA5A0C">
        <w:rPr>
          <w:rFonts w:ascii="Cascadia Mono" w:eastAsia="Calibri" w:hAnsi="Cascadia Mono" w:cs="Cascadia Mono"/>
          <w:color w:val="800000"/>
          <w:sz w:val="19"/>
          <w:szCs w:val="19"/>
        </w:rPr>
        <w:t xml:space="preserve">Самый часто встречающийся символ: 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.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Join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AA5A0C">
        <w:rPr>
          <w:rFonts w:ascii="Cascadia Mono" w:eastAsia="Calibri" w:hAnsi="Cascadia Mono" w:cs="Cascadia Mono"/>
          <w:color w:val="A31515"/>
          <w:sz w:val="19"/>
          <w:szCs w:val="19"/>
        </w:rPr>
        <w:t>", "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FindOft</w:t>
      </w:r>
      <w:proofErr w:type="spellEnd"/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y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))}</w:t>
      </w:r>
      <w:r w:rsidRPr="00AA5A0C">
        <w:rPr>
          <w:rFonts w:ascii="Cascadia Mono" w:eastAsia="Calibri" w:hAnsi="Cascadia Mono" w:cs="Cascadia Mono"/>
          <w:color w:val="800000"/>
          <w:sz w:val="19"/>
          <w:szCs w:val="19"/>
        </w:rPr>
        <w:t xml:space="preserve"> </w:t>
      </w:r>
    </w:p>
    <w:p w14:paraId="2935B239" w14:textId="77777777" w:rsidR="00AA5A0C" w:rsidRP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A5A0C">
        <w:rPr>
          <w:rFonts w:ascii="Cascadia Mono" w:eastAsia="Calibri" w:hAnsi="Cascadia Mono" w:cs="Cascadia Mono"/>
          <w:color w:val="800000"/>
          <w:sz w:val="19"/>
          <w:szCs w:val="19"/>
        </w:rPr>
        <w:t xml:space="preserve">Есть ли два соседствующих символа: 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IsNeighbor</w:t>
      </w:r>
      <w:proofErr w:type="spellEnd"/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)}</w:t>
      </w:r>
      <w:r w:rsidRPr="00AA5A0C">
        <w:rPr>
          <w:rFonts w:ascii="Cascadia Mono" w:eastAsia="Calibri" w:hAnsi="Cascadia Mono" w:cs="Cascadia Mono"/>
          <w:color w:val="800000"/>
          <w:sz w:val="19"/>
          <w:szCs w:val="19"/>
        </w:rPr>
        <w:t>"</w:t>
      </w: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C03058F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A5A0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AF8F20C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B6AB1EA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FindSym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77384C13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5CB6EA9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86129A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88BB59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42881595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B0BD35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x ||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y)</w:t>
      </w:r>
    </w:p>
    <w:p w14:paraId="0C57906B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64C1D95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0117A643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0352169C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3A0FF9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83BCB9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5EC0110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9F1A665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893387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FindOft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488A9CC8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08AD7D3A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List&lt;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oftSym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[];</w:t>
      </w:r>
    </w:p>
    <w:p w14:paraId="02A9C203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849973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AFF98A4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0A8F771D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D95B78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x)</w:t>
      </w:r>
    </w:p>
    <w:p w14:paraId="7996CC74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292E7162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75C07E29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4B4E89F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y)</w:t>
      </w:r>
    </w:p>
    <w:p w14:paraId="5B4D142C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370BB1E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56B5B80C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462943B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DD562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A3FE5C5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05EA635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1B31D2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oftSym.Add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(x);</w:t>
      </w:r>
    </w:p>
    <w:p w14:paraId="705314B6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E78A3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376DC0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E4F2E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oftSym.Add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(y);</w:t>
      </w:r>
    </w:p>
    <w:p w14:paraId="2748793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5FFEC4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7BD645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C048B6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oftSym.Add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(x);</w:t>
      </w:r>
    </w:p>
    <w:p w14:paraId="46B22A6F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oftSym.Add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(y);</w:t>
      </w:r>
    </w:p>
    <w:p w14:paraId="3C12C6A1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5AF451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oftSym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5B9B7F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50692955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D6385AE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IsNeighbor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1E0C6251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C248BE0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isNeighborSym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116F109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829A5E2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20CDB11C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105498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s[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</w:t>
      </w:r>
    </w:p>
    <w:p w14:paraId="238A0165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0643FAF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isNeighborSym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да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0EBD4B3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24B8C62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AACC799" w14:textId="18B56C5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71F858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isNeighborSym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C5137EA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2DACDDF" w14:textId="77777777" w:rsidR="00AA5A0C" w:rsidRDefault="00AA5A0C" w:rsidP="00AA5A0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1F70A5C" w14:textId="77777777" w:rsidR="001F102E" w:rsidRDefault="001F102E" w:rsidP="001F102E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DEFD90" w14:textId="48ABFB04" w:rsidR="001F102E" w:rsidRPr="001F102E" w:rsidRDefault="00B803EB" w:rsidP="00B803EB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B803EB">
        <w:rPr>
          <w:bCs/>
          <w:noProof/>
          <w:sz w:val="28"/>
          <w:szCs w:val="28"/>
          <w:lang w:val="en-US"/>
        </w:rPr>
        <w:drawing>
          <wp:inline distT="0" distB="0" distL="0" distR="0" wp14:anchorId="08C9A79E" wp14:editId="0EB1D7E8">
            <wp:extent cx="4798219" cy="1485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699" cy="14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EF4D" w14:textId="77777777" w:rsidR="00D44D14" w:rsidRDefault="00D44D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D2F9B0" w14:textId="5499FDF3" w:rsidR="00D44D14" w:rsidRDefault="0085340C" w:rsidP="0092625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92625B">
        <w:rPr>
          <w:b/>
          <w:sz w:val="28"/>
          <w:szCs w:val="28"/>
        </w:rPr>
        <w:t>опросы.</w:t>
      </w:r>
    </w:p>
    <w:p w14:paraId="245900B6" w14:textId="1A5D33DB" w:rsidR="0092625B" w:rsidRDefault="0092625B" w:rsidP="00E32E71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string s = new String</w:t>
      </w:r>
      <w:r w:rsidR="00F50B72">
        <w:rPr>
          <w:rStyle w:val="BookTitle"/>
          <w:b w:val="0"/>
          <w:smallCaps w:val="0"/>
          <w:spacing w:val="0"/>
          <w:sz w:val="28"/>
          <w:szCs w:val="28"/>
          <w:lang w:val="en-US"/>
        </w:rPr>
        <w:t>()</w:t>
      </w:r>
      <w:r w:rsidR="00F50475">
        <w:rPr>
          <w:rStyle w:val="BookTitle"/>
          <w:b w:val="0"/>
          <w:smallCaps w:val="0"/>
          <w:spacing w:val="0"/>
          <w:sz w:val="28"/>
          <w:szCs w:val="28"/>
          <w:lang w:val="en-US"/>
        </w:rPr>
        <w:t>;</w:t>
      </w:r>
    </w:p>
    <w:p w14:paraId="79136B8E" w14:textId="4DFF8DED" w:rsidR="007B3829" w:rsidRDefault="007B3829" w:rsidP="002E4C6D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 xml:space="preserve">Compare, </w:t>
      </w:r>
      <w:proofErr w:type="spellStart"/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CompareTo</w:t>
      </w:r>
      <w:proofErr w:type="spellEnd"/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 xml:space="preserve">, </w:t>
      </w:r>
      <w:proofErr w:type="spellStart"/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Concat</w:t>
      </w:r>
      <w:proofErr w:type="spellEnd"/>
      <w:r>
        <w:rPr>
          <w:rStyle w:val="BookTitle"/>
          <w:b w:val="0"/>
          <w:smallCaps w:val="0"/>
          <w:spacing w:val="0"/>
          <w:sz w:val="28"/>
          <w:szCs w:val="28"/>
          <w:lang w:val="en-US"/>
        </w:rPr>
        <w:t>, Join, Split, Insert, Remove</w:t>
      </w:r>
      <w:r w:rsidR="00680BC7">
        <w:rPr>
          <w:rStyle w:val="BookTitle"/>
          <w:b w:val="0"/>
          <w:smallCaps w:val="0"/>
          <w:spacing w:val="0"/>
          <w:sz w:val="28"/>
          <w:szCs w:val="28"/>
          <w:lang w:val="en-US"/>
        </w:rPr>
        <w:t xml:space="preserve">, Substring, Replace, </w:t>
      </w:r>
      <w:proofErr w:type="spellStart"/>
      <w:r w:rsidR="00680BC7">
        <w:rPr>
          <w:rStyle w:val="BookTitle"/>
          <w:b w:val="0"/>
          <w:smallCaps w:val="0"/>
          <w:spacing w:val="0"/>
          <w:sz w:val="28"/>
          <w:szCs w:val="28"/>
          <w:lang w:val="en-US"/>
        </w:rPr>
        <w:t>IndexOf</w:t>
      </w:r>
      <w:proofErr w:type="spellEnd"/>
      <w:r w:rsidR="00680BC7">
        <w:rPr>
          <w:rStyle w:val="BookTitle"/>
          <w:b w:val="0"/>
          <w:smallCaps w:val="0"/>
          <w:spacing w:val="0"/>
          <w:sz w:val="28"/>
          <w:szCs w:val="28"/>
          <w:lang w:val="en-US"/>
        </w:rPr>
        <w:t xml:space="preserve">, </w:t>
      </w:r>
      <w:proofErr w:type="spellStart"/>
      <w:r w:rsidR="00680BC7">
        <w:rPr>
          <w:rStyle w:val="BookTitle"/>
          <w:b w:val="0"/>
          <w:smallCaps w:val="0"/>
          <w:spacing w:val="0"/>
          <w:sz w:val="28"/>
          <w:szCs w:val="28"/>
          <w:lang w:val="en-US"/>
        </w:rPr>
        <w:t>LastIndexOf</w:t>
      </w:r>
      <w:proofErr w:type="spellEnd"/>
      <w:r w:rsidR="00680BC7">
        <w:rPr>
          <w:rStyle w:val="BookTitle"/>
          <w:b w:val="0"/>
          <w:smallCaps w:val="0"/>
          <w:spacing w:val="0"/>
          <w:sz w:val="28"/>
          <w:szCs w:val="28"/>
          <w:lang w:val="en-US"/>
        </w:rPr>
        <w:t xml:space="preserve">,  </w:t>
      </w:r>
      <w:proofErr w:type="spellStart"/>
      <w:r w:rsidR="00680BC7">
        <w:rPr>
          <w:rStyle w:val="BookTitle"/>
          <w:b w:val="0"/>
          <w:smallCaps w:val="0"/>
          <w:spacing w:val="0"/>
          <w:sz w:val="28"/>
          <w:szCs w:val="28"/>
          <w:lang w:val="en-US"/>
        </w:rPr>
        <w:t>ToUpper</w:t>
      </w:r>
      <w:proofErr w:type="spellEnd"/>
      <w:r w:rsidR="00680BC7">
        <w:rPr>
          <w:rStyle w:val="BookTitle"/>
          <w:b w:val="0"/>
          <w:smallCaps w:val="0"/>
          <w:spacing w:val="0"/>
          <w:sz w:val="28"/>
          <w:szCs w:val="28"/>
          <w:lang w:val="en-US"/>
        </w:rPr>
        <w:t xml:space="preserve">, </w:t>
      </w:r>
      <w:proofErr w:type="spellStart"/>
      <w:r w:rsidR="00680BC7">
        <w:rPr>
          <w:rStyle w:val="BookTitle"/>
          <w:b w:val="0"/>
          <w:smallCaps w:val="0"/>
          <w:spacing w:val="0"/>
          <w:sz w:val="28"/>
          <w:szCs w:val="28"/>
          <w:lang w:val="en-US"/>
        </w:rPr>
        <w:t>ToLower</w:t>
      </w:r>
      <w:proofErr w:type="spellEnd"/>
      <w:r w:rsidR="00335BA1">
        <w:rPr>
          <w:rStyle w:val="BookTitle"/>
          <w:b w:val="0"/>
          <w:smallCaps w:val="0"/>
          <w:spacing w:val="0"/>
          <w:sz w:val="28"/>
          <w:szCs w:val="28"/>
          <w:lang w:val="en-US"/>
        </w:rPr>
        <w:t>, Trim</w:t>
      </w:r>
      <w:r w:rsidR="009C6EB8" w:rsidRPr="009C6EB8">
        <w:rPr>
          <w:rStyle w:val="BookTitle"/>
          <w:b w:val="0"/>
          <w:smallCaps w:val="0"/>
          <w:spacing w:val="0"/>
          <w:sz w:val="28"/>
          <w:szCs w:val="28"/>
          <w:lang w:val="en-US"/>
        </w:rPr>
        <w:t>.</w:t>
      </w:r>
    </w:p>
    <w:p w14:paraId="06E82D11" w14:textId="77777777" w:rsidR="002E4C6D" w:rsidRPr="002E4C6D" w:rsidRDefault="002E4C6D" w:rsidP="002E4C6D">
      <w:pPr>
        <w:pStyle w:val="ListParagraph"/>
        <w:numPr>
          <w:ilvl w:val="0"/>
          <w:numId w:val="3"/>
        </w:numPr>
        <w:rPr>
          <w:rStyle w:val="BookTitle"/>
          <w:b w:val="0"/>
          <w:smallCaps w:val="0"/>
          <w:spacing w:val="0"/>
          <w:sz w:val="28"/>
          <w:szCs w:val="28"/>
        </w:rPr>
      </w:pPr>
      <w:r w:rsidRPr="002E4C6D">
        <w:rPr>
          <w:rStyle w:val="BookTitle"/>
          <w:b w:val="0"/>
          <w:smallCaps w:val="0"/>
          <w:spacing w:val="0"/>
          <w:sz w:val="28"/>
          <w:szCs w:val="28"/>
        </w:rPr>
        <w:t>Особенность операции индексирования для строк в C# заключается в том, что строки являются неизменяемыми (</w:t>
      </w:r>
      <w:proofErr w:type="spellStart"/>
      <w:r w:rsidRPr="002E4C6D">
        <w:rPr>
          <w:rStyle w:val="BookTitle"/>
          <w:b w:val="0"/>
          <w:smallCaps w:val="0"/>
          <w:spacing w:val="0"/>
          <w:sz w:val="28"/>
          <w:szCs w:val="28"/>
        </w:rPr>
        <w:t>immutable</w:t>
      </w:r>
      <w:proofErr w:type="spellEnd"/>
      <w:r w:rsidRPr="002E4C6D">
        <w:rPr>
          <w:rStyle w:val="BookTitle"/>
          <w:b w:val="0"/>
          <w:smallCaps w:val="0"/>
          <w:spacing w:val="0"/>
          <w:sz w:val="28"/>
          <w:szCs w:val="28"/>
        </w:rPr>
        <w:t>) объектами. Поэтому при доступе к символу строки по индексу создается новая строка, содержащая только этот символ. Изменение значения символа напрямую не разрешено и вызовет ошибку компиляции.</w:t>
      </w:r>
    </w:p>
    <w:p w14:paraId="7311A06E" w14:textId="77777777" w:rsidR="000E6B57" w:rsidRPr="000E6B57" w:rsidRDefault="000E6B57" w:rsidP="000E6B57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0E6B57">
        <w:rPr>
          <w:rStyle w:val="BookTitle"/>
          <w:b w:val="0"/>
          <w:smallCaps w:val="0"/>
          <w:spacing w:val="0"/>
          <w:sz w:val="28"/>
          <w:szCs w:val="28"/>
        </w:rPr>
        <w:t>Сходства:</w:t>
      </w:r>
    </w:p>
    <w:p w14:paraId="0644A41C" w14:textId="77777777" w:rsidR="000E6B57" w:rsidRPr="000E6B57" w:rsidRDefault="000E6B57" w:rsidP="007D2E80">
      <w:pPr>
        <w:pStyle w:val="ListParagraph"/>
        <w:numPr>
          <w:ilvl w:val="0"/>
          <w:numId w:val="4"/>
        </w:numPr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0E6B57">
        <w:rPr>
          <w:rStyle w:val="BookTitle"/>
          <w:b w:val="0"/>
          <w:smallCaps w:val="0"/>
          <w:spacing w:val="0"/>
          <w:sz w:val="28"/>
          <w:szCs w:val="28"/>
        </w:rPr>
        <w:t>Оба типа представляют последовательность символов.</w:t>
      </w:r>
    </w:p>
    <w:p w14:paraId="12587B4D" w14:textId="77777777" w:rsidR="000E6B57" w:rsidRPr="000E6B57" w:rsidRDefault="000E6B57" w:rsidP="007D2E80">
      <w:pPr>
        <w:pStyle w:val="ListParagraph"/>
        <w:numPr>
          <w:ilvl w:val="0"/>
          <w:numId w:val="4"/>
        </w:numPr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0E6B57">
        <w:rPr>
          <w:rStyle w:val="BookTitle"/>
          <w:b w:val="0"/>
          <w:smallCaps w:val="0"/>
          <w:spacing w:val="0"/>
          <w:sz w:val="28"/>
          <w:szCs w:val="28"/>
        </w:rPr>
        <w:t>Оба типа позволяют обращаться к символам по индексу.</w:t>
      </w:r>
    </w:p>
    <w:p w14:paraId="65018FD0" w14:textId="12CCAA72" w:rsidR="007D2E80" w:rsidRPr="00392DA1" w:rsidRDefault="000E6B57" w:rsidP="00392DA1">
      <w:pPr>
        <w:pStyle w:val="ListParagraph"/>
        <w:numPr>
          <w:ilvl w:val="0"/>
          <w:numId w:val="4"/>
        </w:numPr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0E6B57">
        <w:rPr>
          <w:rStyle w:val="BookTitle"/>
          <w:b w:val="0"/>
          <w:smallCaps w:val="0"/>
          <w:spacing w:val="0"/>
          <w:sz w:val="28"/>
          <w:szCs w:val="28"/>
        </w:rPr>
        <w:lastRenderedPageBreak/>
        <w:t>Оба типа могут быть использованы для хранения и обработки текстовых данных.</w:t>
      </w:r>
    </w:p>
    <w:p w14:paraId="0A02B7CF" w14:textId="4099BD57" w:rsidR="000E6B57" w:rsidRPr="000E6B57" w:rsidRDefault="000E6B57" w:rsidP="000E6B57">
      <w:pPr>
        <w:pStyle w:val="ListParagraph"/>
        <w:spacing w:line="360" w:lineRule="auto"/>
        <w:ind w:left="1065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0E6B57">
        <w:rPr>
          <w:rStyle w:val="BookTitle"/>
          <w:b w:val="0"/>
          <w:smallCaps w:val="0"/>
          <w:spacing w:val="0"/>
          <w:sz w:val="28"/>
          <w:szCs w:val="28"/>
        </w:rPr>
        <w:t>Отличия:</w:t>
      </w:r>
    </w:p>
    <w:p w14:paraId="2552304E" w14:textId="77777777" w:rsidR="000E6B57" w:rsidRPr="000E6B57" w:rsidRDefault="000E6B57" w:rsidP="007D2E80">
      <w:pPr>
        <w:pStyle w:val="ListParagraph"/>
        <w:numPr>
          <w:ilvl w:val="0"/>
          <w:numId w:val="5"/>
        </w:numPr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0E6B57">
        <w:rPr>
          <w:rStyle w:val="BookTitle"/>
          <w:b w:val="0"/>
          <w:smallCaps w:val="0"/>
          <w:spacing w:val="0"/>
          <w:sz w:val="28"/>
          <w:szCs w:val="28"/>
        </w:rPr>
        <w:t>Строки (</w:t>
      </w:r>
      <w:proofErr w:type="spellStart"/>
      <w:r w:rsidRPr="000E6B57">
        <w:rPr>
          <w:rStyle w:val="BookTitle"/>
          <w:b w:val="0"/>
          <w:smallCaps w:val="0"/>
          <w:spacing w:val="0"/>
          <w:sz w:val="28"/>
          <w:szCs w:val="28"/>
        </w:rPr>
        <w:t>string</w:t>
      </w:r>
      <w:proofErr w:type="spellEnd"/>
      <w:r w:rsidRPr="000E6B57">
        <w:rPr>
          <w:rStyle w:val="BookTitle"/>
          <w:b w:val="0"/>
          <w:smallCaps w:val="0"/>
          <w:spacing w:val="0"/>
          <w:sz w:val="28"/>
          <w:szCs w:val="28"/>
        </w:rPr>
        <w:t>) являются неизменяемыми (</w:t>
      </w:r>
      <w:proofErr w:type="spellStart"/>
      <w:r w:rsidRPr="000E6B57">
        <w:rPr>
          <w:rStyle w:val="BookTitle"/>
          <w:b w:val="0"/>
          <w:smallCaps w:val="0"/>
          <w:spacing w:val="0"/>
          <w:sz w:val="28"/>
          <w:szCs w:val="28"/>
        </w:rPr>
        <w:t>immutable</w:t>
      </w:r>
      <w:proofErr w:type="spellEnd"/>
      <w:r w:rsidRPr="000E6B57">
        <w:rPr>
          <w:rStyle w:val="BookTitle"/>
          <w:b w:val="0"/>
          <w:smallCaps w:val="0"/>
          <w:spacing w:val="0"/>
          <w:sz w:val="28"/>
          <w:szCs w:val="28"/>
        </w:rPr>
        <w:t xml:space="preserve">), тогда как массивы типа </w:t>
      </w:r>
      <w:proofErr w:type="spellStart"/>
      <w:r w:rsidRPr="000E6B57">
        <w:rPr>
          <w:rStyle w:val="BookTitle"/>
          <w:b w:val="0"/>
          <w:smallCaps w:val="0"/>
          <w:spacing w:val="0"/>
          <w:sz w:val="28"/>
          <w:szCs w:val="28"/>
        </w:rPr>
        <w:t>char</w:t>
      </w:r>
      <w:proofErr w:type="spellEnd"/>
      <w:r w:rsidRPr="000E6B57">
        <w:rPr>
          <w:rStyle w:val="BookTitle"/>
          <w:b w:val="0"/>
          <w:smallCaps w:val="0"/>
          <w:spacing w:val="0"/>
          <w:sz w:val="28"/>
          <w:szCs w:val="28"/>
        </w:rPr>
        <w:t>[] изменяемы.</w:t>
      </w:r>
    </w:p>
    <w:p w14:paraId="5D13EB56" w14:textId="77777777" w:rsidR="000E6B57" w:rsidRPr="000E6B57" w:rsidRDefault="000E6B57" w:rsidP="007D2E80">
      <w:pPr>
        <w:pStyle w:val="ListParagraph"/>
        <w:numPr>
          <w:ilvl w:val="0"/>
          <w:numId w:val="5"/>
        </w:numPr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0E6B57">
        <w:rPr>
          <w:rStyle w:val="BookTitle"/>
          <w:b w:val="0"/>
          <w:smallCaps w:val="0"/>
          <w:spacing w:val="0"/>
          <w:sz w:val="28"/>
          <w:szCs w:val="28"/>
        </w:rPr>
        <w:t xml:space="preserve">Строки имеют богатый набор методов и свойств, облегчающих работу с текстом, в то время как массивы типа </w:t>
      </w:r>
      <w:proofErr w:type="spellStart"/>
      <w:r w:rsidRPr="000E6B57">
        <w:rPr>
          <w:rStyle w:val="BookTitle"/>
          <w:b w:val="0"/>
          <w:smallCaps w:val="0"/>
          <w:spacing w:val="0"/>
          <w:sz w:val="28"/>
          <w:szCs w:val="28"/>
        </w:rPr>
        <w:t>char</w:t>
      </w:r>
      <w:proofErr w:type="spellEnd"/>
      <w:r w:rsidRPr="000E6B57">
        <w:rPr>
          <w:rStyle w:val="BookTitle"/>
          <w:b w:val="0"/>
          <w:smallCaps w:val="0"/>
          <w:spacing w:val="0"/>
          <w:sz w:val="28"/>
          <w:szCs w:val="28"/>
        </w:rPr>
        <w:t>[] предоставляют только базовые операции.</w:t>
      </w:r>
    </w:p>
    <w:p w14:paraId="60383BA0" w14:textId="77777777" w:rsidR="000E6B57" w:rsidRPr="000E6B57" w:rsidRDefault="000E6B57" w:rsidP="007D2E80">
      <w:pPr>
        <w:pStyle w:val="ListParagraph"/>
        <w:numPr>
          <w:ilvl w:val="0"/>
          <w:numId w:val="5"/>
        </w:numPr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0E6B57">
        <w:rPr>
          <w:rStyle w:val="BookTitle"/>
          <w:b w:val="0"/>
          <w:smallCaps w:val="0"/>
          <w:spacing w:val="0"/>
          <w:sz w:val="28"/>
          <w:szCs w:val="28"/>
        </w:rPr>
        <w:t xml:space="preserve">Строки могут быть интернированы (процесс кэширования строк для экономии памяти), в то время как массивы типа </w:t>
      </w:r>
      <w:proofErr w:type="spellStart"/>
      <w:r w:rsidRPr="000E6B57">
        <w:rPr>
          <w:rStyle w:val="BookTitle"/>
          <w:b w:val="0"/>
          <w:smallCaps w:val="0"/>
          <w:spacing w:val="0"/>
          <w:sz w:val="28"/>
          <w:szCs w:val="28"/>
        </w:rPr>
        <w:t>char</w:t>
      </w:r>
      <w:proofErr w:type="spellEnd"/>
      <w:r w:rsidRPr="000E6B57">
        <w:rPr>
          <w:rStyle w:val="BookTitle"/>
          <w:b w:val="0"/>
          <w:smallCaps w:val="0"/>
          <w:spacing w:val="0"/>
          <w:sz w:val="28"/>
          <w:szCs w:val="28"/>
        </w:rPr>
        <w:t>[] не могут.</w:t>
      </w:r>
    </w:p>
    <w:p w14:paraId="0CD753A4" w14:textId="1B8DBA3A" w:rsidR="00E77CD8" w:rsidRPr="00E77CD8" w:rsidRDefault="00EE0149" w:rsidP="00E77CD8">
      <w:pPr>
        <w:pStyle w:val="ListParagraph"/>
        <w:numPr>
          <w:ilvl w:val="0"/>
          <w:numId w:val="3"/>
        </w:numPr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О</w:t>
      </w:r>
      <w:r w:rsidR="00E77CD8" w:rsidRPr="00E77CD8">
        <w:rPr>
          <w:rStyle w:val="BookTitle"/>
          <w:b w:val="0"/>
          <w:smallCaps w:val="0"/>
          <w:spacing w:val="0"/>
          <w:sz w:val="28"/>
          <w:szCs w:val="28"/>
        </w:rPr>
        <w:t>перация присваивания для строк является присваиванием ссылки. Это означает, что при присваивании одной строки другой, обе переменные будут ссылаться на один и тот же объект в памяти. Если изменить значение одной переменной, это не повлияет на другую переменную.</w:t>
      </w:r>
    </w:p>
    <w:p w14:paraId="7A3F9D7B" w14:textId="35C044AD" w:rsidR="00335BA1" w:rsidRDefault="008371B3" w:rsidP="008371B3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Д</w:t>
      </w:r>
      <w:r w:rsidR="00EE0149" w:rsidRPr="00EE0149">
        <w:rPr>
          <w:rStyle w:val="BookTitle"/>
          <w:b w:val="0"/>
          <w:smallCaps w:val="0"/>
          <w:spacing w:val="0"/>
          <w:sz w:val="28"/>
          <w:szCs w:val="28"/>
        </w:rPr>
        <w:t>ля сравнения строк используются операции сравнения (==, !=) и методы сравнения (</w:t>
      </w:r>
      <w:proofErr w:type="spellStart"/>
      <w:r w:rsidR="00EE0149" w:rsidRPr="00EE0149">
        <w:rPr>
          <w:rStyle w:val="BookTitle"/>
          <w:b w:val="0"/>
          <w:smallCaps w:val="0"/>
          <w:spacing w:val="0"/>
          <w:sz w:val="28"/>
          <w:szCs w:val="28"/>
        </w:rPr>
        <w:t>Equals</w:t>
      </w:r>
      <w:proofErr w:type="spellEnd"/>
      <w:r w:rsidR="00EE0149" w:rsidRPr="00EE0149">
        <w:rPr>
          <w:rStyle w:val="BookTitle"/>
          <w:b w:val="0"/>
          <w:smallCaps w:val="0"/>
          <w:spacing w:val="0"/>
          <w:sz w:val="28"/>
          <w:szCs w:val="28"/>
        </w:rPr>
        <w:t xml:space="preserve">(), </w:t>
      </w:r>
      <w:proofErr w:type="spellStart"/>
      <w:r w:rsidR="00EE0149" w:rsidRPr="00EE0149">
        <w:rPr>
          <w:rStyle w:val="BookTitle"/>
          <w:b w:val="0"/>
          <w:smallCaps w:val="0"/>
          <w:spacing w:val="0"/>
          <w:sz w:val="28"/>
          <w:szCs w:val="28"/>
        </w:rPr>
        <w:t>Compare</w:t>
      </w:r>
      <w:proofErr w:type="spellEnd"/>
      <w:r w:rsidR="00EE0149" w:rsidRPr="00EE0149">
        <w:rPr>
          <w:rStyle w:val="BookTitle"/>
          <w:b w:val="0"/>
          <w:smallCaps w:val="0"/>
          <w:spacing w:val="0"/>
          <w:sz w:val="28"/>
          <w:szCs w:val="28"/>
        </w:rPr>
        <w:t>())</w:t>
      </w:r>
      <w:r w:rsidR="00D66735">
        <w:rPr>
          <w:rStyle w:val="BookTitle"/>
          <w:b w:val="0"/>
          <w:smallCaps w:val="0"/>
          <w:spacing w:val="0"/>
          <w:sz w:val="28"/>
          <w:szCs w:val="28"/>
        </w:rPr>
        <w:t>.</w:t>
      </w:r>
    </w:p>
    <w:p w14:paraId="49AFDF5B" w14:textId="46EEFF22" w:rsidR="008371B3" w:rsidRPr="002E4C6D" w:rsidRDefault="00F77513" w:rsidP="008371B3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F77513">
        <w:rPr>
          <w:rStyle w:val="BookTitle"/>
          <w:b w:val="0"/>
          <w:smallCaps w:val="0"/>
          <w:spacing w:val="0"/>
          <w:sz w:val="28"/>
          <w:szCs w:val="28"/>
        </w:rPr>
        <w:t xml:space="preserve">При конкатенации строк со значениями других типов, эти значения автоматически преобразуются в строки. Наиболее распространенным способом конкатенации строк и значений других типов является использование оператора + или метода </w:t>
      </w:r>
      <w:proofErr w:type="spellStart"/>
      <w:r w:rsidRPr="00F77513">
        <w:rPr>
          <w:rStyle w:val="BookTitle"/>
          <w:b w:val="0"/>
          <w:smallCaps w:val="0"/>
          <w:spacing w:val="0"/>
          <w:sz w:val="28"/>
          <w:szCs w:val="28"/>
        </w:rPr>
        <w:t>Concat</w:t>
      </w:r>
      <w:proofErr w:type="spellEnd"/>
      <w:r w:rsidRPr="00F77513">
        <w:rPr>
          <w:rStyle w:val="BookTitle"/>
          <w:b w:val="0"/>
          <w:smallCaps w:val="0"/>
          <w:spacing w:val="0"/>
          <w:sz w:val="28"/>
          <w:szCs w:val="28"/>
        </w:rPr>
        <w:t>()</w:t>
      </w:r>
      <w:r w:rsidR="003225F8">
        <w:rPr>
          <w:rStyle w:val="BookTitle"/>
          <w:b w:val="0"/>
          <w:smallCaps w:val="0"/>
          <w:spacing w:val="0"/>
          <w:sz w:val="28"/>
          <w:szCs w:val="28"/>
        </w:rPr>
        <w:t>.</w:t>
      </w:r>
    </w:p>
    <w:sectPr w:rsidR="008371B3" w:rsidRPr="002E4C6D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871D" w14:textId="77777777" w:rsidR="00373FF2" w:rsidRDefault="00373FF2">
      <w:r>
        <w:separator/>
      </w:r>
    </w:p>
  </w:endnote>
  <w:endnote w:type="continuationSeparator" w:id="0">
    <w:p w14:paraId="6FE97549" w14:textId="77777777" w:rsidR="00373FF2" w:rsidRDefault="003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CE3D" w14:textId="77777777" w:rsidR="00D44D14" w:rsidRDefault="0085340C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6438B7D3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DC68" w14:textId="77777777" w:rsidR="00373FF2" w:rsidRDefault="00373FF2">
      <w:r>
        <w:separator/>
      </w:r>
    </w:p>
  </w:footnote>
  <w:footnote w:type="continuationSeparator" w:id="0">
    <w:p w14:paraId="2D2BFF5C" w14:textId="77777777" w:rsidR="00373FF2" w:rsidRDefault="00373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81E4" w14:textId="77777777" w:rsidR="00D44D14" w:rsidRDefault="0085340C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C76"/>
    <w:multiLevelType w:val="hybridMultilevel"/>
    <w:tmpl w:val="6D5613F8"/>
    <w:lvl w:ilvl="0" w:tplc="556EEF6A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55B02AE"/>
    <w:multiLevelType w:val="hybridMultilevel"/>
    <w:tmpl w:val="033A15DE"/>
    <w:lvl w:ilvl="0" w:tplc="556EEF6A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2B4F1DD5"/>
    <w:multiLevelType w:val="hybridMultilevel"/>
    <w:tmpl w:val="32601E4A"/>
    <w:lvl w:ilvl="0" w:tplc="EEE09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6008F4"/>
    <w:multiLevelType w:val="hybridMultilevel"/>
    <w:tmpl w:val="14A8F728"/>
    <w:lvl w:ilvl="0" w:tplc="FFF85E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F53749E"/>
    <w:multiLevelType w:val="hybridMultilevel"/>
    <w:tmpl w:val="DB80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2"/>
    <w:rsid w:val="00082C8D"/>
    <w:rsid w:val="000E6B57"/>
    <w:rsid w:val="001F102E"/>
    <w:rsid w:val="00265292"/>
    <w:rsid w:val="002E4C6D"/>
    <w:rsid w:val="003225F8"/>
    <w:rsid w:val="00335BA1"/>
    <w:rsid w:val="00355F23"/>
    <w:rsid w:val="00373FF2"/>
    <w:rsid w:val="00392DA1"/>
    <w:rsid w:val="003C53C1"/>
    <w:rsid w:val="003F3E3B"/>
    <w:rsid w:val="004F09FF"/>
    <w:rsid w:val="00680BC7"/>
    <w:rsid w:val="007B3829"/>
    <w:rsid w:val="007D2E80"/>
    <w:rsid w:val="008371B3"/>
    <w:rsid w:val="0085340C"/>
    <w:rsid w:val="008A6023"/>
    <w:rsid w:val="00914C04"/>
    <w:rsid w:val="009204B2"/>
    <w:rsid w:val="0092625B"/>
    <w:rsid w:val="009C6EB8"/>
    <w:rsid w:val="00A544AF"/>
    <w:rsid w:val="00A5744C"/>
    <w:rsid w:val="00A73292"/>
    <w:rsid w:val="00AA5A0C"/>
    <w:rsid w:val="00B7230D"/>
    <w:rsid w:val="00B803EB"/>
    <w:rsid w:val="00D44D14"/>
    <w:rsid w:val="00D66735"/>
    <w:rsid w:val="00E32E71"/>
    <w:rsid w:val="00E33ED3"/>
    <w:rsid w:val="00E77CD8"/>
    <w:rsid w:val="00EA2808"/>
    <w:rsid w:val="00EE0149"/>
    <w:rsid w:val="00F50475"/>
    <w:rsid w:val="00F50B72"/>
    <w:rsid w:val="00F77513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EFD4"/>
  <w15:docId w15:val="{B06F0C28-E3CE-45C3-BB72-8827070C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18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09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009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149</TotalTime>
  <Pages>4</Pages>
  <Words>544</Words>
  <Characters>3101</Characters>
  <Application>Microsoft Office Word</Application>
  <DocSecurity>0</DocSecurity>
  <Lines>25</Lines>
  <Paragraphs>7</Paragraphs>
  <ScaleCrop>false</ScaleCrop>
  <Company>ETU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31</cp:revision>
  <cp:lastPrinted>2015-07-17T09:06:00Z</cp:lastPrinted>
  <dcterms:created xsi:type="dcterms:W3CDTF">2023-12-22T15:09:00Z</dcterms:created>
  <dcterms:modified xsi:type="dcterms:W3CDTF">2023-12-25T10:50:00Z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
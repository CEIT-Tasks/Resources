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E5D0" w14:textId="77777777" w:rsidR="000D478C" w:rsidRDefault="008C6DA4">
      <w:pPr>
        <w:rPr>
          <w:rFonts w:ascii="Liberation Serif" w:hAnsi="Liberation Serif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9" behindDoc="0" locked="0" layoutInCell="0" allowOverlap="1" wp14:anchorId="092DB154" wp14:editId="38F89724">
                <wp:simplePos x="0" y="0"/>
                <wp:positionH relativeFrom="margin">
                  <wp:align>center</wp:align>
                </wp:positionH>
                <wp:positionV relativeFrom="margin">
                  <wp:posOffset>320040</wp:posOffset>
                </wp:positionV>
                <wp:extent cx="4700270" cy="91503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270" cy="915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402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5"/>
                              <w:gridCol w:w="4787"/>
                            </w:tblGrid>
                            <w:tr w:rsidR="000D478C" w14:paraId="225DF4A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615" w:type="dxa"/>
                                </w:tcPr>
                                <w:p w14:paraId="63BD4606" w14:textId="77777777" w:rsidR="000D478C" w:rsidRDefault="008C6DA4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3839F8BD" wp14:editId="23084686">
                                        <wp:extent cx="1440180" cy="915035"/>
                                        <wp:effectExtent l="0" t="0" r="0" b="0"/>
                                        <wp:docPr id="2" name="Рисунок 1" descr="http://www.pl130.ru/doc/index/%D0%9B%D0%BE%D0%B3%D0%BE%D1%82%D0%B8%D0%BF22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Рисунок 1" descr="http://www.pl130.ru/doc/index/%D0%9B%D0%BE%D0%B3%D0%BE%D1%82%D0%B8%D0%BF22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0180" cy="915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</w:tcPr>
                                <w:p w14:paraId="6F343210" w14:textId="77777777" w:rsidR="000D478C" w:rsidRDefault="008C6DA4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Санкт-Петербургское государственное бюджетное</w:t>
                                  </w:r>
                                </w:p>
                                <w:p w14:paraId="40718081" w14:textId="77777777" w:rsidR="000D478C" w:rsidRDefault="008C6DA4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профессиональное образовательное учреждение</w:t>
                                  </w:r>
                                </w:p>
                                <w:p w14:paraId="5D5BB5E5" w14:textId="77777777" w:rsidR="000D478C" w:rsidRDefault="008C6DA4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"Колледж электроники и приборостроения"</w:t>
                                  </w:r>
                                </w:p>
                              </w:tc>
                            </w:tr>
                          </w:tbl>
                          <w:p w14:paraId="097F51B6" w14:textId="77777777" w:rsidR="005B565A" w:rsidRDefault="005B565A"/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DB154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25.2pt;width:370.1pt;height:72.05pt;z-index:1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" o:allowincell="f" stroked="f">
                <v:fill opacity="0"/>
                <v:textbox inset="0,0,0,0">
                  <w:txbxContent>
                    <w:tbl>
                      <w:tblPr>
                        <w:tblW w:w="7402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5"/>
                        <w:gridCol w:w="4787"/>
                      </w:tblGrid>
                      <w:tr w:rsidR="000D478C" w14:paraId="225DF4A6" w14:textId="77777777">
                        <w:trPr>
                          <w:jc w:val="center"/>
                        </w:trPr>
                        <w:tc>
                          <w:tcPr>
                            <w:tcW w:w="2615" w:type="dxa"/>
                          </w:tcPr>
                          <w:p w14:paraId="63BD4606" w14:textId="77777777" w:rsidR="000D478C" w:rsidRDefault="008C6DA4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839F8BD" wp14:editId="23084686">
                                  <wp:extent cx="1440180" cy="915035"/>
                                  <wp:effectExtent l="0" t="0" r="0" b="0"/>
                                  <wp:docPr id="2" name="Рисунок 1" descr="http://www.pl130.ru/doc/index/%D0%9B%D0%BE%D0%B3%D0%BE%D1%82%D0%B8%D0%BF2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1" descr="http://www.pl130.ru/doc/index/%D0%9B%D0%BE%D0%B3%D0%BE%D1%82%D0%B8%D0%BF2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915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787" w:type="dxa"/>
                          </w:tcPr>
                          <w:p w14:paraId="6F343210" w14:textId="77777777" w:rsidR="000D478C" w:rsidRDefault="008C6DA4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40718081" w14:textId="77777777" w:rsidR="000D478C" w:rsidRDefault="008C6DA4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5D5BB5E5" w14:textId="77777777" w:rsidR="000D478C" w:rsidRDefault="008C6DA4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"Колледж электроники и приборостроения"</w:t>
                            </w:r>
                          </w:p>
                        </w:tc>
                      </w:tr>
                    </w:tbl>
                    <w:p w14:paraId="097F51B6" w14:textId="77777777" w:rsidR="005B565A" w:rsidRDefault="005B565A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4E22B50" w14:textId="77777777" w:rsidR="000D478C" w:rsidRDefault="000D478C">
      <w:pPr>
        <w:rPr>
          <w:rFonts w:ascii="Liberation Serif" w:hAnsi="Liberation Serif" w:cs="Times New Roman"/>
          <w:sz w:val="28"/>
          <w:szCs w:val="28"/>
        </w:rPr>
      </w:pPr>
    </w:p>
    <w:p w14:paraId="03A4723C" w14:textId="77777777" w:rsidR="000D478C" w:rsidRDefault="000D478C">
      <w:pPr>
        <w:rPr>
          <w:rFonts w:ascii="Liberation Serif" w:hAnsi="Liberation Serif" w:cs="Times New Roman"/>
          <w:sz w:val="28"/>
          <w:szCs w:val="28"/>
        </w:rPr>
      </w:pPr>
    </w:p>
    <w:p w14:paraId="56BF16ED" w14:textId="77777777" w:rsidR="000D478C" w:rsidRDefault="000D478C">
      <w:pPr>
        <w:rPr>
          <w:rFonts w:ascii="Liberation Serif" w:hAnsi="Liberation Serif" w:cs="Times New Roman"/>
          <w:sz w:val="28"/>
          <w:szCs w:val="28"/>
        </w:rPr>
      </w:pPr>
    </w:p>
    <w:p w14:paraId="7BDF6599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4449A72D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589F4848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71A4D150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5AFEDE20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4F1E8DD9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623497F8" w14:textId="77777777" w:rsidR="000D478C" w:rsidRPr="001D4B22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  <w:lang w:val="en-US"/>
        </w:rPr>
      </w:pPr>
    </w:p>
    <w:tbl>
      <w:tblPr>
        <w:tblW w:w="9571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0D478C" w14:paraId="0387467D" w14:textId="77777777">
        <w:tc>
          <w:tcPr>
            <w:tcW w:w="9571" w:type="dxa"/>
            <w:tcBorders>
              <w:bottom w:val="single" w:sz="12" w:space="0" w:color="000000"/>
            </w:tcBorders>
          </w:tcPr>
          <w:p w14:paraId="16B6F2A4" w14:textId="282A77CE" w:rsidR="000D478C" w:rsidRDefault="00885D00">
            <w:pPr>
              <w:widowControl w:val="0"/>
              <w:spacing w:after="0" w:line="240" w:lineRule="auto"/>
              <w:jc w:val="center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ascii="Liberation Serif" w:hAnsi="Liberation Serif" w:cs="Times New Roman"/>
                <w:sz w:val="28"/>
                <w:szCs w:val="28"/>
              </w:rPr>
              <w:t>Липинский Константин Станиславович</w:t>
            </w:r>
          </w:p>
        </w:tc>
      </w:tr>
      <w:tr w:rsidR="000D478C" w14:paraId="7C4DB398" w14:textId="77777777">
        <w:tc>
          <w:tcPr>
            <w:tcW w:w="9571" w:type="dxa"/>
            <w:tcBorders>
              <w:top w:val="single" w:sz="12" w:space="0" w:color="000000"/>
            </w:tcBorders>
          </w:tcPr>
          <w:p w14:paraId="77A7D2C4" w14:textId="77777777" w:rsidR="000D478C" w:rsidRDefault="008C6DA4">
            <w:pPr>
              <w:widowControl w:val="0"/>
              <w:spacing w:after="0" w:line="240" w:lineRule="auto"/>
              <w:jc w:val="center"/>
              <w:rPr>
                <w:rFonts w:ascii="Liberation Serif" w:hAnsi="Liberation Serif" w:cs="Times New Roman"/>
                <w:i/>
                <w:sz w:val="28"/>
                <w:szCs w:val="28"/>
              </w:rPr>
            </w:pPr>
            <w:r>
              <w:rPr>
                <w:rFonts w:ascii="Liberation Serif" w:hAnsi="Liberation Serif" w:cs="Times New Roman"/>
                <w:i/>
                <w:sz w:val="28"/>
                <w:szCs w:val="28"/>
              </w:rPr>
              <w:t>ФИО</w:t>
            </w:r>
          </w:p>
        </w:tc>
      </w:tr>
    </w:tbl>
    <w:p w14:paraId="4BEFBAF0" w14:textId="77777777" w:rsidR="000D478C" w:rsidRDefault="000D478C">
      <w:pPr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46E3789B" w14:textId="77777777" w:rsidR="000D478C" w:rsidRDefault="000D478C">
      <w:pPr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</w:p>
    <w:tbl>
      <w:tblPr>
        <w:tblW w:w="9571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0D478C" w14:paraId="72E998E1" w14:textId="77777777">
        <w:tc>
          <w:tcPr>
            <w:tcW w:w="9571" w:type="dxa"/>
            <w:tcBorders>
              <w:bottom w:val="single" w:sz="12" w:space="0" w:color="000000"/>
            </w:tcBorders>
          </w:tcPr>
          <w:p w14:paraId="1F96AFF9" w14:textId="508E3248" w:rsidR="000D478C" w:rsidRDefault="00885D00">
            <w:pPr>
              <w:widowControl w:val="0"/>
              <w:spacing w:after="0" w:line="240" w:lineRule="auto"/>
              <w:jc w:val="center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ascii="Liberation Serif" w:hAnsi="Liberation Serif" w:cs="Times New Roman"/>
                <w:sz w:val="28"/>
                <w:szCs w:val="28"/>
              </w:rPr>
              <w:t>13 ИТ</w:t>
            </w:r>
          </w:p>
        </w:tc>
      </w:tr>
      <w:tr w:rsidR="000D478C" w14:paraId="7E2242AE" w14:textId="77777777">
        <w:tc>
          <w:tcPr>
            <w:tcW w:w="9571" w:type="dxa"/>
            <w:tcBorders>
              <w:top w:val="single" w:sz="12" w:space="0" w:color="000000"/>
            </w:tcBorders>
          </w:tcPr>
          <w:p w14:paraId="069ADD23" w14:textId="77777777" w:rsidR="000D478C" w:rsidRDefault="008C6DA4">
            <w:pPr>
              <w:widowControl w:val="0"/>
              <w:spacing w:after="0" w:line="240" w:lineRule="auto"/>
              <w:jc w:val="center"/>
              <w:rPr>
                <w:rFonts w:ascii="Liberation Serif" w:hAnsi="Liberation Serif" w:cs="Times New Roman"/>
                <w:i/>
                <w:sz w:val="28"/>
                <w:szCs w:val="28"/>
              </w:rPr>
            </w:pPr>
            <w:r>
              <w:rPr>
                <w:rFonts w:ascii="Liberation Serif" w:hAnsi="Liberation Serif" w:cs="Times New Roman"/>
                <w:i/>
                <w:sz w:val="28"/>
                <w:szCs w:val="28"/>
              </w:rPr>
              <w:t>Группа</w:t>
            </w:r>
          </w:p>
        </w:tc>
      </w:tr>
    </w:tbl>
    <w:p w14:paraId="03650B8B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56789090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6A4EBF93" w14:textId="77777777" w:rsidR="000D478C" w:rsidRPr="001D4B22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  <w:lang w:val="en-US"/>
        </w:rPr>
      </w:pPr>
    </w:p>
    <w:p w14:paraId="6A184D61" w14:textId="77777777" w:rsidR="000D478C" w:rsidRDefault="008C6DA4">
      <w:pPr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ОТЧЁТ</w:t>
      </w:r>
    </w:p>
    <w:p w14:paraId="415D806B" w14:textId="77777777" w:rsidR="000904E0" w:rsidRDefault="000904E0">
      <w:pPr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3B145E37" w14:textId="60F9FCEA" w:rsidR="000904E0" w:rsidRPr="00885D00" w:rsidRDefault="000904E0">
      <w:pPr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  <w:lang w:val="en-US"/>
        </w:rPr>
      </w:pPr>
      <w:r>
        <w:rPr>
          <w:rFonts w:ascii="Liberation Serif" w:hAnsi="Liberation Serif" w:cs="Times New Roman"/>
          <w:sz w:val="28"/>
          <w:szCs w:val="28"/>
        </w:rPr>
        <w:t>Практическая работа №</w:t>
      </w:r>
      <w:r w:rsidR="00885D00">
        <w:rPr>
          <w:rFonts w:ascii="Liberation Serif" w:hAnsi="Liberation Serif" w:cs="Times New Roman"/>
          <w:sz w:val="28"/>
          <w:szCs w:val="28"/>
          <w:lang w:val="en-US"/>
        </w:rPr>
        <w:t xml:space="preserve"> 1</w:t>
      </w:r>
    </w:p>
    <w:p w14:paraId="176F398D" w14:textId="77777777" w:rsidR="000904E0" w:rsidRDefault="000904E0">
      <w:pPr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Вариант №</w:t>
      </w:r>
    </w:p>
    <w:p w14:paraId="20FF9A56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08D08CFE" w14:textId="7BF702DD" w:rsidR="000D478C" w:rsidRDefault="008C6DA4">
      <w:pPr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Тема:</w:t>
      </w:r>
      <w:r w:rsidR="00224A71">
        <w:rPr>
          <w:rFonts w:ascii="Liberation Serif" w:hAnsi="Liberation Serif" w:cs="Times New Roman"/>
          <w:sz w:val="28"/>
          <w:szCs w:val="28"/>
        </w:rPr>
        <w:t xml:space="preserve"> </w:t>
      </w:r>
      <w:r w:rsidR="00224A71" w:rsidRPr="00224A71">
        <w:rPr>
          <w:rFonts w:ascii="Liberation Serif" w:hAnsi="Liberation Serif" w:cs="Times New Roman"/>
          <w:sz w:val="28"/>
          <w:szCs w:val="28"/>
        </w:rPr>
        <w:t>Вычисление погрешностей результатов арифметических действий над приближёнными числами.</w:t>
      </w:r>
    </w:p>
    <w:p w14:paraId="43BDA525" w14:textId="77777777" w:rsidR="000D478C" w:rsidRPr="00224A71" w:rsidRDefault="000D478C" w:rsidP="00F459D2">
      <w:pPr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5D75511C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78B582C0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6665E8F3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6EA68D03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067CAB06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77B9AD43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2938EA5D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0783B18E" w14:textId="77777777" w:rsidR="000D478C" w:rsidRPr="00F459D2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623F37CD" w14:textId="77777777" w:rsidR="000D478C" w:rsidRDefault="000D478C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2E4C9B8D" w14:textId="77777777" w:rsidR="000D478C" w:rsidRPr="008928AA" w:rsidRDefault="0060485C" w:rsidP="00B22E85">
      <w:pPr>
        <w:spacing w:after="0" w:line="24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Санкт Петербург – 202</w:t>
      </w:r>
      <w:r w:rsidRPr="008928AA">
        <w:rPr>
          <w:rFonts w:ascii="Liberation Serif" w:hAnsi="Liberation Serif" w:cs="Times New Roman"/>
          <w:sz w:val="28"/>
          <w:szCs w:val="28"/>
        </w:rPr>
        <w:t>4</w:t>
      </w:r>
    </w:p>
    <w:p w14:paraId="4BF82F29" w14:textId="32ABDB5A" w:rsidR="00480BAF" w:rsidRPr="008928AA" w:rsidRDefault="008C6DA4">
      <w:pPr>
        <w:spacing w:after="0" w:line="240" w:lineRule="auto"/>
        <w:contextualSpacing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b/>
          <w:sz w:val="28"/>
          <w:szCs w:val="28"/>
        </w:rPr>
        <w:lastRenderedPageBreak/>
        <w:t xml:space="preserve">Цель: </w:t>
      </w:r>
      <w:r w:rsidR="008928AA">
        <w:rPr>
          <w:rFonts w:ascii="Liberation Serif" w:hAnsi="Liberation Serif" w:cs="Times New Roman"/>
          <w:bCs/>
          <w:sz w:val="28"/>
          <w:szCs w:val="28"/>
        </w:rPr>
        <w:t>н</w:t>
      </w:r>
      <w:r w:rsidR="008928AA" w:rsidRPr="008928AA">
        <w:rPr>
          <w:rFonts w:ascii="Liberation Serif" w:hAnsi="Liberation Serif" w:cs="Times New Roman"/>
          <w:bCs/>
          <w:sz w:val="28"/>
          <w:szCs w:val="28"/>
        </w:rPr>
        <w:t>аучиться давать математические характеристики точности исходной информации и оценивать точность полученного численного решения</w:t>
      </w:r>
    </w:p>
    <w:p w14:paraId="0B3627EA" w14:textId="77777777" w:rsidR="00513A24" w:rsidRPr="008928AA" w:rsidRDefault="00513A24">
      <w:pPr>
        <w:spacing w:after="0" w:line="240" w:lineRule="auto"/>
        <w:contextualSpacing/>
        <w:jc w:val="both"/>
        <w:rPr>
          <w:rFonts w:ascii="Liberation Serif" w:hAnsi="Liberation Serif" w:cs="Times New Roman"/>
          <w:sz w:val="28"/>
          <w:szCs w:val="28"/>
        </w:rPr>
      </w:pPr>
    </w:p>
    <w:p w14:paraId="37A604B0" w14:textId="5158C1A9" w:rsidR="00F459D2" w:rsidRDefault="008C6DA4" w:rsidP="00F459D2">
      <w:pPr>
        <w:spacing w:after="0" w:line="240" w:lineRule="auto"/>
        <w:contextualSpacing/>
        <w:jc w:val="both"/>
        <w:rPr>
          <w:rFonts w:ascii="Liberation Serif" w:hAnsi="Liberation Serif" w:cs="Times New Roman"/>
          <w:b/>
          <w:sz w:val="28"/>
          <w:szCs w:val="28"/>
        </w:rPr>
      </w:pPr>
      <w:r>
        <w:rPr>
          <w:rFonts w:ascii="Liberation Serif" w:hAnsi="Liberation Serif" w:cs="Times New Roman"/>
          <w:b/>
          <w:sz w:val="28"/>
          <w:szCs w:val="28"/>
        </w:rPr>
        <w:t>Задачи:</w:t>
      </w:r>
    </w:p>
    <w:p w14:paraId="64147C62" w14:textId="77777777" w:rsidR="002579B1" w:rsidRDefault="002579B1" w:rsidP="002579B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Закрепить понимание </w:t>
      </w:r>
      <w:r>
        <w:rPr>
          <w:rFonts w:ascii="Times New Roman" w:hAnsi="Times New Roman" w:cs="Times New Roman"/>
          <w:iCs/>
          <w:sz w:val="28"/>
          <w:szCs w:val="28"/>
        </w:rPr>
        <w:t>источников и классификации погрешностей результата численного решения задачи.</w:t>
      </w:r>
    </w:p>
    <w:p w14:paraId="00F49931" w14:textId="77777777" w:rsidR="002579B1" w:rsidRDefault="002579B1" w:rsidP="002579B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правила выполнения </w:t>
      </w:r>
      <w:r>
        <w:rPr>
          <w:rFonts w:ascii="Times New Roman" w:hAnsi="Times New Roman" w:cs="Times New Roman"/>
          <w:bCs/>
          <w:iCs/>
          <w:sz w:val="28"/>
          <w:szCs w:val="28"/>
        </w:rPr>
        <w:t>арифметических действий над приближёнными числами.</w:t>
      </w:r>
    </w:p>
    <w:p w14:paraId="42A59B42" w14:textId="77777777" w:rsidR="002579B1" w:rsidRDefault="002579B1" w:rsidP="002579B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методы вычисления погрешностей.</w:t>
      </w:r>
    </w:p>
    <w:p w14:paraId="6641FE21" w14:textId="77777777" w:rsidR="002579B1" w:rsidRDefault="002579B1" w:rsidP="002579B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программным обеспечением для решения задач дисциплины с помощью ЭВМ.</w:t>
      </w:r>
    </w:p>
    <w:p w14:paraId="0CBF246A" w14:textId="77777777" w:rsidR="002579B1" w:rsidRDefault="002579B1" w:rsidP="002579B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базовый синтаксис работы в выбранных программных средствах.</w:t>
      </w:r>
    </w:p>
    <w:p w14:paraId="770EB51E" w14:textId="5821571B" w:rsidR="00480BAF" w:rsidRPr="00C32E8B" w:rsidRDefault="002579B1" w:rsidP="00C32E8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составлять алгоритмы для </w:t>
      </w:r>
      <w:r>
        <w:rPr>
          <w:rFonts w:ascii="Times New Roman" w:hAnsi="Times New Roman" w:cs="Times New Roman"/>
          <w:bCs/>
          <w:iCs/>
          <w:sz w:val="28"/>
          <w:szCs w:val="28"/>
        </w:rPr>
        <w:t>вычисления погрешностей с помощью ЭВМ.</w:t>
      </w:r>
    </w:p>
    <w:p w14:paraId="0A47304B" w14:textId="77777777" w:rsidR="0035623C" w:rsidRPr="00FE3EF2" w:rsidRDefault="008C6DA4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9D2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FE3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459D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E3EF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AFF98D" w14:textId="4BABAFFE" w:rsidR="008E402D" w:rsidRPr="00FE3EF2" w:rsidRDefault="008E402D" w:rsidP="0071023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3EF2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42303684" w14:textId="5446CF31" w:rsidR="009F297E" w:rsidRPr="00FE3EF2" w:rsidRDefault="00A25A26" w:rsidP="00614C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3EF2">
        <w:rPr>
          <w:rFonts w:ascii="Times New Roman" w:hAnsi="Times New Roman" w:cs="Times New Roman"/>
          <w:b/>
          <w:bCs/>
          <w:sz w:val="28"/>
          <w:szCs w:val="28"/>
          <w:lang w:val="en-US"/>
        </w:rPr>
        <w:t>1.1</w:t>
      </w:r>
    </w:p>
    <w:p w14:paraId="3235642F" w14:textId="39640828" w:rsidR="003B7B02" w:rsidRPr="003B7B02" w:rsidRDefault="003B7B02" w:rsidP="002D00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1.1.3</w:t>
      </w:r>
    </w:p>
    <w:p w14:paraId="194E2A6E" w14:textId="77777777" w:rsidR="009F297E" w:rsidRPr="009F297E" w:rsidRDefault="009F297E" w:rsidP="009F297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F297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9F297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F297E">
        <w:rPr>
          <w:rFonts w:ascii="Courier New" w:eastAsia="Times New Roman" w:hAnsi="Courier New" w:cs="Courier New"/>
          <w:color w:val="CE9178"/>
          <w:sz w:val="27"/>
          <w:szCs w:val="27"/>
          <w:lang w:val="en-US"/>
        </w:rPr>
        <w:t>"Hello, world!"</w:t>
      </w:r>
      <w:r w:rsidRPr="009F297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4759C70D" w14:textId="71E92305" w:rsidR="008E402D" w:rsidRDefault="00860BE9" w:rsidP="0071023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B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6FA2AB" wp14:editId="23C050D1">
            <wp:extent cx="1924319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F6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3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357E8E">
        <w:rPr>
          <w:rFonts w:ascii="Times New Roman" w:hAnsi="Times New Roman" w:cs="Times New Roman"/>
          <w:b/>
          <w:bCs/>
          <w:sz w:val="28"/>
          <w:szCs w:val="28"/>
          <w:lang w:val="en-US"/>
        </w:rPr>
        <w:t>.1</w:t>
      </w:r>
      <w:r w:rsidR="0053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.2</w:t>
      </w:r>
    </w:p>
    <w:p w14:paraId="6ED31392" w14:textId="77777777" w:rsidR="002E54CD" w:rsidRPr="002E54CD" w:rsidRDefault="002E54CD" w:rsidP="002E54CD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2E54CD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2E54CD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2E54CD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2E54CD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2E54CD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3</w:t>
      </w:r>
      <w:r w:rsidRPr="002E54CD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3CE6A17E" w14:textId="6350D548" w:rsidR="00C23FFC" w:rsidRDefault="007F2CCA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2C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131302" wp14:editId="09CD0421">
            <wp:extent cx="1943371" cy="419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BF7A" w14:textId="2A289947" w:rsidR="00B96424" w:rsidRDefault="00B96424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411EAC">
        <w:rPr>
          <w:rFonts w:ascii="Times New Roman" w:hAnsi="Times New Roman" w:cs="Times New Roman"/>
          <w:b/>
          <w:bCs/>
          <w:sz w:val="28"/>
          <w:szCs w:val="28"/>
          <w:lang w:val="en-US"/>
        </w:rPr>
        <w:t>1.3</w:t>
      </w:r>
    </w:p>
    <w:p w14:paraId="44B05165" w14:textId="77777777" w:rsidR="004453B4" w:rsidRPr="004453B4" w:rsidRDefault="004453B4" w:rsidP="004453B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453B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4453B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453B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453B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453B4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4453B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453B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4453B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3B2F74EC" w14:textId="77777777" w:rsidR="004453B4" w:rsidRPr="004453B4" w:rsidRDefault="004453B4" w:rsidP="004453B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453B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4453B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453B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453B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453B4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4453B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453B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4453B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73AF6153" w14:textId="0AC231C1" w:rsidR="004453B4" w:rsidRPr="004D2154" w:rsidRDefault="004453B4" w:rsidP="004D215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453B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4453B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453B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4453B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4453B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4453B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74BD59A8" w14:textId="67DFBBAA" w:rsidR="00E04AC9" w:rsidRDefault="000147AE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7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2F61D8" wp14:editId="6DC96353">
            <wp:extent cx="1905266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59BF" w14:textId="77777777" w:rsidR="00036CB6" w:rsidRDefault="00036C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76D6EF7" w14:textId="413E0067" w:rsidR="00DD7A81" w:rsidRDefault="00DD7A81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1.1.4</w:t>
      </w:r>
    </w:p>
    <w:p w14:paraId="6C204B05" w14:textId="77777777" w:rsidR="004D2154" w:rsidRPr="004D2154" w:rsidRDefault="004D2154" w:rsidP="004D215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D215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4D215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D2154">
        <w:rPr>
          <w:rFonts w:ascii="Courier New" w:eastAsia="Times New Roman" w:hAnsi="Courier New" w:cs="Courier New"/>
          <w:color w:val="CE9178"/>
          <w:sz w:val="27"/>
          <w:szCs w:val="27"/>
          <w:lang w:val="en-US"/>
        </w:rPr>
        <w:t>"Чему равно 4 * 100 - 54?"</w:t>
      </w:r>
      <w:r w:rsidRPr="004D215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2DEAEE3C" w14:textId="77777777" w:rsidR="004D2154" w:rsidRPr="004D2154" w:rsidRDefault="004D2154" w:rsidP="004D215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D215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ans</w:t>
      </w:r>
      <w:r w:rsidRPr="004D215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D215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D215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D2154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4D215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D215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4D215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28C25189" w14:textId="77777777" w:rsidR="004D2154" w:rsidRPr="004D2154" w:rsidRDefault="004D2154" w:rsidP="004D215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</w:rPr>
      </w:pPr>
      <w:r w:rsidRPr="004D215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4D2154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r w:rsidRPr="004D2154">
        <w:rPr>
          <w:rFonts w:ascii="Courier New" w:eastAsia="Times New Roman" w:hAnsi="Courier New" w:cs="Courier New"/>
          <w:color w:val="CE9178"/>
          <w:sz w:val="27"/>
          <w:szCs w:val="27"/>
        </w:rPr>
        <w:t>"Правильный ответ: 346"</w:t>
      </w:r>
      <w:r w:rsidRPr="004D2154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14:paraId="41BEB129" w14:textId="77777777" w:rsidR="004D2154" w:rsidRPr="004D2154" w:rsidRDefault="004D2154" w:rsidP="004D215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</w:rPr>
      </w:pPr>
      <w:r w:rsidRPr="004D215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4D2154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r w:rsidRPr="004D2154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f</w:t>
      </w:r>
      <w:r w:rsidRPr="004D2154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"Ваш ответ: </w:t>
      </w:r>
      <w:r w:rsidRPr="004D2154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4D215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ans</w:t>
      </w:r>
      <w:r w:rsidRPr="004D2154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4D2154">
        <w:rPr>
          <w:rFonts w:ascii="Courier New" w:eastAsia="Times New Roman" w:hAnsi="Courier New" w:cs="Courier New"/>
          <w:color w:val="CE9178"/>
          <w:sz w:val="27"/>
          <w:szCs w:val="27"/>
        </w:rPr>
        <w:t>"</w:t>
      </w:r>
      <w:r w:rsidRPr="004D2154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14:paraId="7C7516DF" w14:textId="11BA438C" w:rsidR="004453B4" w:rsidRPr="004D2154" w:rsidRDefault="004D2154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BE01F7" wp14:editId="615E2BBB">
            <wp:extent cx="1914286" cy="87619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CB9B" w14:textId="1C7A0765" w:rsidR="00C23FFC" w:rsidRDefault="00C84646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1.1.5</w:t>
      </w:r>
    </w:p>
    <w:p w14:paraId="1437CA29" w14:textId="77777777" w:rsidR="004579C4" w:rsidRPr="004579C4" w:rsidRDefault="004579C4" w:rsidP="004579C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579C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3B533460" w14:textId="77777777" w:rsidR="004579C4" w:rsidRPr="004579C4" w:rsidRDefault="004579C4" w:rsidP="004579C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579C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020D2A89" w14:textId="77777777" w:rsidR="004579C4" w:rsidRPr="004579C4" w:rsidRDefault="004579C4" w:rsidP="004579C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579C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4E256D36" w14:textId="77777777" w:rsidR="004579C4" w:rsidRPr="004579C4" w:rsidRDefault="004579C4" w:rsidP="004579C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d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579C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0CDB873D" w14:textId="77777777" w:rsidR="004579C4" w:rsidRPr="004579C4" w:rsidRDefault="004579C4" w:rsidP="004579C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5CDFF8BD" w14:textId="77777777" w:rsidR="004579C4" w:rsidRPr="004579C4" w:rsidRDefault="004579C4" w:rsidP="004579C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first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</w:p>
    <w:p w14:paraId="175652BD" w14:textId="77777777" w:rsidR="004579C4" w:rsidRPr="004579C4" w:rsidRDefault="004579C4" w:rsidP="004579C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second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d</w:t>
      </w:r>
    </w:p>
    <w:p w14:paraId="65B0DB99" w14:textId="77777777" w:rsidR="004579C4" w:rsidRPr="004579C4" w:rsidRDefault="004579C4" w:rsidP="004579C4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third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first</w:t>
      </w:r>
      <w:r w:rsidRPr="004579C4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/</w:t>
      </w: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second</w:t>
      </w:r>
    </w:p>
    <w:p w14:paraId="42744431" w14:textId="531952EB" w:rsidR="004579C4" w:rsidRPr="00D9234C" w:rsidRDefault="004579C4" w:rsidP="00D9234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79C4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579C4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f</w:t>
      </w:r>
      <w:r w:rsidRPr="004579C4">
        <w:rPr>
          <w:rFonts w:ascii="Courier New" w:eastAsia="Times New Roman" w:hAnsi="Courier New" w:cs="Courier New"/>
          <w:color w:val="CE9178"/>
          <w:sz w:val="27"/>
          <w:szCs w:val="27"/>
          <w:lang w:val="en-US"/>
        </w:rPr>
        <w:t>"</w:t>
      </w:r>
      <w:r w:rsidRPr="004579C4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{</w:t>
      </w:r>
      <w:r w:rsidRPr="004579C4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third</w:t>
      </w:r>
      <w:r w:rsidRPr="004579C4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:.2f}</w:t>
      </w:r>
      <w:r w:rsidRPr="004579C4">
        <w:rPr>
          <w:rFonts w:ascii="Courier New" w:eastAsia="Times New Roman" w:hAnsi="Courier New" w:cs="Courier New"/>
          <w:color w:val="CE9178"/>
          <w:sz w:val="27"/>
          <w:szCs w:val="27"/>
          <w:lang w:val="en-US"/>
        </w:rPr>
        <w:t>"</w:t>
      </w:r>
      <w:r w:rsidRPr="004579C4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27ED7D1E" w14:textId="26A48E32" w:rsidR="00C84646" w:rsidRDefault="00BF6025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02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1EFE264" wp14:editId="3ACCE215">
            <wp:extent cx="1886213" cy="1066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12E9" w14:textId="5D60A192" w:rsidR="009B0624" w:rsidRDefault="009B0624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445B2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6828C19F" w14:textId="2AA3A0A9" w:rsidR="00445B28" w:rsidRDefault="00445B28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1.2.1</w:t>
      </w:r>
    </w:p>
    <w:p w14:paraId="1FC1BE61" w14:textId="77777777" w:rsidR="000D4BB2" w:rsidRPr="000D4BB2" w:rsidRDefault="000D4BB2" w:rsidP="000D4BB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0D4BB2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True</w:t>
      </w:r>
    </w:p>
    <w:p w14:paraId="66B149AE" w14:textId="77777777" w:rsidR="000D4BB2" w:rsidRPr="000D4BB2" w:rsidRDefault="000D4BB2" w:rsidP="000D4BB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0D4BB2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False</w:t>
      </w:r>
    </w:p>
    <w:p w14:paraId="3A648C20" w14:textId="77777777" w:rsidR="000D4BB2" w:rsidRPr="000D4BB2" w:rsidRDefault="000D4BB2" w:rsidP="000D4BB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3E608164" w14:textId="77777777" w:rsidR="000D4BB2" w:rsidRPr="000D4BB2" w:rsidRDefault="000D4BB2" w:rsidP="000D4BB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0D4BB2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0D4BB2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True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and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False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1750A409" w14:textId="77777777" w:rsidR="000D4BB2" w:rsidRPr="000D4BB2" w:rsidRDefault="000D4BB2" w:rsidP="000D4BB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0D4BB2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0D4BB2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False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and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0D4BB2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False</w:t>
      </w:r>
      <w:r w:rsidRPr="000D4BB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0F47A000" w14:textId="778405AE" w:rsidR="00F86AC5" w:rsidRDefault="004D375C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375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DADF18" wp14:editId="4DAD715C">
            <wp:extent cx="1895740" cy="58110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A1C0" w14:textId="77777777" w:rsidR="000E24BD" w:rsidRDefault="000E24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20BC74B" w14:textId="1BE1D1A7" w:rsidR="00847EB6" w:rsidRDefault="00223B8B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 w:rsidR="001A6A74">
        <w:rPr>
          <w:rFonts w:ascii="Times New Roman" w:hAnsi="Times New Roman" w:cs="Times New Roman"/>
          <w:b/>
          <w:bCs/>
          <w:sz w:val="28"/>
          <w:szCs w:val="28"/>
          <w:lang w:val="en-US"/>
        </w:rPr>
        <w:t>2.2</w:t>
      </w:r>
    </w:p>
    <w:p w14:paraId="0C38BA39" w14:textId="77777777" w:rsidR="00C45BBA" w:rsidRPr="00C45BBA" w:rsidRDefault="00C45BBA" w:rsidP="00C45BB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45BB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True</w:t>
      </w:r>
    </w:p>
    <w:p w14:paraId="774CD6EC" w14:textId="77777777" w:rsidR="00C45BBA" w:rsidRPr="00C45BBA" w:rsidRDefault="00C45BBA" w:rsidP="00C45BB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45BB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False</w:t>
      </w:r>
    </w:p>
    <w:p w14:paraId="59DE211B" w14:textId="77777777" w:rsidR="00C45BBA" w:rsidRPr="00C45BBA" w:rsidRDefault="00C45BBA" w:rsidP="00C45BB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39A8EEF0" w14:textId="77777777" w:rsidR="00C45BBA" w:rsidRPr="00C45BBA" w:rsidRDefault="00C45BBA" w:rsidP="00C45BB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45BBA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45BB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True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or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False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2A3EFC39" w14:textId="61758BEE" w:rsidR="00B45154" w:rsidRPr="00ED19EB" w:rsidRDefault="00C45BBA" w:rsidP="00ED19EB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45BBA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45BB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False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or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5BBA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True</w:t>
      </w:r>
      <w:r w:rsidRPr="00C45BB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414C97FE" w14:textId="25546793" w:rsidR="00810FB2" w:rsidRDefault="00B45154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515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21641AD" wp14:editId="1AE26A6F">
            <wp:extent cx="1914792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816" w14:textId="6D80A87D" w:rsidR="00CA241B" w:rsidRDefault="00CA241B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1.2.3</w:t>
      </w:r>
    </w:p>
    <w:p w14:paraId="520DE7B3" w14:textId="77777777" w:rsidR="00E549DE" w:rsidRPr="00E549DE" w:rsidRDefault="00E549DE" w:rsidP="00E549D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549D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549D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549DE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549D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7A7EA9EC" w14:textId="77777777" w:rsidR="00E549DE" w:rsidRPr="00E549DE" w:rsidRDefault="00E549DE" w:rsidP="00E549D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549D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549D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549DE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549D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6849B227" w14:textId="77777777" w:rsidR="00E549DE" w:rsidRPr="00E549DE" w:rsidRDefault="00E549DE" w:rsidP="00E549D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6E445FE7" w14:textId="77777777" w:rsidR="00E549DE" w:rsidRPr="00E549DE" w:rsidRDefault="00E549DE" w:rsidP="00E549D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549D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549D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549D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&gt;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549D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E549D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7673F2A4" w14:textId="3286F2D4" w:rsidR="00CA241B" w:rsidRDefault="00E549DE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1E6F13" wp14:editId="709837B7">
            <wp:extent cx="1904762" cy="67619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22DA" w14:textId="10382898" w:rsidR="00CA241B" w:rsidRDefault="00E2161E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A85779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502959F" w14:textId="7E1BAEDE" w:rsidR="00A85779" w:rsidRDefault="00A85779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1.3.1</w:t>
      </w:r>
    </w:p>
    <w:p w14:paraId="3F0D6383" w14:textId="77777777" w:rsidR="00FE3EF2" w:rsidRPr="00FE3EF2" w:rsidRDefault="00FE3EF2" w:rsidP="00FE3EF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FE3EF2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FE3EF2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FE3EF2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FE3EF2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7FAF7A38" w14:textId="77777777" w:rsidR="00FE3EF2" w:rsidRPr="00FE3EF2" w:rsidRDefault="00FE3EF2" w:rsidP="00FE3EF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09F0AA30" w14:textId="77777777" w:rsidR="00FE3EF2" w:rsidRPr="00FE3EF2" w:rsidRDefault="00FE3EF2" w:rsidP="00FE3EF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FE3EF2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if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FE3EF2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FE3EF2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&gt;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FE3EF2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70BDA004" w14:textId="77777777" w:rsidR="00FE3EF2" w:rsidRPr="00FE3EF2" w:rsidRDefault="00FE3EF2" w:rsidP="00FE3EF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FE3EF2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FE3EF2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1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35B0BC94" w14:textId="77777777" w:rsidR="00FE3EF2" w:rsidRPr="00FE3EF2" w:rsidRDefault="00FE3EF2" w:rsidP="00FE3EF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FE3EF2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else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583F4ECF" w14:textId="77777777" w:rsidR="00FE3EF2" w:rsidRPr="00FE3EF2" w:rsidRDefault="00FE3EF2" w:rsidP="00FE3EF2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FE3EF2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FE3EF2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FE3EF2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1</w:t>
      </w:r>
      <w:r w:rsidRPr="00FE3EF2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1BC2A313" w14:textId="08236146" w:rsidR="00FE3EF2" w:rsidRDefault="001772EC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72E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0577D7D" wp14:editId="4776140E">
            <wp:extent cx="1924319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D488" w14:textId="77777777" w:rsidR="00A71F5F" w:rsidRDefault="00A71F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1BD7FDF" w14:textId="3D1D21FE" w:rsidR="00E4439E" w:rsidRDefault="00E4439E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1.3.2</w:t>
      </w:r>
    </w:p>
    <w:p w14:paraId="428520A9" w14:textId="77777777" w:rsidR="00C750B7" w:rsidRPr="00C750B7" w:rsidRDefault="00C750B7" w:rsidP="00C750B7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(), </w:t>
      </w:r>
      <w:r w:rsidRPr="00C750B7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0842D076" w14:textId="77777777" w:rsidR="00C750B7" w:rsidRPr="00C750B7" w:rsidRDefault="00C750B7" w:rsidP="00C750B7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(), </w:t>
      </w:r>
      <w:r w:rsidRPr="00C750B7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0643E2E9" w14:textId="77777777" w:rsidR="00C750B7" w:rsidRPr="00C750B7" w:rsidRDefault="00C750B7" w:rsidP="00C750B7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7564C647" w14:textId="77777777" w:rsidR="00C750B7" w:rsidRPr="00C750B7" w:rsidRDefault="00C750B7" w:rsidP="00C750B7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first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str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bin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|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3617967E" w14:textId="77777777" w:rsidR="00C750B7" w:rsidRPr="00C750B7" w:rsidRDefault="00C750B7" w:rsidP="00C750B7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second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str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bin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&amp;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41F52DA0" w14:textId="77777777" w:rsidR="00C750B7" w:rsidRPr="00C750B7" w:rsidRDefault="00C750B7" w:rsidP="00C750B7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third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str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bin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^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75E42265" w14:textId="77777777" w:rsidR="00C750B7" w:rsidRPr="00C750B7" w:rsidRDefault="00C750B7" w:rsidP="00C750B7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4C0883A3" w14:textId="77777777" w:rsidR="00C750B7" w:rsidRPr="00C750B7" w:rsidRDefault="00C750B7" w:rsidP="00C750B7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750B7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first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7DAEE34C" w14:textId="77777777" w:rsidR="00C750B7" w:rsidRPr="00C750B7" w:rsidRDefault="00C750B7" w:rsidP="00C750B7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750B7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second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45960D00" w14:textId="12CFC224" w:rsidR="00F65BC3" w:rsidRPr="004857F0" w:rsidRDefault="00C750B7" w:rsidP="004857F0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750B7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750B7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third</w:t>
      </w:r>
      <w:r w:rsidRPr="00C750B7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4FE2C531" w14:textId="024B54A4" w:rsidR="00E4439E" w:rsidRDefault="00570481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EFADA91" wp14:editId="189FAEFE">
            <wp:extent cx="1886213" cy="1076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3E8B" w14:textId="7F5E5142" w:rsidR="006835CB" w:rsidRDefault="006835CB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1.4</w:t>
      </w:r>
    </w:p>
    <w:p w14:paraId="6C338B24" w14:textId="5E525629" w:rsidR="006835CB" w:rsidRDefault="006835CB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1.4.1</w:t>
      </w:r>
    </w:p>
    <w:p w14:paraId="25F05992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</w:t>
      </w:r>
    </w:p>
    <w:p w14:paraId="10A8FC1A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</w:t>
      </w:r>
    </w:p>
    <w:p w14:paraId="3DDC1E8D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408CEE66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try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79A29D76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 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num1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float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6E7FB2F9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 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num2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float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3401E515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  </w:t>
      </w:r>
      <w:r w:rsidRPr="00987D6E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if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num1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.</w:t>
      </w:r>
      <w:r w:rsidRPr="00987D6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is_integer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() </w:t>
      </w:r>
      <w:r w:rsidRPr="00987D6E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and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num2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.</w:t>
      </w:r>
      <w:r w:rsidRPr="00987D6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is_integer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():</w:t>
      </w:r>
    </w:p>
    <w:p w14:paraId="47BE1C63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   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result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num1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num2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6353DFEC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  </w:t>
      </w:r>
      <w:r w:rsidRPr="00987D6E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else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23C25866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   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result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num1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num2</w:t>
      </w:r>
    </w:p>
    <w:p w14:paraId="71C5F79A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except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ValueError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52B8B1C6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 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result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</w:p>
    <w:p w14:paraId="1288E940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2968FA71" w14:textId="77777777" w:rsidR="00987D6E" w:rsidRPr="00987D6E" w:rsidRDefault="00987D6E" w:rsidP="00987D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87D6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87D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result</w:t>
      </w:r>
      <w:r w:rsidRPr="00987D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2652E99B" w14:textId="15D1E5A8" w:rsidR="00987D6E" w:rsidRDefault="005C0FBA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0FB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6423DE" wp14:editId="0CC0BA38">
            <wp:extent cx="1933845" cy="143847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50C5" w14:textId="714F8E0B" w:rsidR="00E2161E" w:rsidRDefault="00D85ED0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1.5</w:t>
      </w:r>
    </w:p>
    <w:p w14:paraId="42377830" w14:textId="54DB282E" w:rsidR="00D85ED0" w:rsidRDefault="00D85ED0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1.5.1</w:t>
      </w:r>
    </w:p>
    <w:p w14:paraId="304790EE" w14:textId="77777777" w:rsidR="0045036E" w:rsidRPr="0045036E" w:rsidRDefault="0045036E" w:rsidP="004503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03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5036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448FD679" w14:textId="77777777" w:rsidR="0045036E" w:rsidRPr="0045036E" w:rsidRDefault="0045036E" w:rsidP="004503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5D23BBE5" w14:textId="77777777" w:rsidR="0045036E" w:rsidRPr="0045036E" w:rsidRDefault="0045036E" w:rsidP="004503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036E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if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&gt;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3EEC1529" w14:textId="77777777" w:rsidR="0045036E" w:rsidRPr="0045036E" w:rsidRDefault="0045036E" w:rsidP="004503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45036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5036E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1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01F49EFD" w14:textId="77777777" w:rsidR="0045036E" w:rsidRPr="0045036E" w:rsidRDefault="0045036E" w:rsidP="004503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036E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elif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&lt;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20840244" w14:textId="77777777" w:rsidR="0045036E" w:rsidRPr="0045036E" w:rsidRDefault="0045036E" w:rsidP="004503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45036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503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45036E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1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0357A095" w14:textId="77777777" w:rsidR="0045036E" w:rsidRPr="0045036E" w:rsidRDefault="0045036E" w:rsidP="004503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036E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elif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45036E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53B82F3F" w14:textId="77777777" w:rsidR="0045036E" w:rsidRPr="0045036E" w:rsidRDefault="0045036E" w:rsidP="0045036E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45036E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45036E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</w:t>
      </w:r>
      <w:r w:rsidRPr="0045036E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1A72F2A4" w14:textId="3E15D2E0" w:rsidR="001C774F" w:rsidRDefault="006F76ED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76E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FF5FBC9" wp14:editId="1AC9568B">
            <wp:extent cx="1971950" cy="160042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ABD9" w14:textId="7F46719D" w:rsidR="000B5FDC" w:rsidRDefault="000B5FDC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1.5.2</w:t>
      </w:r>
    </w:p>
    <w:p w14:paraId="490F4C00" w14:textId="77777777" w:rsidR="009D5788" w:rsidRPr="009D5788" w:rsidRDefault="009D5788" w:rsidP="009D5788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D5788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import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math</w:t>
      </w:r>
    </w:p>
    <w:p w14:paraId="6AE37DA1" w14:textId="77777777" w:rsidR="009D5788" w:rsidRPr="009D5788" w:rsidRDefault="009D5788" w:rsidP="009D5788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34577D54" w14:textId="77777777" w:rsidR="009D5788" w:rsidRPr="009D5788" w:rsidRDefault="009D5788" w:rsidP="009D5788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D5788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float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D5788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1B6FD277" w14:textId="77777777" w:rsidR="009D5788" w:rsidRPr="009D5788" w:rsidRDefault="009D5788" w:rsidP="009D5788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D5788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float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D5788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2BE9D5A1" w14:textId="77777777" w:rsidR="009D5788" w:rsidRPr="009D5788" w:rsidRDefault="009D5788" w:rsidP="009D5788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44B55662" w14:textId="77777777" w:rsidR="009D5788" w:rsidRPr="009D5788" w:rsidRDefault="009D5788" w:rsidP="009D5788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D5788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math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.</w:t>
      </w:r>
      <w:r w:rsidRPr="009D5788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sqrt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D5788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9D5788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**</w:t>
      </w:r>
      <w:r w:rsidRPr="009D5788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9D5788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**</w:t>
      </w:r>
      <w:r w:rsidRPr="009D5788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7BBFBFB8" w14:textId="77777777" w:rsidR="009D5788" w:rsidRPr="009D5788" w:rsidRDefault="009D5788" w:rsidP="009D5788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062AF90C" w14:textId="77777777" w:rsidR="009D5788" w:rsidRPr="009D5788" w:rsidRDefault="009D5788" w:rsidP="009D5788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D5788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D5788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D5788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39A0F6EF" w14:textId="77777777" w:rsidR="009D5788" w:rsidRPr="009D5788" w:rsidRDefault="009D5788" w:rsidP="009D5788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9D5788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D5788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9D5788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/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9D5788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9D5788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58FAADF4" w14:textId="521C1E4A" w:rsidR="00EF0652" w:rsidRDefault="00321C14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1C1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BC2E0FD" wp14:editId="1E3E172A">
            <wp:extent cx="1914792" cy="87642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DB82" w14:textId="77777777" w:rsidR="006C515D" w:rsidRDefault="006C51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E634CD9" w14:textId="2917083D" w:rsidR="00321C14" w:rsidRDefault="00321C14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 w:rsidR="00DF610D">
        <w:rPr>
          <w:rFonts w:ascii="Times New Roman" w:hAnsi="Times New Roman" w:cs="Times New Roman"/>
          <w:b/>
          <w:bCs/>
          <w:sz w:val="28"/>
          <w:szCs w:val="28"/>
          <w:lang w:val="en-US"/>
        </w:rPr>
        <w:t>5.3</w:t>
      </w:r>
    </w:p>
    <w:p w14:paraId="1BBB38FD" w14:textId="77777777" w:rsidR="00C478F9" w:rsidRPr="00C478F9" w:rsidRDefault="00C478F9" w:rsidP="00C478F9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478F9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478F9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7886148E" w14:textId="77777777" w:rsidR="00C478F9" w:rsidRPr="00C478F9" w:rsidRDefault="00C478F9" w:rsidP="00C478F9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4ACF72D6" w14:textId="77777777" w:rsidR="00C478F9" w:rsidRPr="00C478F9" w:rsidRDefault="00C478F9" w:rsidP="00C478F9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478F9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if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len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478F9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str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C478F9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)) </w:t>
      </w:r>
      <w:r w:rsidRPr="00C478F9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!=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3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13756146" w14:textId="77777777" w:rsidR="00C478F9" w:rsidRPr="00C478F9" w:rsidRDefault="00C478F9" w:rsidP="00C478F9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</w:rPr>
      </w:pP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C478F9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r w:rsidRPr="00C478F9">
        <w:rPr>
          <w:rFonts w:ascii="Courier New" w:eastAsia="Times New Roman" w:hAnsi="Courier New" w:cs="Courier New"/>
          <w:color w:val="CE9178"/>
          <w:sz w:val="27"/>
          <w:szCs w:val="27"/>
        </w:rPr>
        <w:t>"Нужно трёхзначное число"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14:paraId="192172A1" w14:textId="77777777" w:rsidR="00C478F9" w:rsidRPr="00C478F9" w:rsidRDefault="00C478F9" w:rsidP="00C478F9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</w:rPr>
      </w:pP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 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C478F9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exit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r w:rsidRPr="00C478F9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14:paraId="333746CF" w14:textId="77777777" w:rsidR="00C478F9" w:rsidRPr="00C478F9" w:rsidRDefault="00C478F9" w:rsidP="00C478F9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</w:rPr>
      </w:pPr>
    </w:p>
    <w:p w14:paraId="6AA42F24" w14:textId="77777777" w:rsidR="00C478F9" w:rsidRPr="00C478F9" w:rsidRDefault="00C478F9" w:rsidP="00C478F9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C478F9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((</w:t>
      </w:r>
      <w:r w:rsidRPr="00C478F9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//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100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) </w:t>
      </w:r>
      <w:r w:rsidRPr="00C478F9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C478F9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//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10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%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10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) </w:t>
      </w:r>
      <w:r w:rsidRPr="00C478F9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C478F9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%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C478F9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10</w:t>
      </w:r>
      <w:r w:rsidRPr="00C478F9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5140A98B" w14:textId="5208E92A" w:rsidR="00C478F9" w:rsidRDefault="00B72798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1.5.4</w:t>
      </w:r>
    </w:p>
    <w:p w14:paraId="121D70E7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727116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0E80F88E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727116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04CC20A1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727116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260C6714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44DB32A5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d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**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4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</w:t>
      </w:r>
    </w:p>
    <w:p w14:paraId="2832CF9D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4053948D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if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d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&gt;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6176A8E2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x1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((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d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**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0.5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)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/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2039C0C4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x2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((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d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**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0.5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)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/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62A4F0CC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727116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727116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x1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6CB6BAE4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727116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727116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x2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392CB58A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elif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d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033D3A97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x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((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d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**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0.5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)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/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5EFD62F5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727116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727116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x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39CA4260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</w:rPr>
      </w:pPr>
      <w:r w:rsidRPr="00727116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elif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727116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d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72711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</w:rPr>
        <w:t>:</w:t>
      </w:r>
    </w:p>
    <w:p w14:paraId="1F61208A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</w:rPr>
      </w:pP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 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727116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r w:rsidRPr="00727116">
        <w:rPr>
          <w:rFonts w:ascii="Courier New" w:eastAsia="Times New Roman" w:hAnsi="Courier New" w:cs="Courier New"/>
          <w:color w:val="CE9178"/>
          <w:sz w:val="27"/>
          <w:szCs w:val="27"/>
        </w:rPr>
        <w:t>"Дискрминант меньше нуля"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14:paraId="6C2A026E" w14:textId="77777777" w:rsidR="00727116" w:rsidRPr="00727116" w:rsidRDefault="00727116" w:rsidP="00727116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 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727116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exit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727116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1</w:t>
      </w:r>
      <w:r w:rsidRPr="00727116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1BF1797B" w14:textId="45443278" w:rsidR="00B72798" w:rsidRDefault="007269C5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69C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450FA43" wp14:editId="119DBFEC">
            <wp:extent cx="1895740" cy="191479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E61A" w14:textId="77777777" w:rsidR="00071C87" w:rsidRDefault="00071C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8E72FC3" w14:textId="187A8368" w:rsidR="00FB2BDB" w:rsidRDefault="00FB2BDB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1.5.5</w:t>
      </w:r>
    </w:p>
    <w:p w14:paraId="45ADF90C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from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math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import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pi</w:t>
      </w:r>
    </w:p>
    <w:p w14:paraId="3E38125B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08251477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def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Triangle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():</w:t>
      </w:r>
    </w:p>
    <w:p w14:paraId="118EBFD2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2C61A3AC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38D0C2CB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3BCDC043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</w:p>
    <w:p w14:paraId="5F558E00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ph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+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)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/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</w:p>
    <w:p w14:paraId="703570A9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s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ph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ph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)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ph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)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ph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**</w:t>
      </w:r>
      <w:r w:rsidRPr="00E7458C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0.5</w:t>
      </w:r>
    </w:p>
    <w:p w14:paraId="4D2FFB5B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</w:p>
    <w:p w14:paraId="44CAA48E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return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s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2D17B4E7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0183C92E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def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Rectangle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():</w:t>
      </w:r>
    </w:p>
    <w:p w14:paraId="37C99339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4B21BD4F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68686F91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</w:p>
    <w:p w14:paraId="098CEEC9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s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b</w:t>
      </w:r>
    </w:p>
    <w:p w14:paraId="7EB15814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</w:p>
    <w:p w14:paraId="748CE6E8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return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s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5C8344FF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32FAC813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def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Circle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():</w:t>
      </w:r>
    </w:p>
    <w:p w14:paraId="59DA47C9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r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2600BD6B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</w:p>
    <w:p w14:paraId="056F6BB8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s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pi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r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**</w:t>
      </w:r>
      <w:r w:rsidRPr="00E7458C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</w:p>
    <w:p w14:paraId="1E842E03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</w:p>
    <w:p w14:paraId="4FE5FD75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return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round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s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, </w:t>
      </w:r>
      <w:r w:rsidRPr="00E7458C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2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45395F93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45145DB9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choice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str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395C5B73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272D0B11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if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choice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CE9178"/>
          <w:sz w:val="27"/>
          <w:szCs w:val="27"/>
          <w:lang w:val="en-US"/>
        </w:rPr>
        <w:t>"Прямоугольник"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060E5F2D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Rectangle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7065E636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elif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choice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CE9178"/>
          <w:sz w:val="27"/>
          <w:szCs w:val="27"/>
          <w:lang w:val="en-US"/>
        </w:rPr>
        <w:t>"Треугольник"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103D8D8C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Triangle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246BE4F0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586C0"/>
          <w:sz w:val="27"/>
          <w:szCs w:val="27"/>
          <w:lang w:val="en-US"/>
        </w:rPr>
        <w:t>elif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choice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==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7458C">
        <w:rPr>
          <w:rFonts w:ascii="Courier New" w:eastAsia="Times New Roman" w:hAnsi="Courier New" w:cs="Courier New"/>
          <w:color w:val="CE9178"/>
          <w:sz w:val="27"/>
          <w:szCs w:val="27"/>
          <w:lang w:val="en-US"/>
        </w:rPr>
        <w:t>"Круг"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:</w:t>
      </w:r>
    </w:p>
    <w:p w14:paraId="5A3AA40D" w14:textId="77777777" w:rsidR="00E7458C" w:rsidRPr="00E7458C" w:rsidRDefault="00E7458C" w:rsidP="00E7458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  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7458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Circle</w:t>
      </w:r>
      <w:r w:rsidRPr="00E7458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  </w:t>
      </w:r>
    </w:p>
    <w:p w14:paraId="30CB12D7" w14:textId="77777777" w:rsidR="00E7458C" w:rsidRDefault="00E7458C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21FA0E" w14:textId="3A63D186" w:rsidR="00315815" w:rsidRDefault="00A70C63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C6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269D0F5" wp14:editId="50820139">
            <wp:extent cx="1914792" cy="2648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E8CF" w14:textId="482B7628" w:rsidR="00384D7D" w:rsidRDefault="00384D7D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30DEDEF2" w14:textId="256EBD92" w:rsidR="00384D7D" w:rsidRDefault="00384D7D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2.1</w:t>
      </w:r>
    </w:p>
    <w:p w14:paraId="6AA5263E" w14:textId="77777777" w:rsidR="00E37A4C" w:rsidRPr="00E37A4C" w:rsidRDefault="00E37A4C" w:rsidP="00E37A4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37A4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37A4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37A4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37A4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5CB8F728" w14:textId="77777777" w:rsidR="00E37A4C" w:rsidRPr="00E37A4C" w:rsidRDefault="00E37A4C" w:rsidP="00E37A4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37A4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approx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37A4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37A4C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float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37A4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3EEEA32E" w14:textId="77777777" w:rsidR="00E37A4C" w:rsidRPr="00E37A4C" w:rsidRDefault="00E37A4C" w:rsidP="00E37A4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63F6F9E5" w14:textId="77777777" w:rsidR="00E37A4C" w:rsidRPr="00E37A4C" w:rsidRDefault="00E37A4C" w:rsidP="00E37A4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37A4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absmarg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37A4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37A4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abs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37A4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approx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37A4C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E37A4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14DDAC66" w14:textId="77777777" w:rsidR="00E37A4C" w:rsidRPr="00E37A4C" w:rsidRDefault="00E37A4C" w:rsidP="00E37A4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172B6F3E" w14:textId="77777777" w:rsidR="00E37A4C" w:rsidRPr="00E37A4C" w:rsidRDefault="00E37A4C" w:rsidP="00E37A4C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E37A4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37A4C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round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E37A4C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absmarg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, </w:t>
      </w:r>
      <w:r w:rsidRPr="00E37A4C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3</w:t>
      </w:r>
      <w:r w:rsidRPr="00E37A4C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))</w:t>
      </w:r>
    </w:p>
    <w:p w14:paraId="588BC780" w14:textId="7435582D" w:rsidR="00BE2497" w:rsidRDefault="00920804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8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D84BBCC" wp14:editId="282547EB">
            <wp:extent cx="1867161" cy="7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1BE8" w14:textId="141DDBF3" w:rsidR="00616F54" w:rsidRDefault="00E37A4C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2.2</w:t>
      </w:r>
    </w:p>
    <w:p w14:paraId="19F13293" w14:textId="77777777" w:rsidR="002C6DAA" w:rsidRPr="002C6DAA" w:rsidRDefault="002C6DAA" w:rsidP="002C6DA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2C6DA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float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2C6DAA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552DE82D" w14:textId="77777777" w:rsidR="002C6DAA" w:rsidRPr="002C6DAA" w:rsidRDefault="002C6DAA" w:rsidP="002C6DA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2C6DA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approx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float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2C6DAA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input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())</w:t>
      </w:r>
    </w:p>
    <w:p w14:paraId="5D30D7B8" w14:textId="77777777" w:rsidR="002C6DAA" w:rsidRPr="002C6DAA" w:rsidRDefault="002C6DAA" w:rsidP="002C6DA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35D091B9" w14:textId="77777777" w:rsidR="002C6DAA" w:rsidRPr="002C6DAA" w:rsidRDefault="002C6DAA" w:rsidP="002C6DA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2C6DA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absmarg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abs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2C6DA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approx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-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num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1D7344EB" w14:textId="77777777" w:rsidR="002C6DAA" w:rsidRPr="002C6DAA" w:rsidRDefault="002C6DAA" w:rsidP="002C6DA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2C6DA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relmarg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=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(</w:t>
      </w:r>
      <w:r w:rsidRPr="002C6DAA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abs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2C6DA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absmarg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/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approx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)) </w:t>
      </w:r>
      <w:r w:rsidRPr="002C6DAA">
        <w:rPr>
          <w:rFonts w:ascii="Courier New" w:eastAsia="Times New Roman" w:hAnsi="Courier New" w:cs="Courier New"/>
          <w:color w:val="D4D4D4"/>
          <w:sz w:val="27"/>
          <w:szCs w:val="27"/>
          <w:lang w:val="en-US"/>
        </w:rPr>
        <w:t>*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 xml:space="preserve"> </w:t>
      </w:r>
      <w:r w:rsidRPr="002C6DAA">
        <w:rPr>
          <w:rFonts w:ascii="Courier New" w:eastAsia="Times New Roman" w:hAnsi="Courier New" w:cs="Courier New"/>
          <w:color w:val="B5CEA8"/>
          <w:sz w:val="27"/>
          <w:szCs w:val="27"/>
          <w:lang w:val="en-US"/>
        </w:rPr>
        <w:t>100</w:t>
      </w:r>
    </w:p>
    <w:p w14:paraId="6A27B59F" w14:textId="77777777" w:rsidR="002C6DAA" w:rsidRPr="002C6DAA" w:rsidRDefault="002C6DAA" w:rsidP="002C6DA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</w:p>
    <w:p w14:paraId="106F9531" w14:textId="77777777" w:rsidR="002C6DAA" w:rsidRPr="002C6DAA" w:rsidRDefault="002C6DAA" w:rsidP="002C6DAA">
      <w:pPr>
        <w:shd w:val="clear" w:color="auto" w:fill="1F1F1F"/>
        <w:spacing w:after="0" w:line="360" w:lineRule="atLeast"/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</w:pPr>
      <w:r w:rsidRPr="002C6DAA">
        <w:rPr>
          <w:rFonts w:ascii="Courier New" w:eastAsia="Times New Roman" w:hAnsi="Courier New" w:cs="Courier New"/>
          <w:color w:val="DCDCAA"/>
          <w:sz w:val="27"/>
          <w:szCs w:val="27"/>
          <w:lang w:val="en-US"/>
        </w:rPr>
        <w:t>print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2C6DAA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f</w:t>
      </w:r>
      <w:r w:rsidRPr="002C6DAA">
        <w:rPr>
          <w:rFonts w:ascii="Courier New" w:eastAsia="Times New Roman" w:hAnsi="Courier New" w:cs="Courier New"/>
          <w:color w:val="CE9178"/>
          <w:sz w:val="27"/>
          <w:szCs w:val="27"/>
          <w:lang w:val="en-US"/>
        </w:rPr>
        <w:t>"</w:t>
      </w:r>
      <w:r w:rsidRPr="002C6DAA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{</w:t>
      </w:r>
      <w:r w:rsidRPr="002C6DAA">
        <w:rPr>
          <w:rFonts w:ascii="Courier New" w:eastAsia="Times New Roman" w:hAnsi="Courier New" w:cs="Courier New"/>
          <w:color w:val="4EC9B0"/>
          <w:sz w:val="27"/>
          <w:szCs w:val="27"/>
          <w:lang w:val="en-US"/>
        </w:rPr>
        <w:t>int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(</w:t>
      </w:r>
      <w:r w:rsidRPr="002C6DAA">
        <w:rPr>
          <w:rFonts w:ascii="Courier New" w:eastAsia="Times New Roman" w:hAnsi="Courier New" w:cs="Courier New"/>
          <w:color w:val="9CDCFE"/>
          <w:sz w:val="27"/>
          <w:szCs w:val="27"/>
          <w:lang w:val="en-US"/>
        </w:rPr>
        <w:t>relmarg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  <w:r w:rsidRPr="002C6DAA">
        <w:rPr>
          <w:rFonts w:ascii="Courier New" w:eastAsia="Times New Roman" w:hAnsi="Courier New" w:cs="Courier New"/>
          <w:color w:val="569CD6"/>
          <w:sz w:val="27"/>
          <w:szCs w:val="27"/>
          <w:lang w:val="en-US"/>
        </w:rPr>
        <w:t>}</w:t>
      </w:r>
      <w:r w:rsidRPr="002C6DAA">
        <w:rPr>
          <w:rFonts w:ascii="Courier New" w:eastAsia="Times New Roman" w:hAnsi="Courier New" w:cs="Courier New"/>
          <w:color w:val="CE9178"/>
          <w:sz w:val="27"/>
          <w:szCs w:val="27"/>
          <w:lang w:val="en-US"/>
        </w:rPr>
        <w:t>%"</w:t>
      </w:r>
      <w:r w:rsidRPr="002C6DAA">
        <w:rPr>
          <w:rFonts w:ascii="Courier New" w:eastAsia="Times New Roman" w:hAnsi="Courier New" w:cs="Courier New"/>
          <w:color w:val="CCCCCC"/>
          <w:sz w:val="27"/>
          <w:szCs w:val="27"/>
          <w:lang w:val="en-US"/>
        </w:rPr>
        <w:t>)</w:t>
      </w:r>
    </w:p>
    <w:p w14:paraId="0FCAFE95" w14:textId="6B9515B8" w:rsidR="00E37A4C" w:rsidRPr="00384D7D" w:rsidRDefault="004D256D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49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6F2463" wp14:editId="2FD3BD36">
            <wp:extent cx="188621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A64" w14:textId="77777777" w:rsidR="00384D7D" w:rsidRPr="004579C4" w:rsidRDefault="00384D7D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5CC5B" w14:textId="77777777" w:rsidR="00ED078F" w:rsidRDefault="00ED078F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727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9FF1F2" w14:textId="7518F09E" w:rsidR="00031194" w:rsidRPr="005652EA" w:rsidRDefault="00386707" w:rsidP="005F759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E17632">
        <w:rPr>
          <w:rFonts w:ascii="Times New Roman" w:hAnsi="Times New Roman" w:cs="Times New Roman"/>
          <w:sz w:val="28"/>
          <w:szCs w:val="24"/>
        </w:rPr>
        <w:t xml:space="preserve">В ходе выполнения практической работы по основам Python </w:t>
      </w:r>
      <w:r w:rsidR="00E17632">
        <w:rPr>
          <w:rFonts w:ascii="Times New Roman" w:hAnsi="Times New Roman" w:cs="Times New Roman"/>
          <w:sz w:val="28"/>
          <w:szCs w:val="24"/>
        </w:rPr>
        <w:t>были изуче</w:t>
      </w:r>
      <w:r w:rsidR="00891C61">
        <w:rPr>
          <w:rFonts w:ascii="Times New Roman" w:hAnsi="Times New Roman" w:cs="Times New Roman"/>
          <w:sz w:val="28"/>
          <w:szCs w:val="24"/>
        </w:rPr>
        <w:t>ны базовые функции языка, операторы ветвления, функции</w:t>
      </w:r>
      <w:r w:rsidR="00310E82">
        <w:rPr>
          <w:rFonts w:ascii="Times New Roman" w:hAnsi="Times New Roman" w:cs="Times New Roman"/>
          <w:sz w:val="28"/>
          <w:szCs w:val="24"/>
        </w:rPr>
        <w:t>, обработка исключений</w:t>
      </w:r>
      <w:r w:rsidR="00EE1475">
        <w:rPr>
          <w:rFonts w:ascii="Times New Roman" w:hAnsi="Times New Roman" w:cs="Times New Roman"/>
          <w:sz w:val="28"/>
          <w:szCs w:val="24"/>
        </w:rPr>
        <w:t xml:space="preserve">, условные операторы, логические выражения и ввод и вывод данных. </w:t>
      </w:r>
      <w:r w:rsidR="006B5906">
        <w:rPr>
          <w:rFonts w:ascii="Times New Roman" w:hAnsi="Times New Roman" w:cs="Times New Roman"/>
          <w:sz w:val="28"/>
          <w:szCs w:val="24"/>
        </w:rPr>
        <w:t xml:space="preserve">В </w:t>
      </w:r>
      <w:r w:rsidR="006B5906">
        <w:rPr>
          <w:rFonts w:ascii="Times New Roman" w:hAnsi="Times New Roman" w:cs="Times New Roman"/>
          <w:sz w:val="28"/>
          <w:szCs w:val="24"/>
        </w:rPr>
        <w:lastRenderedPageBreak/>
        <w:t xml:space="preserve">результате получения этих навыков появилась возможность писать базовые программы на </w:t>
      </w:r>
      <w:r w:rsidR="005652EA">
        <w:rPr>
          <w:rFonts w:ascii="Times New Roman" w:hAnsi="Times New Roman" w:cs="Times New Roman"/>
          <w:sz w:val="28"/>
          <w:szCs w:val="24"/>
        </w:rPr>
        <w:t xml:space="preserve">языке программирования </w:t>
      </w:r>
      <w:r w:rsidR="005652EA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5652EA" w:rsidRPr="005652EA">
        <w:rPr>
          <w:rFonts w:ascii="Times New Roman" w:hAnsi="Times New Roman" w:cs="Times New Roman"/>
          <w:sz w:val="28"/>
          <w:szCs w:val="24"/>
        </w:rPr>
        <w:t>.</w:t>
      </w:r>
    </w:p>
    <w:sectPr w:rsidR="00031194" w:rsidRPr="005652EA">
      <w:footerReference w:type="even" r:id="rId25"/>
      <w:footerReference w:type="default" r:id="rId26"/>
      <w:footerReference w:type="first" r:id="rId27"/>
      <w:pgSz w:w="11906" w:h="16838"/>
      <w:pgMar w:top="1134" w:right="850" w:bottom="1910" w:left="1701" w:header="0" w:footer="113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CBF7" w14:textId="77777777" w:rsidR="00885D00" w:rsidRDefault="00885D00">
      <w:pPr>
        <w:spacing w:after="0" w:line="240" w:lineRule="auto"/>
      </w:pPr>
      <w:r>
        <w:separator/>
      </w:r>
    </w:p>
  </w:endnote>
  <w:endnote w:type="continuationSeparator" w:id="0">
    <w:p w14:paraId="000C4C18" w14:textId="77777777" w:rsidR="00885D00" w:rsidRDefault="00885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77A7" w14:textId="77777777" w:rsidR="000D478C" w:rsidRDefault="008C6DA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D078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E7" w14:textId="77777777" w:rsidR="000D478C" w:rsidRDefault="008C6DA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5F759D">
      <w:rPr>
        <w:noProof/>
      </w:rPr>
      <w:t>27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BFD9F" w14:textId="77777777" w:rsidR="000D478C" w:rsidRDefault="008C6DA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904E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1FB0" w14:textId="77777777" w:rsidR="00885D00" w:rsidRDefault="00885D00">
      <w:pPr>
        <w:spacing w:after="0" w:line="240" w:lineRule="auto"/>
      </w:pPr>
      <w:r>
        <w:separator/>
      </w:r>
    </w:p>
  </w:footnote>
  <w:footnote w:type="continuationSeparator" w:id="0">
    <w:p w14:paraId="0AF13EF8" w14:textId="77777777" w:rsidR="00885D00" w:rsidRDefault="00885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3D3"/>
    <w:multiLevelType w:val="multilevel"/>
    <w:tmpl w:val="E06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683FDA"/>
    <w:multiLevelType w:val="multilevel"/>
    <w:tmpl w:val="7E18E8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AB50A3C"/>
    <w:multiLevelType w:val="hybridMultilevel"/>
    <w:tmpl w:val="3C6079CC"/>
    <w:lvl w:ilvl="0" w:tplc="D3A0530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3711E3"/>
    <w:multiLevelType w:val="multilevel"/>
    <w:tmpl w:val="DF48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28E266C"/>
    <w:multiLevelType w:val="hybridMultilevel"/>
    <w:tmpl w:val="7180D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80002"/>
    <w:multiLevelType w:val="hybridMultilevel"/>
    <w:tmpl w:val="957E9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024C"/>
    <w:multiLevelType w:val="hybridMultilevel"/>
    <w:tmpl w:val="8272D6F8"/>
    <w:lvl w:ilvl="0" w:tplc="F4445B3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B3382"/>
    <w:multiLevelType w:val="hybridMultilevel"/>
    <w:tmpl w:val="936A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E3207"/>
    <w:multiLevelType w:val="multilevel"/>
    <w:tmpl w:val="D15E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5D4665F"/>
    <w:multiLevelType w:val="multilevel"/>
    <w:tmpl w:val="3F086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B051E78"/>
    <w:multiLevelType w:val="multilevel"/>
    <w:tmpl w:val="21B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67C73E1"/>
    <w:multiLevelType w:val="multilevel"/>
    <w:tmpl w:val="B176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6B7530BD"/>
    <w:multiLevelType w:val="multilevel"/>
    <w:tmpl w:val="1D80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2700848"/>
    <w:multiLevelType w:val="multilevel"/>
    <w:tmpl w:val="A8D45D0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0"/>
  </w:num>
  <w:num w:numId="7">
    <w:abstractNumId w:val="12"/>
  </w:num>
  <w:num w:numId="8">
    <w:abstractNumId w:val="13"/>
  </w:num>
  <w:num w:numId="9">
    <w:abstractNumId w:val="6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00"/>
    <w:rsid w:val="000147AE"/>
    <w:rsid w:val="00031194"/>
    <w:rsid w:val="00036CB6"/>
    <w:rsid w:val="00071C87"/>
    <w:rsid w:val="000904E0"/>
    <w:rsid w:val="000B5FDC"/>
    <w:rsid w:val="000D35BF"/>
    <w:rsid w:val="000D478C"/>
    <w:rsid w:val="000D4BB2"/>
    <w:rsid w:val="000E24BD"/>
    <w:rsid w:val="001772EC"/>
    <w:rsid w:val="001A1438"/>
    <w:rsid w:val="001A6A74"/>
    <w:rsid w:val="001C774F"/>
    <w:rsid w:val="001D4B22"/>
    <w:rsid w:val="00223B8B"/>
    <w:rsid w:val="00224A71"/>
    <w:rsid w:val="002579B1"/>
    <w:rsid w:val="002B751F"/>
    <w:rsid w:val="002C43AD"/>
    <w:rsid w:val="002C6DAA"/>
    <w:rsid w:val="002D0068"/>
    <w:rsid w:val="002E54CD"/>
    <w:rsid w:val="00310E82"/>
    <w:rsid w:val="00315815"/>
    <w:rsid w:val="00321C14"/>
    <w:rsid w:val="00353F10"/>
    <w:rsid w:val="0035623C"/>
    <w:rsid w:val="00357E8E"/>
    <w:rsid w:val="0038204D"/>
    <w:rsid w:val="00384D7D"/>
    <w:rsid w:val="00386707"/>
    <w:rsid w:val="003A3561"/>
    <w:rsid w:val="003B7B02"/>
    <w:rsid w:val="003D6DC8"/>
    <w:rsid w:val="00411EAC"/>
    <w:rsid w:val="004453B4"/>
    <w:rsid w:val="00445B28"/>
    <w:rsid w:val="0045036E"/>
    <w:rsid w:val="004579C4"/>
    <w:rsid w:val="0046142F"/>
    <w:rsid w:val="00480BAF"/>
    <w:rsid w:val="004857F0"/>
    <w:rsid w:val="004D2154"/>
    <w:rsid w:val="004D256D"/>
    <w:rsid w:val="004D375C"/>
    <w:rsid w:val="00513A24"/>
    <w:rsid w:val="00532F6B"/>
    <w:rsid w:val="005652EA"/>
    <w:rsid w:val="00570481"/>
    <w:rsid w:val="00587938"/>
    <w:rsid w:val="005B565A"/>
    <w:rsid w:val="005C0FBA"/>
    <w:rsid w:val="005C6BDB"/>
    <w:rsid w:val="005F759D"/>
    <w:rsid w:val="0060485C"/>
    <w:rsid w:val="00614C6B"/>
    <w:rsid w:val="00616F54"/>
    <w:rsid w:val="006835CB"/>
    <w:rsid w:val="00693817"/>
    <w:rsid w:val="006B5906"/>
    <w:rsid w:val="006C142F"/>
    <w:rsid w:val="006C515D"/>
    <w:rsid w:val="006F76ED"/>
    <w:rsid w:val="00710231"/>
    <w:rsid w:val="007269C5"/>
    <w:rsid w:val="00727116"/>
    <w:rsid w:val="00751D3A"/>
    <w:rsid w:val="007739A7"/>
    <w:rsid w:val="007D101F"/>
    <w:rsid w:val="007F2CCA"/>
    <w:rsid w:val="00810FB2"/>
    <w:rsid w:val="00847EB6"/>
    <w:rsid w:val="00860BE9"/>
    <w:rsid w:val="008678F3"/>
    <w:rsid w:val="008744FF"/>
    <w:rsid w:val="00885D00"/>
    <w:rsid w:val="00891C61"/>
    <w:rsid w:val="008928AA"/>
    <w:rsid w:val="008A12CC"/>
    <w:rsid w:val="008C6DA4"/>
    <w:rsid w:val="008E402D"/>
    <w:rsid w:val="00920804"/>
    <w:rsid w:val="00935D87"/>
    <w:rsid w:val="00987D6E"/>
    <w:rsid w:val="009B0624"/>
    <w:rsid w:val="009D5788"/>
    <w:rsid w:val="009D616A"/>
    <w:rsid w:val="009F297E"/>
    <w:rsid w:val="00A24CD2"/>
    <w:rsid w:val="00A25A26"/>
    <w:rsid w:val="00A70C63"/>
    <w:rsid w:val="00A71F5F"/>
    <w:rsid w:val="00A85779"/>
    <w:rsid w:val="00A902AE"/>
    <w:rsid w:val="00AA4780"/>
    <w:rsid w:val="00B22E85"/>
    <w:rsid w:val="00B45154"/>
    <w:rsid w:val="00B72798"/>
    <w:rsid w:val="00B96424"/>
    <w:rsid w:val="00BD28CF"/>
    <w:rsid w:val="00BE2497"/>
    <w:rsid w:val="00BF6025"/>
    <w:rsid w:val="00C23FFC"/>
    <w:rsid w:val="00C32E8B"/>
    <w:rsid w:val="00C36ACC"/>
    <w:rsid w:val="00C45BBA"/>
    <w:rsid w:val="00C478F9"/>
    <w:rsid w:val="00C750B7"/>
    <w:rsid w:val="00C84646"/>
    <w:rsid w:val="00CA241B"/>
    <w:rsid w:val="00D4272A"/>
    <w:rsid w:val="00D54317"/>
    <w:rsid w:val="00D81790"/>
    <w:rsid w:val="00D85ED0"/>
    <w:rsid w:val="00D9234C"/>
    <w:rsid w:val="00DD7A81"/>
    <w:rsid w:val="00DF610D"/>
    <w:rsid w:val="00E039FF"/>
    <w:rsid w:val="00E04AC9"/>
    <w:rsid w:val="00E17632"/>
    <w:rsid w:val="00E2161E"/>
    <w:rsid w:val="00E37A4C"/>
    <w:rsid w:val="00E4439E"/>
    <w:rsid w:val="00E549DE"/>
    <w:rsid w:val="00E7458C"/>
    <w:rsid w:val="00EA1294"/>
    <w:rsid w:val="00EA7993"/>
    <w:rsid w:val="00ED078F"/>
    <w:rsid w:val="00ED19EB"/>
    <w:rsid w:val="00EE1475"/>
    <w:rsid w:val="00EF0652"/>
    <w:rsid w:val="00F459D2"/>
    <w:rsid w:val="00F65BC3"/>
    <w:rsid w:val="00F86AC5"/>
    <w:rsid w:val="00FB2BDB"/>
    <w:rsid w:val="00FC7568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006C"/>
  <w15:docId w15:val="{C89DBCD2-19F9-4A26-8684-63CFB591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customStyle="1" w:styleId="a">
    <w:name w:val="Маркеры"/>
    <w:qFormat/>
    <w:rPr>
      <w:rFonts w:ascii="OpenSymbol" w:eastAsia="OpenSymbol" w:hAnsi="OpenSymbol" w:cs="OpenSymbol"/>
    </w:rPr>
  </w:style>
  <w:style w:type="character" w:customStyle="1" w:styleId="a0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aliases w:val="Содержание. 2 уровень"/>
    <w:basedOn w:val="Normal"/>
    <w:link w:val="ListParagraphChar"/>
    <w:uiPriority w:val="34"/>
    <w:qFormat/>
    <w:pPr>
      <w:ind w:left="720"/>
      <w:contextualSpacing/>
    </w:pPr>
  </w:style>
  <w:style w:type="paragraph" w:customStyle="1" w:styleId="a2">
    <w:name w:val="Содержимое врезки"/>
    <w:basedOn w:val="Normal"/>
    <w:qFormat/>
  </w:style>
  <w:style w:type="paragraph" w:customStyle="1" w:styleId="a3">
    <w:name w:val="Колонтитул"/>
    <w:basedOn w:val="Normal"/>
    <w:qFormat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a3"/>
  </w:style>
  <w:style w:type="paragraph" w:customStyle="1" w:styleId="a4">
    <w:name w:val="Содержимое таблицы"/>
    <w:basedOn w:val="Normal"/>
    <w:qFormat/>
    <w:pPr>
      <w:widowControl w:val="0"/>
      <w:suppressLineNumbers/>
    </w:pPr>
  </w:style>
  <w:style w:type="character" w:customStyle="1" w:styleId="ListParagraphChar">
    <w:name w:val="List Paragraph Char"/>
    <w:aliases w:val="Содержание. 2 уровень Char"/>
    <w:link w:val="ListParagraph"/>
    <w:uiPriority w:val="34"/>
    <w:qFormat/>
    <w:locked/>
    <w:rsid w:val="00F45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1;&#1077;&#1073;&#1077;&#1076;&#1077;&#107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(Лебедев).dotx</Template>
  <TotalTime>132</TotalTime>
  <Pages>10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Липинский</dc:creator>
  <cp:lastModifiedBy>Константин</cp:lastModifiedBy>
  <cp:revision>109</cp:revision>
  <dcterms:created xsi:type="dcterms:W3CDTF">2024-01-21T05:48:00Z</dcterms:created>
  <dcterms:modified xsi:type="dcterms:W3CDTF">2024-01-21T20:28:00Z</dcterms:modified>
  <dc:language>ru-RU</dc:language>
</cp:coreProperties>
</file>